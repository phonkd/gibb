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037A9" w14:textId="77777777" w:rsidR="00EA6A07" w:rsidRPr="00872089" w:rsidRDefault="00516F60">
      <w:pPr>
        <w:pStyle w:val="Titel-Projektbezeichnung1"/>
        <w:rPr>
          <w:rFonts w:asciiTheme="majorHAnsi" w:hAnsiTheme="majorHAnsi" w:cstheme="majorHAnsi"/>
        </w:rPr>
      </w:pPr>
      <w:r w:rsidRPr="00872089">
        <w:rPr>
          <w:rFonts w:asciiTheme="majorHAnsi" w:hAnsiTheme="majorHAnsi" w:cstheme="majorHAnsi"/>
        </w:rPr>
        <w:t>Migrationskonzept</w:t>
      </w:r>
    </w:p>
    <w:p w14:paraId="20D42A55" w14:textId="6A795220" w:rsidR="00EA6A07" w:rsidRPr="00872089" w:rsidRDefault="00766A43">
      <w:pPr>
        <w:pStyle w:val="Titel-Projektbezeichnung2"/>
        <w:rPr>
          <w:rFonts w:asciiTheme="majorHAnsi" w:hAnsiTheme="majorHAnsi" w:cstheme="majorHAnsi"/>
        </w:rPr>
      </w:pPr>
      <w:proofErr w:type="gramStart"/>
      <w:r>
        <w:rPr>
          <w:rFonts w:asciiTheme="majorHAnsi" w:hAnsiTheme="majorHAnsi" w:cstheme="majorHAnsi"/>
        </w:rPr>
        <w:t>SQL Migration</w:t>
      </w:r>
      <w:proofErr w:type="gramEnd"/>
    </w:p>
    <w:p w14:paraId="0668D3DA" w14:textId="77777777" w:rsidR="00EA6A07" w:rsidRPr="00872089" w:rsidRDefault="00EA6A07">
      <w:pPr>
        <w:pStyle w:val="Absatz0Pt"/>
        <w:rPr>
          <w:rFonts w:asciiTheme="majorHAnsi" w:hAnsiTheme="majorHAnsi" w:cstheme="majorHAnsi"/>
        </w:rPr>
      </w:pPr>
    </w:p>
    <w:tbl>
      <w:tblPr>
        <w:tblW w:w="0" w:type="auto"/>
        <w:tblLook w:val="04A0" w:firstRow="1" w:lastRow="0" w:firstColumn="1" w:lastColumn="0" w:noHBand="0" w:noVBand="1"/>
      </w:tblPr>
      <w:tblGrid>
        <w:gridCol w:w="2127"/>
        <w:gridCol w:w="6594"/>
      </w:tblGrid>
      <w:tr w:rsidR="00EA6A07" w:rsidRPr="00872089" w14:paraId="48D0DA04" w14:textId="77777777">
        <w:tc>
          <w:tcPr>
            <w:tcW w:w="2127" w:type="dxa"/>
            <w:hideMark/>
          </w:tcPr>
          <w:p w14:paraId="7E9404EB" w14:textId="77777777" w:rsidR="00EA6A07" w:rsidRPr="00872089" w:rsidRDefault="007B3821">
            <w:pPr>
              <w:pStyle w:val="Projektidentifikation"/>
              <w:rPr>
                <w:rFonts w:asciiTheme="majorHAnsi" w:hAnsiTheme="majorHAnsi" w:cstheme="majorHAnsi"/>
              </w:rPr>
            </w:pPr>
            <w:bookmarkStart w:id="0" w:name="_Toc527983431"/>
            <w:r w:rsidRPr="00872089">
              <w:rPr>
                <w:rFonts w:asciiTheme="majorHAnsi" w:hAnsiTheme="majorHAnsi" w:cstheme="majorHAnsi"/>
              </w:rPr>
              <w:t>Klassifizierung</w:t>
            </w:r>
          </w:p>
        </w:tc>
        <w:sdt>
          <w:sdtPr>
            <w:rPr>
              <w:rFonts w:asciiTheme="majorHAnsi" w:hAnsiTheme="majorHAnsi" w:cstheme="majorHAnsi"/>
            </w:rPr>
            <w:alias w:val="Klassifizierung"/>
            <w:tag w:val="Klassifizierung"/>
            <w:id w:val="365559598"/>
            <w:placeholder>
              <w:docPart w:val="18E96A2D9B764917BCCFCF2946E9269D"/>
            </w:placeholder>
            <w15:color w:val="66CCFF"/>
            <w:dropDownList>
              <w:listItem w:value="Wählen Sie ein Element aus."/>
              <w:listItem w:displayText="nicht klassifiziert" w:value="nicht klassifiziert"/>
              <w:listItem w:displayText="intern" w:value="intern"/>
              <w:listItem w:displayText="VERTRAULICH" w:value="VERTRAULICH"/>
              <w:listItem w:displayText="GEHEIM" w:value="GEHEIM"/>
            </w:dropDownList>
          </w:sdtPr>
          <w:sdtContent>
            <w:tc>
              <w:tcPr>
                <w:tcW w:w="6594" w:type="dxa"/>
                <w:hideMark/>
              </w:tcPr>
              <w:p w14:paraId="0F8DAA74" w14:textId="21CF74E1" w:rsidR="00EA6A07" w:rsidRPr="00872089" w:rsidRDefault="00766A43">
                <w:pPr>
                  <w:pStyle w:val="AbsatzTab12Pt1-1"/>
                  <w:rPr>
                    <w:rFonts w:asciiTheme="majorHAnsi" w:hAnsiTheme="majorHAnsi" w:cstheme="majorHAnsi"/>
                  </w:rPr>
                </w:pPr>
                <w:r>
                  <w:rPr>
                    <w:rFonts w:asciiTheme="majorHAnsi" w:hAnsiTheme="majorHAnsi" w:cstheme="majorHAnsi"/>
                  </w:rPr>
                  <w:t>intern</w:t>
                </w:r>
              </w:p>
            </w:tc>
          </w:sdtContent>
        </w:sdt>
      </w:tr>
      <w:tr w:rsidR="00EA6A07" w:rsidRPr="00872089" w14:paraId="7378E82C" w14:textId="77777777">
        <w:tc>
          <w:tcPr>
            <w:tcW w:w="2127" w:type="dxa"/>
            <w:hideMark/>
          </w:tcPr>
          <w:p w14:paraId="0F4895EF" w14:textId="77777777" w:rsidR="00EA6A07" w:rsidRPr="00872089" w:rsidRDefault="007B3821">
            <w:pPr>
              <w:pStyle w:val="Projektidentifikation"/>
              <w:rPr>
                <w:rFonts w:asciiTheme="majorHAnsi" w:hAnsiTheme="majorHAnsi" w:cstheme="majorHAnsi"/>
              </w:rPr>
            </w:pPr>
            <w:r w:rsidRPr="00872089">
              <w:rPr>
                <w:rFonts w:asciiTheme="majorHAnsi" w:hAnsiTheme="majorHAnsi" w:cstheme="majorHAnsi"/>
              </w:rPr>
              <w:t>Status</w:t>
            </w:r>
          </w:p>
        </w:tc>
        <w:sdt>
          <w:sdtPr>
            <w:rPr>
              <w:rFonts w:asciiTheme="majorHAnsi" w:hAnsiTheme="majorHAnsi" w:cstheme="majorHAnsi"/>
            </w:rPr>
            <w:alias w:val="Status"/>
            <w:tag w:val="Status"/>
            <w:id w:val="-1024632016"/>
            <w:placeholder>
              <w:docPart w:val="61571A6964634B33B66A582BA995F8A7"/>
            </w:placeholder>
            <w15:color w:val="66CCFF"/>
            <w:dropDownList>
              <w:listItem w:value="Wählen Sie ein Element aus."/>
              <w:listItem w:displayText="in Arbeit" w:value="in Arbeit"/>
              <w:listItem w:displayText="in Prüfung" w:value="in Prüfung"/>
              <w:listItem w:displayText="genehmigt zur Nutzung" w:value="genehmigt zur Nutzung"/>
            </w:dropDownList>
          </w:sdtPr>
          <w:sdtContent>
            <w:tc>
              <w:tcPr>
                <w:tcW w:w="6594" w:type="dxa"/>
                <w:vAlign w:val="center"/>
                <w:hideMark/>
              </w:tcPr>
              <w:p w14:paraId="6EACBA6D" w14:textId="5539E118" w:rsidR="00EA6A07" w:rsidRPr="00872089" w:rsidRDefault="00766A43">
                <w:pPr>
                  <w:pStyle w:val="AbsatzTab12Pt1-1"/>
                  <w:rPr>
                    <w:rFonts w:asciiTheme="majorHAnsi" w:hAnsiTheme="majorHAnsi" w:cstheme="majorHAnsi"/>
                  </w:rPr>
                </w:pPr>
                <w:r>
                  <w:rPr>
                    <w:rFonts w:asciiTheme="majorHAnsi" w:hAnsiTheme="majorHAnsi" w:cstheme="majorHAnsi"/>
                  </w:rPr>
                  <w:t>in Arbeit</w:t>
                </w:r>
              </w:p>
            </w:tc>
          </w:sdtContent>
        </w:sdt>
      </w:tr>
      <w:tr w:rsidR="00EA6A07" w:rsidRPr="00872089" w14:paraId="47195B7D" w14:textId="77777777">
        <w:tc>
          <w:tcPr>
            <w:tcW w:w="2127" w:type="dxa"/>
          </w:tcPr>
          <w:p w14:paraId="006FD481" w14:textId="77777777" w:rsidR="00EA6A07" w:rsidRPr="00872089" w:rsidRDefault="007B3821">
            <w:pPr>
              <w:pStyle w:val="Projektidentifikation"/>
              <w:rPr>
                <w:rFonts w:asciiTheme="majorHAnsi" w:hAnsiTheme="majorHAnsi" w:cstheme="majorHAnsi"/>
              </w:rPr>
            </w:pPr>
            <w:r w:rsidRPr="00872089">
              <w:rPr>
                <w:rFonts w:asciiTheme="majorHAnsi" w:hAnsiTheme="majorHAnsi" w:cstheme="majorHAnsi"/>
              </w:rPr>
              <w:t>Programmname</w:t>
            </w:r>
          </w:p>
        </w:tc>
        <w:tc>
          <w:tcPr>
            <w:tcW w:w="6594" w:type="dxa"/>
            <w:vAlign w:val="center"/>
          </w:tcPr>
          <w:p w14:paraId="5D37F75C" w14:textId="575DA835" w:rsidR="00EA6A07" w:rsidRPr="00872089" w:rsidRDefault="00766A43">
            <w:pPr>
              <w:pStyle w:val="AbsatzTab12Pt1-1"/>
              <w:rPr>
                <w:rFonts w:asciiTheme="majorHAnsi" w:hAnsiTheme="majorHAnsi" w:cstheme="majorHAnsi"/>
              </w:rPr>
            </w:pPr>
            <w:proofErr w:type="gramStart"/>
            <w:r>
              <w:rPr>
                <w:rFonts w:asciiTheme="majorHAnsi" w:hAnsiTheme="majorHAnsi" w:cstheme="majorHAnsi"/>
              </w:rPr>
              <w:t>SQL Migration</w:t>
            </w:r>
            <w:proofErr w:type="gramEnd"/>
          </w:p>
        </w:tc>
      </w:tr>
      <w:tr w:rsidR="00EA6A07" w:rsidRPr="00872089" w14:paraId="4E971CAD" w14:textId="77777777">
        <w:tc>
          <w:tcPr>
            <w:tcW w:w="2127" w:type="dxa"/>
          </w:tcPr>
          <w:p w14:paraId="32D7B243" w14:textId="77777777" w:rsidR="00EA6A07" w:rsidRPr="00872089" w:rsidRDefault="007B3821">
            <w:pPr>
              <w:pStyle w:val="Projektidentifikation"/>
              <w:rPr>
                <w:rFonts w:asciiTheme="majorHAnsi" w:hAnsiTheme="majorHAnsi" w:cstheme="majorHAnsi"/>
              </w:rPr>
            </w:pPr>
            <w:r w:rsidRPr="00872089">
              <w:rPr>
                <w:rFonts w:asciiTheme="majorHAnsi" w:hAnsiTheme="majorHAnsi" w:cstheme="majorHAnsi"/>
              </w:rPr>
              <w:t>Projektnummer</w:t>
            </w:r>
          </w:p>
        </w:tc>
        <w:tc>
          <w:tcPr>
            <w:tcW w:w="6594" w:type="dxa"/>
            <w:vAlign w:val="center"/>
          </w:tcPr>
          <w:p w14:paraId="17DE84BE" w14:textId="77777777" w:rsidR="00EA6A07" w:rsidRPr="00872089" w:rsidRDefault="00EA6A07">
            <w:pPr>
              <w:pStyle w:val="AbsatzTab12Pt1-1"/>
              <w:rPr>
                <w:rFonts w:asciiTheme="majorHAnsi" w:hAnsiTheme="majorHAnsi" w:cstheme="majorHAnsi"/>
              </w:rPr>
            </w:pPr>
          </w:p>
        </w:tc>
      </w:tr>
      <w:tr w:rsidR="00EA6A07" w:rsidRPr="00872089" w14:paraId="11D0E3C3" w14:textId="77777777">
        <w:tc>
          <w:tcPr>
            <w:tcW w:w="2127" w:type="dxa"/>
            <w:hideMark/>
          </w:tcPr>
          <w:p w14:paraId="163406C5" w14:textId="77777777" w:rsidR="00EA6A07" w:rsidRPr="00872089" w:rsidRDefault="007B3821">
            <w:pPr>
              <w:pStyle w:val="Projektidentifikation"/>
              <w:rPr>
                <w:rFonts w:asciiTheme="majorHAnsi" w:hAnsiTheme="majorHAnsi" w:cstheme="majorHAnsi"/>
              </w:rPr>
            </w:pPr>
            <w:r w:rsidRPr="00872089">
              <w:rPr>
                <w:rFonts w:asciiTheme="majorHAnsi" w:hAnsiTheme="majorHAnsi" w:cstheme="majorHAnsi"/>
              </w:rPr>
              <w:t>Projektleiter</w:t>
            </w:r>
          </w:p>
        </w:tc>
        <w:tc>
          <w:tcPr>
            <w:tcW w:w="6594" w:type="dxa"/>
            <w:hideMark/>
          </w:tcPr>
          <w:p w14:paraId="64F478F3" w14:textId="6E2CB228" w:rsidR="00EA6A07" w:rsidRPr="00872089" w:rsidRDefault="00766A43">
            <w:pPr>
              <w:pStyle w:val="AbsatzTab12Pt1-1"/>
              <w:rPr>
                <w:rFonts w:asciiTheme="majorHAnsi" w:hAnsiTheme="majorHAnsi" w:cstheme="majorHAnsi"/>
              </w:rPr>
            </w:pPr>
            <w:r>
              <w:rPr>
                <w:rFonts w:asciiTheme="majorHAnsi" w:hAnsiTheme="majorHAnsi" w:cstheme="majorHAnsi"/>
              </w:rPr>
              <w:t>Elis Steiner, Jamie Rohrbach</w:t>
            </w:r>
          </w:p>
        </w:tc>
      </w:tr>
      <w:tr w:rsidR="00EA6A07" w:rsidRPr="00872089" w14:paraId="005AECDF" w14:textId="77777777">
        <w:tc>
          <w:tcPr>
            <w:tcW w:w="2127" w:type="dxa"/>
            <w:hideMark/>
          </w:tcPr>
          <w:p w14:paraId="15BE6F62" w14:textId="77777777" w:rsidR="00EA6A07" w:rsidRPr="00872089" w:rsidRDefault="007B3821">
            <w:pPr>
              <w:pStyle w:val="Projektidentifikation"/>
              <w:rPr>
                <w:rFonts w:asciiTheme="majorHAnsi" w:hAnsiTheme="majorHAnsi" w:cstheme="majorHAnsi"/>
              </w:rPr>
            </w:pPr>
            <w:r w:rsidRPr="00872089">
              <w:rPr>
                <w:rFonts w:asciiTheme="majorHAnsi" w:hAnsiTheme="majorHAnsi" w:cstheme="majorHAnsi"/>
              </w:rPr>
              <w:t>Version</w:t>
            </w:r>
          </w:p>
        </w:tc>
        <w:tc>
          <w:tcPr>
            <w:tcW w:w="6594" w:type="dxa"/>
            <w:hideMark/>
          </w:tcPr>
          <w:p w14:paraId="45C3B747" w14:textId="6768C5F5" w:rsidR="00EA6A07" w:rsidRPr="00872089" w:rsidRDefault="007B3821">
            <w:pPr>
              <w:pStyle w:val="AbsatzTab12Pt1-1"/>
              <w:rPr>
                <w:rFonts w:asciiTheme="majorHAnsi" w:hAnsiTheme="majorHAnsi" w:cstheme="majorHAnsi"/>
              </w:rPr>
            </w:pPr>
            <w:r w:rsidRPr="00872089">
              <w:rPr>
                <w:rFonts w:asciiTheme="majorHAnsi" w:hAnsiTheme="majorHAnsi" w:cstheme="majorHAnsi"/>
              </w:rPr>
              <w:t>0.</w:t>
            </w:r>
            <w:r w:rsidR="00766A43">
              <w:rPr>
                <w:rFonts w:asciiTheme="majorHAnsi" w:hAnsiTheme="majorHAnsi" w:cstheme="majorHAnsi"/>
              </w:rPr>
              <w:t>2</w:t>
            </w:r>
          </w:p>
        </w:tc>
      </w:tr>
      <w:tr w:rsidR="00EA6A07" w:rsidRPr="00872089" w14:paraId="69EB8550" w14:textId="77777777">
        <w:trPr>
          <w:trHeight w:val="337"/>
          <w:tblHeader/>
        </w:trPr>
        <w:tc>
          <w:tcPr>
            <w:tcW w:w="2127" w:type="dxa"/>
            <w:hideMark/>
          </w:tcPr>
          <w:p w14:paraId="3B3DE4D4" w14:textId="77777777" w:rsidR="00EA6A07" w:rsidRPr="00872089" w:rsidRDefault="007B3821">
            <w:pPr>
              <w:pStyle w:val="Projektidentifikation"/>
              <w:rPr>
                <w:rFonts w:asciiTheme="majorHAnsi" w:hAnsiTheme="majorHAnsi" w:cstheme="majorHAnsi"/>
              </w:rPr>
            </w:pPr>
            <w:r w:rsidRPr="00872089">
              <w:rPr>
                <w:rFonts w:asciiTheme="majorHAnsi" w:hAnsiTheme="majorHAnsi" w:cstheme="majorHAnsi"/>
              </w:rPr>
              <w:t>Datum</w:t>
            </w:r>
          </w:p>
        </w:tc>
        <w:sdt>
          <w:sdtPr>
            <w:rPr>
              <w:rFonts w:asciiTheme="majorHAnsi" w:hAnsiTheme="majorHAnsi" w:cstheme="majorHAnsi"/>
            </w:rPr>
            <w:alias w:val="Datum"/>
            <w:tag w:val="Datum"/>
            <w:id w:val="1807433945"/>
            <w:placeholder>
              <w:docPart w:val="4D8910692AC649F392301FCB04C3C4C2"/>
            </w:placeholder>
            <w15:color w:val="66CCFF"/>
            <w:date w:fullDate="2023-06-16T00:00:00Z">
              <w:dateFormat w:val="d. MMMM yyyy"/>
              <w:lid w:val="de-CH"/>
              <w:storeMappedDataAs w:val="dateTime"/>
              <w:calendar w:val="gregorian"/>
            </w:date>
          </w:sdtPr>
          <w:sdtContent>
            <w:tc>
              <w:tcPr>
                <w:tcW w:w="6594" w:type="dxa"/>
                <w:hideMark/>
              </w:tcPr>
              <w:p w14:paraId="50806D3C" w14:textId="0560D203" w:rsidR="00EA6A07" w:rsidRPr="00872089" w:rsidRDefault="00766A43">
                <w:pPr>
                  <w:pStyle w:val="AbsatzTab12Pt1-1"/>
                  <w:rPr>
                    <w:rFonts w:asciiTheme="majorHAnsi" w:hAnsiTheme="majorHAnsi" w:cstheme="majorHAnsi"/>
                  </w:rPr>
                </w:pPr>
                <w:r>
                  <w:rPr>
                    <w:rFonts w:asciiTheme="majorHAnsi" w:hAnsiTheme="majorHAnsi" w:cstheme="majorHAnsi"/>
                  </w:rPr>
                  <w:t>16. Juni 2023</w:t>
                </w:r>
              </w:p>
            </w:tc>
          </w:sdtContent>
        </w:sdt>
      </w:tr>
      <w:tr w:rsidR="00EA6A07" w:rsidRPr="00872089" w14:paraId="60653EBF" w14:textId="77777777">
        <w:trPr>
          <w:trHeight w:val="337"/>
          <w:tblHeader/>
        </w:trPr>
        <w:tc>
          <w:tcPr>
            <w:tcW w:w="2127" w:type="dxa"/>
            <w:hideMark/>
          </w:tcPr>
          <w:p w14:paraId="0B664B32" w14:textId="77777777" w:rsidR="00EA6A07" w:rsidRPr="00872089" w:rsidRDefault="007B3821">
            <w:pPr>
              <w:pStyle w:val="Projektidentifikation"/>
              <w:rPr>
                <w:rFonts w:asciiTheme="majorHAnsi" w:hAnsiTheme="majorHAnsi" w:cstheme="majorHAnsi"/>
              </w:rPr>
            </w:pPr>
            <w:r w:rsidRPr="00872089">
              <w:rPr>
                <w:rFonts w:asciiTheme="majorHAnsi" w:hAnsiTheme="majorHAnsi" w:cstheme="majorHAnsi"/>
              </w:rPr>
              <w:t>Auftraggeber</w:t>
            </w:r>
          </w:p>
        </w:tc>
        <w:tc>
          <w:tcPr>
            <w:tcW w:w="6594" w:type="dxa"/>
            <w:hideMark/>
          </w:tcPr>
          <w:p w14:paraId="6E5F7DAD" w14:textId="0AD90775" w:rsidR="00EA6A07" w:rsidRPr="00872089" w:rsidRDefault="00766A43">
            <w:pPr>
              <w:pStyle w:val="AbsatzTab12Pt1-1"/>
              <w:rPr>
                <w:rFonts w:asciiTheme="majorHAnsi" w:hAnsiTheme="majorHAnsi" w:cstheme="majorHAnsi"/>
              </w:rPr>
            </w:pPr>
            <w:r>
              <w:rPr>
                <w:rFonts w:asciiTheme="majorHAnsi" w:hAnsiTheme="majorHAnsi" w:cstheme="majorHAnsi"/>
              </w:rPr>
              <w:t>Jenny Dales</w:t>
            </w:r>
          </w:p>
        </w:tc>
      </w:tr>
      <w:tr w:rsidR="00EA6A07" w:rsidRPr="00872089" w14:paraId="6A63A2CB" w14:textId="77777777">
        <w:tc>
          <w:tcPr>
            <w:tcW w:w="2127" w:type="dxa"/>
            <w:hideMark/>
          </w:tcPr>
          <w:p w14:paraId="27250A9E" w14:textId="77777777" w:rsidR="00EA6A07" w:rsidRPr="00872089" w:rsidRDefault="007B3821">
            <w:pPr>
              <w:pStyle w:val="Projektidentifikation"/>
              <w:rPr>
                <w:rFonts w:asciiTheme="majorHAnsi" w:hAnsiTheme="majorHAnsi" w:cstheme="majorHAnsi"/>
              </w:rPr>
            </w:pPr>
            <w:r w:rsidRPr="00872089">
              <w:rPr>
                <w:rFonts w:asciiTheme="majorHAnsi" w:hAnsiTheme="majorHAnsi" w:cstheme="majorHAnsi"/>
              </w:rPr>
              <w:t>Autor/Autoren</w:t>
            </w:r>
          </w:p>
        </w:tc>
        <w:tc>
          <w:tcPr>
            <w:tcW w:w="6594" w:type="dxa"/>
          </w:tcPr>
          <w:p w14:paraId="53151215" w14:textId="2D784CCD" w:rsidR="00EA6A07" w:rsidRPr="00872089" w:rsidRDefault="00766A43">
            <w:pPr>
              <w:pStyle w:val="AbsatzTab12Pt1-1"/>
              <w:rPr>
                <w:rFonts w:asciiTheme="majorHAnsi" w:hAnsiTheme="majorHAnsi" w:cstheme="majorHAnsi"/>
              </w:rPr>
            </w:pPr>
            <w:r>
              <w:rPr>
                <w:rFonts w:asciiTheme="majorHAnsi" w:hAnsiTheme="majorHAnsi" w:cstheme="majorHAnsi"/>
              </w:rPr>
              <w:t>Elis Steiner, Jamie Rohrbach</w:t>
            </w:r>
          </w:p>
        </w:tc>
      </w:tr>
      <w:tr w:rsidR="00EA6A07" w:rsidRPr="00872089" w14:paraId="762E8F7A" w14:textId="77777777">
        <w:tc>
          <w:tcPr>
            <w:tcW w:w="2127" w:type="dxa"/>
          </w:tcPr>
          <w:p w14:paraId="0B69268F" w14:textId="77777777" w:rsidR="00EA6A07" w:rsidRPr="00872089" w:rsidRDefault="007B3821">
            <w:pPr>
              <w:pStyle w:val="Projektidentifikation"/>
              <w:rPr>
                <w:rFonts w:asciiTheme="majorHAnsi" w:hAnsiTheme="majorHAnsi" w:cstheme="majorHAnsi"/>
              </w:rPr>
            </w:pPr>
            <w:r w:rsidRPr="00872089">
              <w:rPr>
                <w:rFonts w:asciiTheme="majorHAnsi" w:hAnsiTheme="majorHAnsi" w:cstheme="majorHAnsi"/>
              </w:rPr>
              <w:t>Verteiler</w:t>
            </w:r>
          </w:p>
        </w:tc>
        <w:tc>
          <w:tcPr>
            <w:tcW w:w="6594" w:type="dxa"/>
            <w:vAlign w:val="center"/>
          </w:tcPr>
          <w:p w14:paraId="5BF8E323" w14:textId="77777777" w:rsidR="00EA6A07" w:rsidRPr="00872089" w:rsidRDefault="00EA6A07">
            <w:pPr>
              <w:pStyle w:val="AbsatzTab12Pt1-1"/>
              <w:rPr>
                <w:rFonts w:asciiTheme="majorHAnsi" w:hAnsiTheme="majorHAnsi" w:cstheme="majorHAnsi"/>
              </w:rPr>
            </w:pPr>
          </w:p>
        </w:tc>
      </w:tr>
    </w:tbl>
    <w:p w14:paraId="73432C62" w14:textId="77777777" w:rsidR="00EA6A07" w:rsidRPr="00872089" w:rsidRDefault="007B3821">
      <w:pPr>
        <w:pStyle w:val="Inhaltsverzeichnis12"/>
        <w:rPr>
          <w:rFonts w:asciiTheme="majorHAnsi" w:hAnsiTheme="majorHAnsi" w:cstheme="majorHAnsi"/>
        </w:rPr>
      </w:pPr>
      <w:bookmarkStart w:id="1" w:name="_Toc530490772"/>
      <w:r w:rsidRPr="00872089">
        <w:rPr>
          <w:rFonts w:asciiTheme="majorHAnsi" w:hAnsiTheme="majorHAnsi" w:cstheme="majorHAnsi"/>
        </w:rPr>
        <w:t>Änderungsverzeichnis</w:t>
      </w:r>
      <w:bookmarkEnd w:id="0"/>
      <w:bookmarkEnd w:id="1"/>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5"/>
        <w:gridCol w:w="1417"/>
        <w:gridCol w:w="4423"/>
        <w:gridCol w:w="2159"/>
      </w:tblGrid>
      <w:tr w:rsidR="00EA6A07" w:rsidRPr="00872089" w14:paraId="44EA1E4B" w14:textId="77777777">
        <w:trPr>
          <w:trHeight w:val="300"/>
          <w:tblHeader/>
        </w:trPr>
        <w:tc>
          <w:tcPr>
            <w:tcW w:w="1215" w:type="dxa"/>
            <w:tcBorders>
              <w:top w:val="single" w:sz="4" w:space="0" w:color="auto"/>
              <w:left w:val="single" w:sz="4" w:space="0" w:color="auto"/>
              <w:bottom w:val="single" w:sz="4" w:space="0" w:color="auto"/>
              <w:right w:val="single" w:sz="4" w:space="0" w:color="auto"/>
            </w:tcBorders>
            <w:shd w:val="clear" w:color="auto" w:fill="D9D9D9"/>
            <w:hideMark/>
          </w:tcPr>
          <w:p w14:paraId="730AAF8C" w14:textId="77777777" w:rsidR="00EA6A07" w:rsidRPr="00872089" w:rsidRDefault="007B3821">
            <w:pPr>
              <w:pStyle w:val="AbsatzTab12PtTitel"/>
              <w:rPr>
                <w:rFonts w:asciiTheme="majorHAnsi" w:hAnsiTheme="majorHAnsi" w:cstheme="majorHAnsi"/>
              </w:rPr>
            </w:pPr>
            <w:r w:rsidRPr="00872089">
              <w:rPr>
                <w:rFonts w:asciiTheme="majorHAnsi" w:hAnsiTheme="majorHAnsi" w:cstheme="majorHAnsi"/>
              </w:rPr>
              <w:t>Version</w:t>
            </w:r>
          </w:p>
        </w:tc>
        <w:tc>
          <w:tcPr>
            <w:tcW w:w="1417" w:type="dxa"/>
            <w:tcBorders>
              <w:top w:val="single" w:sz="4" w:space="0" w:color="auto"/>
              <w:left w:val="single" w:sz="4" w:space="0" w:color="auto"/>
              <w:bottom w:val="single" w:sz="4" w:space="0" w:color="auto"/>
              <w:right w:val="single" w:sz="4" w:space="0" w:color="auto"/>
            </w:tcBorders>
            <w:shd w:val="clear" w:color="auto" w:fill="D9D9D9"/>
            <w:hideMark/>
          </w:tcPr>
          <w:p w14:paraId="7BFD891D" w14:textId="77777777" w:rsidR="00EA6A07" w:rsidRPr="00872089" w:rsidRDefault="007B3821">
            <w:pPr>
              <w:pStyle w:val="AbsatzTab12PtTitel"/>
              <w:rPr>
                <w:rFonts w:asciiTheme="majorHAnsi" w:hAnsiTheme="majorHAnsi" w:cstheme="majorHAnsi"/>
              </w:rPr>
            </w:pPr>
            <w:r w:rsidRPr="00872089">
              <w:rPr>
                <w:rFonts w:asciiTheme="majorHAnsi" w:hAnsiTheme="majorHAnsi" w:cstheme="majorHAnsi"/>
              </w:rPr>
              <w:t>Datum</w:t>
            </w:r>
            <w:r w:rsidRPr="00872089">
              <w:rPr>
                <w:rFonts w:asciiTheme="majorHAnsi" w:hAnsiTheme="majorHAnsi" w:cstheme="majorHAnsi"/>
              </w:rPr>
              <w:tab/>
            </w:r>
          </w:p>
        </w:tc>
        <w:tc>
          <w:tcPr>
            <w:tcW w:w="4423" w:type="dxa"/>
            <w:tcBorders>
              <w:top w:val="single" w:sz="4" w:space="0" w:color="auto"/>
              <w:left w:val="single" w:sz="4" w:space="0" w:color="auto"/>
              <w:bottom w:val="single" w:sz="4" w:space="0" w:color="auto"/>
              <w:right w:val="single" w:sz="4" w:space="0" w:color="auto"/>
            </w:tcBorders>
            <w:shd w:val="clear" w:color="auto" w:fill="D9D9D9"/>
            <w:hideMark/>
          </w:tcPr>
          <w:p w14:paraId="48821618" w14:textId="77777777" w:rsidR="00EA6A07" w:rsidRPr="00872089" w:rsidRDefault="007B3821">
            <w:pPr>
              <w:pStyle w:val="AbsatzTab12PtTitel"/>
              <w:rPr>
                <w:rFonts w:asciiTheme="majorHAnsi" w:hAnsiTheme="majorHAnsi" w:cstheme="majorHAnsi"/>
              </w:rPr>
            </w:pPr>
            <w:r w:rsidRPr="00872089">
              <w:rPr>
                <w:rFonts w:asciiTheme="majorHAnsi" w:hAnsiTheme="majorHAnsi" w:cstheme="majorHAnsi"/>
              </w:rPr>
              <w:t>Änderung</w:t>
            </w:r>
          </w:p>
        </w:tc>
        <w:tc>
          <w:tcPr>
            <w:tcW w:w="2159" w:type="dxa"/>
            <w:tcBorders>
              <w:top w:val="single" w:sz="4" w:space="0" w:color="auto"/>
              <w:left w:val="single" w:sz="4" w:space="0" w:color="auto"/>
              <w:bottom w:val="single" w:sz="4" w:space="0" w:color="auto"/>
              <w:right w:val="single" w:sz="4" w:space="0" w:color="auto"/>
            </w:tcBorders>
            <w:shd w:val="clear" w:color="auto" w:fill="D9D9D9"/>
            <w:hideMark/>
          </w:tcPr>
          <w:p w14:paraId="41967A99" w14:textId="77777777" w:rsidR="00EA6A07" w:rsidRPr="00872089" w:rsidRDefault="007B3821">
            <w:pPr>
              <w:pStyle w:val="AbsatzTab12PtTitel"/>
              <w:rPr>
                <w:rFonts w:asciiTheme="majorHAnsi" w:hAnsiTheme="majorHAnsi" w:cstheme="majorHAnsi"/>
              </w:rPr>
            </w:pPr>
            <w:r w:rsidRPr="00872089">
              <w:rPr>
                <w:rFonts w:asciiTheme="majorHAnsi" w:hAnsiTheme="majorHAnsi" w:cstheme="majorHAnsi"/>
              </w:rPr>
              <w:t>Autor</w:t>
            </w:r>
          </w:p>
        </w:tc>
      </w:tr>
      <w:tr w:rsidR="00EA6A07" w:rsidRPr="00872089" w14:paraId="2A1FCAE9" w14:textId="77777777">
        <w:tc>
          <w:tcPr>
            <w:tcW w:w="1215" w:type="dxa"/>
            <w:tcBorders>
              <w:top w:val="single" w:sz="4" w:space="0" w:color="auto"/>
              <w:left w:val="single" w:sz="4" w:space="0" w:color="auto"/>
              <w:bottom w:val="single" w:sz="4" w:space="0" w:color="auto"/>
              <w:right w:val="single" w:sz="4" w:space="0" w:color="auto"/>
            </w:tcBorders>
            <w:hideMark/>
          </w:tcPr>
          <w:p w14:paraId="6498ED80" w14:textId="77777777" w:rsidR="00EA6A07" w:rsidRPr="00872089" w:rsidRDefault="007B3821">
            <w:pPr>
              <w:pStyle w:val="AbsatzTab11Pt1-1"/>
              <w:rPr>
                <w:rFonts w:asciiTheme="majorHAnsi" w:hAnsiTheme="majorHAnsi" w:cstheme="majorHAnsi"/>
              </w:rPr>
            </w:pPr>
            <w:r w:rsidRPr="00872089">
              <w:rPr>
                <w:rFonts w:asciiTheme="majorHAnsi" w:hAnsiTheme="majorHAnsi" w:cstheme="majorHAnsi"/>
              </w:rPr>
              <w:t>0.1</w:t>
            </w:r>
          </w:p>
        </w:tc>
        <w:tc>
          <w:tcPr>
            <w:tcW w:w="1417" w:type="dxa"/>
            <w:tcBorders>
              <w:top w:val="single" w:sz="4" w:space="0" w:color="auto"/>
              <w:left w:val="single" w:sz="4" w:space="0" w:color="auto"/>
              <w:bottom w:val="single" w:sz="4" w:space="0" w:color="auto"/>
              <w:right w:val="single" w:sz="4" w:space="0" w:color="auto"/>
            </w:tcBorders>
          </w:tcPr>
          <w:p w14:paraId="59DC2190" w14:textId="43462D92" w:rsidR="00EA6A07" w:rsidRPr="00872089" w:rsidRDefault="00766A43">
            <w:pPr>
              <w:pStyle w:val="AbsatzTab11Pt1-1"/>
              <w:rPr>
                <w:rFonts w:asciiTheme="majorHAnsi" w:hAnsiTheme="majorHAnsi" w:cstheme="majorHAnsi"/>
              </w:rPr>
            </w:pPr>
            <w:r>
              <w:rPr>
                <w:rFonts w:asciiTheme="majorHAnsi" w:hAnsiTheme="majorHAnsi" w:cstheme="majorHAnsi"/>
              </w:rPr>
              <w:t>9. 6.</w:t>
            </w:r>
          </w:p>
        </w:tc>
        <w:tc>
          <w:tcPr>
            <w:tcW w:w="4423" w:type="dxa"/>
            <w:tcBorders>
              <w:top w:val="single" w:sz="4" w:space="0" w:color="auto"/>
              <w:left w:val="single" w:sz="4" w:space="0" w:color="auto"/>
              <w:bottom w:val="single" w:sz="4" w:space="0" w:color="auto"/>
              <w:right w:val="single" w:sz="4" w:space="0" w:color="auto"/>
            </w:tcBorders>
          </w:tcPr>
          <w:p w14:paraId="6D0077E3" w14:textId="0F73DC78" w:rsidR="00EA6A07" w:rsidRPr="00872089" w:rsidRDefault="00766A43">
            <w:pPr>
              <w:pStyle w:val="AbsatzTab11Pt1-1"/>
              <w:rPr>
                <w:rFonts w:asciiTheme="majorHAnsi" w:hAnsiTheme="majorHAnsi" w:cstheme="majorHAnsi"/>
              </w:rPr>
            </w:pPr>
            <w:r>
              <w:rPr>
                <w:rFonts w:asciiTheme="majorHAnsi" w:hAnsiTheme="majorHAnsi" w:cstheme="majorHAnsi"/>
              </w:rPr>
              <w:t>Erstellung des Dokumentes</w:t>
            </w:r>
          </w:p>
        </w:tc>
        <w:tc>
          <w:tcPr>
            <w:tcW w:w="2159" w:type="dxa"/>
            <w:tcBorders>
              <w:top w:val="single" w:sz="4" w:space="0" w:color="auto"/>
              <w:left w:val="single" w:sz="4" w:space="0" w:color="auto"/>
              <w:bottom w:val="single" w:sz="4" w:space="0" w:color="auto"/>
              <w:right w:val="single" w:sz="4" w:space="0" w:color="auto"/>
            </w:tcBorders>
          </w:tcPr>
          <w:p w14:paraId="460432DB" w14:textId="117D5CB2" w:rsidR="00EA6A07" w:rsidRPr="00872089" w:rsidRDefault="00766A43">
            <w:pPr>
              <w:pStyle w:val="AbsatzTab11Pt1-1"/>
              <w:rPr>
                <w:rFonts w:asciiTheme="majorHAnsi" w:hAnsiTheme="majorHAnsi" w:cstheme="majorHAnsi"/>
              </w:rPr>
            </w:pPr>
            <w:r>
              <w:rPr>
                <w:rFonts w:asciiTheme="majorHAnsi" w:hAnsiTheme="majorHAnsi" w:cstheme="majorHAnsi"/>
              </w:rPr>
              <w:t>Elis Steiner</w:t>
            </w:r>
          </w:p>
        </w:tc>
      </w:tr>
      <w:tr w:rsidR="00EA6A07" w:rsidRPr="00872089" w14:paraId="16F2D589" w14:textId="77777777">
        <w:tc>
          <w:tcPr>
            <w:tcW w:w="1215" w:type="dxa"/>
            <w:tcBorders>
              <w:top w:val="single" w:sz="4" w:space="0" w:color="auto"/>
              <w:left w:val="single" w:sz="4" w:space="0" w:color="auto"/>
              <w:bottom w:val="single" w:sz="4" w:space="0" w:color="auto"/>
              <w:right w:val="single" w:sz="4" w:space="0" w:color="auto"/>
            </w:tcBorders>
          </w:tcPr>
          <w:p w14:paraId="20B80DD6" w14:textId="7177583B" w:rsidR="00EA6A07" w:rsidRPr="00872089" w:rsidRDefault="00766A43">
            <w:pPr>
              <w:pStyle w:val="AbsatzTab11Pt1-1"/>
              <w:rPr>
                <w:rFonts w:asciiTheme="majorHAnsi" w:hAnsiTheme="majorHAnsi" w:cstheme="majorHAnsi"/>
              </w:rPr>
            </w:pPr>
            <w:r>
              <w:rPr>
                <w:rFonts w:asciiTheme="majorHAnsi" w:hAnsiTheme="majorHAnsi" w:cstheme="majorHAnsi"/>
              </w:rPr>
              <w:t>0.2</w:t>
            </w:r>
          </w:p>
        </w:tc>
        <w:tc>
          <w:tcPr>
            <w:tcW w:w="1417" w:type="dxa"/>
            <w:tcBorders>
              <w:top w:val="single" w:sz="4" w:space="0" w:color="auto"/>
              <w:left w:val="single" w:sz="4" w:space="0" w:color="auto"/>
              <w:bottom w:val="single" w:sz="4" w:space="0" w:color="auto"/>
              <w:right w:val="single" w:sz="4" w:space="0" w:color="auto"/>
            </w:tcBorders>
          </w:tcPr>
          <w:p w14:paraId="4FF77F44" w14:textId="4625DC07" w:rsidR="00EA6A07" w:rsidRPr="00872089" w:rsidRDefault="00766A43">
            <w:pPr>
              <w:pStyle w:val="AbsatzTab11Pt1-1"/>
              <w:rPr>
                <w:rFonts w:asciiTheme="majorHAnsi" w:hAnsiTheme="majorHAnsi" w:cstheme="majorHAnsi"/>
              </w:rPr>
            </w:pPr>
            <w:r>
              <w:rPr>
                <w:rFonts w:asciiTheme="majorHAnsi" w:hAnsiTheme="majorHAnsi" w:cstheme="majorHAnsi"/>
              </w:rPr>
              <w:t>16. 6.</w:t>
            </w:r>
          </w:p>
        </w:tc>
        <w:tc>
          <w:tcPr>
            <w:tcW w:w="4423" w:type="dxa"/>
            <w:tcBorders>
              <w:top w:val="single" w:sz="4" w:space="0" w:color="auto"/>
              <w:left w:val="single" w:sz="4" w:space="0" w:color="auto"/>
              <w:bottom w:val="single" w:sz="4" w:space="0" w:color="auto"/>
              <w:right w:val="single" w:sz="4" w:space="0" w:color="auto"/>
            </w:tcBorders>
          </w:tcPr>
          <w:p w14:paraId="64DA3A34" w14:textId="2430B224" w:rsidR="00EA6A07" w:rsidRPr="00872089" w:rsidRDefault="00766A43">
            <w:pPr>
              <w:pStyle w:val="AbsatzTab11Pt1-1"/>
              <w:rPr>
                <w:rFonts w:asciiTheme="majorHAnsi" w:hAnsiTheme="majorHAnsi" w:cstheme="majorHAnsi"/>
              </w:rPr>
            </w:pPr>
            <w:r>
              <w:rPr>
                <w:rFonts w:asciiTheme="majorHAnsi" w:hAnsiTheme="majorHAnsi" w:cstheme="majorHAnsi"/>
              </w:rPr>
              <w:t>Überarbeitung Migrationsverfahren</w:t>
            </w:r>
          </w:p>
        </w:tc>
        <w:tc>
          <w:tcPr>
            <w:tcW w:w="2159" w:type="dxa"/>
            <w:tcBorders>
              <w:top w:val="single" w:sz="4" w:space="0" w:color="auto"/>
              <w:left w:val="single" w:sz="4" w:space="0" w:color="auto"/>
              <w:bottom w:val="single" w:sz="4" w:space="0" w:color="auto"/>
              <w:right w:val="single" w:sz="4" w:space="0" w:color="auto"/>
            </w:tcBorders>
          </w:tcPr>
          <w:p w14:paraId="22F7C950" w14:textId="1FA8EE67" w:rsidR="00EA6A07" w:rsidRPr="00872089" w:rsidRDefault="00766A43">
            <w:pPr>
              <w:pStyle w:val="AbsatzTab11Pt1-1"/>
              <w:rPr>
                <w:rFonts w:asciiTheme="majorHAnsi" w:hAnsiTheme="majorHAnsi" w:cstheme="majorHAnsi"/>
              </w:rPr>
            </w:pPr>
            <w:r>
              <w:rPr>
                <w:rFonts w:asciiTheme="majorHAnsi" w:hAnsiTheme="majorHAnsi" w:cstheme="majorHAnsi"/>
              </w:rPr>
              <w:t>Jamie Rohrbach</w:t>
            </w:r>
          </w:p>
        </w:tc>
      </w:tr>
      <w:tr w:rsidR="00EA6A07" w:rsidRPr="00872089" w14:paraId="09BCF6F7" w14:textId="77777777">
        <w:tc>
          <w:tcPr>
            <w:tcW w:w="1215" w:type="dxa"/>
            <w:tcBorders>
              <w:top w:val="single" w:sz="4" w:space="0" w:color="auto"/>
              <w:left w:val="single" w:sz="4" w:space="0" w:color="auto"/>
              <w:bottom w:val="single" w:sz="4" w:space="0" w:color="auto"/>
              <w:right w:val="single" w:sz="4" w:space="0" w:color="auto"/>
            </w:tcBorders>
          </w:tcPr>
          <w:p w14:paraId="7CF6A994" w14:textId="77777777" w:rsidR="00EA6A07" w:rsidRPr="00872089" w:rsidRDefault="00EA6A07">
            <w:pPr>
              <w:pStyle w:val="AbsatzTab11Pt1-1"/>
              <w:rPr>
                <w:rFonts w:asciiTheme="majorHAnsi" w:hAnsiTheme="majorHAnsi" w:cstheme="majorHAnsi"/>
              </w:rPr>
            </w:pPr>
          </w:p>
        </w:tc>
        <w:tc>
          <w:tcPr>
            <w:tcW w:w="1417" w:type="dxa"/>
            <w:tcBorders>
              <w:top w:val="single" w:sz="4" w:space="0" w:color="auto"/>
              <w:left w:val="single" w:sz="4" w:space="0" w:color="auto"/>
              <w:bottom w:val="single" w:sz="4" w:space="0" w:color="auto"/>
              <w:right w:val="single" w:sz="4" w:space="0" w:color="auto"/>
            </w:tcBorders>
          </w:tcPr>
          <w:p w14:paraId="1DD4978A" w14:textId="77777777" w:rsidR="00EA6A07" w:rsidRPr="00872089" w:rsidRDefault="00EA6A07">
            <w:pPr>
              <w:pStyle w:val="AbsatzTab11Pt1-1"/>
              <w:rPr>
                <w:rFonts w:asciiTheme="majorHAnsi" w:hAnsiTheme="majorHAnsi" w:cstheme="majorHAnsi"/>
              </w:rPr>
            </w:pPr>
          </w:p>
        </w:tc>
        <w:tc>
          <w:tcPr>
            <w:tcW w:w="4423" w:type="dxa"/>
            <w:tcBorders>
              <w:top w:val="single" w:sz="4" w:space="0" w:color="auto"/>
              <w:left w:val="single" w:sz="4" w:space="0" w:color="auto"/>
              <w:bottom w:val="single" w:sz="4" w:space="0" w:color="auto"/>
              <w:right w:val="single" w:sz="4" w:space="0" w:color="auto"/>
            </w:tcBorders>
          </w:tcPr>
          <w:p w14:paraId="7FC65DE0" w14:textId="77777777" w:rsidR="00EA6A07" w:rsidRPr="00872089" w:rsidRDefault="00EA6A07">
            <w:pPr>
              <w:pStyle w:val="AbsatzTab11Pt1-1"/>
              <w:rPr>
                <w:rFonts w:asciiTheme="majorHAnsi" w:hAnsiTheme="majorHAnsi" w:cstheme="majorHAnsi"/>
              </w:rPr>
            </w:pPr>
          </w:p>
        </w:tc>
        <w:tc>
          <w:tcPr>
            <w:tcW w:w="2159" w:type="dxa"/>
            <w:tcBorders>
              <w:top w:val="single" w:sz="4" w:space="0" w:color="auto"/>
              <w:left w:val="single" w:sz="4" w:space="0" w:color="auto"/>
              <w:bottom w:val="single" w:sz="4" w:space="0" w:color="auto"/>
              <w:right w:val="single" w:sz="4" w:space="0" w:color="auto"/>
            </w:tcBorders>
          </w:tcPr>
          <w:p w14:paraId="780C44EC" w14:textId="77777777" w:rsidR="00EA6A07" w:rsidRPr="00872089" w:rsidRDefault="00EA6A07">
            <w:pPr>
              <w:pStyle w:val="AbsatzTab11Pt1-1"/>
              <w:rPr>
                <w:rFonts w:asciiTheme="majorHAnsi" w:hAnsiTheme="majorHAnsi" w:cstheme="majorHAnsi"/>
              </w:rPr>
            </w:pPr>
          </w:p>
        </w:tc>
      </w:tr>
      <w:tr w:rsidR="00EA6A07" w:rsidRPr="00872089" w14:paraId="1284913F" w14:textId="77777777">
        <w:tc>
          <w:tcPr>
            <w:tcW w:w="1215" w:type="dxa"/>
            <w:tcBorders>
              <w:top w:val="single" w:sz="4" w:space="0" w:color="auto"/>
              <w:left w:val="single" w:sz="4" w:space="0" w:color="auto"/>
              <w:bottom w:val="single" w:sz="4" w:space="0" w:color="auto"/>
              <w:right w:val="single" w:sz="4" w:space="0" w:color="auto"/>
            </w:tcBorders>
          </w:tcPr>
          <w:p w14:paraId="315B247E" w14:textId="77777777" w:rsidR="00EA6A07" w:rsidRPr="00872089" w:rsidRDefault="00EA6A07">
            <w:pPr>
              <w:pStyle w:val="AbsatzTab11Pt1-1"/>
              <w:rPr>
                <w:rFonts w:asciiTheme="majorHAnsi" w:hAnsiTheme="majorHAnsi" w:cstheme="majorHAnsi"/>
              </w:rPr>
            </w:pPr>
          </w:p>
        </w:tc>
        <w:tc>
          <w:tcPr>
            <w:tcW w:w="1417" w:type="dxa"/>
            <w:tcBorders>
              <w:top w:val="single" w:sz="4" w:space="0" w:color="auto"/>
              <w:left w:val="single" w:sz="4" w:space="0" w:color="auto"/>
              <w:bottom w:val="single" w:sz="4" w:space="0" w:color="auto"/>
              <w:right w:val="single" w:sz="4" w:space="0" w:color="auto"/>
            </w:tcBorders>
          </w:tcPr>
          <w:p w14:paraId="1093C98C" w14:textId="77777777" w:rsidR="00EA6A07" w:rsidRPr="00872089" w:rsidRDefault="00EA6A07">
            <w:pPr>
              <w:pStyle w:val="AbsatzTab11Pt1-1"/>
              <w:rPr>
                <w:rFonts w:asciiTheme="majorHAnsi" w:hAnsiTheme="majorHAnsi" w:cstheme="majorHAnsi"/>
              </w:rPr>
            </w:pPr>
          </w:p>
        </w:tc>
        <w:tc>
          <w:tcPr>
            <w:tcW w:w="4423" w:type="dxa"/>
            <w:tcBorders>
              <w:top w:val="single" w:sz="4" w:space="0" w:color="auto"/>
              <w:left w:val="single" w:sz="4" w:space="0" w:color="auto"/>
              <w:bottom w:val="single" w:sz="4" w:space="0" w:color="auto"/>
              <w:right w:val="single" w:sz="4" w:space="0" w:color="auto"/>
            </w:tcBorders>
          </w:tcPr>
          <w:p w14:paraId="10A7B630" w14:textId="77777777" w:rsidR="00EA6A07" w:rsidRPr="00872089" w:rsidRDefault="00EA6A07">
            <w:pPr>
              <w:pStyle w:val="AbsatzTab11Pt1-1"/>
              <w:rPr>
                <w:rFonts w:asciiTheme="majorHAnsi" w:hAnsiTheme="majorHAnsi" w:cstheme="majorHAnsi"/>
              </w:rPr>
            </w:pPr>
          </w:p>
        </w:tc>
        <w:tc>
          <w:tcPr>
            <w:tcW w:w="2159" w:type="dxa"/>
            <w:tcBorders>
              <w:top w:val="single" w:sz="4" w:space="0" w:color="auto"/>
              <w:left w:val="single" w:sz="4" w:space="0" w:color="auto"/>
              <w:bottom w:val="single" w:sz="4" w:space="0" w:color="auto"/>
              <w:right w:val="single" w:sz="4" w:space="0" w:color="auto"/>
            </w:tcBorders>
          </w:tcPr>
          <w:p w14:paraId="0D04F701" w14:textId="77777777" w:rsidR="00EA6A07" w:rsidRPr="00872089" w:rsidRDefault="00EA6A07">
            <w:pPr>
              <w:pStyle w:val="AbsatzTab11Pt1-1"/>
              <w:rPr>
                <w:rFonts w:asciiTheme="majorHAnsi" w:hAnsiTheme="majorHAnsi" w:cstheme="majorHAnsi"/>
              </w:rPr>
            </w:pPr>
          </w:p>
        </w:tc>
      </w:tr>
    </w:tbl>
    <w:p w14:paraId="02C4D3FD" w14:textId="4B1AB731" w:rsidR="00EA6A07" w:rsidRPr="00872089" w:rsidRDefault="007B3821">
      <w:pPr>
        <w:pStyle w:val="Caption"/>
        <w:rPr>
          <w:rFonts w:asciiTheme="majorHAnsi" w:hAnsiTheme="majorHAnsi" w:cstheme="majorHAnsi"/>
        </w:rPr>
      </w:pPr>
      <w:bookmarkStart w:id="2" w:name="_Toc448251712"/>
      <w:bookmarkStart w:id="3" w:name="_Toc98598209"/>
      <w:r w:rsidRPr="00872089">
        <w:rPr>
          <w:rFonts w:asciiTheme="majorHAnsi" w:hAnsiTheme="majorHAnsi" w:cstheme="majorHAnsi"/>
        </w:rPr>
        <w:t xml:space="preserve">Tabelle </w:t>
      </w:r>
      <w:r w:rsidRPr="00872089">
        <w:rPr>
          <w:rFonts w:asciiTheme="majorHAnsi" w:hAnsiTheme="majorHAnsi" w:cstheme="majorHAnsi"/>
          <w:noProof/>
        </w:rPr>
        <w:fldChar w:fldCharType="begin"/>
      </w:r>
      <w:r w:rsidRPr="00872089">
        <w:rPr>
          <w:rFonts w:asciiTheme="majorHAnsi" w:hAnsiTheme="majorHAnsi" w:cstheme="majorHAnsi"/>
          <w:noProof/>
        </w:rPr>
        <w:instrText xml:space="preserve"> SEQ Tabelle \* ARABIC </w:instrText>
      </w:r>
      <w:r w:rsidRPr="00872089">
        <w:rPr>
          <w:rFonts w:asciiTheme="majorHAnsi" w:hAnsiTheme="majorHAnsi" w:cstheme="majorHAnsi"/>
          <w:noProof/>
        </w:rPr>
        <w:fldChar w:fldCharType="separate"/>
      </w:r>
      <w:r w:rsidR="003B5D50" w:rsidRPr="00872089">
        <w:rPr>
          <w:rFonts w:asciiTheme="majorHAnsi" w:hAnsiTheme="majorHAnsi" w:cstheme="majorHAnsi"/>
          <w:noProof/>
        </w:rPr>
        <w:t>1</w:t>
      </w:r>
      <w:r w:rsidRPr="00872089">
        <w:rPr>
          <w:rFonts w:asciiTheme="majorHAnsi" w:hAnsiTheme="majorHAnsi" w:cstheme="majorHAnsi"/>
          <w:noProof/>
        </w:rPr>
        <w:fldChar w:fldCharType="end"/>
      </w:r>
      <w:r w:rsidRPr="00872089">
        <w:rPr>
          <w:rFonts w:asciiTheme="majorHAnsi" w:hAnsiTheme="majorHAnsi" w:cstheme="majorHAnsi"/>
        </w:rPr>
        <w:t>:</w:t>
      </w:r>
      <w:r w:rsidRPr="00872089">
        <w:rPr>
          <w:rFonts w:asciiTheme="majorHAnsi" w:hAnsiTheme="majorHAnsi" w:cstheme="majorHAnsi"/>
        </w:rPr>
        <w:tab/>
        <w:t>Änderungskontrolle</w:t>
      </w:r>
      <w:bookmarkEnd w:id="2"/>
      <w:bookmarkEnd w:id="3"/>
    </w:p>
    <w:p w14:paraId="540549EE" w14:textId="77777777" w:rsidR="00EA6A07" w:rsidRPr="00872089" w:rsidRDefault="007B3821">
      <w:pPr>
        <w:pStyle w:val="Inhaltsverzeichnis12"/>
        <w:rPr>
          <w:rFonts w:asciiTheme="majorHAnsi" w:hAnsiTheme="majorHAnsi" w:cstheme="majorHAnsi"/>
        </w:rPr>
      </w:pPr>
      <w:bookmarkStart w:id="4" w:name="_Toc527977149"/>
      <w:bookmarkStart w:id="5" w:name="_Toc527983432"/>
      <w:bookmarkStart w:id="6" w:name="_Toc530490773"/>
      <w:r w:rsidRPr="00872089">
        <w:rPr>
          <w:rFonts w:asciiTheme="majorHAnsi" w:hAnsiTheme="majorHAnsi" w:cstheme="majorHAnsi"/>
        </w:rPr>
        <w:t>Beschreibung</w:t>
      </w:r>
      <w:bookmarkEnd w:id="4"/>
      <w:bookmarkEnd w:id="5"/>
      <w:bookmarkEnd w:id="6"/>
    </w:p>
    <w:p w14:paraId="69F21211" w14:textId="77777777" w:rsidR="00C934A1" w:rsidRPr="00872089" w:rsidRDefault="00C934A1" w:rsidP="00C934A1">
      <w:pPr>
        <w:pStyle w:val="Absatz"/>
        <w:rPr>
          <w:rFonts w:asciiTheme="majorHAnsi" w:hAnsiTheme="majorHAnsi" w:cstheme="majorHAnsi"/>
        </w:rPr>
      </w:pPr>
      <w:r w:rsidRPr="00872089">
        <w:rPr>
          <w:rFonts w:asciiTheme="majorHAnsi" w:hAnsiTheme="majorHAnsi" w:cstheme="majorHAnsi"/>
        </w:rPr>
        <w:t>Das Migrationskonzept beschreibt die technischen und organisatorischen Anforderungen an die Migration und enthält das Konzept der Migrationsverfahren. Das Migrationskonzept belegt die Machbarkeit und zeigt die Migrationsplanung auf. Neben den technischen und organisatorischen Anforderungen sind auch die Anforderungen der Revision sowie des ISDS berücksichtigt.</w:t>
      </w:r>
    </w:p>
    <w:p w14:paraId="06AC0885" w14:textId="77777777" w:rsidR="004E5DA8" w:rsidRPr="00872089" w:rsidRDefault="004E5DA8" w:rsidP="004E5DA8">
      <w:pPr>
        <w:pStyle w:val="Absatz"/>
        <w:rPr>
          <w:rFonts w:asciiTheme="majorHAnsi" w:hAnsiTheme="majorHAnsi" w:cstheme="majorHAnsi"/>
          <w:i/>
          <w:iCs/>
          <w:color w:val="000000" w:themeColor="text1"/>
          <w:sz w:val="14"/>
          <w:szCs w:val="14"/>
        </w:rPr>
      </w:pPr>
      <w:bookmarkStart w:id="7" w:name="_Hlk99731660"/>
      <w:r w:rsidRPr="00872089">
        <w:rPr>
          <w:rFonts w:asciiTheme="majorHAnsi" w:hAnsiTheme="majorHAnsi" w:cstheme="majorHAnsi"/>
          <w:i/>
          <w:iCs/>
          <w:sz w:val="20"/>
          <w:szCs w:val="20"/>
        </w:rPr>
        <w:t>Kursiver Text im Dokument: Hinweise zur Verwendung oder Beispiele - entsprechend anzupassen oder zu löschen.</w:t>
      </w:r>
    </w:p>
    <w:p w14:paraId="3B7D4CB2" w14:textId="4EA2595C" w:rsidR="007144C6" w:rsidRDefault="007144C6" w:rsidP="00453A9F">
      <w:pPr>
        <w:pStyle w:val="Heading1"/>
        <w:pageBreakBefore/>
        <w:ind w:left="431" w:hanging="431"/>
        <w:rPr>
          <w:rFonts w:cstheme="majorHAnsi"/>
        </w:rPr>
      </w:pPr>
      <w:bookmarkStart w:id="8" w:name="_Toc138355737"/>
      <w:bookmarkEnd w:id="7"/>
      <w:r>
        <w:rPr>
          <w:rFonts w:cstheme="majorHAnsi"/>
          <w:lang w:val="en-CH"/>
        </w:rPr>
        <w:lastRenderedPageBreak/>
        <w:t xml:space="preserve">Phase </w:t>
      </w:r>
      <w:proofErr w:type="spellStart"/>
      <w:r>
        <w:rPr>
          <w:rFonts w:cstheme="majorHAnsi"/>
          <w:lang w:val="en-CH"/>
        </w:rPr>
        <w:t>Initialisirung</w:t>
      </w:r>
      <w:bookmarkEnd w:id="8"/>
      <w:proofErr w:type="spellEnd"/>
    </w:p>
    <w:p w14:paraId="10CF90D7" w14:textId="49361981" w:rsidR="00BC1BB4" w:rsidRPr="00872089" w:rsidRDefault="00BC1BB4" w:rsidP="00453A9F">
      <w:pPr>
        <w:pStyle w:val="Heading1"/>
        <w:pageBreakBefore/>
        <w:ind w:left="431" w:hanging="431"/>
        <w:rPr>
          <w:rFonts w:cstheme="majorHAnsi"/>
        </w:rPr>
      </w:pPr>
      <w:bookmarkStart w:id="9" w:name="_Toc138355738"/>
      <w:r w:rsidRPr="00872089">
        <w:rPr>
          <w:rFonts w:cstheme="majorHAnsi"/>
        </w:rPr>
        <w:lastRenderedPageBreak/>
        <w:t>Phase Konzept</w:t>
      </w:r>
      <w:bookmarkEnd w:id="9"/>
    </w:p>
    <w:p w14:paraId="05F43644" w14:textId="77777777" w:rsidR="00453A9F" w:rsidRPr="00872089" w:rsidRDefault="00453A9F" w:rsidP="00BC1BB4">
      <w:pPr>
        <w:pStyle w:val="Heading2"/>
        <w:rPr>
          <w:rFonts w:cstheme="majorHAnsi"/>
        </w:rPr>
      </w:pPr>
      <w:bookmarkStart w:id="10" w:name="_Toc138355739"/>
      <w:r w:rsidRPr="00872089">
        <w:rPr>
          <w:rFonts w:cstheme="majorHAnsi"/>
        </w:rPr>
        <w:t>Ziele der Migration</w:t>
      </w:r>
      <w:bookmarkEnd w:id="10"/>
    </w:p>
    <w:p w14:paraId="04D27DFD" w14:textId="77777777" w:rsidR="009345D7" w:rsidRPr="00872089" w:rsidRDefault="009345D7" w:rsidP="00BC1BB4">
      <w:pPr>
        <w:pStyle w:val="Tab-Abstand0"/>
        <w:rPr>
          <w:rFonts w:asciiTheme="majorHAnsi" w:hAnsiTheme="majorHAnsi" w:cstheme="majorHAnsi"/>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7371"/>
        <w:gridCol w:w="1134"/>
      </w:tblGrid>
      <w:tr w:rsidR="009345D7" w:rsidRPr="00872089" w14:paraId="7C21FB96" w14:textId="77777777" w:rsidTr="00CA1E4B">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1A37F7A1" w14:textId="77777777" w:rsidR="009345D7" w:rsidRPr="00872089" w:rsidRDefault="009345D7" w:rsidP="00BC1BB4">
            <w:pPr>
              <w:pStyle w:val="AbsatzTab12PtTitel"/>
              <w:rPr>
                <w:rFonts w:asciiTheme="majorHAnsi" w:hAnsiTheme="majorHAnsi" w:cstheme="majorHAnsi"/>
              </w:rPr>
            </w:pPr>
            <w:r w:rsidRPr="00872089">
              <w:rPr>
                <w:rFonts w:asciiTheme="majorHAnsi" w:hAnsiTheme="majorHAnsi" w:cstheme="majorHAnsi"/>
              </w:rPr>
              <w:t>Nr.</w:t>
            </w:r>
          </w:p>
        </w:tc>
        <w:tc>
          <w:tcPr>
            <w:tcW w:w="7371" w:type="dxa"/>
            <w:tcBorders>
              <w:top w:val="single" w:sz="4" w:space="0" w:color="auto"/>
              <w:left w:val="single" w:sz="4" w:space="0" w:color="auto"/>
              <w:bottom w:val="single" w:sz="4" w:space="0" w:color="auto"/>
              <w:right w:val="single" w:sz="4" w:space="0" w:color="auto"/>
            </w:tcBorders>
            <w:shd w:val="clear" w:color="auto" w:fill="D9D9D9"/>
            <w:hideMark/>
          </w:tcPr>
          <w:p w14:paraId="70238F1C" w14:textId="77777777" w:rsidR="009345D7" w:rsidRPr="00872089" w:rsidRDefault="009345D7" w:rsidP="00BC1BB4">
            <w:pPr>
              <w:pStyle w:val="AbsatzTab12PtTitel"/>
              <w:rPr>
                <w:rFonts w:asciiTheme="majorHAnsi" w:hAnsiTheme="majorHAnsi" w:cstheme="majorHAnsi"/>
              </w:rPr>
            </w:pPr>
            <w:r w:rsidRPr="00872089">
              <w:rPr>
                <w:rFonts w:asciiTheme="majorHAnsi" w:hAnsiTheme="majorHAnsi" w:cstheme="majorHAnsi"/>
              </w:rPr>
              <w:t>Ziel</w:t>
            </w:r>
          </w:p>
        </w:tc>
        <w:tc>
          <w:tcPr>
            <w:tcW w:w="1134" w:type="dxa"/>
            <w:shd w:val="clear" w:color="auto" w:fill="D9D9D9"/>
          </w:tcPr>
          <w:p w14:paraId="1F362B25" w14:textId="77777777" w:rsidR="009345D7" w:rsidRPr="00872089" w:rsidRDefault="009345D7" w:rsidP="00BC1BB4">
            <w:pPr>
              <w:pStyle w:val="AbsatzTab12PtTitel"/>
              <w:rPr>
                <w:rFonts w:asciiTheme="majorHAnsi" w:hAnsiTheme="majorHAnsi" w:cstheme="majorHAnsi"/>
              </w:rPr>
            </w:pPr>
            <w:r w:rsidRPr="00872089">
              <w:rPr>
                <w:rFonts w:asciiTheme="majorHAnsi" w:hAnsiTheme="majorHAnsi" w:cstheme="majorHAnsi"/>
              </w:rPr>
              <w:t>Priorität*</w:t>
            </w:r>
          </w:p>
        </w:tc>
      </w:tr>
      <w:tr w:rsidR="009345D7" w:rsidRPr="00872089" w14:paraId="707E0274" w14:textId="77777777" w:rsidTr="00CA1E4B">
        <w:trPr>
          <w:trHeight w:val="425"/>
        </w:trPr>
        <w:tc>
          <w:tcPr>
            <w:tcW w:w="567" w:type="dxa"/>
            <w:tcBorders>
              <w:top w:val="single" w:sz="4" w:space="0" w:color="auto"/>
              <w:left w:val="single" w:sz="4" w:space="0" w:color="auto"/>
              <w:bottom w:val="single" w:sz="4" w:space="0" w:color="auto"/>
              <w:right w:val="single" w:sz="4" w:space="0" w:color="auto"/>
            </w:tcBorders>
            <w:hideMark/>
          </w:tcPr>
          <w:p w14:paraId="3EBD9ED5" w14:textId="77777777" w:rsidR="009345D7" w:rsidRPr="00872089" w:rsidRDefault="009345D7" w:rsidP="00BC1BB4">
            <w:pPr>
              <w:pStyle w:val="AbsatzTab12Pt1-1Kur"/>
              <w:rPr>
                <w:rFonts w:asciiTheme="majorHAnsi" w:hAnsiTheme="majorHAnsi" w:cstheme="majorHAnsi"/>
              </w:rPr>
            </w:pPr>
            <w:r w:rsidRPr="00872089">
              <w:rPr>
                <w:rFonts w:asciiTheme="majorHAnsi" w:hAnsiTheme="majorHAnsi" w:cstheme="majorHAnsi"/>
              </w:rPr>
              <w:t>01</w:t>
            </w:r>
          </w:p>
        </w:tc>
        <w:tc>
          <w:tcPr>
            <w:tcW w:w="7371" w:type="dxa"/>
            <w:tcBorders>
              <w:top w:val="single" w:sz="4" w:space="0" w:color="auto"/>
              <w:left w:val="single" w:sz="4" w:space="0" w:color="auto"/>
              <w:bottom w:val="single" w:sz="4" w:space="0" w:color="auto"/>
              <w:right w:val="single" w:sz="4" w:space="0" w:color="auto"/>
            </w:tcBorders>
            <w:hideMark/>
          </w:tcPr>
          <w:p w14:paraId="0B83163E" w14:textId="77777777" w:rsidR="009345D7" w:rsidRPr="00872089" w:rsidRDefault="00AE4F03" w:rsidP="00BC1BB4">
            <w:pPr>
              <w:pStyle w:val="AbsatzTab12Pt1-1Kur"/>
              <w:rPr>
                <w:rFonts w:asciiTheme="majorHAnsi" w:hAnsiTheme="majorHAnsi" w:cstheme="majorHAnsi"/>
              </w:rPr>
            </w:pPr>
            <w:r w:rsidRPr="00872089">
              <w:rPr>
                <w:rFonts w:asciiTheme="majorHAnsi" w:hAnsiTheme="majorHAnsi" w:cstheme="majorHAnsi"/>
                <w:lang w:val="de-DE"/>
              </w:rPr>
              <w:t>Migration unserer aktuellen SQL5-Datenbank zu einer moderneren, effizienteren SQL8-Datenbank</w:t>
            </w:r>
          </w:p>
        </w:tc>
        <w:tc>
          <w:tcPr>
            <w:tcW w:w="1134" w:type="dxa"/>
            <w:tcBorders>
              <w:top w:val="single" w:sz="4" w:space="0" w:color="auto"/>
              <w:left w:val="single" w:sz="4" w:space="0" w:color="auto"/>
              <w:bottom w:val="single" w:sz="4" w:space="0" w:color="auto"/>
              <w:right w:val="single" w:sz="4" w:space="0" w:color="auto"/>
            </w:tcBorders>
          </w:tcPr>
          <w:p w14:paraId="3EF8F93A" w14:textId="77777777" w:rsidR="009345D7" w:rsidRPr="00872089" w:rsidRDefault="009345D7" w:rsidP="00BC1BB4">
            <w:pPr>
              <w:pStyle w:val="AbsatzTab12Pt1-1Kur"/>
              <w:rPr>
                <w:rFonts w:asciiTheme="majorHAnsi" w:hAnsiTheme="majorHAnsi" w:cstheme="majorHAnsi"/>
              </w:rPr>
            </w:pPr>
            <w:r w:rsidRPr="00872089">
              <w:rPr>
                <w:rFonts w:asciiTheme="majorHAnsi" w:hAnsiTheme="majorHAnsi" w:cstheme="majorHAnsi"/>
              </w:rPr>
              <w:t>M</w:t>
            </w:r>
          </w:p>
        </w:tc>
      </w:tr>
      <w:tr w:rsidR="009345D7" w:rsidRPr="00872089" w14:paraId="54259577" w14:textId="77777777" w:rsidTr="00CA1E4B">
        <w:trPr>
          <w:trHeight w:val="425"/>
        </w:trPr>
        <w:tc>
          <w:tcPr>
            <w:tcW w:w="567" w:type="dxa"/>
            <w:tcBorders>
              <w:top w:val="single" w:sz="4" w:space="0" w:color="auto"/>
              <w:left w:val="single" w:sz="4" w:space="0" w:color="auto"/>
              <w:bottom w:val="single" w:sz="4" w:space="0" w:color="auto"/>
              <w:right w:val="single" w:sz="4" w:space="0" w:color="auto"/>
            </w:tcBorders>
            <w:hideMark/>
          </w:tcPr>
          <w:p w14:paraId="2D311AEC" w14:textId="77777777" w:rsidR="009345D7" w:rsidRPr="00872089" w:rsidRDefault="009345D7" w:rsidP="00BC1BB4">
            <w:pPr>
              <w:pStyle w:val="AbsatzTab12Pt1-1Kur"/>
              <w:rPr>
                <w:rFonts w:asciiTheme="majorHAnsi" w:hAnsiTheme="majorHAnsi" w:cstheme="majorHAnsi"/>
              </w:rPr>
            </w:pPr>
            <w:r w:rsidRPr="00872089">
              <w:rPr>
                <w:rFonts w:asciiTheme="majorHAnsi" w:hAnsiTheme="majorHAnsi" w:cstheme="majorHAnsi"/>
              </w:rPr>
              <w:t>02</w:t>
            </w:r>
          </w:p>
        </w:tc>
        <w:tc>
          <w:tcPr>
            <w:tcW w:w="7371" w:type="dxa"/>
            <w:tcBorders>
              <w:top w:val="single" w:sz="4" w:space="0" w:color="auto"/>
              <w:left w:val="single" w:sz="4" w:space="0" w:color="auto"/>
              <w:bottom w:val="single" w:sz="4" w:space="0" w:color="auto"/>
              <w:right w:val="single" w:sz="4" w:space="0" w:color="auto"/>
            </w:tcBorders>
            <w:hideMark/>
          </w:tcPr>
          <w:p w14:paraId="4FE29019" w14:textId="77777777" w:rsidR="009345D7" w:rsidRPr="00872089" w:rsidRDefault="00AE4F03" w:rsidP="00BC1BB4">
            <w:pPr>
              <w:pStyle w:val="AbsatzTab12Pt1-1Kur"/>
              <w:rPr>
                <w:rFonts w:asciiTheme="majorHAnsi" w:hAnsiTheme="majorHAnsi" w:cstheme="majorHAnsi"/>
              </w:rPr>
            </w:pPr>
            <w:r w:rsidRPr="00872089">
              <w:rPr>
                <w:rFonts w:asciiTheme="majorHAnsi" w:hAnsiTheme="majorHAnsi" w:cstheme="majorHAnsi"/>
                <w:lang w:val="de-DE"/>
              </w:rPr>
              <w:t>Das Projekt folgt dabei dem bewährten HERMES-Projektmanagementmodell, um sicherzustellen, dass alle relevanten Aspekte der Migration geordnet und systematisch angegangen werden</w:t>
            </w:r>
          </w:p>
        </w:tc>
        <w:tc>
          <w:tcPr>
            <w:tcW w:w="1134" w:type="dxa"/>
            <w:tcBorders>
              <w:top w:val="single" w:sz="4" w:space="0" w:color="auto"/>
              <w:left w:val="single" w:sz="4" w:space="0" w:color="auto"/>
              <w:bottom w:val="single" w:sz="4" w:space="0" w:color="auto"/>
              <w:right w:val="single" w:sz="4" w:space="0" w:color="auto"/>
            </w:tcBorders>
          </w:tcPr>
          <w:p w14:paraId="41BEEA0C" w14:textId="77777777" w:rsidR="009345D7" w:rsidRPr="00872089" w:rsidRDefault="00AE4F03" w:rsidP="00BC1BB4">
            <w:pPr>
              <w:pStyle w:val="AbsatzTab12Pt1-1Kur"/>
              <w:rPr>
                <w:rFonts w:asciiTheme="majorHAnsi" w:hAnsiTheme="majorHAnsi" w:cstheme="majorHAnsi"/>
              </w:rPr>
            </w:pPr>
            <w:r w:rsidRPr="00872089">
              <w:rPr>
                <w:rFonts w:asciiTheme="majorHAnsi" w:hAnsiTheme="majorHAnsi" w:cstheme="majorHAnsi"/>
              </w:rPr>
              <w:t>2</w:t>
            </w:r>
          </w:p>
        </w:tc>
      </w:tr>
      <w:tr w:rsidR="009345D7" w:rsidRPr="00872089" w14:paraId="00DCDB41" w14:textId="77777777" w:rsidTr="00FE3459">
        <w:tc>
          <w:tcPr>
            <w:tcW w:w="9072" w:type="dxa"/>
            <w:gridSpan w:val="3"/>
            <w:shd w:val="clear" w:color="auto" w:fill="F0F0F0"/>
          </w:tcPr>
          <w:p w14:paraId="40E3DE88" w14:textId="77777777" w:rsidR="009345D7" w:rsidRPr="00872089" w:rsidRDefault="009345D7" w:rsidP="00BC1BB4">
            <w:pPr>
              <w:pStyle w:val="AbsatzTab10Pt1-1KurFett"/>
              <w:rPr>
                <w:rFonts w:asciiTheme="majorHAnsi" w:hAnsiTheme="majorHAnsi" w:cstheme="majorHAnsi"/>
                <w:i w:val="0"/>
              </w:rPr>
            </w:pPr>
            <w:r w:rsidRPr="00872089">
              <w:rPr>
                <w:rFonts w:asciiTheme="majorHAnsi" w:hAnsiTheme="majorHAnsi" w:cstheme="majorHAnsi"/>
              </w:rPr>
              <w:t>* Priorität: M = Muss / 1 = hoch, 2 = mittel, 3 = tief</w:t>
            </w:r>
          </w:p>
        </w:tc>
      </w:tr>
    </w:tbl>
    <w:p w14:paraId="33D409E8" w14:textId="3564228C" w:rsidR="009345D7" w:rsidRPr="00872089" w:rsidRDefault="009345D7" w:rsidP="00BC1BB4">
      <w:pPr>
        <w:pStyle w:val="Caption"/>
        <w:rPr>
          <w:rFonts w:asciiTheme="majorHAnsi" w:hAnsiTheme="majorHAnsi" w:cstheme="majorHAnsi"/>
        </w:rPr>
      </w:pPr>
      <w:bookmarkStart w:id="11" w:name="_Toc493589853"/>
      <w:bookmarkStart w:id="12" w:name="_Toc528063521"/>
      <w:bookmarkStart w:id="13" w:name="_Toc528160313"/>
      <w:bookmarkStart w:id="14" w:name="_Toc533425633"/>
      <w:bookmarkStart w:id="15" w:name="_Toc18314859"/>
      <w:bookmarkStart w:id="16" w:name="_Toc98598210"/>
      <w:r w:rsidRPr="00872089">
        <w:rPr>
          <w:rFonts w:asciiTheme="majorHAnsi" w:hAnsiTheme="majorHAnsi" w:cstheme="majorHAnsi"/>
        </w:rPr>
        <w:t xml:space="preserve">Tabelle </w:t>
      </w:r>
      <w:r w:rsidRPr="00872089">
        <w:rPr>
          <w:rFonts w:asciiTheme="majorHAnsi" w:hAnsiTheme="majorHAnsi" w:cstheme="majorHAnsi"/>
          <w:noProof/>
        </w:rPr>
        <w:fldChar w:fldCharType="begin"/>
      </w:r>
      <w:r w:rsidRPr="00872089">
        <w:rPr>
          <w:rFonts w:asciiTheme="majorHAnsi" w:hAnsiTheme="majorHAnsi" w:cstheme="majorHAnsi"/>
          <w:noProof/>
        </w:rPr>
        <w:instrText xml:space="preserve"> SEQ Tabelle \* ARABIC </w:instrText>
      </w:r>
      <w:r w:rsidRPr="00872089">
        <w:rPr>
          <w:rFonts w:asciiTheme="majorHAnsi" w:hAnsiTheme="majorHAnsi" w:cstheme="majorHAnsi"/>
          <w:noProof/>
        </w:rPr>
        <w:fldChar w:fldCharType="separate"/>
      </w:r>
      <w:r w:rsidR="003B5D50" w:rsidRPr="00872089">
        <w:rPr>
          <w:rFonts w:asciiTheme="majorHAnsi" w:hAnsiTheme="majorHAnsi" w:cstheme="majorHAnsi"/>
          <w:noProof/>
        </w:rPr>
        <w:t>2</w:t>
      </w:r>
      <w:r w:rsidRPr="00872089">
        <w:rPr>
          <w:rFonts w:asciiTheme="majorHAnsi" w:hAnsiTheme="majorHAnsi" w:cstheme="majorHAnsi"/>
          <w:noProof/>
        </w:rPr>
        <w:fldChar w:fldCharType="end"/>
      </w:r>
      <w:r w:rsidRPr="00872089">
        <w:rPr>
          <w:rFonts w:asciiTheme="majorHAnsi" w:hAnsiTheme="majorHAnsi" w:cstheme="majorHAnsi"/>
        </w:rPr>
        <w:t>:</w:t>
      </w:r>
      <w:r w:rsidRPr="00872089">
        <w:rPr>
          <w:rFonts w:asciiTheme="majorHAnsi" w:hAnsiTheme="majorHAnsi" w:cstheme="majorHAnsi"/>
        </w:rPr>
        <w:tab/>
        <w:t>Migrationsziele</w:t>
      </w:r>
      <w:bookmarkEnd w:id="11"/>
      <w:bookmarkEnd w:id="12"/>
      <w:bookmarkEnd w:id="13"/>
      <w:bookmarkEnd w:id="14"/>
      <w:bookmarkEnd w:id="15"/>
      <w:bookmarkEnd w:id="16"/>
    </w:p>
    <w:p w14:paraId="688CD316" w14:textId="77777777" w:rsidR="00453A9F" w:rsidRPr="00872089" w:rsidRDefault="00453A9F" w:rsidP="00BC1BB4">
      <w:pPr>
        <w:pStyle w:val="Heading2"/>
        <w:rPr>
          <w:rFonts w:cstheme="majorHAnsi"/>
        </w:rPr>
      </w:pPr>
      <w:bookmarkStart w:id="17" w:name="_Toc138355740"/>
      <w:r w:rsidRPr="00872089">
        <w:rPr>
          <w:rFonts w:cstheme="majorHAnsi"/>
        </w:rPr>
        <w:t>Anforderungen an die Migration</w:t>
      </w:r>
      <w:bookmarkEnd w:id="17"/>
    </w:p>
    <w:p w14:paraId="7D8AD51B" w14:textId="77777777" w:rsidR="00B24657" w:rsidRPr="00872089" w:rsidRDefault="00B24657" w:rsidP="00BC1BB4">
      <w:pPr>
        <w:pStyle w:val="Tab-Abstand0"/>
        <w:rPr>
          <w:rFonts w:asciiTheme="majorHAnsi" w:hAnsiTheme="majorHAnsi" w:cstheme="majorHAnsi"/>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119"/>
        <w:gridCol w:w="5386"/>
      </w:tblGrid>
      <w:tr w:rsidR="00B24657" w:rsidRPr="00872089" w14:paraId="6B82DDB2" w14:textId="77777777" w:rsidTr="00EB6E06">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521E7AB9" w14:textId="77777777" w:rsidR="00B24657" w:rsidRPr="00872089" w:rsidRDefault="00B24657" w:rsidP="00BC1BB4">
            <w:pPr>
              <w:pStyle w:val="AbsatzTab12PtTitel"/>
              <w:rPr>
                <w:rFonts w:asciiTheme="majorHAnsi" w:hAnsiTheme="majorHAnsi" w:cstheme="majorHAnsi"/>
              </w:rPr>
            </w:pPr>
            <w:r w:rsidRPr="00872089">
              <w:rPr>
                <w:rFonts w:asciiTheme="majorHAnsi" w:hAnsiTheme="majorHAnsi" w:cstheme="majorHAnsi"/>
              </w:rPr>
              <w:t>Nr.</w:t>
            </w:r>
          </w:p>
        </w:tc>
        <w:tc>
          <w:tcPr>
            <w:tcW w:w="3119" w:type="dxa"/>
            <w:tcBorders>
              <w:top w:val="single" w:sz="4" w:space="0" w:color="auto"/>
              <w:left w:val="single" w:sz="4" w:space="0" w:color="auto"/>
              <w:bottom w:val="single" w:sz="4" w:space="0" w:color="auto"/>
              <w:right w:val="single" w:sz="4" w:space="0" w:color="auto"/>
            </w:tcBorders>
            <w:shd w:val="clear" w:color="auto" w:fill="D9D9D9"/>
            <w:hideMark/>
          </w:tcPr>
          <w:p w14:paraId="7656E63E" w14:textId="77777777" w:rsidR="00B24657" w:rsidRPr="00872089" w:rsidRDefault="00B24657" w:rsidP="00BC1BB4">
            <w:pPr>
              <w:pStyle w:val="AbsatzTab12PtTitel"/>
              <w:rPr>
                <w:rFonts w:asciiTheme="majorHAnsi" w:hAnsiTheme="majorHAnsi" w:cstheme="majorHAnsi"/>
              </w:rPr>
            </w:pPr>
            <w:r w:rsidRPr="00872089">
              <w:rPr>
                <w:rFonts w:asciiTheme="majorHAnsi" w:hAnsiTheme="majorHAnsi" w:cstheme="majorHAnsi"/>
              </w:rPr>
              <w:t>Anforderung</w:t>
            </w:r>
          </w:p>
        </w:tc>
        <w:tc>
          <w:tcPr>
            <w:tcW w:w="5386" w:type="dxa"/>
            <w:tcBorders>
              <w:top w:val="single" w:sz="4" w:space="0" w:color="auto"/>
              <w:left w:val="single" w:sz="4" w:space="0" w:color="auto"/>
              <w:bottom w:val="single" w:sz="4" w:space="0" w:color="auto"/>
              <w:right w:val="single" w:sz="4" w:space="0" w:color="auto"/>
            </w:tcBorders>
            <w:shd w:val="clear" w:color="auto" w:fill="D9D9D9"/>
            <w:hideMark/>
          </w:tcPr>
          <w:p w14:paraId="7ECBCCF5" w14:textId="77777777" w:rsidR="00B24657" w:rsidRPr="00872089" w:rsidRDefault="00B24657" w:rsidP="00BC1BB4">
            <w:pPr>
              <w:pStyle w:val="AbsatzTab12PtTitel"/>
              <w:rPr>
                <w:rFonts w:asciiTheme="majorHAnsi" w:hAnsiTheme="majorHAnsi" w:cstheme="majorHAnsi"/>
              </w:rPr>
            </w:pPr>
            <w:r w:rsidRPr="00872089">
              <w:rPr>
                <w:rFonts w:asciiTheme="majorHAnsi" w:hAnsiTheme="majorHAnsi" w:cstheme="majorHAnsi"/>
              </w:rPr>
              <w:t>Beschreibung</w:t>
            </w:r>
          </w:p>
        </w:tc>
      </w:tr>
      <w:tr w:rsidR="00B24657" w:rsidRPr="00872089" w14:paraId="13C591B9" w14:textId="77777777" w:rsidTr="00EB6E06">
        <w:trPr>
          <w:trHeight w:val="425"/>
        </w:trPr>
        <w:tc>
          <w:tcPr>
            <w:tcW w:w="567" w:type="dxa"/>
            <w:tcBorders>
              <w:top w:val="single" w:sz="4" w:space="0" w:color="auto"/>
              <w:left w:val="single" w:sz="4" w:space="0" w:color="auto"/>
              <w:bottom w:val="single" w:sz="4" w:space="0" w:color="auto"/>
              <w:right w:val="single" w:sz="4" w:space="0" w:color="auto"/>
            </w:tcBorders>
          </w:tcPr>
          <w:p w14:paraId="167FD7E6" w14:textId="77777777" w:rsidR="00B24657" w:rsidRPr="00872089" w:rsidRDefault="00B24657" w:rsidP="00BC1BB4">
            <w:pPr>
              <w:pStyle w:val="AbsatzTab12Pt1-1Kur"/>
              <w:rPr>
                <w:rFonts w:asciiTheme="majorHAnsi" w:hAnsiTheme="majorHAnsi" w:cstheme="majorHAnsi"/>
              </w:rPr>
            </w:pPr>
            <w:r w:rsidRPr="00872089">
              <w:rPr>
                <w:rFonts w:asciiTheme="majorHAnsi" w:hAnsiTheme="majorHAnsi" w:cstheme="majorHAnsi"/>
              </w:rPr>
              <w:t>01</w:t>
            </w:r>
          </w:p>
        </w:tc>
        <w:tc>
          <w:tcPr>
            <w:tcW w:w="3119" w:type="dxa"/>
            <w:tcBorders>
              <w:top w:val="single" w:sz="4" w:space="0" w:color="auto"/>
              <w:left w:val="single" w:sz="4" w:space="0" w:color="auto"/>
              <w:bottom w:val="single" w:sz="4" w:space="0" w:color="auto"/>
              <w:right w:val="single" w:sz="4" w:space="0" w:color="auto"/>
            </w:tcBorders>
          </w:tcPr>
          <w:p w14:paraId="418A4B20" w14:textId="77777777" w:rsidR="00B24657" w:rsidRPr="00872089" w:rsidRDefault="00AE4F03" w:rsidP="00BC1BB4">
            <w:pPr>
              <w:pStyle w:val="AbsatzTab12Pt1-1Kur"/>
              <w:rPr>
                <w:rFonts w:asciiTheme="majorHAnsi" w:hAnsiTheme="majorHAnsi" w:cstheme="majorHAnsi"/>
              </w:rPr>
            </w:pPr>
            <w:r w:rsidRPr="00872089">
              <w:rPr>
                <w:rFonts w:asciiTheme="majorHAnsi" w:hAnsiTheme="majorHAnsi" w:cstheme="majorHAnsi"/>
              </w:rPr>
              <w:t>Vollständigkeit der Migration</w:t>
            </w:r>
          </w:p>
        </w:tc>
        <w:tc>
          <w:tcPr>
            <w:tcW w:w="5386" w:type="dxa"/>
            <w:tcBorders>
              <w:top w:val="single" w:sz="4" w:space="0" w:color="auto"/>
              <w:left w:val="single" w:sz="4" w:space="0" w:color="auto"/>
              <w:bottom w:val="single" w:sz="4" w:space="0" w:color="auto"/>
              <w:right w:val="single" w:sz="4" w:space="0" w:color="auto"/>
            </w:tcBorders>
          </w:tcPr>
          <w:p w14:paraId="7170E9C8" w14:textId="77777777" w:rsidR="00B24657" w:rsidRPr="00872089" w:rsidRDefault="00AE4F03" w:rsidP="00BC1BB4">
            <w:pPr>
              <w:pStyle w:val="AbsatzTab12Pt1-1Kur"/>
              <w:rPr>
                <w:rFonts w:asciiTheme="majorHAnsi" w:hAnsiTheme="majorHAnsi" w:cstheme="majorHAnsi"/>
              </w:rPr>
            </w:pPr>
            <w:r w:rsidRPr="00872089">
              <w:rPr>
                <w:rFonts w:asciiTheme="majorHAnsi" w:hAnsiTheme="majorHAnsi" w:cstheme="majorHAnsi"/>
              </w:rPr>
              <w:t>Alle Daten, Tabellen, Relationen, Prozeduren und Funktionen der aktuellen SQL5-Datenbank sollen in die SQL8-Umgebung übertragen werden.</w:t>
            </w:r>
            <w:r w:rsidR="00B24657" w:rsidRPr="00872089">
              <w:rPr>
                <w:rFonts w:asciiTheme="majorHAnsi" w:hAnsiTheme="majorHAnsi" w:cstheme="majorHAnsi"/>
              </w:rPr>
              <w:t xml:space="preserve"> </w:t>
            </w:r>
          </w:p>
        </w:tc>
      </w:tr>
      <w:tr w:rsidR="00B24657" w:rsidRPr="00872089" w14:paraId="6231B9BB" w14:textId="77777777" w:rsidTr="00EB6E06">
        <w:trPr>
          <w:trHeight w:val="425"/>
        </w:trPr>
        <w:tc>
          <w:tcPr>
            <w:tcW w:w="567" w:type="dxa"/>
            <w:tcBorders>
              <w:top w:val="single" w:sz="4" w:space="0" w:color="auto"/>
              <w:left w:val="single" w:sz="4" w:space="0" w:color="auto"/>
              <w:bottom w:val="single" w:sz="4" w:space="0" w:color="auto"/>
              <w:right w:val="single" w:sz="4" w:space="0" w:color="auto"/>
            </w:tcBorders>
          </w:tcPr>
          <w:p w14:paraId="1D74279F" w14:textId="77777777" w:rsidR="00B24657" w:rsidRPr="00872089" w:rsidRDefault="00AE4F03" w:rsidP="00BC1BB4">
            <w:pPr>
              <w:pStyle w:val="AbsatzTab12Pt1-1Kur"/>
              <w:keepNext/>
              <w:rPr>
                <w:rFonts w:asciiTheme="majorHAnsi" w:hAnsiTheme="majorHAnsi" w:cstheme="majorHAnsi"/>
              </w:rPr>
            </w:pPr>
            <w:r w:rsidRPr="00872089">
              <w:rPr>
                <w:rFonts w:asciiTheme="majorHAnsi" w:hAnsiTheme="majorHAnsi" w:cstheme="majorHAnsi"/>
              </w:rPr>
              <w:t>02</w:t>
            </w:r>
          </w:p>
        </w:tc>
        <w:tc>
          <w:tcPr>
            <w:tcW w:w="3119" w:type="dxa"/>
            <w:tcBorders>
              <w:top w:val="single" w:sz="4" w:space="0" w:color="auto"/>
              <w:left w:val="single" w:sz="4" w:space="0" w:color="auto"/>
              <w:bottom w:val="single" w:sz="4" w:space="0" w:color="auto"/>
              <w:right w:val="single" w:sz="4" w:space="0" w:color="auto"/>
            </w:tcBorders>
          </w:tcPr>
          <w:p w14:paraId="0C20C832" w14:textId="77777777" w:rsidR="00B24657" w:rsidRPr="00872089" w:rsidRDefault="00AE4F03" w:rsidP="00BC1BB4">
            <w:pPr>
              <w:pStyle w:val="AbsatzTab12Pt1-1Kur"/>
              <w:keepNext/>
              <w:rPr>
                <w:rFonts w:asciiTheme="majorHAnsi" w:hAnsiTheme="majorHAnsi" w:cstheme="majorHAnsi"/>
              </w:rPr>
            </w:pPr>
            <w:r w:rsidRPr="00872089">
              <w:rPr>
                <w:rFonts w:asciiTheme="majorHAnsi" w:hAnsiTheme="majorHAnsi" w:cstheme="majorHAnsi"/>
              </w:rPr>
              <w:t>Datenintegrität</w:t>
            </w:r>
          </w:p>
        </w:tc>
        <w:tc>
          <w:tcPr>
            <w:tcW w:w="5386" w:type="dxa"/>
            <w:tcBorders>
              <w:top w:val="single" w:sz="4" w:space="0" w:color="auto"/>
              <w:left w:val="single" w:sz="4" w:space="0" w:color="auto"/>
              <w:bottom w:val="single" w:sz="4" w:space="0" w:color="auto"/>
              <w:right w:val="single" w:sz="4" w:space="0" w:color="auto"/>
            </w:tcBorders>
          </w:tcPr>
          <w:p w14:paraId="60ACD9F0" w14:textId="77777777" w:rsidR="00B24657" w:rsidRPr="00872089" w:rsidRDefault="00AE4F03" w:rsidP="00BC1BB4">
            <w:pPr>
              <w:pStyle w:val="AbsatzTab12Pt1-1Kur"/>
              <w:keepNext/>
              <w:rPr>
                <w:rFonts w:asciiTheme="majorHAnsi" w:hAnsiTheme="majorHAnsi" w:cstheme="majorHAnsi"/>
              </w:rPr>
            </w:pPr>
            <w:r w:rsidRPr="00872089">
              <w:rPr>
                <w:rFonts w:asciiTheme="majorHAnsi" w:hAnsiTheme="majorHAnsi" w:cstheme="majorHAnsi"/>
                <w:lang w:val="de-DE"/>
              </w:rPr>
              <w:t>Die ursprüngliche Datenstruktur des Quellsystems wird beibehalten</w:t>
            </w:r>
          </w:p>
        </w:tc>
      </w:tr>
    </w:tbl>
    <w:p w14:paraId="28AF2A34" w14:textId="411F57CA" w:rsidR="00B24657" w:rsidRPr="00872089" w:rsidRDefault="00B24657" w:rsidP="00BC1BB4">
      <w:pPr>
        <w:pStyle w:val="Caption"/>
        <w:rPr>
          <w:rFonts w:asciiTheme="majorHAnsi" w:hAnsiTheme="majorHAnsi" w:cstheme="majorHAnsi"/>
        </w:rPr>
      </w:pPr>
      <w:bookmarkStart w:id="18" w:name="_Toc98598211"/>
      <w:r w:rsidRPr="00872089">
        <w:rPr>
          <w:rFonts w:asciiTheme="majorHAnsi" w:hAnsiTheme="majorHAnsi" w:cstheme="majorHAnsi"/>
        </w:rPr>
        <w:t xml:space="preserve">Tabelle </w:t>
      </w:r>
      <w:r w:rsidRPr="00872089">
        <w:rPr>
          <w:rFonts w:asciiTheme="majorHAnsi" w:hAnsiTheme="majorHAnsi" w:cstheme="majorHAnsi"/>
          <w:noProof/>
        </w:rPr>
        <w:fldChar w:fldCharType="begin"/>
      </w:r>
      <w:r w:rsidRPr="00872089">
        <w:rPr>
          <w:rFonts w:asciiTheme="majorHAnsi" w:hAnsiTheme="majorHAnsi" w:cstheme="majorHAnsi"/>
          <w:noProof/>
        </w:rPr>
        <w:instrText xml:space="preserve"> SEQ Tabelle \* ARABIC </w:instrText>
      </w:r>
      <w:r w:rsidRPr="00872089">
        <w:rPr>
          <w:rFonts w:asciiTheme="majorHAnsi" w:hAnsiTheme="majorHAnsi" w:cstheme="majorHAnsi"/>
          <w:noProof/>
        </w:rPr>
        <w:fldChar w:fldCharType="separate"/>
      </w:r>
      <w:r w:rsidR="003B5D50" w:rsidRPr="00872089">
        <w:rPr>
          <w:rFonts w:asciiTheme="majorHAnsi" w:hAnsiTheme="majorHAnsi" w:cstheme="majorHAnsi"/>
          <w:noProof/>
        </w:rPr>
        <w:t>3</w:t>
      </w:r>
      <w:r w:rsidRPr="00872089">
        <w:rPr>
          <w:rFonts w:asciiTheme="majorHAnsi" w:hAnsiTheme="majorHAnsi" w:cstheme="majorHAnsi"/>
          <w:noProof/>
        </w:rPr>
        <w:fldChar w:fldCharType="end"/>
      </w:r>
      <w:r w:rsidRPr="00872089">
        <w:rPr>
          <w:rFonts w:asciiTheme="majorHAnsi" w:hAnsiTheme="majorHAnsi" w:cstheme="majorHAnsi"/>
        </w:rPr>
        <w:t>:</w:t>
      </w:r>
      <w:r w:rsidRPr="00872089">
        <w:rPr>
          <w:rFonts w:asciiTheme="majorHAnsi" w:hAnsiTheme="majorHAnsi" w:cstheme="majorHAnsi"/>
        </w:rPr>
        <w:tab/>
        <w:t>Anforderungen</w:t>
      </w:r>
      <w:bookmarkEnd w:id="18"/>
    </w:p>
    <w:p w14:paraId="62F2DC9D" w14:textId="77777777" w:rsidR="00B24657" w:rsidRPr="00872089" w:rsidRDefault="00B24657" w:rsidP="00BC1BB4">
      <w:pPr>
        <w:pStyle w:val="Heading2"/>
        <w:rPr>
          <w:rFonts w:cstheme="majorHAnsi"/>
        </w:rPr>
      </w:pPr>
      <w:bookmarkStart w:id="19" w:name="_Toc493591009"/>
      <w:bookmarkStart w:id="20" w:name="_Toc18314844"/>
      <w:bookmarkStart w:id="21" w:name="_Toc138355741"/>
      <w:r w:rsidRPr="00872089">
        <w:rPr>
          <w:rFonts w:cstheme="majorHAnsi"/>
        </w:rPr>
        <w:t>Migrationsobjekte</w:t>
      </w:r>
      <w:bookmarkEnd w:id="19"/>
      <w:bookmarkEnd w:id="20"/>
      <w:bookmarkEnd w:id="21"/>
    </w:p>
    <w:p w14:paraId="1A065711" w14:textId="77777777" w:rsidR="00B24657" w:rsidRPr="00872089" w:rsidRDefault="00B24657" w:rsidP="00BC1BB4">
      <w:pPr>
        <w:pStyle w:val="Tab-Abstand0"/>
        <w:rPr>
          <w:rFonts w:asciiTheme="majorHAnsi" w:hAnsiTheme="majorHAnsi" w:cstheme="majorHAnsi"/>
        </w:rPr>
      </w:pPr>
      <w:bookmarkStart w:id="22" w:name="_Toc493591010"/>
      <w:bookmarkStart w:id="23" w:name="_Toc18314845"/>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119"/>
        <w:gridCol w:w="5386"/>
      </w:tblGrid>
      <w:tr w:rsidR="00B24657" w:rsidRPr="00872089" w14:paraId="79D9AA24" w14:textId="77777777" w:rsidTr="00EB6E06">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0046ED76" w14:textId="77777777" w:rsidR="00B24657" w:rsidRPr="00872089" w:rsidRDefault="00B24657" w:rsidP="00BC1BB4">
            <w:pPr>
              <w:pStyle w:val="AbsatzTab12PtTitel"/>
              <w:rPr>
                <w:rFonts w:asciiTheme="majorHAnsi" w:hAnsiTheme="majorHAnsi" w:cstheme="majorHAnsi"/>
              </w:rPr>
            </w:pPr>
            <w:r w:rsidRPr="00872089">
              <w:rPr>
                <w:rFonts w:asciiTheme="majorHAnsi" w:hAnsiTheme="majorHAnsi" w:cstheme="majorHAnsi"/>
              </w:rPr>
              <w:t>Nr.</w:t>
            </w:r>
          </w:p>
        </w:tc>
        <w:tc>
          <w:tcPr>
            <w:tcW w:w="3119" w:type="dxa"/>
            <w:tcBorders>
              <w:top w:val="single" w:sz="4" w:space="0" w:color="auto"/>
              <w:left w:val="single" w:sz="4" w:space="0" w:color="auto"/>
              <w:bottom w:val="single" w:sz="4" w:space="0" w:color="auto"/>
              <w:right w:val="single" w:sz="4" w:space="0" w:color="auto"/>
            </w:tcBorders>
            <w:shd w:val="clear" w:color="auto" w:fill="D9D9D9"/>
            <w:hideMark/>
          </w:tcPr>
          <w:p w14:paraId="3C1089E1" w14:textId="77777777" w:rsidR="00B24657" w:rsidRPr="00872089" w:rsidRDefault="00B24657" w:rsidP="00BC1BB4">
            <w:pPr>
              <w:pStyle w:val="AbsatzTab12PtTitel"/>
              <w:rPr>
                <w:rFonts w:asciiTheme="majorHAnsi" w:hAnsiTheme="majorHAnsi" w:cstheme="majorHAnsi"/>
              </w:rPr>
            </w:pPr>
            <w:r w:rsidRPr="00872089">
              <w:rPr>
                <w:rFonts w:asciiTheme="majorHAnsi" w:hAnsiTheme="majorHAnsi" w:cstheme="majorHAnsi"/>
              </w:rPr>
              <w:t>Migrationsobjekt</w:t>
            </w:r>
          </w:p>
        </w:tc>
        <w:tc>
          <w:tcPr>
            <w:tcW w:w="5386" w:type="dxa"/>
            <w:tcBorders>
              <w:top w:val="single" w:sz="4" w:space="0" w:color="auto"/>
              <w:left w:val="single" w:sz="4" w:space="0" w:color="auto"/>
              <w:bottom w:val="single" w:sz="4" w:space="0" w:color="auto"/>
              <w:right w:val="single" w:sz="4" w:space="0" w:color="auto"/>
            </w:tcBorders>
            <w:shd w:val="clear" w:color="auto" w:fill="D9D9D9"/>
            <w:hideMark/>
          </w:tcPr>
          <w:p w14:paraId="6186578D" w14:textId="77777777" w:rsidR="00B24657" w:rsidRPr="00872089" w:rsidRDefault="00B24657" w:rsidP="00BC1BB4">
            <w:pPr>
              <w:pStyle w:val="AbsatzTab12PtTitel"/>
              <w:rPr>
                <w:rFonts w:asciiTheme="majorHAnsi" w:hAnsiTheme="majorHAnsi" w:cstheme="majorHAnsi"/>
              </w:rPr>
            </w:pPr>
            <w:r w:rsidRPr="00872089">
              <w:rPr>
                <w:rFonts w:asciiTheme="majorHAnsi" w:hAnsiTheme="majorHAnsi" w:cstheme="majorHAnsi"/>
              </w:rPr>
              <w:t>Beschreibung</w:t>
            </w:r>
          </w:p>
        </w:tc>
      </w:tr>
      <w:tr w:rsidR="00B24657" w:rsidRPr="00872089" w14:paraId="3D468C6F" w14:textId="77777777" w:rsidTr="00EB6E06">
        <w:trPr>
          <w:trHeight w:val="425"/>
        </w:trPr>
        <w:tc>
          <w:tcPr>
            <w:tcW w:w="567" w:type="dxa"/>
            <w:tcBorders>
              <w:top w:val="single" w:sz="4" w:space="0" w:color="auto"/>
              <w:left w:val="single" w:sz="4" w:space="0" w:color="auto"/>
              <w:bottom w:val="single" w:sz="4" w:space="0" w:color="auto"/>
              <w:right w:val="single" w:sz="4" w:space="0" w:color="auto"/>
            </w:tcBorders>
          </w:tcPr>
          <w:p w14:paraId="2E6112D4" w14:textId="77777777" w:rsidR="00B24657" w:rsidRPr="00872089" w:rsidRDefault="00B24657" w:rsidP="00BC1BB4">
            <w:pPr>
              <w:pStyle w:val="AbsatzTab12Pt1-1Kur"/>
              <w:rPr>
                <w:rFonts w:asciiTheme="majorHAnsi" w:hAnsiTheme="majorHAnsi" w:cstheme="majorHAnsi"/>
              </w:rPr>
            </w:pPr>
            <w:r w:rsidRPr="00872089">
              <w:rPr>
                <w:rFonts w:asciiTheme="majorHAnsi" w:hAnsiTheme="majorHAnsi" w:cstheme="majorHAnsi"/>
              </w:rPr>
              <w:t>01</w:t>
            </w:r>
          </w:p>
        </w:tc>
        <w:tc>
          <w:tcPr>
            <w:tcW w:w="3119" w:type="dxa"/>
            <w:tcBorders>
              <w:top w:val="single" w:sz="4" w:space="0" w:color="auto"/>
              <w:left w:val="single" w:sz="4" w:space="0" w:color="auto"/>
              <w:bottom w:val="single" w:sz="4" w:space="0" w:color="auto"/>
              <w:right w:val="single" w:sz="4" w:space="0" w:color="auto"/>
            </w:tcBorders>
          </w:tcPr>
          <w:p w14:paraId="5D1C0A48" w14:textId="77777777" w:rsidR="00B24657"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Userdaten</w:t>
            </w:r>
          </w:p>
        </w:tc>
        <w:tc>
          <w:tcPr>
            <w:tcW w:w="5386" w:type="dxa"/>
            <w:tcBorders>
              <w:top w:val="single" w:sz="4" w:space="0" w:color="auto"/>
              <w:left w:val="single" w:sz="4" w:space="0" w:color="auto"/>
              <w:bottom w:val="single" w:sz="4" w:space="0" w:color="auto"/>
              <w:right w:val="single" w:sz="4" w:space="0" w:color="auto"/>
            </w:tcBorders>
          </w:tcPr>
          <w:p w14:paraId="17C36000" w14:textId="77777777" w:rsidR="00B24657" w:rsidRPr="00872089" w:rsidRDefault="00AE4F03" w:rsidP="00BC1BB4">
            <w:pPr>
              <w:pStyle w:val="AbsatzTab12Pt1-1Kur"/>
              <w:rPr>
                <w:rFonts w:asciiTheme="majorHAnsi" w:hAnsiTheme="majorHAnsi" w:cstheme="majorHAnsi"/>
              </w:rPr>
            </w:pPr>
            <w:r w:rsidRPr="00872089">
              <w:rPr>
                <w:rFonts w:asciiTheme="majorHAnsi" w:hAnsiTheme="majorHAnsi" w:cstheme="majorHAnsi"/>
              </w:rPr>
              <w:t>Folgende Daten sind bei den Usern vorhanden: Namen, Vornamen, Usernamen, Alter, Geburtstag, Abteilung, Adresse, E-Mail, Telefonnummer</w:t>
            </w:r>
          </w:p>
        </w:tc>
      </w:tr>
      <w:tr w:rsidR="006345C4" w:rsidRPr="00872089" w14:paraId="3979B6C4" w14:textId="77777777" w:rsidTr="00EB6E06">
        <w:trPr>
          <w:trHeight w:val="425"/>
        </w:trPr>
        <w:tc>
          <w:tcPr>
            <w:tcW w:w="567" w:type="dxa"/>
            <w:tcBorders>
              <w:top w:val="single" w:sz="4" w:space="0" w:color="auto"/>
              <w:left w:val="single" w:sz="4" w:space="0" w:color="auto"/>
              <w:bottom w:val="single" w:sz="4" w:space="0" w:color="auto"/>
              <w:right w:val="single" w:sz="4" w:space="0" w:color="auto"/>
            </w:tcBorders>
          </w:tcPr>
          <w:p w14:paraId="56864D26"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02</w:t>
            </w:r>
          </w:p>
        </w:tc>
        <w:tc>
          <w:tcPr>
            <w:tcW w:w="3119" w:type="dxa"/>
            <w:tcBorders>
              <w:top w:val="single" w:sz="4" w:space="0" w:color="auto"/>
              <w:left w:val="single" w:sz="4" w:space="0" w:color="auto"/>
              <w:bottom w:val="single" w:sz="4" w:space="0" w:color="auto"/>
              <w:right w:val="single" w:sz="4" w:space="0" w:color="auto"/>
            </w:tcBorders>
          </w:tcPr>
          <w:p w14:paraId="794A87F0"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Abteilungsdaten</w:t>
            </w:r>
          </w:p>
        </w:tc>
        <w:tc>
          <w:tcPr>
            <w:tcW w:w="5386" w:type="dxa"/>
            <w:tcBorders>
              <w:top w:val="single" w:sz="4" w:space="0" w:color="auto"/>
              <w:left w:val="single" w:sz="4" w:space="0" w:color="auto"/>
              <w:bottom w:val="single" w:sz="4" w:space="0" w:color="auto"/>
              <w:right w:val="single" w:sz="4" w:space="0" w:color="auto"/>
            </w:tcBorders>
          </w:tcPr>
          <w:p w14:paraId="3B4DF9EC"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Abteilungsname, Abteilungsleiter, Bürostandort, Aktuelles Projekt</w:t>
            </w:r>
          </w:p>
        </w:tc>
      </w:tr>
    </w:tbl>
    <w:p w14:paraId="0D65437D" w14:textId="783EF53C" w:rsidR="00B24657" w:rsidRPr="00872089" w:rsidRDefault="00B24657" w:rsidP="00BC1BB4">
      <w:pPr>
        <w:pStyle w:val="Caption"/>
        <w:rPr>
          <w:rFonts w:asciiTheme="majorHAnsi" w:hAnsiTheme="majorHAnsi" w:cstheme="majorHAnsi"/>
        </w:rPr>
      </w:pPr>
      <w:bookmarkStart w:id="24" w:name="_Toc98598212"/>
      <w:r w:rsidRPr="00872089">
        <w:rPr>
          <w:rFonts w:asciiTheme="majorHAnsi" w:hAnsiTheme="majorHAnsi" w:cstheme="majorHAnsi"/>
        </w:rPr>
        <w:t xml:space="preserve">Tabelle </w:t>
      </w:r>
      <w:r w:rsidRPr="00872089">
        <w:rPr>
          <w:rFonts w:asciiTheme="majorHAnsi" w:hAnsiTheme="majorHAnsi" w:cstheme="majorHAnsi"/>
          <w:noProof/>
        </w:rPr>
        <w:fldChar w:fldCharType="begin"/>
      </w:r>
      <w:r w:rsidRPr="00872089">
        <w:rPr>
          <w:rFonts w:asciiTheme="majorHAnsi" w:hAnsiTheme="majorHAnsi" w:cstheme="majorHAnsi"/>
          <w:noProof/>
        </w:rPr>
        <w:instrText xml:space="preserve"> SEQ Tabelle \* ARABIC </w:instrText>
      </w:r>
      <w:r w:rsidRPr="00872089">
        <w:rPr>
          <w:rFonts w:asciiTheme="majorHAnsi" w:hAnsiTheme="majorHAnsi" w:cstheme="majorHAnsi"/>
          <w:noProof/>
        </w:rPr>
        <w:fldChar w:fldCharType="separate"/>
      </w:r>
      <w:r w:rsidR="003B5D50" w:rsidRPr="00872089">
        <w:rPr>
          <w:rFonts w:asciiTheme="majorHAnsi" w:hAnsiTheme="majorHAnsi" w:cstheme="majorHAnsi"/>
          <w:noProof/>
        </w:rPr>
        <w:t>4</w:t>
      </w:r>
      <w:r w:rsidRPr="00872089">
        <w:rPr>
          <w:rFonts w:asciiTheme="majorHAnsi" w:hAnsiTheme="majorHAnsi" w:cstheme="majorHAnsi"/>
          <w:noProof/>
        </w:rPr>
        <w:fldChar w:fldCharType="end"/>
      </w:r>
      <w:r w:rsidRPr="00872089">
        <w:rPr>
          <w:rFonts w:asciiTheme="majorHAnsi" w:hAnsiTheme="majorHAnsi" w:cstheme="majorHAnsi"/>
        </w:rPr>
        <w:t>:</w:t>
      </w:r>
      <w:r w:rsidRPr="00872089">
        <w:rPr>
          <w:rFonts w:asciiTheme="majorHAnsi" w:hAnsiTheme="majorHAnsi" w:cstheme="majorHAnsi"/>
        </w:rPr>
        <w:tab/>
        <w:t>Migrationsobjekte</w:t>
      </w:r>
      <w:bookmarkEnd w:id="24"/>
    </w:p>
    <w:p w14:paraId="00DAD46D" w14:textId="77777777" w:rsidR="00B24657" w:rsidRPr="00872089" w:rsidRDefault="00B24657" w:rsidP="00BC1BB4">
      <w:pPr>
        <w:pStyle w:val="Heading2"/>
        <w:rPr>
          <w:rFonts w:cstheme="majorHAnsi"/>
        </w:rPr>
      </w:pPr>
      <w:bookmarkStart w:id="25" w:name="_Toc138355742"/>
      <w:r w:rsidRPr="00872089">
        <w:rPr>
          <w:rFonts w:cstheme="majorHAnsi"/>
        </w:rPr>
        <w:t>Datenanalyse</w:t>
      </w:r>
      <w:bookmarkEnd w:id="22"/>
      <w:bookmarkEnd w:id="23"/>
      <w:bookmarkEnd w:id="25"/>
    </w:p>
    <w:p w14:paraId="66140E0C" w14:textId="77777777" w:rsidR="006345C4" w:rsidRPr="00872089" w:rsidRDefault="006345C4" w:rsidP="00BC1BB4">
      <w:pPr>
        <w:pStyle w:val="Absatz"/>
        <w:rPr>
          <w:rFonts w:asciiTheme="majorHAnsi" w:hAnsiTheme="majorHAnsi" w:cstheme="majorHAnsi"/>
          <w:i/>
          <w:iCs/>
        </w:rPr>
      </w:pPr>
      <w:r w:rsidRPr="00872089">
        <w:rPr>
          <w:rFonts w:asciiTheme="majorHAnsi" w:hAnsiTheme="majorHAnsi" w:cstheme="majorHAnsi"/>
          <w:i/>
          <w:iCs/>
        </w:rPr>
        <w:t xml:space="preserve">Ein wichtiger Teil sind die User. Bei diesen Usern handelt es sich aber nur um die Angestellten der </w:t>
      </w:r>
      <w:proofErr w:type="spellStart"/>
      <w:r w:rsidRPr="00872089">
        <w:rPr>
          <w:rFonts w:asciiTheme="majorHAnsi" w:hAnsiTheme="majorHAnsi" w:cstheme="majorHAnsi"/>
          <w:i/>
          <w:iCs/>
        </w:rPr>
        <w:t>Bedag</w:t>
      </w:r>
      <w:proofErr w:type="spellEnd"/>
      <w:r w:rsidRPr="00872089">
        <w:rPr>
          <w:rFonts w:asciiTheme="majorHAnsi" w:hAnsiTheme="majorHAnsi" w:cstheme="majorHAnsi"/>
          <w:i/>
          <w:iCs/>
        </w:rPr>
        <w:t xml:space="preserve"> Informatik AG. Bei der Usertabelle handelt es sich um eine Mitarbeiterdatenbank, welche die wichtigsten Informationen über die Angestellten enthält. Zwischen der Mitarbeitertabelle und der Abteilungstabelle sind Fremd- und Primärschlüssel vorhanden. Bei dem Export muss geschaut werden, dass diese übernommen werden. </w:t>
      </w:r>
    </w:p>
    <w:p w14:paraId="2A6BC1E5" w14:textId="77777777" w:rsidR="006345C4" w:rsidRPr="00872089" w:rsidRDefault="006345C4" w:rsidP="00BC1BB4">
      <w:pPr>
        <w:spacing w:after="0" w:line="240" w:lineRule="auto"/>
        <w:rPr>
          <w:rFonts w:asciiTheme="majorHAnsi" w:eastAsia="Times New Roman" w:hAnsiTheme="majorHAnsi" w:cstheme="majorHAnsi"/>
          <w:b/>
          <w:color w:val="000000"/>
          <w:kern w:val="28"/>
          <w:sz w:val="36"/>
          <w:szCs w:val="36"/>
          <w:lang w:eastAsia="de-DE"/>
        </w:rPr>
      </w:pPr>
      <w:r w:rsidRPr="00872089">
        <w:rPr>
          <w:rFonts w:asciiTheme="majorHAnsi" w:hAnsiTheme="majorHAnsi" w:cstheme="majorHAnsi"/>
        </w:rPr>
        <w:br w:type="page"/>
      </w:r>
    </w:p>
    <w:p w14:paraId="02FA43D7" w14:textId="77777777" w:rsidR="006345C4" w:rsidRPr="00872089" w:rsidRDefault="00453A9F" w:rsidP="00BC1BB4">
      <w:pPr>
        <w:pStyle w:val="Heading2"/>
        <w:rPr>
          <w:rFonts w:cstheme="majorHAnsi"/>
        </w:rPr>
      </w:pPr>
      <w:bookmarkStart w:id="26" w:name="_Toc138355743"/>
      <w:r w:rsidRPr="00872089">
        <w:rPr>
          <w:rFonts w:cstheme="majorHAnsi"/>
        </w:rPr>
        <w:lastRenderedPageBreak/>
        <w:t>Migrationsverfahren</w:t>
      </w:r>
      <w:bookmarkEnd w:id="26"/>
    </w:p>
    <w:p w14:paraId="560933D2" w14:textId="77777777" w:rsidR="00FE3459" w:rsidRPr="00872089" w:rsidRDefault="00FE3459" w:rsidP="00BC1BB4">
      <w:pPr>
        <w:pStyle w:val="Absatz"/>
        <w:rPr>
          <w:rStyle w:val="Strong"/>
          <w:rFonts w:asciiTheme="majorHAnsi" w:hAnsiTheme="majorHAnsi" w:cstheme="majorHAnsi"/>
        </w:rPr>
      </w:pPr>
      <w:bookmarkStart w:id="27" w:name="_Toc493591012"/>
      <w:bookmarkStart w:id="28" w:name="_Toc18314847"/>
      <w:r w:rsidRPr="00872089">
        <w:rPr>
          <w:rStyle w:val="Strong"/>
          <w:rFonts w:asciiTheme="majorHAnsi" w:hAnsiTheme="majorHAnsi" w:cstheme="majorHAnsi"/>
        </w:rPr>
        <w:t>Übersicht</w:t>
      </w:r>
      <w:bookmarkEnd w:id="27"/>
      <w:bookmarkEnd w:id="28"/>
    </w:p>
    <w:p w14:paraId="3A15D948" w14:textId="77777777" w:rsidR="00FE3459" w:rsidRPr="00872089" w:rsidRDefault="00FE3459" w:rsidP="00BC1BB4">
      <w:pPr>
        <w:pStyle w:val="Tab-Abstand0"/>
        <w:rPr>
          <w:rFonts w:asciiTheme="majorHAnsi" w:hAnsiTheme="majorHAnsi" w:cstheme="majorHAnsi"/>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2127"/>
        <w:gridCol w:w="2268"/>
        <w:gridCol w:w="2409"/>
      </w:tblGrid>
      <w:tr w:rsidR="006345C4" w:rsidRPr="00872089" w14:paraId="04B3D46F" w14:textId="77777777" w:rsidTr="00BD2C92">
        <w:trPr>
          <w:trHeight w:val="329"/>
        </w:trPr>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733D6F67" w14:textId="77777777" w:rsidR="006345C4" w:rsidRPr="00872089" w:rsidRDefault="006345C4" w:rsidP="00BC1BB4">
            <w:pPr>
              <w:pStyle w:val="AbsatzTab12PtTitel"/>
              <w:rPr>
                <w:rFonts w:asciiTheme="majorHAnsi" w:hAnsiTheme="majorHAnsi" w:cstheme="majorHAnsi"/>
              </w:rPr>
            </w:pPr>
            <w:bookmarkStart w:id="29" w:name="_Toc493579773"/>
            <w:bookmarkStart w:id="30" w:name="_Toc18314860"/>
            <w:bookmarkStart w:id="31" w:name="_Toc98598213"/>
            <w:r w:rsidRPr="00872089">
              <w:rPr>
                <w:rFonts w:asciiTheme="majorHAnsi" w:hAnsiTheme="majorHAnsi" w:cstheme="majorHAnsi"/>
              </w:rPr>
              <w:t>Migrationsobjekt</w:t>
            </w:r>
          </w:p>
        </w:tc>
        <w:tc>
          <w:tcPr>
            <w:tcW w:w="2127" w:type="dxa"/>
            <w:tcBorders>
              <w:top w:val="single" w:sz="4" w:space="0" w:color="auto"/>
              <w:left w:val="single" w:sz="4" w:space="0" w:color="auto"/>
              <w:bottom w:val="single" w:sz="4" w:space="0" w:color="auto"/>
              <w:right w:val="single" w:sz="4" w:space="0" w:color="auto"/>
            </w:tcBorders>
            <w:shd w:val="clear" w:color="auto" w:fill="D9D9D9"/>
            <w:hideMark/>
          </w:tcPr>
          <w:p w14:paraId="16E7B0DD" w14:textId="77777777" w:rsidR="006345C4" w:rsidRPr="00872089" w:rsidRDefault="006345C4" w:rsidP="00BC1BB4">
            <w:pPr>
              <w:pStyle w:val="AbsatzTab12PtTitel"/>
              <w:rPr>
                <w:rFonts w:asciiTheme="majorHAnsi" w:hAnsiTheme="majorHAnsi" w:cstheme="majorHAnsi"/>
              </w:rPr>
            </w:pPr>
            <w:r w:rsidRPr="00872089">
              <w:rPr>
                <w:rFonts w:asciiTheme="majorHAnsi" w:hAnsiTheme="majorHAnsi" w:cstheme="majorHAnsi"/>
              </w:rPr>
              <w:t>Anforderungen</w:t>
            </w:r>
          </w:p>
        </w:tc>
        <w:tc>
          <w:tcPr>
            <w:tcW w:w="2268" w:type="dxa"/>
            <w:tcBorders>
              <w:top w:val="single" w:sz="4" w:space="0" w:color="auto"/>
              <w:left w:val="single" w:sz="4" w:space="0" w:color="auto"/>
              <w:bottom w:val="single" w:sz="4" w:space="0" w:color="auto"/>
              <w:right w:val="single" w:sz="4" w:space="0" w:color="auto"/>
            </w:tcBorders>
            <w:shd w:val="clear" w:color="auto" w:fill="D9D9D9"/>
            <w:hideMark/>
          </w:tcPr>
          <w:p w14:paraId="5178DE3C" w14:textId="77777777" w:rsidR="006345C4" w:rsidRPr="00872089" w:rsidRDefault="006345C4" w:rsidP="00BC1BB4">
            <w:pPr>
              <w:pStyle w:val="AbsatzTab12PtTitel"/>
              <w:rPr>
                <w:rFonts w:asciiTheme="majorHAnsi" w:hAnsiTheme="majorHAnsi" w:cstheme="majorHAnsi"/>
              </w:rPr>
            </w:pPr>
            <w:r w:rsidRPr="00872089">
              <w:rPr>
                <w:rFonts w:asciiTheme="majorHAnsi" w:hAnsiTheme="majorHAnsi" w:cstheme="majorHAnsi"/>
              </w:rPr>
              <w:t>Migrationsverfahren</w:t>
            </w:r>
          </w:p>
        </w:tc>
        <w:tc>
          <w:tcPr>
            <w:tcW w:w="2409" w:type="dxa"/>
            <w:tcBorders>
              <w:top w:val="single" w:sz="4" w:space="0" w:color="auto"/>
              <w:left w:val="single" w:sz="4" w:space="0" w:color="auto"/>
              <w:bottom w:val="single" w:sz="4" w:space="0" w:color="auto"/>
              <w:right w:val="single" w:sz="4" w:space="0" w:color="auto"/>
            </w:tcBorders>
            <w:shd w:val="clear" w:color="auto" w:fill="D9D9D9"/>
            <w:hideMark/>
          </w:tcPr>
          <w:p w14:paraId="24F2765F" w14:textId="77777777" w:rsidR="006345C4" w:rsidRPr="00872089" w:rsidRDefault="006345C4" w:rsidP="00BC1BB4">
            <w:pPr>
              <w:pStyle w:val="AbsatzTab12PtTitel"/>
              <w:rPr>
                <w:rFonts w:asciiTheme="majorHAnsi" w:hAnsiTheme="majorHAnsi" w:cstheme="majorHAnsi"/>
              </w:rPr>
            </w:pPr>
            <w:r w:rsidRPr="00872089">
              <w:rPr>
                <w:rFonts w:asciiTheme="majorHAnsi" w:hAnsiTheme="majorHAnsi" w:cstheme="majorHAnsi"/>
              </w:rPr>
              <w:t>Beurteilung der Anforderungsabdeckung</w:t>
            </w:r>
          </w:p>
        </w:tc>
      </w:tr>
      <w:tr w:rsidR="006345C4" w:rsidRPr="00872089" w14:paraId="57DD4659" w14:textId="77777777" w:rsidTr="00BD2C92">
        <w:trPr>
          <w:trHeight w:val="425"/>
        </w:trPr>
        <w:tc>
          <w:tcPr>
            <w:tcW w:w="2268" w:type="dxa"/>
            <w:tcBorders>
              <w:top w:val="single" w:sz="4" w:space="0" w:color="auto"/>
              <w:left w:val="single" w:sz="4" w:space="0" w:color="auto"/>
              <w:bottom w:val="single" w:sz="4" w:space="0" w:color="auto"/>
              <w:right w:val="single" w:sz="4" w:space="0" w:color="auto"/>
            </w:tcBorders>
          </w:tcPr>
          <w:p w14:paraId="01E96977"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Userdaten</w:t>
            </w:r>
          </w:p>
        </w:tc>
        <w:tc>
          <w:tcPr>
            <w:tcW w:w="2127" w:type="dxa"/>
            <w:tcBorders>
              <w:top w:val="single" w:sz="4" w:space="0" w:color="auto"/>
              <w:left w:val="single" w:sz="4" w:space="0" w:color="auto"/>
              <w:bottom w:val="single" w:sz="4" w:space="0" w:color="auto"/>
              <w:right w:val="single" w:sz="4" w:space="0" w:color="auto"/>
            </w:tcBorders>
          </w:tcPr>
          <w:p w14:paraId="727FA41D"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 xml:space="preserve">Data </w:t>
            </w:r>
            <w:proofErr w:type="spellStart"/>
            <w:r w:rsidRPr="00872089">
              <w:rPr>
                <w:rFonts w:asciiTheme="majorHAnsi" w:hAnsiTheme="majorHAnsi" w:cstheme="majorHAnsi"/>
              </w:rPr>
              <w:t>Cleansing</w:t>
            </w:r>
            <w:proofErr w:type="spellEnd"/>
          </w:p>
        </w:tc>
        <w:tc>
          <w:tcPr>
            <w:tcW w:w="2268" w:type="dxa"/>
            <w:tcBorders>
              <w:top w:val="single" w:sz="4" w:space="0" w:color="auto"/>
              <w:left w:val="single" w:sz="4" w:space="0" w:color="auto"/>
              <w:bottom w:val="single" w:sz="4" w:space="0" w:color="auto"/>
              <w:right w:val="single" w:sz="4" w:space="0" w:color="auto"/>
            </w:tcBorders>
          </w:tcPr>
          <w:p w14:paraId="25C7DAFC" w14:textId="77777777" w:rsidR="006345C4" w:rsidRPr="00872089" w:rsidRDefault="006345C4" w:rsidP="00BC1BB4">
            <w:pPr>
              <w:pStyle w:val="AbsatzTab12Pt1-1Kur"/>
              <w:rPr>
                <w:rFonts w:asciiTheme="majorHAnsi" w:hAnsiTheme="majorHAnsi" w:cstheme="majorHAnsi"/>
                <w:lang w:val="en-US"/>
              </w:rPr>
            </w:pPr>
            <w:r w:rsidRPr="00872089">
              <w:rPr>
                <w:rFonts w:asciiTheme="majorHAnsi" w:hAnsiTheme="majorHAnsi" w:cstheme="majorHAnsi"/>
                <w:lang w:val="en-US"/>
              </w:rPr>
              <w:t>Import via CLI-tool</w:t>
            </w:r>
          </w:p>
        </w:tc>
        <w:tc>
          <w:tcPr>
            <w:tcW w:w="2409" w:type="dxa"/>
            <w:tcBorders>
              <w:top w:val="single" w:sz="4" w:space="0" w:color="auto"/>
              <w:left w:val="single" w:sz="4" w:space="0" w:color="auto"/>
              <w:bottom w:val="single" w:sz="4" w:space="0" w:color="auto"/>
              <w:right w:val="single" w:sz="4" w:space="0" w:color="auto"/>
            </w:tcBorders>
          </w:tcPr>
          <w:p w14:paraId="7F28B60E" w14:textId="77777777" w:rsidR="006345C4" w:rsidRPr="00872089" w:rsidRDefault="006345C4" w:rsidP="00BC1BB4">
            <w:pPr>
              <w:pStyle w:val="AbsatzTab12Pt1-1Kur"/>
              <w:rPr>
                <w:rFonts w:asciiTheme="majorHAnsi" w:hAnsiTheme="majorHAnsi" w:cstheme="majorHAnsi"/>
                <w:lang w:val="en-US"/>
              </w:rPr>
            </w:pPr>
            <w:proofErr w:type="spellStart"/>
            <w:r w:rsidRPr="00872089">
              <w:rPr>
                <w:rFonts w:asciiTheme="majorHAnsi" w:hAnsiTheme="majorHAnsi" w:cstheme="majorHAnsi"/>
                <w:lang w:val="en-US"/>
              </w:rPr>
              <w:t>Erfüllt</w:t>
            </w:r>
            <w:proofErr w:type="spellEnd"/>
          </w:p>
        </w:tc>
      </w:tr>
      <w:tr w:rsidR="006345C4" w:rsidRPr="00872089" w14:paraId="605BE494" w14:textId="77777777" w:rsidTr="00BD2C92">
        <w:trPr>
          <w:trHeight w:val="425"/>
        </w:trPr>
        <w:tc>
          <w:tcPr>
            <w:tcW w:w="2268" w:type="dxa"/>
            <w:tcBorders>
              <w:top w:val="single" w:sz="4" w:space="0" w:color="auto"/>
              <w:left w:val="single" w:sz="4" w:space="0" w:color="auto"/>
              <w:bottom w:val="single" w:sz="4" w:space="0" w:color="auto"/>
              <w:right w:val="single" w:sz="4" w:space="0" w:color="auto"/>
            </w:tcBorders>
          </w:tcPr>
          <w:p w14:paraId="5EE0A98F" w14:textId="77777777" w:rsidR="006345C4" w:rsidRPr="00872089" w:rsidRDefault="006345C4" w:rsidP="00BC1BB4">
            <w:pPr>
              <w:pStyle w:val="AbsatzTab12Pt1-1Kur"/>
              <w:rPr>
                <w:rFonts w:asciiTheme="majorHAnsi" w:hAnsiTheme="majorHAnsi" w:cstheme="majorHAnsi"/>
                <w:lang w:val="en-US"/>
              </w:rPr>
            </w:pPr>
            <w:r w:rsidRPr="00872089">
              <w:rPr>
                <w:rFonts w:asciiTheme="majorHAnsi" w:hAnsiTheme="majorHAnsi" w:cstheme="majorHAnsi"/>
              </w:rPr>
              <w:t>Abteilungsdaten</w:t>
            </w:r>
          </w:p>
        </w:tc>
        <w:tc>
          <w:tcPr>
            <w:tcW w:w="2127" w:type="dxa"/>
            <w:tcBorders>
              <w:top w:val="single" w:sz="4" w:space="0" w:color="auto"/>
              <w:left w:val="single" w:sz="4" w:space="0" w:color="auto"/>
              <w:bottom w:val="single" w:sz="4" w:space="0" w:color="auto"/>
              <w:right w:val="single" w:sz="4" w:space="0" w:color="auto"/>
            </w:tcBorders>
          </w:tcPr>
          <w:p w14:paraId="6BD5BBFF" w14:textId="77777777" w:rsidR="006345C4" w:rsidRPr="00872089" w:rsidRDefault="006345C4" w:rsidP="00BC1BB4">
            <w:pPr>
              <w:pStyle w:val="AbsatzTab12Pt1-1Kur"/>
              <w:rPr>
                <w:rFonts w:asciiTheme="majorHAnsi" w:hAnsiTheme="majorHAnsi" w:cstheme="majorHAnsi"/>
                <w:lang w:val="en-US"/>
              </w:rPr>
            </w:pPr>
            <w:r w:rsidRPr="00872089">
              <w:rPr>
                <w:rFonts w:asciiTheme="majorHAnsi" w:hAnsiTheme="majorHAnsi" w:cstheme="majorHAnsi"/>
                <w:lang w:val="en-US"/>
              </w:rPr>
              <w:t xml:space="preserve">Data </w:t>
            </w:r>
            <w:proofErr w:type="spellStart"/>
            <w:r w:rsidRPr="00872089">
              <w:rPr>
                <w:rFonts w:asciiTheme="majorHAnsi" w:hAnsiTheme="majorHAnsi" w:cstheme="majorHAnsi"/>
                <w:lang w:val="en-US"/>
              </w:rPr>
              <w:t>Integirty</w:t>
            </w:r>
            <w:proofErr w:type="spellEnd"/>
          </w:p>
        </w:tc>
        <w:tc>
          <w:tcPr>
            <w:tcW w:w="2268" w:type="dxa"/>
            <w:tcBorders>
              <w:top w:val="single" w:sz="4" w:space="0" w:color="auto"/>
              <w:left w:val="single" w:sz="4" w:space="0" w:color="auto"/>
              <w:bottom w:val="single" w:sz="4" w:space="0" w:color="auto"/>
              <w:right w:val="single" w:sz="4" w:space="0" w:color="auto"/>
            </w:tcBorders>
          </w:tcPr>
          <w:p w14:paraId="019A18CE"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 xml:space="preserve">Import über CLI </w:t>
            </w:r>
            <w:proofErr w:type="spellStart"/>
            <w:r w:rsidRPr="00872089">
              <w:rPr>
                <w:rFonts w:asciiTheme="majorHAnsi" w:hAnsiTheme="majorHAnsi" w:cstheme="majorHAnsi"/>
              </w:rPr>
              <w:t>tool</w:t>
            </w:r>
            <w:proofErr w:type="spellEnd"/>
            <w:r w:rsidRPr="00872089">
              <w:rPr>
                <w:rFonts w:asciiTheme="majorHAnsi" w:hAnsiTheme="majorHAnsi" w:cstheme="majorHAnsi"/>
              </w:rPr>
              <w:t xml:space="preserve"> vorgenommen</w:t>
            </w:r>
          </w:p>
        </w:tc>
        <w:tc>
          <w:tcPr>
            <w:tcW w:w="2409" w:type="dxa"/>
            <w:tcBorders>
              <w:top w:val="single" w:sz="4" w:space="0" w:color="auto"/>
              <w:left w:val="single" w:sz="4" w:space="0" w:color="auto"/>
              <w:bottom w:val="single" w:sz="4" w:space="0" w:color="auto"/>
              <w:right w:val="single" w:sz="4" w:space="0" w:color="auto"/>
            </w:tcBorders>
          </w:tcPr>
          <w:p w14:paraId="0FB6515C" w14:textId="77777777" w:rsidR="006345C4" w:rsidRPr="00872089" w:rsidRDefault="006345C4" w:rsidP="00BC1BB4">
            <w:pPr>
              <w:pStyle w:val="AbsatzTab12Pt1-1Kur"/>
              <w:rPr>
                <w:rFonts w:asciiTheme="majorHAnsi" w:hAnsiTheme="majorHAnsi" w:cstheme="majorHAnsi"/>
                <w:lang w:val="en-US"/>
              </w:rPr>
            </w:pPr>
            <w:proofErr w:type="spellStart"/>
            <w:r w:rsidRPr="00872089">
              <w:rPr>
                <w:rFonts w:asciiTheme="majorHAnsi" w:hAnsiTheme="majorHAnsi" w:cstheme="majorHAnsi"/>
                <w:lang w:val="en-US"/>
              </w:rPr>
              <w:t>Erfüllt</w:t>
            </w:r>
            <w:proofErr w:type="spellEnd"/>
          </w:p>
        </w:tc>
      </w:tr>
    </w:tbl>
    <w:p w14:paraId="405CE2E9" w14:textId="290FA3BD" w:rsidR="00FE3459" w:rsidRPr="00872089" w:rsidRDefault="00FE3459" w:rsidP="00BC1BB4">
      <w:pPr>
        <w:pStyle w:val="Caption"/>
        <w:rPr>
          <w:rFonts w:asciiTheme="majorHAnsi" w:hAnsiTheme="majorHAnsi" w:cstheme="majorHAnsi"/>
        </w:rPr>
      </w:pPr>
      <w:r w:rsidRPr="00872089">
        <w:rPr>
          <w:rFonts w:asciiTheme="majorHAnsi" w:hAnsiTheme="majorHAnsi" w:cstheme="majorHAnsi"/>
        </w:rPr>
        <w:t xml:space="preserve">Tabelle </w:t>
      </w:r>
      <w:r w:rsidRPr="00872089">
        <w:rPr>
          <w:rFonts w:asciiTheme="majorHAnsi" w:hAnsiTheme="majorHAnsi" w:cstheme="majorHAnsi"/>
          <w:noProof/>
        </w:rPr>
        <w:fldChar w:fldCharType="begin"/>
      </w:r>
      <w:r w:rsidRPr="00872089">
        <w:rPr>
          <w:rFonts w:asciiTheme="majorHAnsi" w:hAnsiTheme="majorHAnsi" w:cstheme="majorHAnsi"/>
          <w:noProof/>
        </w:rPr>
        <w:instrText xml:space="preserve"> SEQ Tabelle \* ARABIC </w:instrText>
      </w:r>
      <w:r w:rsidRPr="00872089">
        <w:rPr>
          <w:rFonts w:asciiTheme="majorHAnsi" w:hAnsiTheme="majorHAnsi" w:cstheme="majorHAnsi"/>
          <w:noProof/>
        </w:rPr>
        <w:fldChar w:fldCharType="separate"/>
      </w:r>
      <w:r w:rsidR="003B5D50" w:rsidRPr="00872089">
        <w:rPr>
          <w:rFonts w:asciiTheme="majorHAnsi" w:hAnsiTheme="majorHAnsi" w:cstheme="majorHAnsi"/>
          <w:noProof/>
        </w:rPr>
        <w:t>5</w:t>
      </w:r>
      <w:r w:rsidRPr="00872089">
        <w:rPr>
          <w:rFonts w:asciiTheme="majorHAnsi" w:hAnsiTheme="majorHAnsi" w:cstheme="majorHAnsi"/>
          <w:noProof/>
        </w:rPr>
        <w:fldChar w:fldCharType="end"/>
      </w:r>
      <w:r w:rsidRPr="00872089">
        <w:rPr>
          <w:rFonts w:asciiTheme="majorHAnsi" w:hAnsiTheme="majorHAnsi" w:cstheme="majorHAnsi"/>
        </w:rPr>
        <w:t>:</w:t>
      </w:r>
      <w:r w:rsidRPr="00872089">
        <w:rPr>
          <w:rFonts w:asciiTheme="majorHAnsi" w:hAnsiTheme="majorHAnsi" w:cstheme="majorHAnsi"/>
        </w:rPr>
        <w:tab/>
        <w:t>Migrationsverfahren Übersicht</w:t>
      </w:r>
      <w:bookmarkEnd w:id="29"/>
      <w:bookmarkEnd w:id="30"/>
      <w:bookmarkEnd w:id="31"/>
    </w:p>
    <w:p w14:paraId="4679DE69" w14:textId="77777777" w:rsidR="00FE3459" w:rsidRPr="00872089" w:rsidRDefault="00FE3459" w:rsidP="00BC1BB4">
      <w:pPr>
        <w:pStyle w:val="Absatz"/>
        <w:rPr>
          <w:rStyle w:val="Strong"/>
          <w:rFonts w:asciiTheme="majorHAnsi" w:hAnsiTheme="majorHAnsi" w:cstheme="majorHAnsi"/>
        </w:rPr>
      </w:pPr>
      <w:bookmarkStart w:id="32" w:name="_Toc493591013"/>
      <w:bookmarkStart w:id="33" w:name="_Toc18314848"/>
      <w:r w:rsidRPr="00872089">
        <w:rPr>
          <w:rStyle w:val="Strong"/>
          <w:rFonts w:asciiTheme="majorHAnsi" w:hAnsiTheme="majorHAnsi" w:cstheme="majorHAnsi"/>
        </w:rPr>
        <w:t>Konzept (pro Verfahren)</w:t>
      </w:r>
      <w:bookmarkEnd w:id="32"/>
      <w:bookmarkEnd w:id="33"/>
    </w:p>
    <w:p w14:paraId="4C562CD9" w14:textId="77777777" w:rsidR="006345C4" w:rsidRPr="00872089" w:rsidRDefault="006345C4" w:rsidP="00BC1BB4">
      <w:pPr>
        <w:pStyle w:val="Absatz"/>
        <w:rPr>
          <w:rStyle w:val="Strong"/>
          <w:rFonts w:asciiTheme="majorHAnsi" w:hAnsiTheme="majorHAnsi" w:cstheme="majorHAnsi"/>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828"/>
        <w:gridCol w:w="4677"/>
      </w:tblGrid>
      <w:tr w:rsidR="006345C4" w:rsidRPr="00872089" w14:paraId="0773BAE6" w14:textId="77777777" w:rsidTr="00BD2C92">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21035E58" w14:textId="77777777" w:rsidR="006345C4" w:rsidRPr="00872089" w:rsidRDefault="006345C4" w:rsidP="00BC1BB4">
            <w:pPr>
              <w:pStyle w:val="AbsatzTab12PtTitel"/>
              <w:rPr>
                <w:rFonts w:asciiTheme="majorHAnsi" w:hAnsiTheme="majorHAnsi" w:cstheme="majorHAnsi"/>
              </w:rPr>
            </w:pPr>
            <w:bookmarkStart w:id="34" w:name="_Toc98598214"/>
            <w:r w:rsidRPr="00872089">
              <w:rPr>
                <w:rFonts w:asciiTheme="majorHAnsi" w:hAnsiTheme="majorHAnsi" w:cstheme="majorHAnsi"/>
              </w:rPr>
              <w:t>Nr.</w:t>
            </w:r>
          </w:p>
        </w:tc>
        <w:tc>
          <w:tcPr>
            <w:tcW w:w="3828" w:type="dxa"/>
            <w:tcBorders>
              <w:top w:val="single" w:sz="4" w:space="0" w:color="auto"/>
              <w:left w:val="single" w:sz="4" w:space="0" w:color="auto"/>
              <w:bottom w:val="single" w:sz="4" w:space="0" w:color="auto"/>
              <w:right w:val="single" w:sz="4" w:space="0" w:color="auto"/>
            </w:tcBorders>
            <w:shd w:val="clear" w:color="auto" w:fill="D9D9D9"/>
            <w:hideMark/>
          </w:tcPr>
          <w:p w14:paraId="194723D2" w14:textId="77777777" w:rsidR="006345C4" w:rsidRPr="00872089" w:rsidRDefault="006345C4" w:rsidP="00BC1BB4">
            <w:pPr>
              <w:pStyle w:val="AbsatzTab12PtTitel"/>
              <w:rPr>
                <w:rFonts w:asciiTheme="majorHAnsi" w:hAnsiTheme="majorHAnsi" w:cstheme="majorHAnsi"/>
              </w:rPr>
            </w:pPr>
            <w:r w:rsidRPr="00872089">
              <w:rPr>
                <w:rFonts w:asciiTheme="majorHAnsi" w:hAnsiTheme="majorHAnsi" w:cstheme="majorHAnsi"/>
              </w:rPr>
              <w:t>Migrationsverfahren</w:t>
            </w:r>
          </w:p>
        </w:tc>
        <w:tc>
          <w:tcPr>
            <w:tcW w:w="4677" w:type="dxa"/>
            <w:tcBorders>
              <w:top w:val="single" w:sz="4" w:space="0" w:color="auto"/>
              <w:left w:val="single" w:sz="4" w:space="0" w:color="auto"/>
              <w:bottom w:val="single" w:sz="4" w:space="0" w:color="auto"/>
              <w:right w:val="single" w:sz="4" w:space="0" w:color="auto"/>
            </w:tcBorders>
            <w:shd w:val="clear" w:color="auto" w:fill="D9D9D9"/>
            <w:hideMark/>
          </w:tcPr>
          <w:p w14:paraId="5935FE90" w14:textId="77777777" w:rsidR="006345C4" w:rsidRPr="00872089" w:rsidRDefault="006345C4" w:rsidP="00BC1BB4">
            <w:pPr>
              <w:pStyle w:val="AbsatzTab12PtTitel"/>
              <w:rPr>
                <w:rFonts w:asciiTheme="majorHAnsi" w:hAnsiTheme="majorHAnsi" w:cstheme="majorHAnsi"/>
              </w:rPr>
            </w:pPr>
            <w:r w:rsidRPr="00872089">
              <w:rPr>
                <w:rFonts w:asciiTheme="majorHAnsi" w:hAnsiTheme="majorHAnsi" w:cstheme="majorHAnsi"/>
              </w:rPr>
              <w:t>Beschreibung</w:t>
            </w:r>
          </w:p>
        </w:tc>
      </w:tr>
      <w:tr w:rsidR="006345C4" w:rsidRPr="00872089" w14:paraId="5834AA9E" w14:textId="77777777" w:rsidTr="00BD2C92">
        <w:trPr>
          <w:trHeight w:val="425"/>
        </w:trPr>
        <w:tc>
          <w:tcPr>
            <w:tcW w:w="567" w:type="dxa"/>
            <w:tcBorders>
              <w:top w:val="single" w:sz="4" w:space="0" w:color="auto"/>
              <w:left w:val="single" w:sz="4" w:space="0" w:color="auto"/>
              <w:bottom w:val="single" w:sz="4" w:space="0" w:color="auto"/>
              <w:right w:val="single" w:sz="4" w:space="0" w:color="auto"/>
            </w:tcBorders>
          </w:tcPr>
          <w:p w14:paraId="7DD5C232"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01</w:t>
            </w:r>
          </w:p>
        </w:tc>
        <w:tc>
          <w:tcPr>
            <w:tcW w:w="3828" w:type="dxa"/>
            <w:tcBorders>
              <w:top w:val="single" w:sz="4" w:space="0" w:color="auto"/>
              <w:left w:val="single" w:sz="4" w:space="0" w:color="auto"/>
              <w:bottom w:val="single" w:sz="4" w:space="0" w:color="auto"/>
              <w:right w:val="single" w:sz="4" w:space="0" w:color="auto"/>
            </w:tcBorders>
          </w:tcPr>
          <w:p w14:paraId="0C8804A8" w14:textId="77777777" w:rsidR="006345C4" w:rsidRPr="00872089" w:rsidRDefault="006345C4" w:rsidP="00BC1BB4">
            <w:pPr>
              <w:pStyle w:val="AbsatzTab12Pt1-1Kur"/>
              <w:rPr>
                <w:rFonts w:asciiTheme="majorHAnsi" w:hAnsiTheme="majorHAnsi" w:cstheme="majorHAnsi"/>
                <w:lang w:val="en-US"/>
              </w:rPr>
            </w:pPr>
            <w:proofErr w:type="spellStart"/>
            <w:r w:rsidRPr="00872089">
              <w:rPr>
                <w:rFonts w:asciiTheme="majorHAnsi" w:hAnsiTheme="majorHAnsi" w:cstheme="majorHAnsi"/>
                <w:lang w:val="en-US"/>
              </w:rPr>
              <w:t>Überprüfung</w:t>
            </w:r>
            <w:proofErr w:type="spellEnd"/>
            <w:r w:rsidRPr="00872089">
              <w:rPr>
                <w:rFonts w:asciiTheme="majorHAnsi" w:hAnsiTheme="majorHAnsi" w:cstheme="majorHAnsi"/>
                <w:lang w:val="en-US"/>
              </w:rPr>
              <w:t xml:space="preserve"> der </w:t>
            </w:r>
            <w:proofErr w:type="spellStart"/>
            <w:r w:rsidRPr="00872089">
              <w:rPr>
                <w:rFonts w:asciiTheme="majorHAnsi" w:hAnsiTheme="majorHAnsi" w:cstheme="majorHAnsi"/>
                <w:lang w:val="en-US"/>
              </w:rPr>
              <w:t>Datenbank</w:t>
            </w:r>
            <w:proofErr w:type="spellEnd"/>
          </w:p>
        </w:tc>
        <w:tc>
          <w:tcPr>
            <w:tcW w:w="4677" w:type="dxa"/>
            <w:tcBorders>
              <w:top w:val="single" w:sz="4" w:space="0" w:color="auto"/>
              <w:left w:val="single" w:sz="4" w:space="0" w:color="auto"/>
              <w:bottom w:val="single" w:sz="4" w:space="0" w:color="auto"/>
              <w:right w:val="single" w:sz="4" w:space="0" w:color="auto"/>
            </w:tcBorders>
          </w:tcPr>
          <w:p w14:paraId="59276AAF"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Läuft die alte Datenbank ohne Probleme. Ist alles bereit für den Export?</w:t>
            </w:r>
          </w:p>
        </w:tc>
      </w:tr>
      <w:tr w:rsidR="006345C4" w:rsidRPr="00872089" w14:paraId="716E05A9" w14:textId="77777777" w:rsidTr="00BD2C92">
        <w:trPr>
          <w:trHeight w:val="425"/>
        </w:trPr>
        <w:tc>
          <w:tcPr>
            <w:tcW w:w="567" w:type="dxa"/>
            <w:tcBorders>
              <w:top w:val="single" w:sz="4" w:space="0" w:color="auto"/>
              <w:left w:val="single" w:sz="4" w:space="0" w:color="auto"/>
              <w:bottom w:val="single" w:sz="4" w:space="0" w:color="auto"/>
              <w:right w:val="single" w:sz="4" w:space="0" w:color="auto"/>
            </w:tcBorders>
          </w:tcPr>
          <w:p w14:paraId="77825094"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02</w:t>
            </w:r>
          </w:p>
        </w:tc>
        <w:tc>
          <w:tcPr>
            <w:tcW w:w="3828" w:type="dxa"/>
            <w:tcBorders>
              <w:top w:val="single" w:sz="4" w:space="0" w:color="auto"/>
              <w:left w:val="single" w:sz="4" w:space="0" w:color="auto"/>
              <w:bottom w:val="single" w:sz="4" w:space="0" w:color="auto"/>
              <w:right w:val="single" w:sz="4" w:space="0" w:color="auto"/>
            </w:tcBorders>
          </w:tcPr>
          <w:p w14:paraId="5D5A2E28"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Export der Daten</w:t>
            </w:r>
          </w:p>
        </w:tc>
        <w:tc>
          <w:tcPr>
            <w:tcW w:w="4677" w:type="dxa"/>
            <w:tcBorders>
              <w:top w:val="single" w:sz="4" w:space="0" w:color="auto"/>
              <w:left w:val="single" w:sz="4" w:space="0" w:color="auto"/>
              <w:bottom w:val="single" w:sz="4" w:space="0" w:color="auto"/>
              <w:right w:val="single" w:sz="4" w:space="0" w:color="auto"/>
            </w:tcBorders>
          </w:tcPr>
          <w:p w14:paraId="67A9A00D"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 xml:space="preserve">Wenn alles in </w:t>
            </w:r>
            <w:proofErr w:type="spellStart"/>
            <w:r w:rsidRPr="00872089">
              <w:rPr>
                <w:rFonts w:asciiTheme="majorHAnsi" w:hAnsiTheme="majorHAnsi" w:cstheme="majorHAnsi"/>
              </w:rPr>
              <w:t>Ordung</w:t>
            </w:r>
            <w:proofErr w:type="spellEnd"/>
            <w:r w:rsidRPr="00872089">
              <w:rPr>
                <w:rFonts w:asciiTheme="majorHAnsi" w:hAnsiTheme="majorHAnsi" w:cstheme="majorHAnsi"/>
              </w:rPr>
              <w:t xml:space="preserve"> ist mit der Datenbank, kann eine Import-Datei für die MySQL 8 Umgebung exportiert werden. </w:t>
            </w:r>
          </w:p>
        </w:tc>
      </w:tr>
      <w:tr w:rsidR="006345C4" w:rsidRPr="00872089" w14:paraId="6A009EC3" w14:textId="77777777" w:rsidTr="00BD2C92">
        <w:trPr>
          <w:trHeight w:val="425"/>
        </w:trPr>
        <w:tc>
          <w:tcPr>
            <w:tcW w:w="567" w:type="dxa"/>
            <w:tcBorders>
              <w:top w:val="single" w:sz="4" w:space="0" w:color="auto"/>
              <w:left w:val="single" w:sz="4" w:space="0" w:color="auto"/>
              <w:bottom w:val="single" w:sz="4" w:space="0" w:color="auto"/>
              <w:right w:val="single" w:sz="4" w:space="0" w:color="auto"/>
            </w:tcBorders>
          </w:tcPr>
          <w:p w14:paraId="24DC16AA"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03</w:t>
            </w:r>
          </w:p>
        </w:tc>
        <w:tc>
          <w:tcPr>
            <w:tcW w:w="3828" w:type="dxa"/>
            <w:tcBorders>
              <w:top w:val="single" w:sz="4" w:space="0" w:color="auto"/>
              <w:left w:val="single" w:sz="4" w:space="0" w:color="auto"/>
              <w:bottom w:val="single" w:sz="4" w:space="0" w:color="auto"/>
              <w:right w:val="single" w:sz="4" w:space="0" w:color="auto"/>
            </w:tcBorders>
          </w:tcPr>
          <w:p w14:paraId="2A5E2B63" w14:textId="77777777" w:rsidR="006345C4" w:rsidRPr="00872089" w:rsidRDefault="006345C4" w:rsidP="00BC1BB4">
            <w:pPr>
              <w:pStyle w:val="AbsatzTab12Pt1-1Kur"/>
              <w:keepNext/>
              <w:rPr>
                <w:rFonts w:asciiTheme="majorHAnsi" w:hAnsiTheme="majorHAnsi" w:cstheme="majorHAnsi"/>
                <w:lang w:val="en-US"/>
              </w:rPr>
            </w:pPr>
            <w:proofErr w:type="spellStart"/>
            <w:r w:rsidRPr="00872089">
              <w:rPr>
                <w:rFonts w:asciiTheme="majorHAnsi" w:hAnsiTheme="majorHAnsi" w:cstheme="majorHAnsi"/>
                <w:lang w:val="en-US"/>
              </w:rPr>
              <w:t>Vorbereitung</w:t>
            </w:r>
            <w:proofErr w:type="spellEnd"/>
            <w:r w:rsidRPr="00872089">
              <w:rPr>
                <w:rFonts w:asciiTheme="majorHAnsi" w:hAnsiTheme="majorHAnsi" w:cstheme="majorHAnsi"/>
                <w:lang w:val="en-US"/>
              </w:rPr>
              <w:t xml:space="preserve"> des </w:t>
            </w:r>
            <w:proofErr w:type="spellStart"/>
            <w:r w:rsidRPr="00872089">
              <w:rPr>
                <w:rFonts w:asciiTheme="majorHAnsi" w:hAnsiTheme="majorHAnsi" w:cstheme="majorHAnsi"/>
                <w:lang w:val="en-US"/>
              </w:rPr>
              <w:t>Zielsystems</w:t>
            </w:r>
            <w:proofErr w:type="spellEnd"/>
          </w:p>
        </w:tc>
        <w:tc>
          <w:tcPr>
            <w:tcW w:w="4677" w:type="dxa"/>
            <w:tcBorders>
              <w:top w:val="single" w:sz="4" w:space="0" w:color="auto"/>
              <w:left w:val="single" w:sz="4" w:space="0" w:color="auto"/>
              <w:bottom w:val="single" w:sz="4" w:space="0" w:color="auto"/>
              <w:right w:val="single" w:sz="4" w:space="0" w:color="auto"/>
            </w:tcBorders>
          </w:tcPr>
          <w:p w14:paraId="79B32E35"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 xml:space="preserve">Alles nötige auf dem neuen System installieren. Sobald alle Abhängigkeiten installiert sind, kann MySQL 8 installiert werden. </w:t>
            </w:r>
          </w:p>
        </w:tc>
      </w:tr>
      <w:tr w:rsidR="006345C4" w:rsidRPr="00872089" w14:paraId="11C7D19F" w14:textId="77777777" w:rsidTr="00BD2C92">
        <w:trPr>
          <w:trHeight w:val="425"/>
        </w:trPr>
        <w:tc>
          <w:tcPr>
            <w:tcW w:w="567" w:type="dxa"/>
            <w:tcBorders>
              <w:top w:val="single" w:sz="4" w:space="0" w:color="auto"/>
              <w:left w:val="single" w:sz="4" w:space="0" w:color="auto"/>
              <w:bottom w:val="single" w:sz="4" w:space="0" w:color="auto"/>
              <w:right w:val="single" w:sz="4" w:space="0" w:color="auto"/>
            </w:tcBorders>
          </w:tcPr>
          <w:p w14:paraId="34D79441"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04</w:t>
            </w:r>
          </w:p>
        </w:tc>
        <w:tc>
          <w:tcPr>
            <w:tcW w:w="3828" w:type="dxa"/>
            <w:tcBorders>
              <w:top w:val="single" w:sz="4" w:space="0" w:color="auto"/>
              <w:left w:val="single" w:sz="4" w:space="0" w:color="auto"/>
              <w:bottom w:val="single" w:sz="4" w:space="0" w:color="auto"/>
              <w:right w:val="single" w:sz="4" w:space="0" w:color="auto"/>
            </w:tcBorders>
          </w:tcPr>
          <w:p w14:paraId="4D5F4D4A"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Import der Daten</w:t>
            </w:r>
          </w:p>
        </w:tc>
        <w:tc>
          <w:tcPr>
            <w:tcW w:w="4677" w:type="dxa"/>
            <w:tcBorders>
              <w:top w:val="single" w:sz="4" w:space="0" w:color="auto"/>
              <w:left w:val="single" w:sz="4" w:space="0" w:color="auto"/>
              <w:bottom w:val="single" w:sz="4" w:space="0" w:color="auto"/>
              <w:right w:val="single" w:sz="4" w:space="0" w:color="auto"/>
            </w:tcBorders>
          </w:tcPr>
          <w:p w14:paraId="5C24FB41"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 xml:space="preserve">Es werden die Daten der alten Datenbank in der neuen Umgebung importiert. </w:t>
            </w:r>
          </w:p>
        </w:tc>
      </w:tr>
      <w:tr w:rsidR="006345C4" w:rsidRPr="00872089" w14:paraId="49635962" w14:textId="77777777" w:rsidTr="00BD2C92">
        <w:trPr>
          <w:trHeight w:val="425"/>
        </w:trPr>
        <w:tc>
          <w:tcPr>
            <w:tcW w:w="567" w:type="dxa"/>
            <w:tcBorders>
              <w:top w:val="single" w:sz="4" w:space="0" w:color="auto"/>
              <w:left w:val="single" w:sz="4" w:space="0" w:color="auto"/>
              <w:bottom w:val="single" w:sz="4" w:space="0" w:color="auto"/>
              <w:right w:val="single" w:sz="4" w:space="0" w:color="auto"/>
            </w:tcBorders>
          </w:tcPr>
          <w:p w14:paraId="39C16E8B"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05</w:t>
            </w:r>
          </w:p>
        </w:tc>
        <w:tc>
          <w:tcPr>
            <w:tcW w:w="3828" w:type="dxa"/>
            <w:tcBorders>
              <w:top w:val="single" w:sz="4" w:space="0" w:color="auto"/>
              <w:left w:val="single" w:sz="4" w:space="0" w:color="auto"/>
              <w:bottom w:val="single" w:sz="4" w:space="0" w:color="auto"/>
              <w:right w:val="single" w:sz="4" w:space="0" w:color="auto"/>
            </w:tcBorders>
          </w:tcPr>
          <w:p w14:paraId="4CBAA3A9"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Loadbalancer konfigurieren</w:t>
            </w:r>
          </w:p>
        </w:tc>
        <w:tc>
          <w:tcPr>
            <w:tcW w:w="4677" w:type="dxa"/>
            <w:tcBorders>
              <w:top w:val="single" w:sz="4" w:space="0" w:color="auto"/>
              <w:left w:val="single" w:sz="4" w:space="0" w:color="auto"/>
              <w:bottom w:val="single" w:sz="4" w:space="0" w:color="auto"/>
              <w:right w:val="single" w:sz="4" w:space="0" w:color="auto"/>
            </w:tcBorders>
          </w:tcPr>
          <w:p w14:paraId="2F256A14"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 xml:space="preserve">Die Loadbalancer sollte nun so konfiguriert werden, dass alle Datenbankabfragen auf den neuen MySQL Server weitergeleitet werden. </w:t>
            </w:r>
          </w:p>
        </w:tc>
      </w:tr>
    </w:tbl>
    <w:p w14:paraId="0368CF75" w14:textId="737FA77A" w:rsidR="00EB6E06" w:rsidRPr="00872089" w:rsidRDefault="00EB6E06" w:rsidP="00BC1BB4">
      <w:pPr>
        <w:pStyle w:val="Caption"/>
        <w:rPr>
          <w:rFonts w:asciiTheme="majorHAnsi" w:hAnsiTheme="majorHAnsi" w:cstheme="majorHAnsi"/>
        </w:rPr>
      </w:pPr>
      <w:r w:rsidRPr="00872089">
        <w:rPr>
          <w:rFonts w:asciiTheme="majorHAnsi" w:hAnsiTheme="majorHAnsi" w:cstheme="majorHAnsi"/>
        </w:rPr>
        <w:t xml:space="preserve">Tabelle </w:t>
      </w:r>
      <w:r w:rsidRPr="00872089">
        <w:rPr>
          <w:rFonts w:asciiTheme="majorHAnsi" w:hAnsiTheme="majorHAnsi" w:cstheme="majorHAnsi"/>
          <w:noProof/>
        </w:rPr>
        <w:fldChar w:fldCharType="begin"/>
      </w:r>
      <w:r w:rsidRPr="00872089">
        <w:rPr>
          <w:rFonts w:asciiTheme="majorHAnsi" w:hAnsiTheme="majorHAnsi" w:cstheme="majorHAnsi"/>
          <w:noProof/>
        </w:rPr>
        <w:instrText xml:space="preserve"> SEQ Tabelle \* ARABIC </w:instrText>
      </w:r>
      <w:r w:rsidRPr="00872089">
        <w:rPr>
          <w:rFonts w:asciiTheme="majorHAnsi" w:hAnsiTheme="majorHAnsi" w:cstheme="majorHAnsi"/>
          <w:noProof/>
        </w:rPr>
        <w:fldChar w:fldCharType="separate"/>
      </w:r>
      <w:r w:rsidR="003B5D50" w:rsidRPr="00872089">
        <w:rPr>
          <w:rFonts w:asciiTheme="majorHAnsi" w:hAnsiTheme="majorHAnsi" w:cstheme="majorHAnsi"/>
          <w:noProof/>
        </w:rPr>
        <w:t>6</w:t>
      </w:r>
      <w:r w:rsidRPr="00872089">
        <w:rPr>
          <w:rFonts w:asciiTheme="majorHAnsi" w:hAnsiTheme="majorHAnsi" w:cstheme="majorHAnsi"/>
          <w:noProof/>
        </w:rPr>
        <w:fldChar w:fldCharType="end"/>
      </w:r>
      <w:r w:rsidRPr="00872089">
        <w:rPr>
          <w:rFonts w:asciiTheme="majorHAnsi" w:hAnsiTheme="majorHAnsi" w:cstheme="majorHAnsi"/>
        </w:rPr>
        <w:t>:</w:t>
      </w:r>
      <w:r w:rsidRPr="00872089">
        <w:rPr>
          <w:rFonts w:asciiTheme="majorHAnsi" w:hAnsiTheme="majorHAnsi" w:cstheme="majorHAnsi"/>
        </w:rPr>
        <w:tab/>
        <w:t>Migrationsverfahren</w:t>
      </w:r>
      <w:r w:rsidR="00CA1E4B" w:rsidRPr="00872089">
        <w:rPr>
          <w:rFonts w:asciiTheme="majorHAnsi" w:hAnsiTheme="majorHAnsi" w:cstheme="majorHAnsi"/>
        </w:rPr>
        <w:t xml:space="preserve"> Konzept</w:t>
      </w:r>
      <w:bookmarkEnd w:id="34"/>
    </w:p>
    <w:p w14:paraId="66EB8096" w14:textId="77777777" w:rsidR="00453A9F" w:rsidRPr="00872089" w:rsidRDefault="00453A9F" w:rsidP="00BC1BB4">
      <w:pPr>
        <w:pStyle w:val="Heading2"/>
        <w:rPr>
          <w:rFonts w:cstheme="majorHAnsi"/>
        </w:rPr>
      </w:pPr>
      <w:bookmarkStart w:id="35" w:name="_Toc138355744"/>
      <w:r w:rsidRPr="00872089">
        <w:rPr>
          <w:rFonts w:cstheme="majorHAnsi"/>
        </w:rPr>
        <w:lastRenderedPageBreak/>
        <w:t>Migrationsplan</w:t>
      </w:r>
      <w:bookmarkEnd w:id="35"/>
    </w:p>
    <w:p w14:paraId="73B0E676" w14:textId="77777777" w:rsidR="00CC3B83" w:rsidRPr="00872089" w:rsidRDefault="00CC3B83" w:rsidP="00BC1BB4">
      <w:pPr>
        <w:pStyle w:val="Tab-Abstand0"/>
        <w:keepLines/>
        <w:rPr>
          <w:rFonts w:asciiTheme="majorHAnsi" w:hAnsiTheme="majorHAnsi" w:cstheme="majorHAnsi"/>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2977"/>
        <w:gridCol w:w="4677"/>
      </w:tblGrid>
      <w:tr w:rsidR="006345C4" w:rsidRPr="00872089" w14:paraId="2A4B7264" w14:textId="77777777" w:rsidTr="00CA1E4B">
        <w:trPr>
          <w:trHeight w:val="329"/>
          <w:tblHeader/>
        </w:trPr>
        <w:tc>
          <w:tcPr>
            <w:tcW w:w="1418" w:type="dxa"/>
            <w:tcBorders>
              <w:top w:val="single" w:sz="4" w:space="0" w:color="auto"/>
              <w:left w:val="single" w:sz="4" w:space="0" w:color="auto"/>
              <w:bottom w:val="single" w:sz="4" w:space="0" w:color="auto"/>
              <w:right w:val="single" w:sz="4" w:space="0" w:color="auto"/>
            </w:tcBorders>
            <w:shd w:val="clear" w:color="auto" w:fill="D9D9D9"/>
            <w:hideMark/>
          </w:tcPr>
          <w:p w14:paraId="64863341" w14:textId="77777777" w:rsidR="006345C4" w:rsidRPr="00872089" w:rsidRDefault="006345C4" w:rsidP="00BC1BB4">
            <w:pPr>
              <w:pStyle w:val="AbsatzTab12PtTitel"/>
              <w:keepNext/>
              <w:keepLines/>
              <w:rPr>
                <w:rFonts w:asciiTheme="majorHAnsi" w:hAnsiTheme="majorHAnsi" w:cstheme="majorHAnsi"/>
              </w:rPr>
            </w:pPr>
            <w:r w:rsidRPr="00872089">
              <w:rPr>
                <w:rFonts w:asciiTheme="majorHAnsi" w:hAnsiTheme="majorHAnsi" w:cstheme="majorHAnsi"/>
              </w:rPr>
              <w:t>Datum</w:t>
            </w:r>
          </w:p>
        </w:tc>
        <w:tc>
          <w:tcPr>
            <w:tcW w:w="2977" w:type="dxa"/>
            <w:tcBorders>
              <w:top w:val="single" w:sz="4" w:space="0" w:color="auto"/>
              <w:left w:val="single" w:sz="4" w:space="0" w:color="auto"/>
              <w:bottom w:val="single" w:sz="4" w:space="0" w:color="auto"/>
              <w:right w:val="single" w:sz="4" w:space="0" w:color="auto"/>
            </w:tcBorders>
            <w:shd w:val="clear" w:color="auto" w:fill="D9D9D9"/>
            <w:hideMark/>
          </w:tcPr>
          <w:p w14:paraId="0B691E28" w14:textId="77777777" w:rsidR="006345C4" w:rsidRPr="00872089" w:rsidRDefault="006345C4" w:rsidP="00BC1BB4">
            <w:pPr>
              <w:pStyle w:val="AbsatzTab12PtTitel"/>
              <w:keepNext/>
              <w:keepLines/>
              <w:rPr>
                <w:rFonts w:asciiTheme="majorHAnsi" w:hAnsiTheme="majorHAnsi" w:cstheme="majorHAnsi"/>
              </w:rPr>
            </w:pPr>
            <w:r w:rsidRPr="00872089">
              <w:rPr>
                <w:rFonts w:asciiTheme="majorHAnsi" w:hAnsiTheme="majorHAnsi" w:cstheme="majorHAnsi"/>
              </w:rPr>
              <w:t>Migrationsschritt</w:t>
            </w:r>
          </w:p>
        </w:tc>
        <w:tc>
          <w:tcPr>
            <w:tcW w:w="4677" w:type="dxa"/>
            <w:tcBorders>
              <w:top w:val="single" w:sz="4" w:space="0" w:color="auto"/>
              <w:left w:val="single" w:sz="4" w:space="0" w:color="auto"/>
              <w:bottom w:val="single" w:sz="4" w:space="0" w:color="auto"/>
              <w:right w:val="single" w:sz="4" w:space="0" w:color="auto"/>
            </w:tcBorders>
            <w:shd w:val="clear" w:color="auto" w:fill="D9D9D9"/>
            <w:hideMark/>
          </w:tcPr>
          <w:p w14:paraId="5AB69A54" w14:textId="77777777" w:rsidR="006345C4" w:rsidRPr="00872089" w:rsidRDefault="006345C4" w:rsidP="00BC1BB4">
            <w:pPr>
              <w:pStyle w:val="AbsatzTab12PtTitel"/>
              <w:keepNext/>
              <w:keepLines/>
              <w:rPr>
                <w:rFonts w:asciiTheme="majorHAnsi" w:hAnsiTheme="majorHAnsi" w:cstheme="majorHAnsi"/>
              </w:rPr>
            </w:pPr>
            <w:r w:rsidRPr="00872089">
              <w:rPr>
                <w:rFonts w:asciiTheme="majorHAnsi" w:hAnsiTheme="majorHAnsi" w:cstheme="majorHAnsi"/>
              </w:rPr>
              <w:t>Beschreibung</w:t>
            </w:r>
          </w:p>
        </w:tc>
      </w:tr>
      <w:tr w:rsidR="006345C4" w:rsidRPr="00872089" w14:paraId="07C640F6" w14:textId="77777777" w:rsidTr="00CA1E4B">
        <w:trPr>
          <w:trHeight w:val="425"/>
        </w:trPr>
        <w:tc>
          <w:tcPr>
            <w:tcW w:w="1418" w:type="dxa"/>
            <w:tcBorders>
              <w:top w:val="single" w:sz="4" w:space="0" w:color="auto"/>
              <w:left w:val="single" w:sz="4" w:space="0" w:color="auto"/>
              <w:bottom w:val="single" w:sz="4" w:space="0" w:color="auto"/>
              <w:right w:val="single" w:sz="4" w:space="0" w:color="auto"/>
            </w:tcBorders>
            <w:hideMark/>
          </w:tcPr>
          <w:p w14:paraId="2B70330E" w14:textId="77777777" w:rsidR="006345C4" w:rsidRPr="00872089" w:rsidRDefault="006345C4" w:rsidP="00BC1BB4">
            <w:pPr>
              <w:pStyle w:val="AbsatzTab12Pt1-1Kur"/>
              <w:keepNext/>
              <w:keepLines/>
              <w:rPr>
                <w:rFonts w:asciiTheme="majorHAnsi" w:hAnsiTheme="majorHAnsi" w:cstheme="majorHAnsi"/>
              </w:rPr>
            </w:pPr>
            <w:r w:rsidRPr="00872089">
              <w:rPr>
                <w:rFonts w:asciiTheme="majorHAnsi" w:hAnsiTheme="majorHAnsi" w:cstheme="majorHAnsi"/>
              </w:rPr>
              <w:t>12.02.2022</w:t>
            </w:r>
          </w:p>
        </w:tc>
        <w:tc>
          <w:tcPr>
            <w:tcW w:w="2977" w:type="dxa"/>
            <w:tcBorders>
              <w:top w:val="single" w:sz="4" w:space="0" w:color="auto"/>
              <w:left w:val="single" w:sz="4" w:space="0" w:color="auto"/>
              <w:bottom w:val="single" w:sz="4" w:space="0" w:color="auto"/>
              <w:right w:val="single" w:sz="4" w:space="0" w:color="auto"/>
            </w:tcBorders>
          </w:tcPr>
          <w:p w14:paraId="0A6379EE" w14:textId="77777777" w:rsidR="006345C4" w:rsidRPr="00872089" w:rsidRDefault="006345C4" w:rsidP="00BC1BB4">
            <w:pPr>
              <w:pStyle w:val="AbsatzTab12Pt1-1Kur"/>
              <w:keepNext/>
              <w:keepLines/>
              <w:rPr>
                <w:rFonts w:asciiTheme="majorHAnsi" w:hAnsiTheme="majorHAnsi" w:cstheme="majorHAnsi"/>
              </w:rPr>
            </w:pPr>
            <w:r w:rsidRPr="00872089">
              <w:rPr>
                <w:rFonts w:asciiTheme="majorHAnsi" w:hAnsiTheme="majorHAnsi" w:cstheme="majorHAnsi"/>
              </w:rPr>
              <w:t>MySQL 5 &amp; 8 Docs lesen</w:t>
            </w:r>
          </w:p>
        </w:tc>
        <w:tc>
          <w:tcPr>
            <w:tcW w:w="4677" w:type="dxa"/>
            <w:tcBorders>
              <w:top w:val="single" w:sz="4" w:space="0" w:color="auto"/>
              <w:left w:val="single" w:sz="4" w:space="0" w:color="auto"/>
              <w:bottom w:val="single" w:sz="4" w:space="0" w:color="auto"/>
              <w:right w:val="single" w:sz="4" w:space="0" w:color="auto"/>
            </w:tcBorders>
            <w:hideMark/>
          </w:tcPr>
          <w:p w14:paraId="25494AC5" w14:textId="77777777" w:rsidR="006345C4" w:rsidRPr="00872089" w:rsidRDefault="006345C4" w:rsidP="00BC1BB4">
            <w:pPr>
              <w:pStyle w:val="AbsatzTab12Pt1-1Kur"/>
              <w:keepNext/>
              <w:keepLines/>
              <w:rPr>
                <w:rFonts w:asciiTheme="majorHAnsi" w:hAnsiTheme="majorHAnsi" w:cstheme="majorHAnsi"/>
              </w:rPr>
            </w:pPr>
            <w:r w:rsidRPr="00872089">
              <w:rPr>
                <w:rFonts w:asciiTheme="majorHAnsi" w:hAnsiTheme="majorHAnsi" w:cstheme="majorHAnsi"/>
              </w:rPr>
              <w:t xml:space="preserve">Mit Hilfe der SQL-Dokus können wir uns das nötige Wissen </w:t>
            </w:r>
            <w:proofErr w:type="gramStart"/>
            <w:r w:rsidRPr="00872089">
              <w:rPr>
                <w:rFonts w:asciiTheme="majorHAnsi" w:hAnsiTheme="majorHAnsi" w:cstheme="majorHAnsi"/>
              </w:rPr>
              <w:t>aneignen</w:t>
            </w:r>
            <w:proofErr w:type="gramEnd"/>
            <w:r w:rsidRPr="00872089">
              <w:rPr>
                <w:rFonts w:asciiTheme="majorHAnsi" w:hAnsiTheme="majorHAnsi" w:cstheme="majorHAnsi"/>
              </w:rPr>
              <w:t xml:space="preserve"> um eine erfolgreiche Datenbankmigration durch zu führen. Auch kennen wir danach die grössten Veränderungen und wissen somit auch auf was bei der Datenbankmigration geachtet werden sollte.</w:t>
            </w:r>
          </w:p>
        </w:tc>
      </w:tr>
      <w:tr w:rsidR="006345C4" w:rsidRPr="00872089" w14:paraId="36BB8064" w14:textId="77777777" w:rsidTr="00CA1E4B">
        <w:trPr>
          <w:trHeight w:val="425"/>
        </w:trPr>
        <w:tc>
          <w:tcPr>
            <w:tcW w:w="1418" w:type="dxa"/>
            <w:tcBorders>
              <w:top w:val="single" w:sz="4" w:space="0" w:color="auto"/>
              <w:left w:val="single" w:sz="4" w:space="0" w:color="auto"/>
              <w:bottom w:val="single" w:sz="4" w:space="0" w:color="auto"/>
              <w:right w:val="single" w:sz="4" w:space="0" w:color="auto"/>
            </w:tcBorders>
          </w:tcPr>
          <w:p w14:paraId="5BB6C53A"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13.02.2022</w:t>
            </w:r>
          </w:p>
        </w:tc>
        <w:tc>
          <w:tcPr>
            <w:tcW w:w="2977" w:type="dxa"/>
            <w:tcBorders>
              <w:top w:val="single" w:sz="4" w:space="0" w:color="auto"/>
              <w:left w:val="single" w:sz="4" w:space="0" w:color="auto"/>
              <w:bottom w:val="single" w:sz="4" w:space="0" w:color="auto"/>
              <w:right w:val="single" w:sz="4" w:space="0" w:color="auto"/>
            </w:tcBorders>
          </w:tcPr>
          <w:p w14:paraId="0DB93431"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Überprüfung der Importdateien</w:t>
            </w:r>
          </w:p>
        </w:tc>
        <w:tc>
          <w:tcPr>
            <w:tcW w:w="4677" w:type="dxa"/>
            <w:tcBorders>
              <w:top w:val="single" w:sz="4" w:space="0" w:color="auto"/>
              <w:left w:val="single" w:sz="4" w:space="0" w:color="auto"/>
              <w:bottom w:val="single" w:sz="4" w:space="0" w:color="auto"/>
              <w:right w:val="single" w:sz="4" w:space="0" w:color="auto"/>
            </w:tcBorders>
          </w:tcPr>
          <w:p w14:paraId="1513E16B"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 xml:space="preserve">Da wir die Importdateien nicht kennen, müssen wir diese zuerst etwas genauer anschauen. Den eventuell wurde beim Erstellen der Importdatei vergessen die Fremd- und </w:t>
            </w:r>
            <w:proofErr w:type="spellStart"/>
            <w:r w:rsidRPr="00872089">
              <w:rPr>
                <w:rFonts w:asciiTheme="majorHAnsi" w:hAnsiTheme="majorHAnsi" w:cstheme="majorHAnsi"/>
              </w:rPr>
              <w:t>Primärschlussel</w:t>
            </w:r>
            <w:proofErr w:type="spellEnd"/>
            <w:r w:rsidRPr="00872089">
              <w:rPr>
                <w:rFonts w:asciiTheme="majorHAnsi" w:hAnsiTheme="majorHAnsi" w:cstheme="majorHAnsi"/>
              </w:rPr>
              <w:t xml:space="preserve"> </w:t>
            </w:r>
            <w:proofErr w:type="gramStart"/>
            <w:r w:rsidRPr="00872089">
              <w:rPr>
                <w:rFonts w:asciiTheme="majorHAnsi" w:hAnsiTheme="majorHAnsi" w:cstheme="majorHAnsi"/>
              </w:rPr>
              <w:t>mit zu exportieren</w:t>
            </w:r>
            <w:proofErr w:type="gramEnd"/>
            <w:r w:rsidRPr="00872089">
              <w:rPr>
                <w:rFonts w:asciiTheme="majorHAnsi" w:hAnsiTheme="majorHAnsi" w:cstheme="majorHAnsi"/>
              </w:rPr>
              <w:t>.</w:t>
            </w:r>
          </w:p>
        </w:tc>
      </w:tr>
      <w:tr w:rsidR="006345C4" w:rsidRPr="00872089" w14:paraId="5BE44431" w14:textId="77777777" w:rsidTr="00CA1E4B">
        <w:trPr>
          <w:trHeight w:val="425"/>
        </w:trPr>
        <w:tc>
          <w:tcPr>
            <w:tcW w:w="1418" w:type="dxa"/>
            <w:tcBorders>
              <w:top w:val="single" w:sz="4" w:space="0" w:color="auto"/>
              <w:left w:val="single" w:sz="4" w:space="0" w:color="auto"/>
              <w:bottom w:val="single" w:sz="4" w:space="0" w:color="auto"/>
              <w:right w:val="single" w:sz="4" w:space="0" w:color="auto"/>
            </w:tcBorders>
          </w:tcPr>
          <w:p w14:paraId="523950D9" w14:textId="77777777" w:rsidR="006345C4" w:rsidRPr="00872089" w:rsidRDefault="006345C4" w:rsidP="00BC1BB4">
            <w:pPr>
              <w:pStyle w:val="AbsatzTab12Pt1-1Kur"/>
              <w:keepNext/>
              <w:rPr>
                <w:rFonts w:asciiTheme="majorHAnsi" w:hAnsiTheme="majorHAnsi" w:cstheme="majorHAnsi"/>
              </w:rPr>
            </w:pPr>
          </w:p>
        </w:tc>
        <w:tc>
          <w:tcPr>
            <w:tcW w:w="2977" w:type="dxa"/>
            <w:tcBorders>
              <w:top w:val="single" w:sz="4" w:space="0" w:color="auto"/>
              <w:left w:val="single" w:sz="4" w:space="0" w:color="auto"/>
              <w:bottom w:val="single" w:sz="4" w:space="0" w:color="auto"/>
              <w:right w:val="single" w:sz="4" w:space="0" w:color="auto"/>
            </w:tcBorders>
          </w:tcPr>
          <w:p w14:paraId="7BDF6A79"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Installation MySQL 8 Systems</w:t>
            </w:r>
          </w:p>
        </w:tc>
        <w:tc>
          <w:tcPr>
            <w:tcW w:w="4677" w:type="dxa"/>
            <w:tcBorders>
              <w:top w:val="single" w:sz="4" w:space="0" w:color="auto"/>
              <w:left w:val="single" w:sz="4" w:space="0" w:color="auto"/>
              <w:bottom w:val="single" w:sz="4" w:space="0" w:color="auto"/>
              <w:right w:val="single" w:sz="4" w:space="0" w:color="auto"/>
            </w:tcBorders>
          </w:tcPr>
          <w:p w14:paraId="45049566"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 xml:space="preserve">Es sollten alle Abhängigkeiten auf dem neuen System installiert werden. Was alles installiert werden muss, wird den Docs entnommen. Sobald dies erledigt, wurde kann MySQL 8 nun installiert werden. </w:t>
            </w:r>
          </w:p>
        </w:tc>
      </w:tr>
      <w:tr w:rsidR="006345C4" w:rsidRPr="00872089" w14:paraId="7EA43D21" w14:textId="77777777" w:rsidTr="00CA1E4B">
        <w:trPr>
          <w:trHeight w:val="425"/>
        </w:trPr>
        <w:tc>
          <w:tcPr>
            <w:tcW w:w="1418" w:type="dxa"/>
            <w:tcBorders>
              <w:top w:val="single" w:sz="4" w:space="0" w:color="auto"/>
              <w:left w:val="single" w:sz="4" w:space="0" w:color="auto"/>
              <w:bottom w:val="single" w:sz="4" w:space="0" w:color="auto"/>
              <w:right w:val="single" w:sz="4" w:space="0" w:color="auto"/>
            </w:tcBorders>
          </w:tcPr>
          <w:p w14:paraId="5F18F958" w14:textId="77777777" w:rsidR="006345C4" w:rsidRPr="00872089" w:rsidRDefault="006345C4" w:rsidP="00BC1BB4">
            <w:pPr>
              <w:pStyle w:val="AbsatzTab12Pt1-1Kur"/>
              <w:keepNext/>
              <w:rPr>
                <w:rFonts w:asciiTheme="majorHAnsi" w:hAnsiTheme="majorHAnsi" w:cstheme="majorHAnsi"/>
              </w:rPr>
            </w:pPr>
          </w:p>
        </w:tc>
        <w:tc>
          <w:tcPr>
            <w:tcW w:w="2977" w:type="dxa"/>
            <w:tcBorders>
              <w:top w:val="single" w:sz="4" w:space="0" w:color="auto"/>
              <w:left w:val="single" w:sz="4" w:space="0" w:color="auto"/>
              <w:bottom w:val="single" w:sz="4" w:space="0" w:color="auto"/>
              <w:right w:val="single" w:sz="4" w:space="0" w:color="auto"/>
            </w:tcBorders>
          </w:tcPr>
          <w:p w14:paraId="5C22943C"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Datenimport vornehmen</w:t>
            </w:r>
          </w:p>
        </w:tc>
        <w:tc>
          <w:tcPr>
            <w:tcW w:w="4677" w:type="dxa"/>
            <w:tcBorders>
              <w:top w:val="single" w:sz="4" w:space="0" w:color="auto"/>
              <w:left w:val="single" w:sz="4" w:space="0" w:color="auto"/>
              <w:bottom w:val="single" w:sz="4" w:space="0" w:color="auto"/>
              <w:right w:val="single" w:sz="4" w:space="0" w:color="auto"/>
            </w:tcBorders>
          </w:tcPr>
          <w:p w14:paraId="359DB7E3"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 xml:space="preserve">Die Importdatei kann nun via CLI-Tool für MySQL importiert werden. </w:t>
            </w:r>
          </w:p>
        </w:tc>
      </w:tr>
      <w:tr w:rsidR="006345C4" w:rsidRPr="00872089" w14:paraId="6582FA49" w14:textId="77777777" w:rsidTr="00CA1E4B">
        <w:trPr>
          <w:trHeight w:val="425"/>
        </w:trPr>
        <w:tc>
          <w:tcPr>
            <w:tcW w:w="1418" w:type="dxa"/>
            <w:tcBorders>
              <w:top w:val="single" w:sz="4" w:space="0" w:color="auto"/>
              <w:left w:val="single" w:sz="4" w:space="0" w:color="auto"/>
              <w:bottom w:val="single" w:sz="4" w:space="0" w:color="auto"/>
              <w:right w:val="single" w:sz="4" w:space="0" w:color="auto"/>
            </w:tcBorders>
          </w:tcPr>
          <w:p w14:paraId="7DCA07A2" w14:textId="77777777" w:rsidR="006345C4" w:rsidRPr="00872089" w:rsidRDefault="006345C4" w:rsidP="00BC1BB4">
            <w:pPr>
              <w:pStyle w:val="AbsatzTab12Pt1-1Kur"/>
              <w:keepNext/>
              <w:rPr>
                <w:rFonts w:asciiTheme="majorHAnsi" w:hAnsiTheme="majorHAnsi" w:cstheme="majorHAnsi"/>
              </w:rPr>
            </w:pPr>
          </w:p>
        </w:tc>
        <w:tc>
          <w:tcPr>
            <w:tcW w:w="2977" w:type="dxa"/>
            <w:tcBorders>
              <w:top w:val="single" w:sz="4" w:space="0" w:color="auto"/>
              <w:left w:val="single" w:sz="4" w:space="0" w:color="auto"/>
              <w:bottom w:val="single" w:sz="4" w:space="0" w:color="auto"/>
              <w:right w:val="single" w:sz="4" w:space="0" w:color="auto"/>
            </w:tcBorders>
          </w:tcPr>
          <w:p w14:paraId="4A93BA60"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Datenintegrität überprüfen</w:t>
            </w:r>
          </w:p>
        </w:tc>
        <w:tc>
          <w:tcPr>
            <w:tcW w:w="4677" w:type="dxa"/>
            <w:tcBorders>
              <w:top w:val="single" w:sz="4" w:space="0" w:color="auto"/>
              <w:left w:val="single" w:sz="4" w:space="0" w:color="auto"/>
              <w:bottom w:val="single" w:sz="4" w:space="0" w:color="auto"/>
              <w:right w:val="single" w:sz="4" w:space="0" w:color="auto"/>
            </w:tcBorders>
          </w:tcPr>
          <w:p w14:paraId="2061DDB4"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 xml:space="preserve">Mittels SQL-Statements wird jede Tabelle mindestens einmal aufgerufen. </w:t>
            </w:r>
          </w:p>
        </w:tc>
      </w:tr>
      <w:tr w:rsidR="006345C4" w:rsidRPr="00872089" w14:paraId="32FCFDB6" w14:textId="77777777" w:rsidTr="00CA1E4B">
        <w:trPr>
          <w:trHeight w:val="425"/>
        </w:trPr>
        <w:tc>
          <w:tcPr>
            <w:tcW w:w="1418" w:type="dxa"/>
            <w:tcBorders>
              <w:top w:val="single" w:sz="4" w:space="0" w:color="auto"/>
              <w:left w:val="single" w:sz="4" w:space="0" w:color="auto"/>
              <w:bottom w:val="single" w:sz="4" w:space="0" w:color="auto"/>
              <w:right w:val="single" w:sz="4" w:space="0" w:color="auto"/>
            </w:tcBorders>
          </w:tcPr>
          <w:p w14:paraId="6CC8AFB0"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Datum</w:t>
            </w:r>
          </w:p>
        </w:tc>
        <w:tc>
          <w:tcPr>
            <w:tcW w:w="2977" w:type="dxa"/>
            <w:tcBorders>
              <w:top w:val="single" w:sz="4" w:space="0" w:color="auto"/>
              <w:left w:val="single" w:sz="4" w:space="0" w:color="auto"/>
              <w:bottom w:val="single" w:sz="4" w:space="0" w:color="auto"/>
              <w:right w:val="single" w:sz="4" w:space="0" w:color="auto"/>
            </w:tcBorders>
          </w:tcPr>
          <w:p w14:paraId="6A08E5BA"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Migrationsschritt</w:t>
            </w:r>
          </w:p>
        </w:tc>
        <w:tc>
          <w:tcPr>
            <w:tcW w:w="4677" w:type="dxa"/>
            <w:tcBorders>
              <w:top w:val="single" w:sz="4" w:space="0" w:color="auto"/>
              <w:left w:val="single" w:sz="4" w:space="0" w:color="auto"/>
              <w:bottom w:val="single" w:sz="4" w:space="0" w:color="auto"/>
              <w:right w:val="single" w:sz="4" w:space="0" w:color="auto"/>
            </w:tcBorders>
          </w:tcPr>
          <w:p w14:paraId="7261F4E6"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Beschreibung</w:t>
            </w:r>
          </w:p>
        </w:tc>
      </w:tr>
    </w:tbl>
    <w:p w14:paraId="2E9E0729" w14:textId="1B51B5F5" w:rsidR="00CC3B83" w:rsidRPr="00872089" w:rsidRDefault="00CC3B83" w:rsidP="00BC1BB4">
      <w:pPr>
        <w:pStyle w:val="Caption"/>
        <w:rPr>
          <w:rFonts w:asciiTheme="majorHAnsi" w:hAnsiTheme="majorHAnsi" w:cstheme="majorHAnsi"/>
        </w:rPr>
      </w:pPr>
      <w:bookmarkStart w:id="36" w:name="_Toc54767979"/>
      <w:bookmarkStart w:id="37" w:name="_Toc98598215"/>
      <w:r w:rsidRPr="00872089">
        <w:rPr>
          <w:rFonts w:asciiTheme="majorHAnsi" w:hAnsiTheme="majorHAnsi" w:cstheme="majorHAnsi"/>
        </w:rPr>
        <w:t xml:space="preserve">Tabelle </w:t>
      </w:r>
      <w:r w:rsidRPr="00872089">
        <w:rPr>
          <w:rFonts w:asciiTheme="majorHAnsi" w:hAnsiTheme="majorHAnsi" w:cstheme="majorHAnsi"/>
          <w:noProof/>
        </w:rPr>
        <w:fldChar w:fldCharType="begin"/>
      </w:r>
      <w:r w:rsidRPr="00872089">
        <w:rPr>
          <w:rFonts w:asciiTheme="majorHAnsi" w:hAnsiTheme="majorHAnsi" w:cstheme="majorHAnsi"/>
          <w:noProof/>
        </w:rPr>
        <w:instrText xml:space="preserve"> SEQ Tabelle \* ARABIC </w:instrText>
      </w:r>
      <w:r w:rsidRPr="00872089">
        <w:rPr>
          <w:rFonts w:asciiTheme="majorHAnsi" w:hAnsiTheme="majorHAnsi" w:cstheme="majorHAnsi"/>
          <w:noProof/>
        </w:rPr>
        <w:fldChar w:fldCharType="separate"/>
      </w:r>
      <w:r w:rsidR="003B5D50" w:rsidRPr="00872089">
        <w:rPr>
          <w:rFonts w:asciiTheme="majorHAnsi" w:hAnsiTheme="majorHAnsi" w:cstheme="majorHAnsi"/>
          <w:noProof/>
        </w:rPr>
        <w:t>7</w:t>
      </w:r>
      <w:r w:rsidRPr="00872089">
        <w:rPr>
          <w:rFonts w:asciiTheme="majorHAnsi" w:hAnsiTheme="majorHAnsi" w:cstheme="majorHAnsi"/>
          <w:noProof/>
        </w:rPr>
        <w:fldChar w:fldCharType="end"/>
      </w:r>
      <w:r w:rsidRPr="00872089">
        <w:rPr>
          <w:rFonts w:asciiTheme="majorHAnsi" w:hAnsiTheme="majorHAnsi" w:cstheme="majorHAnsi"/>
        </w:rPr>
        <w:t>:</w:t>
      </w:r>
      <w:r w:rsidRPr="00872089">
        <w:rPr>
          <w:rFonts w:asciiTheme="majorHAnsi" w:hAnsiTheme="majorHAnsi" w:cstheme="majorHAnsi"/>
        </w:rPr>
        <w:tab/>
      </w:r>
      <w:bookmarkEnd w:id="36"/>
      <w:r w:rsidR="00E060B5" w:rsidRPr="00872089">
        <w:rPr>
          <w:rFonts w:asciiTheme="majorHAnsi" w:hAnsiTheme="majorHAnsi" w:cstheme="majorHAnsi"/>
        </w:rPr>
        <w:t>Migrationsplan</w:t>
      </w:r>
      <w:bookmarkEnd w:id="37"/>
    </w:p>
    <w:p w14:paraId="7F8573C7" w14:textId="77777777" w:rsidR="00453A9F" w:rsidRPr="00872089" w:rsidRDefault="00453A9F" w:rsidP="00BC1BB4">
      <w:pPr>
        <w:pStyle w:val="Heading2"/>
        <w:rPr>
          <w:rFonts w:cstheme="majorHAnsi"/>
        </w:rPr>
      </w:pPr>
      <w:bookmarkStart w:id="38" w:name="_Toc138355745"/>
      <w:r w:rsidRPr="00872089">
        <w:rPr>
          <w:rFonts w:cstheme="majorHAnsi"/>
        </w:rPr>
        <w:t>Machbarkeit</w:t>
      </w:r>
      <w:bookmarkEnd w:id="38"/>
    </w:p>
    <w:p w14:paraId="3DB788DD" w14:textId="77777777" w:rsidR="00FE3459" w:rsidRPr="00872089" w:rsidRDefault="00FE3459" w:rsidP="00BC1BB4">
      <w:pPr>
        <w:pStyle w:val="Absatz"/>
        <w:rPr>
          <w:rStyle w:val="Strong"/>
          <w:rFonts w:asciiTheme="majorHAnsi" w:hAnsiTheme="majorHAnsi" w:cstheme="majorHAnsi"/>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119"/>
        <w:gridCol w:w="3827"/>
        <w:gridCol w:w="1559"/>
      </w:tblGrid>
      <w:tr w:rsidR="006345C4" w:rsidRPr="00872089" w14:paraId="265325B8" w14:textId="77777777" w:rsidTr="00BD2C92">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450A4B98" w14:textId="77777777" w:rsidR="006345C4" w:rsidRPr="00872089" w:rsidRDefault="006345C4" w:rsidP="00BC1BB4">
            <w:pPr>
              <w:pStyle w:val="AbsatzTab12PtTitel"/>
              <w:rPr>
                <w:rFonts w:asciiTheme="majorHAnsi" w:hAnsiTheme="majorHAnsi" w:cstheme="majorHAnsi"/>
              </w:rPr>
            </w:pPr>
            <w:r w:rsidRPr="00872089">
              <w:rPr>
                <w:rFonts w:asciiTheme="majorHAnsi" w:hAnsiTheme="majorHAnsi" w:cstheme="majorHAnsi"/>
              </w:rPr>
              <w:t>Nr.</w:t>
            </w:r>
          </w:p>
        </w:tc>
        <w:tc>
          <w:tcPr>
            <w:tcW w:w="3119" w:type="dxa"/>
            <w:tcBorders>
              <w:top w:val="single" w:sz="4" w:space="0" w:color="auto"/>
              <w:left w:val="single" w:sz="4" w:space="0" w:color="auto"/>
              <w:bottom w:val="single" w:sz="4" w:space="0" w:color="auto"/>
              <w:right w:val="single" w:sz="4" w:space="0" w:color="auto"/>
            </w:tcBorders>
            <w:shd w:val="clear" w:color="auto" w:fill="D9D9D9"/>
            <w:hideMark/>
          </w:tcPr>
          <w:p w14:paraId="3702E0BC" w14:textId="77777777" w:rsidR="006345C4" w:rsidRPr="00872089" w:rsidRDefault="006345C4" w:rsidP="00BC1BB4">
            <w:pPr>
              <w:pStyle w:val="AbsatzTab12PtTitel"/>
              <w:rPr>
                <w:rFonts w:asciiTheme="majorHAnsi" w:hAnsiTheme="majorHAnsi" w:cstheme="majorHAnsi"/>
              </w:rPr>
            </w:pPr>
            <w:r w:rsidRPr="00872089">
              <w:rPr>
                <w:rFonts w:asciiTheme="majorHAnsi" w:hAnsiTheme="majorHAnsi" w:cstheme="majorHAnsi"/>
              </w:rPr>
              <w:t>Migrationsrisiken</w:t>
            </w:r>
          </w:p>
        </w:tc>
        <w:tc>
          <w:tcPr>
            <w:tcW w:w="3827" w:type="dxa"/>
            <w:tcBorders>
              <w:top w:val="single" w:sz="4" w:space="0" w:color="auto"/>
              <w:left w:val="single" w:sz="4" w:space="0" w:color="auto"/>
              <w:bottom w:val="single" w:sz="4" w:space="0" w:color="auto"/>
              <w:right w:val="single" w:sz="4" w:space="0" w:color="auto"/>
            </w:tcBorders>
            <w:shd w:val="clear" w:color="auto" w:fill="D9D9D9"/>
            <w:hideMark/>
          </w:tcPr>
          <w:p w14:paraId="04744FF6" w14:textId="77777777" w:rsidR="006345C4" w:rsidRPr="00872089" w:rsidRDefault="006345C4" w:rsidP="00BC1BB4">
            <w:pPr>
              <w:pStyle w:val="AbsatzTab12PtTitel"/>
              <w:rPr>
                <w:rFonts w:asciiTheme="majorHAnsi" w:hAnsiTheme="majorHAnsi" w:cstheme="majorHAnsi"/>
              </w:rPr>
            </w:pPr>
            <w:r w:rsidRPr="00872089">
              <w:rPr>
                <w:rFonts w:asciiTheme="majorHAnsi" w:hAnsiTheme="majorHAnsi" w:cstheme="majorHAnsi"/>
              </w:rPr>
              <w:t>Lösungsmöglichkeit</w:t>
            </w:r>
          </w:p>
        </w:tc>
        <w:tc>
          <w:tcPr>
            <w:tcW w:w="1559" w:type="dxa"/>
            <w:tcBorders>
              <w:top w:val="single" w:sz="4" w:space="0" w:color="auto"/>
              <w:left w:val="single" w:sz="4" w:space="0" w:color="auto"/>
              <w:bottom w:val="single" w:sz="4" w:space="0" w:color="auto"/>
              <w:right w:val="single" w:sz="4" w:space="0" w:color="auto"/>
            </w:tcBorders>
            <w:shd w:val="clear" w:color="auto" w:fill="D9D9D9"/>
          </w:tcPr>
          <w:p w14:paraId="7D2C44AA" w14:textId="77777777" w:rsidR="006345C4" w:rsidRPr="00872089" w:rsidRDefault="006345C4" w:rsidP="00BC1BB4">
            <w:pPr>
              <w:pStyle w:val="AbsatzTab12PtTitel"/>
              <w:rPr>
                <w:rFonts w:asciiTheme="majorHAnsi" w:hAnsiTheme="majorHAnsi" w:cstheme="majorHAnsi"/>
              </w:rPr>
            </w:pPr>
            <w:r w:rsidRPr="00872089">
              <w:rPr>
                <w:rFonts w:asciiTheme="majorHAnsi" w:hAnsiTheme="majorHAnsi" w:cstheme="majorHAnsi"/>
              </w:rPr>
              <w:t>Restrisiko</w:t>
            </w:r>
          </w:p>
        </w:tc>
      </w:tr>
      <w:tr w:rsidR="006345C4" w:rsidRPr="00872089" w14:paraId="0C024190" w14:textId="77777777" w:rsidTr="00BD2C92">
        <w:trPr>
          <w:trHeight w:val="425"/>
        </w:trPr>
        <w:tc>
          <w:tcPr>
            <w:tcW w:w="567" w:type="dxa"/>
            <w:tcBorders>
              <w:top w:val="single" w:sz="4" w:space="0" w:color="auto"/>
              <w:left w:val="single" w:sz="4" w:space="0" w:color="auto"/>
              <w:bottom w:val="single" w:sz="4" w:space="0" w:color="auto"/>
              <w:right w:val="single" w:sz="4" w:space="0" w:color="auto"/>
            </w:tcBorders>
          </w:tcPr>
          <w:p w14:paraId="5EDAD657"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01</w:t>
            </w:r>
          </w:p>
        </w:tc>
        <w:tc>
          <w:tcPr>
            <w:tcW w:w="3119" w:type="dxa"/>
            <w:tcBorders>
              <w:top w:val="single" w:sz="4" w:space="0" w:color="auto"/>
              <w:left w:val="single" w:sz="4" w:space="0" w:color="auto"/>
              <w:bottom w:val="single" w:sz="4" w:space="0" w:color="auto"/>
              <w:right w:val="single" w:sz="4" w:space="0" w:color="auto"/>
            </w:tcBorders>
          </w:tcPr>
          <w:p w14:paraId="0C5DA0EC" w14:textId="77777777" w:rsidR="006345C4" w:rsidRPr="00872089" w:rsidRDefault="006345C4" w:rsidP="00BC1BB4">
            <w:pPr>
              <w:pStyle w:val="AbsatzTab12Pt1-1Kur"/>
              <w:rPr>
                <w:rFonts w:asciiTheme="majorHAnsi" w:hAnsiTheme="majorHAnsi" w:cstheme="majorHAnsi"/>
                <w:lang w:val="de-DE"/>
              </w:rPr>
            </w:pPr>
            <w:r w:rsidRPr="00872089">
              <w:rPr>
                <w:rFonts w:asciiTheme="majorHAnsi" w:hAnsiTheme="majorHAnsi" w:cstheme="majorHAnsi"/>
              </w:rPr>
              <w:t>Es existieren Fehler im bestehenden System.</w:t>
            </w:r>
          </w:p>
        </w:tc>
        <w:tc>
          <w:tcPr>
            <w:tcW w:w="3827" w:type="dxa"/>
            <w:tcBorders>
              <w:top w:val="single" w:sz="4" w:space="0" w:color="auto"/>
              <w:left w:val="single" w:sz="4" w:space="0" w:color="auto"/>
              <w:bottom w:val="single" w:sz="4" w:space="0" w:color="auto"/>
              <w:right w:val="single" w:sz="4" w:space="0" w:color="auto"/>
            </w:tcBorders>
          </w:tcPr>
          <w:p w14:paraId="7EF344FD"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Fehlerbeseitigung durch automatische oder manuelle Bereinigung im bestehenden System.</w:t>
            </w:r>
          </w:p>
        </w:tc>
        <w:tc>
          <w:tcPr>
            <w:tcW w:w="1559" w:type="dxa"/>
            <w:tcBorders>
              <w:top w:val="single" w:sz="4" w:space="0" w:color="auto"/>
              <w:left w:val="single" w:sz="4" w:space="0" w:color="auto"/>
              <w:bottom w:val="single" w:sz="4" w:space="0" w:color="auto"/>
              <w:right w:val="single" w:sz="4" w:space="0" w:color="auto"/>
            </w:tcBorders>
          </w:tcPr>
          <w:p w14:paraId="55AA9425"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klein</w:t>
            </w:r>
          </w:p>
        </w:tc>
      </w:tr>
      <w:tr w:rsidR="006345C4" w:rsidRPr="00872089" w14:paraId="0A09BA5A" w14:textId="77777777" w:rsidTr="00BD2C92">
        <w:trPr>
          <w:trHeight w:val="425"/>
        </w:trPr>
        <w:tc>
          <w:tcPr>
            <w:tcW w:w="567" w:type="dxa"/>
            <w:tcBorders>
              <w:top w:val="single" w:sz="4" w:space="0" w:color="auto"/>
              <w:left w:val="single" w:sz="4" w:space="0" w:color="auto"/>
              <w:bottom w:val="single" w:sz="4" w:space="0" w:color="auto"/>
              <w:right w:val="single" w:sz="4" w:space="0" w:color="auto"/>
            </w:tcBorders>
          </w:tcPr>
          <w:p w14:paraId="4D99D6ED"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02</w:t>
            </w:r>
          </w:p>
        </w:tc>
        <w:tc>
          <w:tcPr>
            <w:tcW w:w="3119" w:type="dxa"/>
            <w:tcBorders>
              <w:top w:val="single" w:sz="4" w:space="0" w:color="auto"/>
              <w:left w:val="single" w:sz="4" w:space="0" w:color="auto"/>
              <w:bottom w:val="single" w:sz="4" w:space="0" w:color="auto"/>
              <w:right w:val="single" w:sz="4" w:space="0" w:color="auto"/>
            </w:tcBorders>
          </w:tcPr>
          <w:p w14:paraId="21D722FB"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MySQL 8 System fällt während der Migration aus.</w:t>
            </w:r>
          </w:p>
        </w:tc>
        <w:tc>
          <w:tcPr>
            <w:tcW w:w="3827" w:type="dxa"/>
            <w:tcBorders>
              <w:top w:val="single" w:sz="4" w:space="0" w:color="auto"/>
              <w:left w:val="single" w:sz="4" w:space="0" w:color="auto"/>
              <w:bottom w:val="single" w:sz="4" w:space="0" w:color="auto"/>
              <w:right w:val="single" w:sz="4" w:space="0" w:color="auto"/>
            </w:tcBorders>
          </w:tcPr>
          <w:p w14:paraId="5565CBB4"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 xml:space="preserve">Mittels Blue Green </w:t>
            </w:r>
            <w:proofErr w:type="spellStart"/>
            <w:r w:rsidRPr="00872089">
              <w:rPr>
                <w:rFonts w:asciiTheme="majorHAnsi" w:hAnsiTheme="majorHAnsi" w:cstheme="majorHAnsi"/>
              </w:rPr>
              <w:t>Deployment</w:t>
            </w:r>
            <w:proofErr w:type="spellEnd"/>
            <w:r w:rsidRPr="00872089">
              <w:rPr>
                <w:rFonts w:asciiTheme="majorHAnsi" w:hAnsiTheme="majorHAnsi" w:cstheme="majorHAnsi"/>
              </w:rPr>
              <w:t xml:space="preserve"> bleibt die MySQL 5 so lange online, bis die MySQL 8 Instanz vollständig funktionsfähig ist</w:t>
            </w:r>
          </w:p>
        </w:tc>
        <w:tc>
          <w:tcPr>
            <w:tcW w:w="1559" w:type="dxa"/>
            <w:tcBorders>
              <w:top w:val="single" w:sz="4" w:space="0" w:color="auto"/>
              <w:left w:val="single" w:sz="4" w:space="0" w:color="auto"/>
              <w:bottom w:val="single" w:sz="4" w:space="0" w:color="auto"/>
              <w:right w:val="single" w:sz="4" w:space="0" w:color="auto"/>
            </w:tcBorders>
          </w:tcPr>
          <w:p w14:paraId="3D448E09"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Klein</w:t>
            </w:r>
          </w:p>
        </w:tc>
      </w:tr>
      <w:tr w:rsidR="006345C4" w:rsidRPr="00872089" w14:paraId="6E72375B" w14:textId="77777777" w:rsidTr="00BD2C92">
        <w:trPr>
          <w:trHeight w:val="425"/>
        </w:trPr>
        <w:tc>
          <w:tcPr>
            <w:tcW w:w="567" w:type="dxa"/>
            <w:tcBorders>
              <w:top w:val="single" w:sz="4" w:space="0" w:color="auto"/>
              <w:left w:val="single" w:sz="4" w:space="0" w:color="auto"/>
              <w:bottom w:val="single" w:sz="4" w:space="0" w:color="auto"/>
              <w:right w:val="single" w:sz="4" w:space="0" w:color="auto"/>
            </w:tcBorders>
          </w:tcPr>
          <w:p w14:paraId="323EC252"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03</w:t>
            </w:r>
          </w:p>
        </w:tc>
        <w:tc>
          <w:tcPr>
            <w:tcW w:w="3119" w:type="dxa"/>
            <w:tcBorders>
              <w:top w:val="single" w:sz="4" w:space="0" w:color="auto"/>
              <w:left w:val="single" w:sz="4" w:space="0" w:color="auto"/>
              <w:bottom w:val="single" w:sz="4" w:space="0" w:color="auto"/>
              <w:right w:val="single" w:sz="4" w:space="0" w:color="auto"/>
            </w:tcBorders>
          </w:tcPr>
          <w:p w14:paraId="2CB1A366"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Korrupte Datenbank nach der Migration</w:t>
            </w:r>
          </w:p>
        </w:tc>
        <w:tc>
          <w:tcPr>
            <w:tcW w:w="3827" w:type="dxa"/>
            <w:tcBorders>
              <w:top w:val="single" w:sz="4" w:space="0" w:color="auto"/>
              <w:left w:val="single" w:sz="4" w:space="0" w:color="auto"/>
              <w:bottom w:val="single" w:sz="4" w:space="0" w:color="auto"/>
              <w:right w:val="single" w:sz="4" w:space="0" w:color="auto"/>
            </w:tcBorders>
          </w:tcPr>
          <w:p w14:paraId="35D65134"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 xml:space="preserve">Freeze der Datenbank und </w:t>
            </w:r>
            <w:proofErr w:type="spellStart"/>
            <w:r w:rsidRPr="00872089">
              <w:rPr>
                <w:rFonts w:asciiTheme="majorHAnsi" w:hAnsiTheme="majorHAnsi" w:cstheme="majorHAnsi"/>
              </w:rPr>
              <w:t>erstellen</w:t>
            </w:r>
            <w:proofErr w:type="spellEnd"/>
            <w:r w:rsidRPr="00872089">
              <w:rPr>
                <w:rFonts w:asciiTheme="majorHAnsi" w:hAnsiTheme="majorHAnsi" w:cstheme="majorHAnsi"/>
              </w:rPr>
              <w:t xml:space="preserve"> eines lokalen Backups. (</w:t>
            </w:r>
            <w:proofErr w:type="spellStart"/>
            <w:r w:rsidRPr="00872089">
              <w:rPr>
                <w:rFonts w:asciiTheme="majorHAnsi" w:hAnsiTheme="majorHAnsi" w:cstheme="majorHAnsi"/>
              </w:rPr>
              <w:t>fallback</w:t>
            </w:r>
            <w:proofErr w:type="spellEnd"/>
            <w:r w:rsidRPr="00872089">
              <w:rPr>
                <w:rFonts w:asciiTheme="majorHAnsi" w:hAnsiTheme="majorHAnsi" w:cstheme="majorHAnsi"/>
              </w:rPr>
              <w:t xml:space="preserve"> </w:t>
            </w:r>
            <w:proofErr w:type="spellStart"/>
            <w:r w:rsidRPr="00872089">
              <w:rPr>
                <w:rFonts w:asciiTheme="majorHAnsi" w:hAnsiTheme="majorHAnsi" w:cstheme="majorHAnsi"/>
              </w:rPr>
              <w:t>szenario</w:t>
            </w:r>
            <w:proofErr w:type="spellEnd"/>
            <w:r w:rsidRPr="00872089">
              <w:rPr>
                <w:rFonts w:asciiTheme="majorHAnsi" w:hAnsiTheme="majorHAnsi" w:cstheme="majorHAnsi"/>
              </w:rPr>
              <w:t>)</w:t>
            </w:r>
          </w:p>
        </w:tc>
        <w:tc>
          <w:tcPr>
            <w:tcW w:w="1559" w:type="dxa"/>
            <w:tcBorders>
              <w:top w:val="single" w:sz="4" w:space="0" w:color="auto"/>
              <w:left w:val="single" w:sz="4" w:space="0" w:color="auto"/>
              <w:bottom w:val="single" w:sz="4" w:space="0" w:color="auto"/>
              <w:right w:val="single" w:sz="4" w:space="0" w:color="auto"/>
            </w:tcBorders>
          </w:tcPr>
          <w:p w14:paraId="79F606DD"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klein</w:t>
            </w:r>
          </w:p>
        </w:tc>
      </w:tr>
    </w:tbl>
    <w:p w14:paraId="2EC28DA1" w14:textId="77777777" w:rsidR="00FE3459" w:rsidRPr="00872089" w:rsidRDefault="00FE3459" w:rsidP="00BC1BB4">
      <w:pPr>
        <w:pStyle w:val="Absatz"/>
        <w:rPr>
          <w:rFonts w:asciiTheme="majorHAnsi" w:hAnsiTheme="majorHAnsi" w:cstheme="majorHAnsi"/>
          <w:i/>
          <w:iCs/>
        </w:rPr>
      </w:pPr>
    </w:p>
    <w:p w14:paraId="78C01ECB" w14:textId="77777777" w:rsidR="00453A9F" w:rsidRPr="00872089" w:rsidRDefault="00453A9F" w:rsidP="00BC1BB4">
      <w:pPr>
        <w:pStyle w:val="Heading2"/>
        <w:rPr>
          <w:rFonts w:cstheme="majorHAnsi"/>
        </w:rPr>
      </w:pPr>
      <w:bookmarkStart w:id="39" w:name="_Toc138355746"/>
      <w:r w:rsidRPr="00872089">
        <w:rPr>
          <w:rFonts w:cstheme="majorHAnsi"/>
        </w:rPr>
        <w:t>Archivierung und Ausserbetriebssetzung Altsystem</w:t>
      </w:r>
      <w:bookmarkEnd w:id="39"/>
    </w:p>
    <w:p w14:paraId="7D6A529F" w14:textId="77777777" w:rsidR="006345C4" w:rsidRPr="00872089" w:rsidRDefault="006345C4" w:rsidP="00BC1BB4">
      <w:pPr>
        <w:pStyle w:val="Absatz"/>
        <w:rPr>
          <w:rFonts w:asciiTheme="majorHAnsi" w:hAnsiTheme="majorHAnsi" w:cstheme="majorHAnsi"/>
          <w:i/>
          <w:iCs/>
        </w:rPr>
      </w:pPr>
      <w:bookmarkStart w:id="40" w:name="_Toc493591019"/>
      <w:bookmarkStart w:id="41" w:name="_Toc536544280"/>
      <w:r w:rsidRPr="00872089">
        <w:rPr>
          <w:rFonts w:asciiTheme="majorHAnsi" w:hAnsiTheme="majorHAnsi" w:cstheme="majorHAnsi"/>
          <w:i/>
          <w:iCs/>
        </w:rPr>
        <w:t xml:space="preserve">Da wir ein Blue Green </w:t>
      </w:r>
      <w:proofErr w:type="spellStart"/>
      <w:r w:rsidRPr="00872089">
        <w:rPr>
          <w:rFonts w:asciiTheme="majorHAnsi" w:hAnsiTheme="majorHAnsi" w:cstheme="majorHAnsi"/>
          <w:i/>
          <w:iCs/>
        </w:rPr>
        <w:t>Deployment</w:t>
      </w:r>
      <w:proofErr w:type="spellEnd"/>
      <w:r w:rsidRPr="00872089">
        <w:rPr>
          <w:rFonts w:asciiTheme="majorHAnsi" w:hAnsiTheme="majorHAnsi" w:cstheme="majorHAnsi"/>
          <w:i/>
          <w:iCs/>
        </w:rPr>
        <w:t xml:space="preserve"> anwenden, werden die Daten vorerst noch auf dem alten System vorhanden sein. Da es sich um Userdaten handelt und diese bis zu 10 Jahren verfügbar sein sollten, werden wir nach der erfolgreichen Migration ein Backup aller Daten auf Festplatten speichern. Die Festplatten werden an einem Ort gelagert, wo nur ausgewählte Mitarbeiter zutritt, haben. So wird sichergestellt, dass man in einigen Jahren noch </w:t>
      </w:r>
      <w:proofErr w:type="spellStart"/>
      <w:r w:rsidRPr="00872089">
        <w:rPr>
          <w:rFonts w:asciiTheme="majorHAnsi" w:hAnsiTheme="majorHAnsi" w:cstheme="majorHAnsi"/>
          <w:i/>
          <w:iCs/>
        </w:rPr>
        <w:t>zugriff</w:t>
      </w:r>
      <w:proofErr w:type="spellEnd"/>
      <w:r w:rsidRPr="00872089">
        <w:rPr>
          <w:rFonts w:asciiTheme="majorHAnsi" w:hAnsiTheme="majorHAnsi" w:cstheme="majorHAnsi"/>
          <w:i/>
          <w:iCs/>
        </w:rPr>
        <w:t xml:space="preserve"> auf unverfälschte Daten hat. </w:t>
      </w:r>
    </w:p>
    <w:p w14:paraId="72F087C8" w14:textId="77777777" w:rsidR="006345C4" w:rsidRPr="00872089" w:rsidRDefault="006345C4" w:rsidP="00BC1BB4">
      <w:pPr>
        <w:pStyle w:val="Absatz"/>
        <w:rPr>
          <w:rFonts w:asciiTheme="majorHAnsi" w:hAnsiTheme="majorHAnsi" w:cstheme="majorHAnsi"/>
          <w:i/>
          <w:iCs/>
        </w:rPr>
      </w:pPr>
      <w:r w:rsidRPr="00872089">
        <w:rPr>
          <w:rFonts w:asciiTheme="majorHAnsi" w:hAnsiTheme="majorHAnsi" w:cstheme="majorHAnsi"/>
          <w:i/>
          <w:iCs/>
        </w:rPr>
        <w:lastRenderedPageBreak/>
        <w:t xml:space="preserve">Sobald die Daten nicht mehr zur Verfügung stehen müssen, werden die Festplatten geschreddert, da sie wichtige Personendaten enthalten. </w:t>
      </w:r>
    </w:p>
    <w:p w14:paraId="109604C3" w14:textId="77777777" w:rsidR="006345C4" w:rsidRPr="00872089" w:rsidRDefault="006345C4" w:rsidP="00BC1BB4">
      <w:pPr>
        <w:pStyle w:val="Absatz"/>
        <w:rPr>
          <w:rFonts w:asciiTheme="majorHAnsi" w:hAnsiTheme="majorHAnsi" w:cstheme="majorHAnsi"/>
          <w:i/>
          <w:iCs/>
        </w:rPr>
      </w:pPr>
    </w:p>
    <w:p w14:paraId="66415F1D" w14:textId="77777777" w:rsidR="006345C4" w:rsidRPr="00872089" w:rsidRDefault="006345C4" w:rsidP="00BC1BB4">
      <w:pPr>
        <w:rPr>
          <w:rFonts w:asciiTheme="majorHAnsi" w:hAnsiTheme="majorHAnsi" w:cstheme="majorHAnsi"/>
          <w:lang w:val="de-DE"/>
        </w:rPr>
      </w:pPr>
    </w:p>
    <w:p w14:paraId="74EAD72A" w14:textId="77777777" w:rsidR="00453A9F" w:rsidRPr="00872089" w:rsidRDefault="00453A9F" w:rsidP="00BC1BB4">
      <w:pPr>
        <w:pStyle w:val="Heading2"/>
        <w:rPr>
          <w:rFonts w:cstheme="majorHAnsi"/>
        </w:rPr>
      </w:pPr>
      <w:bookmarkStart w:id="42" w:name="_Toc138355747"/>
      <w:r w:rsidRPr="00872089">
        <w:rPr>
          <w:rFonts w:cstheme="majorHAnsi"/>
        </w:rPr>
        <w:t>Anforderungsabdeckung</w:t>
      </w:r>
      <w:bookmarkEnd w:id="40"/>
      <w:bookmarkEnd w:id="41"/>
      <w:bookmarkEnd w:id="42"/>
    </w:p>
    <w:p w14:paraId="704D5B38" w14:textId="77777777" w:rsidR="00BC1BB4" w:rsidRPr="00872089" w:rsidRDefault="00BC1BB4" w:rsidP="00BC1BB4">
      <w:pPr>
        <w:pStyle w:val="Heading1"/>
        <w:rPr>
          <w:rFonts w:cstheme="majorHAnsi"/>
        </w:rPr>
      </w:pPr>
      <w:bookmarkStart w:id="43" w:name="_Toc138355748"/>
      <w:r w:rsidRPr="00872089">
        <w:rPr>
          <w:rFonts w:cstheme="majorHAnsi"/>
        </w:rPr>
        <w:t>Phase Realisierung</w:t>
      </w:r>
      <w:bookmarkEnd w:id="43"/>
    </w:p>
    <w:p w14:paraId="62B16203" w14:textId="77777777" w:rsidR="00227AB9" w:rsidRPr="00872089" w:rsidRDefault="00227AB9" w:rsidP="00227AB9">
      <w:pPr>
        <w:pStyle w:val="Heading2"/>
        <w:rPr>
          <w:rFonts w:cstheme="majorHAnsi"/>
        </w:rPr>
      </w:pPr>
      <w:bookmarkStart w:id="44" w:name="_Toc138355749"/>
      <w:r w:rsidRPr="00872089">
        <w:rPr>
          <w:rFonts w:cstheme="majorHAnsi"/>
        </w:rPr>
        <w:t>Migrationsplan</w:t>
      </w:r>
      <w:bookmarkEnd w:id="44"/>
    </w:p>
    <w:tbl>
      <w:tblPr>
        <w:tblW w:w="9214"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1"/>
        <w:gridCol w:w="1134"/>
        <w:gridCol w:w="3828"/>
        <w:gridCol w:w="2551"/>
      </w:tblGrid>
      <w:tr w:rsidR="00227AB9" w:rsidRPr="00872089" w14:paraId="7AD14CBE" w14:textId="77777777" w:rsidTr="00227AB9">
        <w:trPr>
          <w:trHeight w:val="375"/>
          <w:tblHeader/>
        </w:trPr>
        <w:tc>
          <w:tcPr>
            <w:tcW w:w="1701" w:type="dxa"/>
            <w:tcBorders>
              <w:top w:val="single" w:sz="4" w:space="0" w:color="auto"/>
              <w:left w:val="single" w:sz="4" w:space="0" w:color="auto"/>
              <w:bottom w:val="single" w:sz="4" w:space="0" w:color="auto"/>
              <w:right w:val="single" w:sz="4" w:space="0" w:color="auto"/>
            </w:tcBorders>
            <w:shd w:val="clear" w:color="auto" w:fill="D9D9D9"/>
            <w:hideMark/>
          </w:tcPr>
          <w:p w14:paraId="4A09F1DE" w14:textId="77777777" w:rsidR="00227AB9" w:rsidRPr="00872089" w:rsidRDefault="00227AB9" w:rsidP="00BD2C92">
            <w:pPr>
              <w:pStyle w:val="AbsatzTab12PtTitel"/>
              <w:keepNext/>
              <w:keepLines/>
              <w:rPr>
                <w:rFonts w:asciiTheme="majorHAnsi" w:hAnsiTheme="majorHAnsi" w:cstheme="majorHAnsi"/>
              </w:rPr>
            </w:pPr>
            <w:r w:rsidRPr="00872089">
              <w:rPr>
                <w:rFonts w:asciiTheme="majorHAnsi" w:hAnsiTheme="majorHAnsi" w:cstheme="majorHAnsi"/>
              </w:rPr>
              <w:t>Datum</w:t>
            </w:r>
          </w:p>
        </w:tc>
        <w:tc>
          <w:tcPr>
            <w:tcW w:w="1134" w:type="dxa"/>
            <w:tcBorders>
              <w:top w:val="single" w:sz="4" w:space="0" w:color="auto"/>
              <w:left w:val="single" w:sz="4" w:space="0" w:color="auto"/>
              <w:bottom w:val="single" w:sz="4" w:space="0" w:color="auto"/>
              <w:right w:val="single" w:sz="4" w:space="0" w:color="auto"/>
            </w:tcBorders>
            <w:shd w:val="clear" w:color="auto" w:fill="D9D9D9"/>
          </w:tcPr>
          <w:p w14:paraId="7A90B73F" w14:textId="77777777" w:rsidR="00227AB9" w:rsidRPr="00872089" w:rsidRDefault="00227AB9" w:rsidP="00BD2C92">
            <w:pPr>
              <w:pStyle w:val="AbsatzTab12PtTitel"/>
              <w:keepNext/>
              <w:keepLines/>
              <w:rPr>
                <w:rFonts w:asciiTheme="majorHAnsi" w:hAnsiTheme="majorHAnsi" w:cstheme="majorHAnsi"/>
              </w:rPr>
            </w:pPr>
            <w:r w:rsidRPr="00872089">
              <w:rPr>
                <w:rFonts w:asciiTheme="majorHAnsi" w:hAnsiTheme="majorHAnsi" w:cstheme="majorHAnsi"/>
              </w:rPr>
              <w:t>Zeit</w:t>
            </w:r>
          </w:p>
        </w:tc>
        <w:tc>
          <w:tcPr>
            <w:tcW w:w="3828" w:type="dxa"/>
            <w:tcBorders>
              <w:top w:val="single" w:sz="4" w:space="0" w:color="auto"/>
              <w:left w:val="single" w:sz="4" w:space="0" w:color="auto"/>
              <w:bottom w:val="single" w:sz="4" w:space="0" w:color="auto"/>
              <w:right w:val="single" w:sz="4" w:space="0" w:color="auto"/>
            </w:tcBorders>
            <w:shd w:val="clear" w:color="auto" w:fill="D9D9D9"/>
            <w:hideMark/>
          </w:tcPr>
          <w:p w14:paraId="1CD2F7C8" w14:textId="77777777" w:rsidR="00227AB9" w:rsidRPr="00872089" w:rsidRDefault="00227AB9" w:rsidP="00BD2C92">
            <w:pPr>
              <w:pStyle w:val="AbsatzTab12PtTitel"/>
              <w:keepNext/>
              <w:keepLines/>
              <w:rPr>
                <w:rFonts w:asciiTheme="majorHAnsi" w:hAnsiTheme="majorHAnsi" w:cstheme="majorHAnsi"/>
              </w:rPr>
            </w:pPr>
            <w:r w:rsidRPr="00872089">
              <w:rPr>
                <w:rFonts w:asciiTheme="majorHAnsi" w:hAnsiTheme="majorHAnsi" w:cstheme="majorHAnsi"/>
              </w:rPr>
              <w:t>Migrationsschritt</w:t>
            </w:r>
          </w:p>
        </w:tc>
        <w:tc>
          <w:tcPr>
            <w:tcW w:w="2551" w:type="dxa"/>
            <w:tcBorders>
              <w:top w:val="single" w:sz="4" w:space="0" w:color="auto"/>
              <w:left w:val="single" w:sz="4" w:space="0" w:color="auto"/>
              <w:bottom w:val="single" w:sz="4" w:space="0" w:color="auto"/>
              <w:right w:val="single" w:sz="4" w:space="0" w:color="auto"/>
            </w:tcBorders>
            <w:shd w:val="clear" w:color="auto" w:fill="D9D9D9"/>
          </w:tcPr>
          <w:p w14:paraId="64786BED" w14:textId="77777777" w:rsidR="00227AB9" w:rsidRPr="00872089" w:rsidRDefault="00227AB9" w:rsidP="00BD2C92">
            <w:pPr>
              <w:pStyle w:val="AbsatzTab12PtTitel"/>
              <w:keepNext/>
              <w:keepLines/>
              <w:rPr>
                <w:rFonts w:asciiTheme="majorHAnsi" w:hAnsiTheme="majorHAnsi" w:cstheme="majorHAnsi"/>
              </w:rPr>
            </w:pPr>
            <w:r w:rsidRPr="00872089">
              <w:rPr>
                <w:rFonts w:asciiTheme="majorHAnsi" w:hAnsiTheme="majorHAnsi" w:cstheme="majorHAnsi"/>
              </w:rPr>
              <w:t>Ergebnis</w:t>
            </w:r>
          </w:p>
        </w:tc>
      </w:tr>
      <w:tr w:rsidR="00227AB9" w:rsidRPr="00872089" w14:paraId="448714A7" w14:textId="77777777" w:rsidTr="00227AB9">
        <w:trPr>
          <w:trHeight w:val="485"/>
        </w:trPr>
        <w:tc>
          <w:tcPr>
            <w:tcW w:w="1701" w:type="dxa"/>
            <w:tcBorders>
              <w:top w:val="single" w:sz="4" w:space="0" w:color="auto"/>
              <w:left w:val="single" w:sz="4" w:space="0" w:color="auto"/>
              <w:bottom w:val="single" w:sz="4" w:space="0" w:color="auto"/>
              <w:right w:val="single" w:sz="4" w:space="0" w:color="auto"/>
            </w:tcBorders>
            <w:hideMark/>
          </w:tcPr>
          <w:p w14:paraId="4A7A1992" w14:textId="77777777" w:rsidR="00227AB9" w:rsidRPr="00872089" w:rsidRDefault="00227AB9" w:rsidP="00BD2C92">
            <w:pPr>
              <w:pStyle w:val="AbsatzTab12Pt1-1Kur"/>
              <w:keepNext/>
              <w:keepLines/>
              <w:rPr>
                <w:rFonts w:asciiTheme="majorHAnsi" w:hAnsiTheme="majorHAnsi" w:cstheme="majorHAnsi"/>
              </w:rPr>
            </w:pPr>
            <w:r w:rsidRPr="00872089">
              <w:rPr>
                <w:rFonts w:asciiTheme="majorHAnsi" w:hAnsiTheme="majorHAnsi" w:cstheme="majorHAnsi"/>
              </w:rPr>
              <w:t>02.06.2023</w:t>
            </w:r>
          </w:p>
        </w:tc>
        <w:tc>
          <w:tcPr>
            <w:tcW w:w="1134" w:type="dxa"/>
            <w:tcBorders>
              <w:top w:val="single" w:sz="4" w:space="0" w:color="auto"/>
              <w:left w:val="single" w:sz="4" w:space="0" w:color="auto"/>
              <w:bottom w:val="single" w:sz="4" w:space="0" w:color="auto"/>
              <w:right w:val="single" w:sz="4" w:space="0" w:color="auto"/>
            </w:tcBorders>
          </w:tcPr>
          <w:p w14:paraId="4933DC51" w14:textId="77777777" w:rsidR="00227AB9" w:rsidRPr="00872089" w:rsidRDefault="00227AB9" w:rsidP="00BD2C92">
            <w:pPr>
              <w:pStyle w:val="AbsatzTab12Pt1-1Kur"/>
              <w:keepNext/>
              <w:keepLines/>
              <w:rPr>
                <w:rFonts w:asciiTheme="majorHAnsi" w:hAnsiTheme="majorHAnsi" w:cstheme="majorHAnsi"/>
              </w:rPr>
            </w:pPr>
          </w:p>
        </w:tc>
        <w:tc>
          <w:tcPr>
            <w:tcW w:w="3828" w:type="dxa"/>
            <w:tcBorders>
              <w:top w:val="single" w:sz="4" w:space="0" w:color="auto"/>
              <w:left w:val="single" w:sz="4" w:space="0" w:color="auto"/>
              <w:bottom w:val="single" w:sz="4" w:space="0" w:color="auto"/>
              <w:right w:val="single" w:sz="4" w:space="0" w:color="auto"/>
            </w:tcBorders>
          </w:tcPr>
          <w:p w14:paraId="6597E6F1" w14:textId="77777777" w:rsidR="00227AB9" w:rsidRPr="00872089" w:rsidRDefault="00227AB9" w:rsidP="00BD2C92">
            <w:pPr>
              <w:pStyle w:val="AbsatzTab12Pt1-1Kur"/>
              <w:keepNext/>
              <w:keepLines/>
              <w:rPr>
                <w:rFonts w:asciiTheme="majorHAnsi" w:hAnsiTheme="majorHAnsi" w:cstheme="majorHAnsi"/>
              </w:rPr>
            </w:pPr>
            <w:r w:rsidRPr="00872089">
              <w:rPr>
                <w:rFonts w:asciiTheme="majorHAnsi" w:hAnsiTheme="majorHAnsi" w:cstheme="majorHAnsi"/>
              </w:rPr>
              <w:t>MySQL 5 &amp; 8 Docs lesen</w:t>
            </w:r>
          </w:p>
        </w:tc>
        <w:tc>
          <w:tcPr>
            <w:tcW w:w="2551" w:type="dxa"/>
            <w:tcBorders>
              <w:top w:val="single" w:sz="4" w:space="0" w:color="auto"/>
              <w:left w:val="single" w:sz="4" w:space="0" w:color="auto"/>
              <w:bottom w:val="single" w:sz="4" w:space="0" w:color="auto"/>
              <w:right w:val="single" w:sz="4" w:space="0" w:color="auto"/>
            </w:tcBorders>
          </w:tcPr>
          <w:p w14:paraId="0F838B63" w14:textId="77777777" w:rsidR="00227AB9" w:rsidRPr="00872089" w:rsidRDefault="00227AB9" w:rsidP="00BD2C92">
            <w:pPr>
              <w:pStyle w:val="AbsatzTab12Pt1-1Kur"/>
              <w:keepNext/>
              <w:keepLines/>
              <w:rPr>
                <w:rFonts w:asciiTheme="majorHAnsi" w:hAnsiTheme="majorHAnsi" w:cstheme="majorHAnsi"/>
              </w:rPr>
            </w:pPr>
            <w:r w:rsidRPr="00872089">
              <w:rPr>
                <w:rFonts w:asciiTheme="majorHAnsi" w:hAnsiTheme="majorHAnsi" w:cstheme="majorHAnsi"/>
              </w:rPr>
              <w:t>OK</w:t>
            </w:r>
          </w:p>
        </w:tc>
      </w:tr>
      <w:tr w:rsidR="00227AB9" w:rsidRPr="00872089" w14:paraId="7F7C5B5D" w14:textId="77777777" w:rsidTr="00227AB9">
        <w:trPr>
          <w:trHeight w:val="485"/>
        </w:trPr>
        <w:tc>
          <w:tcPr>
            <w:tcW w:w="1701" w:type="dxa"/>
            <w:tcBorders>
              <w:top w:val="single" w:sz="4" w:space="0" w:color="auto"/>
              <w:left w:val="single" w:sz="4" w:space="0" w:color="auto"/>
              <w:bottom w:val="single" w:sz="4" w:space="0" w:color="auto"/>
              <w:right w:val="single" w:sz="4" w:space="0" w:color="auto"/>
            </w:tcBorders>
          </w:tcPr>
          <w:p w14:paraId="0D3033A5"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03.06.2023</w:t>
            </w:r>
          </w:p>
        </w:tc>
        <w:tc>
          <w:tcPr>
            <w:tcW w:w="1134" w:type="dxa"/>
            <w:tcBorders>
              <w:top w:val="single" w:sz="4" w:space="0" w:color="auto"/>
              <w:left w:val="single" w:sz="4" w:space="0" w:color="auto"/>
              <w:bottom w:val="single" w:sz="4" w:space="0" w:color="auto"/>
              <w:right w:val="single" w:sz="4" w:space="0" w:color="auto"/>
            </w:tcBorders>
          </w:tcPr>
          <w:p w14:paraId="0D3A06C7" w14:textId="77777777" w:rsidR="00227AB9" w:rsidRPr="00872089" w:rsidRDefault="00227AB9" w:rsidP="00BD2C92">
            <w:pPr>
              <w:pStyle w:val="AbsatzTab12Pt1-1Kur"/>
              <w:keepNext/>
              <w:rPr>
                <w:rFonts w:asciiTheme="majorHAnsi" w:hAnsiTheme="majorHAnsi" w:cstheme="majorHAnsi"/>
              </w:rPr>
            </w:pPr>
            <w:proofErr w:type="spellStart"/>
            <w:r w:rsidRPr="00872089">
              <w:rPr>
                <w:rFonts w:asciiTheme="majorHAnsi" w:hAnsiTheme="majorHAnsi" w:cstheme="majorHAnsi"/>
              </w:rPr>
              <w:t>nr</w:t>
            </w:r>
            <w:proofErr w:type="spellEnd"/>
          </w:p>
        </w:tc>
        <w:tc>
          <w:tcPr>
            <w:tcW w:w="3828" w:type="dxa"/>
            <w:tcBorders>
              <w:top w:val="single" w:sz="4" w:space="0" w:color="auto"/>
              <w:left w:val="single" w:sz="4" w:space="0" w:color="auto"/>
              <w:bottom w:val="single" w:sz="4" w:space="0" w:color="auto"/>
              <w:right w:val="single" w:sz="4" w:space="0" w:color="auto"/>
            </w:tcBorders>
          </w:tcPr>
          <w:p w14:paraId="0622BEDD"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Überprüfung der Importdateien</w:t>
            </w:r>
          </w:p>
        </w:tc>
        <w:tc>
          <w:tcPr>
            <w:tcW w:w="2551" w:type="dxa"/>
            <w:tcBorders>
              <w:top w:val="single" w:sz="4" w:space="0" w:color="auto"/>
              <w:left w:val="single" w:sz="4" w:space="0" w:color="auto"/>
              <w:bottom w:val="single" w:sz="4" w:space="0" w:color="auto"/>
              <w:right w:val="single" w:sz="4" w:space="0" w:color="auto"/>
            </w:tcBorders>
          </w:tcPr>
          <w:p w14:paraId="7E00CB18"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OK</w:t>
            </w:r>
          </w:p>
        </w:tc>
      </w:tr>
      <w:tr w:rsidR="00227AB9" w:rsidRPr="00872089" w14:paraId="6EBFD7C1" w14:textId="77777777" w:rsidTr="00227AB9">
        <w:trPr>
          <w:trHeight w:val="485"/>
        </w:trPr>
        <w:tc>
          <w:tcPr>
            <w:tcW w:w="1701" w:type="dxa"/>
            <w:tcBorders>
              <w:top w:val="single" w:sz="4" w:space="0" w:color="auto"/>
              <w:left w:val="single" w:sz="4" w:space="0" w:color="auto"/>
              <w:bottom w:val="single" w:sz="4" w:space="0" w:color="auto"/>
              <w:right w:val="single" w:sz="4" w:space="0" w:color="auto"/>
            </w:tcBorders>
          </w:tcPr>
          <w:p w14:paraId="60CA0488"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04.06.2023</w:t>
            </w:r>
          </w:p>
        </w:tc>
        <w:tc>
          <w:tcPr>
            <w:tcW w:w="1134" w:type="dxa"/>
            <w:tcBorders>
              <w:top w:val="single" w:sz="4" w:space="0" w:color="auto"/>
              <w:left w:val="single" w:sz="4" w:space="0" w:color="auto"/>
              <w:bottom w:val="single" w:sz="4" w:space="0" w:color="auto"/>
              <w:right w:val="single" w:sz="4" w:space="0" w:color="auto"/>
            </w:tcBorders>
          </w:tcPr>
          <w:p w14:paraId="411CB816" w14:textId="77777777" w:rsidR="00227AB9" w:rsidRPr="00872089" w:rsidRDefault="00227AB9" w:rsidP="00BD2C92">
            <w:pPr>
              <w:pStyle w:val="AbsatzTab12Pt1-1Kur"/>
              <w:keepNext/>
              <w:rPr>
                <w:rFonts w:asciiTheme="majorHAnsi" w:hAnsiTheme="majorHAnsi" w:cstheme="majorHAnsi"/>
              </w:rPr>
            </w:pPr>
            <w:proofErr w:type="spellStart"/>
            <w:r w:rsidRPr="00872089">
              <w:rPr>
                <w:rFonts w:asciiTheme="majorHAnsi" w:hAnsiTheme="majorHAnsi" w:cstheme="majorHAnsi"/>
              </w:rPr>
              <w:t>nr</w:t>
            </w:r>
            <w:proofErr w:type="spellEnd"/>
          </w:p>
        </w:tc>
        <w:tc>
          <w:tcPr>
            <w:tcW w:w="3828" w:type="dxa"/>
            <w:tcBorders>
              <w:top w:val="single" w:sz="4" w:space="0" w:color="auto"/>
              <w:left w:val="single" w:sz="4" w:space="0" w:color="auto"/>
              <w:bottom w:val="single" w:sz="4" w:space="0" w:color="auto"/>
              <w:right w:val="single" w:sz="4" w:space="0" w:color="auto"/>
            </w:tcBorders>
          </w:tcPr>
          <w:p w14:paraId="05CF064D"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Installation MySQL 8 Systems</w:t>
            </w:r>
          </w:p>
        </w:tc>
        <w:tc>
          <w:tcPr>
            <w:tcW w:w="2551" w:type="dxa"/>
            <w:tcBorders>
              <w:top w:val="single" w:sz="4" w:space="0" w:color="auto"/>
              <w:left w:val="single" w:sz="4" w:space="0" w:color="auto"/>
              <w:bottom w:val="single" w:sz="4" w:space="0" w:color="auto"/>
              <w:right w:val="single" w:sz="4" w:space="0" w:color="auto"/>
            </w:tcBorders>
          </w:tcPr>
          <w:p w14:paraId="7231776F"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OK</w:t>
            </w:r>
          </w:p>
        </w:tc>
      </w:tr>
      <w:tr w:rsidR="00227AB9" w:rsidRPr="00872089" w14:paraId="6E390E21" w14:textId="77777777" w:rsidTr="00227AB9">
        <w:trPr>
          <w:trHeight w:val="485"/>
        </w:trPr>
        <w:tc>
          <w:tcPr>
            <w:tcW w:w="1701" w:type="dxa"/>
            <w:tcBorders>
              <w:top w:val="single" w:sz="4" w:space="0" w:color="auto"/>
              <w:left w:val="single" w:sz="4" w:space="0" w:color="auto"/>
              <w:bottom w:val="single" w:sz="4" w:space="0" w:color="auto"/>
              <w:right w:val="single" w:sz="4" w:space="0" w:color="auto"/>
            </w:tcBorders>
          </w:tcPr>
          <w:p w14:paraId="50C4FFD2"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05.06.2023</w:t>
            </w:r>
          </w:p>
        </w:tc>
        <w:tc>
          <w:tcPr>
            <w:tcW w:w="1134" w:type="dxa"/>
            <w:tcBorders>
              <w:top w:val="single" w:sz="4" w:space="0" w:color="auto"/>
              <w:left w:val="single" w:sz="4" w:space="0" w:color="auto"/>
              <w:bottom w:val="single" w:sz="4" w:space="0" w:color="auto"/>
              <w:right w:val="single" w:sz="4" w:space="0" w:color="auto"/>
            </w:tcBorders>
          </w:tcPr>
          <w:p w14:paraId="30970D1B" w14:textId="77777777" w:rsidR="00227AB9" w:rsidRPr="00872089" w:rsidRDefault="00227AB9" w:rsidP="00BD2C92">
            <w:pPr>
              <w:pStyle w:val="AbsatzTab12Pt1-1Kur"/>
              <w:keepNext/>
              <w:rPr>
                <w:rFonts w:asciiTheme="majorHAnsi" w:hAnsiTheme="majorHAnsi" w:cstheme="majorHAnsi"/>
              </w:rPr>
            </w:pPr>
          </w:p>
        </w:tc>
        <w:tc>
          <w:tcPr>
            <w:tcW w:w="3828" w:type="dxa"/>
            <w:tcBorders>
              <w:top w:val="single" w:sz="4" w:space="0" w:color="auto"/>
              <w:left w:val="single" w:sz="4" w:space="0" w:color="auto"/>
              <w:bottom w:val="single" w:sz="4" w:space="0" w:color="auto"/>
              <w:right w:val="single" w:sz="4" w:space="0" w:color="auto"/>
            </w:tcBorders>
          </w:tcPr>
          <w:p w14:paraId="2DDE9B47"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Datenimport vornehmen (Testsystem)</w:t>
            </w:r>
          </w:p>
        </w:tc>
        <w:tc>
          <w:tcPr>
            <w:tcW w:w="2551" w:type="dxa"/>
            <w:tcBorders>
              <w:top w:val="single" w:sz="4" w:space="0" w:color="auto"/>
              <w:left w:val="single" w:sz="4" w:space="0" w:color="auto"/>
              <w:bottom w:val="single" w:sz="4" w:space="0" w:color="auto"/>
              <w:right w:val="single" w:sz="4" w:space="0" w:color="auto"/>
            </w:tcBorders>
          </w:tcPr>
          <w:p w14:paraId="4FF7BDCC"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OK</w:t>
            </w:r>
          </w:p>
        </w:tc>
      </w:tr>
      <w:tr w:rsidR="00227AB9" w:rsidRPr="00872089" w14:paraId="0AB355B1" w14:textId="77777777" w:rsidTr="00227AB9">
        <w:trPr>
          <w:trHeight w:val="485"/>
        </w:trPr>
        <w:tc>
          <w:tcPr>
            <w:tcW w:w="1701" w:type="dxa"/>
            <w:tcBorders>
              <w:top w:val="single" w:sz="4" w:space="0" w:color="auto"/>
              <w:left w:val="single" w:sz="4" w:space="0" w:color="auto"/>
              <w:bottom w:val="single" w:sz="4" w:space="0" w:color="auto"/>
              <w:right w:val="single" w:sz="4" w:space="0" w:color="auto"/>
            </w:tcBorders>
          </w:tcPr>
          <w:p w14:paraId="1DDFEBB8"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06.06.2023</w:t>
            </w:r>
          </w:p>
        </w:tc>
        <w:tc>
          <w:tcPr>
            <w:tcW w:w="1134" w:type="dxa"/>
            <w:tcBorders>
              <w:top w:val="single" w:sz="4" w:space="0" w:color="auto"/>
              <w:left w:val="single" w:sz="4" w:space="0" w:color="auto"/>
              <w:bottom w:val="single" w:sz="4" w:space="0" w:color="auto"/>
              <w:right w:val="single" w:sz="4" w:space="0" w:color="auto"/>
            </w:tcBorders>
          </w:tcPr>
          <w:p w14:paraId="3262C2B1" w14:textId="77777777" w:rsidR="00227AB9" w:rsidRPr="00872089" w:rsidRDefault="00227AB9" w:rsidP="00BD2C92">
            <w:pPr>
              <w:pStyle w:val="AbsatzTab12Pt1-1Kur"/>
              <w:keepNext/>
              <w:rPr>
                <w:rFonts w:asciiTheme="majorHAnsi" w:hAnsiTheme="majorHAnsi" w:cstheme="majorHAnsi"/>
              </w:rPr>
            </w:pPr>
          </w:p>
        </w:tc>
        <w:tc>
          <w:tcPr>
            <w:tcW w:w="3828" w:type="dxa"/>
            <w:tcBorders>
              <w:top w:val="single" w:sz="4" w:space="0" w:color="auto"/>
              <w:left w:val="single" w:sz="4" w:space="0" w:color="auto"/>
              <w:bottom w:val="single" w:sz="4" w:space="0" w:color="auto"/>
              <w:right w:val="single" w:sz="4" w:space="0" w:color="auto"/>
            </w:tcBorders>
          </w:tcPr>
          <w:p w14:paraId="11D3D9C5"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Datenintegrität überprüfen (Testsystem)</w:t>
            </w:r>
          </w:p>
        </w:tc>
        <w:tc>
          <w:tcPr>
            <w:tcW w:w="2551" w:type="dxa"/>
            <w:tcBorders>
              <w:top w:val="single" w:sz="4" w:space="0" w:color="auto"/>
              <w:left w:val="single" w:sz="4" w:space="0" w:color="auto"/>
              <w:bottom w:val="single" w:sz="4" w:space="0" w:color="auto"/>
              <w:right w:val="single" w:sz="4" w:space="0" w:color="auto"/>
            </w:tcBorders>
          </w:tcPr>
          <w:p w14:paraId="07560966"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NOK</w:t>
            </w:r>
          </w:p>
        </w:tc>
      </w:tr>
      <w:tr w:rsidR="00227AB9" w:rsidRPr="00872089" w14:paraId="0F53DC22" w14:textId="77777777" w:rsidTr="00227AB9">
        <w:trPr>
          <w:trHeight w:val="485"/>
        </w:trPr>
        <w:tc>
          <w:tcPr>
            <w:tcW w:w="1701" w:type="dxa"/>
            <w:tcBorders>
              <w:top w:val="single" w:sz="4" w:space="0" w:color="auto"/>
              <w:left w:val="single" w:sz="4" w:space="0" w:color="auto"/>
              <w:bottom w:val="single" w:sz="4" w:space="0" w:color="auto"/>
              <w:right w:val="single" w:sz="4" w:space="0" w:color="auto"/>
            </w:tcBorders>
          </w:tcPr>
          <w:p w14:paraId="1CEB0D4B"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07.06.2023</w:t>
            </w:r>
          </w:p>
        </w:tc>
        <w:tc>
          <w:tcPr>
            <w:tcW w:w="1134" w:type="dxa"/>
            <w:tcBorders>
              <w:top w:val="single" w:sz="4" w:space="0" w:color="auto"/>
              <w:left w:val="single" w:sz="4" w:space="0" w:color="auto"/>
              <w:bottom w:val="single" w:sz="4" w:space="0" w:color="auto"/>
              <w:right w:val="single" w:sz="4" w:space="0" w:color="auto"/>
            </w:tcBorders>
          </w:tcPr>
          <w:p w14:paraId="0069AD3F" w14:textId="77777777" w:rsidR="00227AB9" w:rsidRPr="00872089" w:rsidRDefault="00227AB9" w:rsidP="00BD2C92">
            <w:pPr>
              <w:pStyle w:val="AbsatzTab12Pt1-1Kur"/>
              <w:keepNext/>
              <w:rPr>
                <w:rFonts w:asciiTheme="majorHAnsi" w:hAnsiTheme="majorHAnsi" w:cstheme="majorHAnsi"/>
              </w:rPr>
            </w:pPr>
          </w:p>
        </w:tc>
        <w:tc>
          <w:tcPr>
            <w:tcW w:w="3828" w:type="dxa"/>
            <w:tcBorders>
              <w:top w:val="single" w:sz="4" w:space="0" w:color="auto"/>
              <w:left w:val="single" w:sz="4" w:space="0" w:color="auto"/>
              <w:bottom w:val="single" w:sz="4" w:space="0" w:color="auto"/>
              <w:right w:val="single" w:sz="4" w:space="0" w:color="auto"/>
            </w:tcBorders>
          </w:tcPr>
          <w:p w14:paraId="712809CC"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Analyse der Migrationsfehler</w:t>
            </w:r>
          </w:p>
        </w:tc>
        <w:tc>
          <w:tcPr>
            <w:tcW w:w="2551" w:type="dxa"/>
            <w:tcBorders>
              <w:top w:val="single" w:sz="4" w:space="0" w:color="auto"/>
              <w:left w:val="single" w:sz="4" w:space="0" w:color="auto"/>
              <w:bottom w:val="single" w:sz="4" w:space="0" w:color="auto"/>
              <w:right w:val="single" w:sz="4" w:space="0" w:color="auto"/>
            </w:tcBorders>
          </w:tcPr>
          <w:p w14:paraId="280CD4FE"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OK</w:t>
            </w:r>
          </w:p>
        </w:tc>
      </w:tr>
      <w:tr w:rsidR="00227AB9" w:rsidRPr="00872089" w14:paraId="4A19B402" w14:textId="77777777" w:rsidTr="00227AB9">
        <w:trPr>
          <w:trHeight w:val="485"/>
        </w:trPr>
        <w:tc>
          <w:tcPr>
            <w:tcW w:w="1701" w:type="dxa"/>
            <w:tcBorders>
              <w:top w:val="single" w:sz="4" w:space="0" w:color="auto"/>
              <w:left w:val="single" w:sz="4" w:space="0" w:color="auto"/>
              <w:bottom w:val="single" w:sz="4" w:space="0" w:color="auto"/>
              <w:right w:val="single" w:sz="4" w:space="0" w:color="auto"/>
            </w:tcBorders>
          </w:tcPr>
          <w:p w14:paraId="1F30BF3F"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08.06.2023</w:t>
            </w:r>
          </w:p>
        </w:tc>
        <w:tc>
          <w:tcPr>
            <w:tcW w:w="1134" w:type="dxa"/>
            <w:tcBorders>
              <w:top w:val="single" w:sz="4" w:space="0" w:color="auto"/>
              <w:left w:val="single" w:sz="4" w:space="0" w:color="auto"/>
              <w:bottom w:val="single" w:sz="4" w:space="0" w:color="auto"/>
              <w:right w:val="single" w:sz="4" w:space="0" w:color="auto"/>
            </w:tcBorders>
          </w:tcPr>
          <w:p w14:paraId="2C25A4E3" w14:textId="77777777" w:rsidR="00227AB9" w:rsidRPr="00872089" w:rsidRDefault="00227AB9" w:rsidP="00BD2C92">
            <w:pPr>
              <w:pStyle w:val="AbsatzTab12Pt1-1Kur"/>
              <w:keepNext/>
              <w:rPr>
                <w:rFonts w:asciiTheme="majorHAnsi" w:hAnsiTheme="majorHAnsi" w:cstheme="majorHAnsi"/>
              </w:rPr>
            </w:pPr>
          </w:p>
        </w:tc>
        <w:tc>
          <w:tcPr>
            <w:tcW w:w="3828" w:type="dxa"/>
            <w:tcBorders>
              <w:top w:val="single" w:sz="4" w:space="0" w:color="auto"/>
              <w:left w:val="single" w:sz="4" w:space="0" w:color="auto"/>
              <w:bottom w:val="single" w:sz="4" w:space="0" w:color="auto"/>
              <w:right w:val="single" w:sz="4" w:space="0" w:color="auto"/>
            </w:tcBorders>
          </w:tcPr>
          <w:p w14:paraId="3B335981"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Fehlerbehebung Quellsystem/Zielsystem/Migrationstool</w:t>
            </w:r>
          </w:p>
        </w:tc>
        <w:tc>
          <w:tcPr>
            <w:tcW w:w="2551" w:type="dxa"/>
            <w:tcBorders>
              <w:top w:val="single" w:sz="4" w:space="0" w:color="auto"/>
              <w:left w:val="single" w:sz="4" w:space="0" w:color="auto"/>
              <w:bottom w:val="single" w:sz="4" w:space="0" w:color="auto"/>
              <w:right w:val="single" w:sz="4" w:space="0" w:color="auto"/>
            </w:tcBorders>
          </w:tcPr>
          <w:p w14:paraId="3BFD76D1" w14:textId="77777777" w:rsidR="00227AB9" w:rsidRPr="00872089" w:rsidRDefault="00227AB9" w:rsidP="00BD2C92">
            <w:pPr>
              <w:pStyle w:val="AbsatzTab12Pt1-1Kur"/>
              <w:keepNext/>
              <w:rPr>
                <w:rFonts w:asciiTheme="majorHAnsi" w:hAnsiTheme="majorHAnsi" w:cstheme="majorHAnsi"/>
              </w:rPr>
            </w:pPr>
            <w:r w:rsidRPr="00872089">
              <w:rPr>
                <w:rFonts w:asciiTheme="majorHAnsi" w:hAnsiTheme="majorHAnsi" w:cstheme="majorHAnsi"/>
              </w:rPr>
              <w:t>OK</w:t>
            </w:r>
          </w:p>
          <w:p w14:paraId="05C3F84F" w14:textId="77777777" w:rsidR="006E017F" w:rsidRPr="00872089" w:rsidRDefault="006E017F" w:rsidP="00BD2C92">
            <w:pPr>
              <w:pStyle w:val="AbsatzTab12Pt1-1Kur"/>
              <w:keepNext/>
              <w:rPr>
                <w:rFonts w:asciiTheme="majorHAnsi" w:hAnsiTheme="majorHAnsi" w:cstheme="majorHAnsi"/>
              </w:rPr>
            </w:pPr>
          </w:p>
        </w:tc>
      </w:tr>
      <w:tr w:rsidR="006E017F" w:rsidRPr="00872089" w14:paraId="40D85866" w14:textId="77777777" w:rsidTr="00227AB9">
        <w:trPr>
          <w:trHeight w:val="485"/>
        </w:trPr>
        <w:tc>
          <w:tcPr>
            <w:tcW w:w="1701" w:type="dxa"/>
            <w:tcBorders>
              <w:top w:val="single" w:sz="4" w:space="0" w:color="auto"/>
              <w:left w:val="single" w:sz="4" w:space="0" w:color="auto"/>
              <w:bottom w:val="single" w:sz="4" w:space="0" w:color="auto"/>
              <w:right w:val="single" w:sz="4" w:space="0" w:color="auto"/>
            </w:tcBorders>
          </w:tcPr>
          <w:p w14:paraId="571B8B3D"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09.06.2023</w:t>
            </w:r>
          </w:p>
        </w:tc>
        <w:tc>
          <w:tcPr>
            <w:tcW w:w="1134" w:type="dxa"/>
            <w:tcBorders>
              <w:top w:val="single" w:sz="4" w:space="0" w:color="auto"/>
              <w:left w:val="single" w:sz="4" w:space="0" w:color="auto"/>
              <w:bottom w:val="single" w:sz="4" w:space="0" w:color="auto"/>
              <w:right w:val="single" w:sz="4" w:space="0" w:color="auto"/>
            </w:tcBorders>
          </w:tcPr>
          <w:p w14:paraId="56B98D2F" w14:textId="77777777" w:rsidR="006E017F" w:rsidRPr="00872089" w:rsidRDefault="006E017F" w:rsidP="00BD2C92">
            <w:pPr>
              <w:pStyle w:val="AbsatzTab12Pt1-1Kur"/>
              <w:keepNext/>
              <w:rPr>
                <w:rFonts w:asciiTheme="majorHAnsi" w:hAnsiTheme="majorHAnsi" w:cstheme="majorHAnsi"/>
              </w:rPr>
            </w:pPr>
          </w:p>
        </w:tc>
        <w:tc>
          <w:tcPr>
            <w:tcW w:w="3828" w:type="dxa"/>
            <w:tcBorders>
              <w:top w:val="single" w:sz="4" w:space="0" w:color="auto"/>
              <w:left w:val="single" w:sz="4" w:space="0" w:color="auto"/>
              <w:bottom w:val="single" w:sz="4" w:space="0" w:color="auto"/>
              <w:right w:val="single" w:sz="4" w:space="0" w:color="auto"/>
            </w:tcBorders>
          </w:tcPr>
          <w:p w14:paraId="276A1EBD"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Abnahmetests durch Fachvertreter</w:t>
            </w:r>
          </w:p>
        </w:tc>
        <w:tc>
          <w:tcPr>
            <w:tcW w:w="2551" w:type="dxa"/>
            <w:tcBorders>
              <w:top w:val="single" w:sz="4" w:space="0" w:color="auto"/>
              <w:left w:val="single" w:sz="4" w:space="0" w:color="auto"/>
              <w:bottom w:val="single" w:sz="4" w:space="0" w:color="auto"/>
              <w:right w:val="single" w:sz="4" w:space="0" w:color="auto"/>
            </w:tcBorders>
          </w:tcPr>
          <w:p w14:paraId="2D2A0A42"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OK</w:t>
            </w:r>
          </w:p>
        </w:tc>
      </w:tr>
      <w:tr w:rsidR="006E017F" w:rsidRPr="00872089" w14:paraId="7D8F259F" w14:textId="77777777" w:rsidTr="00227AB9">
        <w:trPr>
          <w:trHeight w:val="485"/>
        </w:trPr>
        <w:tc>
          <w:tcPr>
            <w:tcW w:w="1701" w:type="dxa"/>
            <w:tcBorders>
              <w:top w:val="single" w:sz="4" w:space="0" w:color="auto"/>
              <w:left w:val="single" w:sz="4" w:space="0" w:color="auto"/>
              <w:bottom w:val="single" w:sz="4" w:space="0" w:color="auto"/>
              <w:right w:val="single" w:sz="4" w:space="0" w:color="auto"/>
            </w:tcBorders>
          </w:tcPr>
          <w:p w14:paraId="46C41367"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15.06.2023</w:t>
            </w:r>
          </w:p>
        </w:tc>
        <w:tc>
          <w:tcPr>
            <w:tcW w:w="1134" w:type="dxa"/>
            <w:tcBorders>
              <w:top w:val="single" w:sz="4" w:space="0" w:color="auto"/>
              <w:left w:val="single" w:sz="4" w:space="0" w:color="auto"/>
              <w:bottom w:val="single" w:sz="4" w:space="0" w:color="auto"/>
              <w:right w:val="single" w:sz="4" w:space="0" w:color="auto"/>
            </w:tcBorders>
          </w:tcPr>
          <w:p w14:paraId="6B2921CB" w14:textId="77777777" w:rsidR="006E017F" w:rsidRPr="00872089" w:rsidRDefault="006E017F" w:rsidP="00BD2C92">
            <w:pPr>
              <w:pStyle w:val="AbsatzTab12Pt1-1Kur"/>
              <w:keepNext/>
              <w:rPr>
                <w:rFonts w:asciiTheme="majorHAnsi" w:hAnsiTheme="majorHAnsi" w:cstheme="majorHAnsi"/>
              </w:rPr>
            </w:pPr>
          </w:p>
        </w:tc>
        <w:tc>
          <w:tcPr>
            <w:tcW w:w="3828" w:type="dxa"/>
            <w:tcBorders>
              <w:top w:val="single" w:sz="4" w:space="0" w:color="auto"/>
              <w:left w:val="single" w:sz="4" w:space="0" w:color="auto"/>
              <w:bottom w:val="single" w:sz="4" w:space="0" w:color="auto"/>
              <w:right w:val="single" w:sz="4" w:space="0" w:color="auto"/>
            </w:tcBorders>
          </w:tcPr>
          <w:p w14:paraId="24025E9C"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Korrektur allfälliger Migrationsfehler</w:t>
            </w:r>
          </w:p>
        </w:tc>
        <w:tc>
          <w:tcPr>
            <w:tcW w:w="2551" w:type="dxa"/>
            <w:tcBorders>
              <w:top w:val="single" w:sz="4" w:space="0" w:color="auto"/>
              <w:left w:val="single" w:sz="4" w:space="0" w:color="auto"/>
              <w:bottom w:val="single" w:sz="4" w:space="0" w:color="auto"/>
              <w:right w:val="single" w:sz="4" w:space="0" w:color="auto"/>
            </w:tcBorders>
          </w:tcPr>
          <w:p w14:paraId="09F455E0"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OK</w:t>
            </w:r>
          </w:p>
        </w:tc>
      </w:tr>
      <w:tr w:rsidR="006E017F" w:rsidRPr="00872089" w14:paraId="673A0933" w14:textId="77777777" w:rsidTr="00227AB9">
        <w:trPr>
          <w:trHeight w:val="485"/>
        </w:trPr>
        <w:tc>
          <w:tcPr>
            <w:tcW w:w="1701" w:type="dxa"/>
            <w:tcBorders>
              <w:top w:val="single" w:sz="4" w:space="0" w:color="auto"/>
              <w:left w:val="single" w:sz="4" w:space="0" w:color="auto"/>
              <w:bottom w:val="single" w:sz="4" w:space="0" w:color="auto"/>
              <w:right w:val="single" w:sz="4" w:space="0" w:color="auto"/>
            </w:tcBorders>
          </w:tcPr>
          <w:p w14:paraId="77A34E41"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21.06.2023</w:t>
            </w:r>
          </w:p>
        </w:tc>
        <w:tc>
          <w:tcPr>
            <w:tcW w:w="1134" w:type="dxa"/>
            <w:tcBorders>
              <w:top w:val="single" w:sz="4" w:space="0" w:color="auto"/>
              <w:left w:val="single" w:sz="4" w:space="0" w:color="auto"/>
              <w:bottom w:val="single" w:sz="4" w:space="0" w:color="auto"/>
              <w:right w:val="single" w:sz="4" w:space="0" w:color="auto"/>
            </w:tcBorders>
          </w:tcPr>
          <w:p w14:paraId="4EFDF971" w14:textId="77777777" w:rsidR="006E017F" w:rsidRPr="00872089" w:rsidRDefault="006E017F" w:rsidP="00BD2C92">
            <w:pPr>
              <w:pStyle w:val="AbsatzTab12Pt1-1Kur"/>
              <w:keepNext/>
              <w:rPr>
                <w:rFonts w:asciiTheme="majorHAnsi" w:hAnsiTheme="majorHAnsi" w:cstheme="majorHAnsi"/>
              </w:rPr>
            </w:pPr>
          </w:p>
        </w:tc>
        <w:tc>
          <w:tcPr>
            <w:tcW w:w="3828" w:type="dxa"/>
            <w:tcBorders>
              <w:top w:val="single" w:sz="4" w:space="0" w:color="auto"/>
              <w:left w:val="single" w:sz="4" w:space="0" w:color="auto"/>
              <w:bottom w:val="single" w:sz="4" w:space="0" w:color="auto"/>
              <w:right w:val="single" w:sz="4" w:space="0" w:color="auto"/>
            </w:tcBorders>
          </w:tcPr>
          <w:p w14:paraId="00573833"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Abnahme</w:t>
            </w:r>
          </w:p>
        </w:tc>
        <w:tc>
          <w:tcPr>
            <w:tcW w:w="2551" w:type="dxa"/>
            <w:tcBorders>
              <w:top w:val="single" w:sz="4" w:space="0" w:color="auto"/>
              <w:left w:val="single" w:sz="4" w:space="0" w:color="auto"/>
              <w:bottom w:val="single" w:sz="4" w:space="0" w:color="auto"/>
              <w:right w:val="single" w:sz="4" w:space="0" w:color="auto"/>
            </w:tcBorders>
          </w:tcPr>
          <w:p w14:paraId="2D13AF55"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OK</w:t>
            </w:r>
          </w:p>
        </w:tc>
      </w:tr>
      <w:tr w:rsidR="006E017F" w:rsidRPr="00872089" w14:paraId="732BCDDF" w14:textId="77777777" w:rsidTr="00227AB9">
        <w:trPr>
          <w:trHeight w:val="485"/>
        </w:trPr>
        <w:tc>
          <w:tcPr>
            <w:tcW w:w="1701" w:type="dxa"/>
            <w:tcBorders>
              <w:top w:val="single" w:sz="4" w:space="0" w:color="auto"/>
              <w:left w:val="single" w:sz="4" w:space="0" w:color="auto"/>
              <w:bottom w:val="single" w:sz="4" w:space="0" w:color="auto"/>
              <w:right w:val="single" w:sz="4" w:space="0" w:color="auto"/>
            </w:tcBorders>
          </w:tcPr>
          <w:p w14:paraId="387FD008"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21.06.2023</w:t>
            </w:r>
          </w:p>
        </w:tc>
        <w:tc>
          <w:tcPr>
            <w:tcW w:w="1134" w:type="dxa"/>
            <w:tcBorders>
              <w:top w:val="single" w:sz="4" w:space="0" w:color="auto"/>
              <w:left w:val="single" w:sz="4" w:space="0" w:color="auto"/>
              <w:bottom w:val="single" w:sz="4" w:space="0" w:color="auto"/>
              <w:right w:val="single" w:sz="4" w:space="0" w:color="auto"/>
            </w:tcBorders>
          </w:tcPr>
          <w:p w14:paraId="1A5C88F8" w14:textId="77777777" w:rsidR="006E017F" w:rsidRPr="00872089" w:rsidRDefault="006E017F" w:rsidP="00BD2C92">
            <w:pPr>
              <w:pStyle w:val="AbsatzTab12Pt1-1Kur"/>
              <w:keepNext/>
              <w:rPr>
                <w:rFonts w:asciiTheme="majorHAnsi" w:hAnsiTheme="majorHAnsi" w:cstheme="majorHAnsi"/>
              </w:rPr>
            </w:pPr>
          </w:p>
        </w:tc>
        <w:tc>
          <w:tcPr>
            <w:tcW w:w="3828" w:type="dxa"/>
            <w:tcBorders>
              <w:top w:val="single" w:sz="4" w:space="0" w:color="auto"/>
              <w:left w:val="single" w:sz="4" w:space="0" w:color="auto"/>
              <w:bottom w:val="single" w:sz="4" w:space="0" w:color="auto"/>
              <w:right w:val="single" w:sz="4" w:space="0" w:color="auto"/>
            </w:tcBorders>
          </w:tcPr>
          <w:p w14:paraId="6AFF3F33"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Information User</w:t>
            </w:r>
          </w:p>
        </w:tc>
        <w:tc>
          <w:tcPr>
            <w:tcW w:w="2551" w:type="dxa"/>
            <w:tcBorders>
              <w:top w:val="single" w:sz="4" w:space="0" w:color="auto"/>
              <w:left w:val="single" w:sz="4" w:space="0" w:color="auto"/>
              <w:bottom w:val="single" w:sz="4" w:space="0" w:color="auto"/>
              <w:right w:val="single" w:sz="4" w:space="0" w:color="auto"/>
            </w:tcBorders>
          </w:tcPr>
          <w:p w14:paraId="5D286EB4"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OK</w:t>
            </w:r>
          </w:p>
        </w:tc>
      </w:tr>
      <w:tr w:rsidR="00227AB9" w:rsidRPr="00872089" w14:paraId="5CD132B7" w14:textId="77777777" w:rsidTr="00227AB9">
        <w:trPr>
          <w:trHeight w:val="485"/>
        </w:trPr>
        <w:tc>
          <w:tcPr>
            <w:tcW w:w="1701" w:type="dxa"/>
            <w:tcBorders>
              <w:top w:val="single" w:sz="4" w:space="0" w:color="auto"/>
              <w:left w:val="single" w:sz="4" w:space="0" w:color="auto"/>
              <w:bottom w:val="single" w:sz="4" w:space="0" w:color="auto"/>
              <w:right w:val="single" w:sz="4" w:space="0" w:color="auto"/>
            </w:tcBorders>
          </w:tcPr>
          <w:p w14:paraId="7285E616" w14:textId="77777777" w:rsidR="00227AB9"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22.06.2023</w:t>
            </w:r>
          </w:p>
        </w:tc>
        <w:tc>
          <w:tcPr>
            <w:tcW w:w="1134" w:type="dxa"/>
            <w:tcBorders>
              <w:top w:val="single" w:sz="4" w:space="0" w:color="auto"/>
              <w:left w:val="single" w:sz="4" w:space="0" w:color="auto"/>
              <w:bottom w:val="single" w:sz="4" w:space="0" w:color="auto"/>
              <w:right w:val="single" w:sz="4" w:space="0" w:color="auto"/>
            </w:tcBorders>
          </w:tcPr>
          <w:p w14:paraId="15D8C06C" w14:textId="77777777" w:rsidR="00227AB9" w:rsidRPr="00872089" w:rsidRDefault="00227AB9" w:rsidP="00BD2C92">
            <w:pPr>
              <w:pStyle w:val="AbsatzTab12Pt1-1Kur"/>
              <w:keepNext/>
              <w:rPr>
                <w:rFonts w:asciiTheme="majorHAnsi" w:hAnsiTheme="majorHAnsi" w:cstheme="majorHAnsi"/>
              </w:rPr>
            </w:pPr>
          </w:p>
        </w:tc>
        <w:tc>
          <w:tcPr>
            <w:tcW w:w="3828" w:type="dxa"/>
            <w:tcBorders>
              <w:top w:val="single" w:sz="4" w:space="0" w:color="auto"/>
              <w:left w:val="single" w:sz="4" w:space="0" w:color="auto"/>
              <w:bottom w:val="single" w:sz="4" w:space="0" w:color="auto"/>
              <w:right w:val="single" w:sz="4" w:space="0" w:color="auto"/>
            </w:tcBorders>
          </w:tcPr>
          <w:p w14:paraId="375AAE66" w14:textId="77777777" w:rsidR="00227AB9"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Freeze &amp; Backup der Datenbank</w:t>
            </w:r>
          </w:p>
        </w:tc>
        <w:tc>
          <w:tcPr>
            <w:tcW w:w="2551" w:type="dxa"/>
            <w:tcBorders>
              <w:top w:val="single" w:sz="4" w:space="0" w:color="auto"/>
              <w:left w:val="single" w:sz="4" w:space="0" w:color="auto"/>
              <w:bottom w:val="single" w:sz="4" w:space="0" w:color="auto"/>
              <w:right w:val="single" w:sz="4" w:space="0" w:color="auto"/>
            </w:tcBorders>
          </w:tcPr>
          <w:p w14:paraId="2CE15D9E" w14:textId="77777777" w:rsidR="00227AB9"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OK</w:t>
            </w:r>
          </w:p>
        </w:tc>
      </w:tr>
      <w:tr w:rsidR="006E017F" w:rsidRPr="00872089" w14:paraId="1B231058" w14:textId="77777777" w:rsidTr="00227AB9">
        <w:trPr>
          <w:trHeight w:val="485"/>
        </w:trPr>
        <w:tc>
          <w:tcPr>
            <w:tcW w:w="1701" w:type="dxa"/>
            <w:tcBorders>
              <w:top w:val="single" w:sz="4" w:space="0" w:color="auto"/>
              <w:left w:val="single" w:sz="4" w:space="0" w:color="auto"/>
              <w:bottom w:val="single" w:sz="4" w:space="0" w:color="auto"/>
              <w:right w:val="single" w:sz="4" w:space="0" w:color="auto"/>
            </w:tcBorders>
          </w:tcPr>
          <w:p w14:paraId="609378C9"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23.06.2023</w:t>
            </w:r>
          </w:p>
        </w:tc>
        <w:tc>
          <w:tcPr>
            <w:tcW w:w="1134" w:type="dxa"/>
            <w:tcBorders>
              <w:top w:val="single" w:sz="4" w:space="0" w:color="auto"/>
              <w:left w:val="single" w:sz="4" w:space="0" w:color="auto"/>
              <w:bottom w:val="single" w:sz="4" w:space="0" w:color="auto"/>
              <w:right w:val="single" w:sz="4" w:space="0" w:color="auto"/>
            </w:tcBorders>
          </w:tcPr>
          <w:p w14:paraId="148D9CDA" w14:textId="77777777" w:rsidR="006E017F" w:rsidRPr="00872089" w:rsidRDefault="006E017F" w:rsidP="00BD2C92">
            <w:pPr>
              <w:pStyle w:val="AbsatzTab12Pt1-1Kur"/>
              <w:keepNext/>
              <w:rPr>
                <w:rFonts w:asciiTheme="majorHAnsi" w:hAnsiTheme="majorHAnsi" w:cstheme="majorHAnsi"/>
              </w:rPr>
            </w:pPr>
          </w:p>
        </w:tc>
        <w:tc>
          <w:tcPr>
            <w:tcW w:w="3828" w:type="dxa"/>
            <w:tcBorders>
              <w:top w:val="single" w:sz="4" w:space="0" w:color="auto"/>
              <w:left w:val="single" w:sz="4" w:space="0" w:color="auto"/>
              <w:bottom w:val="single" w:sz="4" w:space="0" w:color="auto"/>
              <w:right w:val="single" w:sz="4" w:space="0" w:color="auto"/>
            </w:tcBorders>
          </w:tcPr>
          <w:p w14:paraId="17C704E8"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Produktive Migration</w:t>
            </w:r>
          </w:p>
        </w:tc>
        <w:tc>
          <w:tcPr>
            <w:tcW w:w="2551" w:type="dxa"/>
            <w:tcBorders>
              <w:top w:val="single" w:sz="4" w:space="0" w:color="auto"/>
              <w:left w:val="single" w:sz="4" w:space="0" w:color="auto"/>
              <w:bottom w:val="single" w:sz="4" w:space="0" w:color="auto"/>
              <w:right w:val="single" w:sz="4" w:space="0" w:color="auto"/>
            </w:tcBorders>
          </w:tcPr>
          <w:p w14:paraId="4913E41D" w14:textId="77777777" w:rsidR="006E017F" w:rsidRPr="00872089" w:rsidRDefault="006E017F" w:rsidP="00BD2C92">
            <w:pPr>
              <w:pStyle w:val="AbsatzTab12Pt1-1Kur"/>
              <w:keepNext/>
              <w:rPr>
                <w:rFonts w:asciiTheme="majorHAnsi" w:hAnsiTheme="majorHAnsi" w:cstheme="majorHAnsi"/>
              </w:rPr>
            </w:pPr>
            <w:r w:rsidRPr="00872089">
              <w:rPr>
                <w:rFonts w:asciiTheme="majorHAnsi" w:hAnsiTheme="majorHAnsi" w:cstheme="majorHAnsi"/>
              </w:rPr>
              <w:t>OK</w:t>
            </w:r>
          </w:p>
        </w:tc>
      </w:tr>
    </w:tbl>
    <w:p w14:paraId="2B36B159" w14:textId="77777777" w:rsidR="00227AB9" w:rsidRPr="00872089" w:rsidRDefault="00227AB9" w:rsidP="00227AB9">
      <w:pPr>
        <w:pStyle w:val="Absatz"/>
        <w:rPr>
          <w:rFonts w:asciiTheme="majorHAnsi" w:hAnsiTheme="majorHAnsi" w:cstheme="majorHAnsi"/>
        </w:rPr>
      </w:pPr>
    </w:p>
    <w:p w14:paraId="6C3E71B4" w14:textId="77777777" w:rsidR="00227AB9" w:rsidRPr="00872089" w:rsidRDefault="00227AB9" w:rsidP="00227AB9">
      <w:pPr>
        <w:pStyle w:val="Heading2"/>
        <w:rPr>
          <w:rFonts w:cstheme="majorHAnsi"/>
        </w:rPr>
      </w:pPr>
      <w:bookmarkStart w:id="45" w:name="_Toc138355750"/>
      <w:r w:rsidRPr="00872089">
        <w:rPr>
          <w:rFonts w:cstheme="majorHAnsi"/>
        </w:rPr>
        <w:t>Migrationsverfahren</w:t>
      </w:r>
      <w:bookmarkEnd w:id="45"/>
    </w:p>
    <w:p w14:paraId="2C8D6F45" w14:textId="77777777" w:rsidR="003B5D50" w:rsidRPr="00872089" w:rsidRDefault="003B5D50" w:rsidP="003B5D50">
      <w:pPr>
        <w:pStyle w:val="NormalWeb"/>
        <w:rPr>
          <w:rFonts w:asciiTheme="majorHAnsi" w:hAnsiTheme="majorHAnsi" w:cstheme="majorHAnsi"/>
          <w:lang w:val="de-CH"/>
        </w:rPr>
      </w:pPr>
      <w:r w:rsidRPr="00872089">
        <w:rPr>
          <w:rFonts w:asciiTheme="majorHAnsi" w:hAnsiTheme="majorHAnsi" w:cstheme="majorHAnsi"/>
          <w:lang w:val="de-CH"/>
        </w:rPr>
        <w:t xml:space="preserve">Um die MySQL 5-Daten mittels eines CLI-Tools zu MySQL 8 zu exportieren und zu migrieren, folgen Sie diesem Verfahren: </w:t>
      </w:r>
    </w:p>
    <w:p w14:paraId="4EC1A721" w14:textId="477BD384" w:rsidR="003B5D50" w:rsidRPr="00872089" w:rsidRDefault="003B5D50" w:rsidP="003B5D50">
      <w:pPr>
        <w:pStyle w:val="NormalWeb"/>
        <w:rPr>
          <w:rFonts w:asciiTheme="majorHAnsi" w:hAnsiTheme="majorHAnsi" w:cstheme="majorHAnsi"/>
          <w:lang w:val="de-CH"/>
        </w:rPr>
      </w:pPr>
      <w:r w:rsidRPr="00872089">
        <w:rPr>
          <w:rFonts w:asciiTheme="majorHAnsi" w:hAnsiTheme="majorHAnsi" w:cstheme="majorHAnsi"/>
          <w:lang w:val="de-CH"/>
        </w:rPr>
        <w:t xml:space="preserve">Sichern Sie zunächst die MySQL 5-Datenbank, um eine Kopie der Originaldaten zu haben, falls etwas schief geht oder unerwartete Probleme auftreten. Stellen Sie sicher, dass Sie eine aktuelle Datensicherung haben, bevor Sie mit der Migration beginnen. Bereiten Sie die Zielumgebung vor, indem Sie MySQL 8 installieren und konfigurieren. Stellen Sie sicher, dass alle erforderlichen Ressourcen vorhanden sind, um eine reibungslose Migration zu gewährleisten. </w:t>
      </w:r>
      <w:r w:rsidRPr="00872089">
        <w:rPr>
          <w:rFonts w:asciiTheme="majorHAnsi" w:hAnsiTheme="majorHAnsi" w:cstheme="majorHAnsi"/>
          <w:lang w:val="de-CH"/>
        </w:rPr>
        <w:lastRenderedPageBreak/>
        <w:t>Verwenden Sie das CLI-Tool, das für den Export von MySQL 5-Daten zur Verfügung steht, um eine vollständige Datensicherung durchzuführen. Dieses Tool ermöglicht es Ihnen, alle Tabellen, Daten und Schema-Definitionen aus der MySQL 5-Datenbank zu extrahieren. Übertragen Sie die exportierten Daten in die neu erstellte MySQL 8-Datenbank. Sie können dies entweder durch den Import der exportierten Dateien oder durch die direkte Übertragung über das Netzwerk tun, je nach den verfügbaren Ressourcen und Ihren Präferenzen. Nachdem die Daten in die MySQL 8-Datenbank übertragen wurden, überprüfen Sie die Datenintegrität. Führen Sie Tests und Validierungen durch, um sicherzustellen, dass alle Tabellen, Relationen und Daten korrekt übertragen wurden. Vergleichen Sie die Daten in der MySQL 8-Datenbank mit den Originaldaten, um eventuelle Inkonsistenzen zu erkennen. Aktualisieren Sie alle Anwendungen, die auf die Datenbank zugreifen, um mit MySQL 8 kompatibel zu sein. Dies kann Anpassungen in den Verbindungsparametern, Änderungen in den Abfragen oder anderen Anpassungen umfassen, die aufgrund von Unterschieden zwischen MySQL 5 und MySQL 8 erforderlich sind. Führen Sie umfangreiche Tests durch, um sicherzustellen, dass die Anwendungen reibungslos mit der migrierten MySQL 8-Datenbank funktionieren. Überprüfen Sie die Leistung, Funktionalität und Datenintegrität, um sicherzustellen, dass alle Anforderungen erfüllt sind. Sobald die Migration erfolgreich abgeschlossen ist und alle Tests erfolgreich verlaufen sind, bereinigen Sie die nicht mehr benötigten Ressourcen, wie die Sicherung der MySQL 5-Datenbank. Dokumentieren Sie das Migrationsverfahren sorgfältig, um es für zukünftige Referenzen oder Aktualisierungen nutzen zu können. Durch die Einhaltung dieses Verfahrens können Sie Ihre MySQL 5-Daten mittels des CLI-Tools erfolgreich zu MySQL 8 exportieren und migrieren.</w:t>
      </w:r>
    </w:p>
    <w:p w14:paraId="114A0DE0" w14:textId="77777777" w:rsidR="003B5D50" w:rsidRPr="00872089" w:rsidRDefault="003B5D50" w:rsidP="003B5D50">
      <w:pPr>
        <w:pStyle w:val="Absatz"/>
        <w:rPr>
          <w:rFonts w:asciiTheme="majorHAnsi" w:hAnsiTheme="majorHAnsi" w:cstheme="majorHAnsi"/>
        </w:rPr>
      </w:pPr>
    </w:p>
    <w:p w14:paraId="329D0672" w14:textId="77777777" w:rsidR="00227AB9" w:rsidRPr="00872089" w:rsidRDefault="00227AB9" w:rsidP="00227AB9">
      <w:pPr>
        <w:pStyle w:val="Heading2"/>
        <w:rPr>
          <w:rFonts w:cstheme="majorHAnsi"/>
        </w:rPr>
      </w:pPr>
      <w:bookmarkStart w:id="46" w:name="_Toc138355751"/>
      <w:r w:rsidRPr="00872089">
        <w:rPr>
          <w:rFonts w:cstheme="majorHAnsi"/>
        </w:rPr>
        <w:t>Migrationsprotokoll</w:t>
      </w:r>
      <w:bookmarkEnd w:id="46"/>
    </w:p>
    <w:p w14:paraId="453D9672" w14:textId="06D046E1" w:rsidR="003D153D" w:rsidRPr="00872089" w:rsidRDefault="003D153D" w:rsidP="003D153D">
      <w:pPr>
        <w:pStyle w:val="Absatz"/>
        <w:rPr>
          <w:rFonts w:asciiTheme="majorHAnsi" w:hAnsiTheme="majorHAnsi" w:cstheme="majorHAnsi"/>
        </w:rPr>
      </w:pPr>
      <w:r w:rsidRPr="00872089">
        <w:rPr>
          <w:rFonts w:asciiTheme="majorHAnsi" w:hAnsiTheme="majorHAnsi" w:cstheme="majorHAnsi"/>
        </w:rPr>
        <w:t xml:space="preserve">Zur besseren Übersicht haben wir unser Migrationsprotokoll tabellarisch festgehalten. </w:t>
      </w:r>
    </w:p>
    <w:tbl>
      <w:tblPr>
        <w:tblStyle w:val="TableGrid"/>
        <w:tblW w:w="0" w:type="auto"/>
        <w:tblLook w:val="04A0" w:firstRow="1" w:lastRow="0" w:firstColumn="1" w:lastColumn="0" w:noHBand="0" w:noVBand="1"/>
      </w:tblPr>
      <w:tblGrid>
        <w:gridCol w:w="2090"/>
        <w:gridCol w:w="6971"/>
      </w:tblGrid>
      <w:tr w:rsidR="003B5D50" w:rsidRPr="00872089" w14:paraId="3CC963A0" w14:textId="77777777" w:rsidTr="003D153D">
        <w:tc>
          <w:tcPr>
            <w:tcW w:w="0" w:type="auto"/>
            <w:hideMark/>
          </w:tcPr>
          <w:p w14:paraId="5F5C4076" w14:textId="77777777" w:rsidR="003B5D50" w:rsidRPr="00872089" w:rsidRDefault="003B5D50" w:rsidP="003B5D50">
            <w:pPr>
              <w:spacing w:after="0" w:line="240" w:lineRule="auto"/>
              <w:jc w:val="center"/>
              <w:rPr>
                <w:rFonts w:asciiTheme="majorHAnsi" w:eastAsia="Times New Roman" w:hAnsiTheme="majorHAnsi" w:cstheme="majorHAnsi"/>
                <w:b/>
                <w:bCs/>
                <w:color w:val="auto"/>
                <w:sz w:val="24"/>
                <w:szCs w:val="24"/>
                <w:lang w:val="en-US"/>
              </w:rPr>
            </w:pPr>
            <w:r w:rsidRPr="00872089">
              <w:rPr>
                <w:rFonts w:asciiTheme="majorHAnsi" w:eastAsia="Times New Roman" w:hAnsiTheme="majorHAnsi" w:cstheme="majorHAnsi"/>
                <w:b/>
                <w:bCs/>
                <w:color w:val="auto"/>
                <w:sz w:val="24"/>
                <w:szCs w:val="24"/>
                <w:lang w:val="en-US"/>
              </w:rPr>
              <w:t>Schritt</w:t>
            </w:r>
          </w:p>
        </w:tc>
        <w:tc>
          <w:tcPr>
            <w:tcW w:w="0" w:type="auto"/>
            <w:hideMark/>
          </w:tcPr>
          <w:p w14:paraId="7121E7E0" w14:textId="77777777" w:rsidR="003B5D50" w:rsidRPr="00872089" w:rsidRDefault="003B5D50" w:rsidP="003B5D50">
            <w:pPr>
              <w:spacing w:after="0" w:line="240" w:lineRule="auto"/>
              <w:jc w:val="center"/>
              <w:rPr>
                <w:rFonts w:asciiTheme="majorHAnsi" w:eastAsia="Times New Roman" w:hAnsiTheme="majorHAnsi" w:cstheme="majorHAnsi"/>
                <w:b/>
                <w:bCs/>
                <w:color w:val="auto"/>
                <w:sz w:val="24"/>
                <w:szCs w:val="24"/>
                <w:lang w:val="en-US"/>
              </w:rPr>
            </w:pPr>
            <w:proofErr w:type="spellStart"/>
            <w:r w:rsidRPr="00872089">
              <w:rPr>
                <w:rFonts w:asciiTheme="majorHAnsi" w:eastAsia="Times New Roman" w:hAnsiTheme="majorHAnsi" w:cstheme="majorHAnsi"/>
                <w:b/>
                <w:bCs/>
                <w:color w:val="auto"/>
                <w:sz w:val="24"/>
                <w:szCs w:val="24"/>
                <w:lang w:val="en-US"/>
              </w:rPr>
              <w:t>Beschreibung</w:t>
            </w:r>
            <w:proofErr w:type="spellEnd"/>
          </w:p>
        </w:tc>
      </w:tr>
      <w:tr w:rsidR="003B5D50" w:rsidRPr="00872089" w14:paraId="1FB4CAC1" w14:textId="77777777" w:rsidTr="003D153D">
        <w:tc>
          <w:tcPr>
            <w:tcW w:w="0" w:type="auto"/>
            <w:hideMark/>
          </w:tcPr>
          <w:p w14:paraId="14FFD6A8" w14:textId="77777777" w:rsidR="003B5D50" w:rsidRPr="00872089" w:rsidRDefault="003B5D50" w:rsidP="003B5D50">
            <w:pPr>
              <w:spacing w:after="0" w:line="240" w:lineRule="auto"/>
              <w:rPr>
                <w:rFonts w:asciiTheme="majorHAnsi" w:eastAsia="Times New Roman" w:hAnsiTheme="majorHAnsi" w:cstheme="majorHAnsi"/>
                <w:color w:val="auto"/>
                <w:sz w:val="24"/>
                <w:szCs w:val="24"/>
                <w:lang w:val="en-US"/>
              </w:rPr>
            </w:pPr>
            <w:r w:rsidRPr="00872089">
              <w:rPr>
                <w:rFonts w:asciiTheme="majorHAnsi" w:eastAsia="Times New Roman" w:hAnsiTheme="majorHAnsi" w:cstheme="majorHAnsi"/>
                <w:color w:val="auto"/>
                <w:sz w:val="24"/>
                <w:szCs w:val="24"/>
                <w:lang w:val="en-US"/>
              </w:rPr>
              <w:t>Datum und Zeit</w:t>
            </w:r>
          </w:p>
        </w:tc>
        <w:tc>
          <w:tcPr>
            <w:tcW w:w="0" w:type="auto"/>
            <w:hideMark/>
          </w:tcPr>
          <w:p w14:paraId="35DAA33A" w14:textId="77777777" w:rsidR="003B5D50" w:rsidRPr="00872089" w:rsidRDefault="003B5D50" w:rsidP="003B5D50">
            <w:pPr>
              <w:spacing w:after="0" w:line="240" w:lineRule="auto"/>
              <w:rPr>
                <w:rFonts w:asciiTheme="majorHAnsi" w:eastAsia="Times New Roman" w:hAnsiTheme="majorHAnsi" w:cstheme="majorHAnsi"/>
                <w:color w:val="auto"/>
                <w:sz w:val="24"/>
                <w:szCs w:val="24"/>
              </w:rPr>
            </w:pPr>
            <w:r w:rsidRPr="00872089">
              <w:rPr>
                <w:rFonts w:asciiTheme="majorHAnsi" w:eastAsia="Times New Roman" w:hAnsiTheme="majorHAnsi" w:cstheme="majorHAnsi"/>
                <w:color w:val="auto"/>
                <w:sz w:val="24"/>
                <w:szCs w:val="24"/>
              </w:rPr>
              <w:t>[Datum] um [Uhrzeit]: Migration der MySQL 5-Daten zu MySQL 8 gestartet.</w:t>
            </w:r>
          </w:p>
        </w:tc>
      </w:tr>
      <w:tr w:rsidR="003B5D50" w:rsidRPr="00872089" w14:paraId="706B0526" w14:textId="77777777" w:rsidTr="003D153D">
        <w:tc>
          <w:tcPr>
            <w:tcW w:w="0" w:type="auto"/>
            <w:hideMark/>
          </w:tcPr>
          <w:p w14:paraId="75D30A0E" w14:textId="77777777" w:rsidR="003B5D50" w:rsidRPr="00872089" w:rsidRDefault="003B5D50" w:rsidP="003B5D50">
            <w:pPr>
              <w:spacing w:after="0" w:line="240" w:lineRule="auto"/>
              <w:rPr>
                <w:rFonts w:asciiTheme="majorHAnsi" w:eastAsia="Times New Roman" w:hAnsiTheme="majorHAnsi" w:cstheme="majorHAnsi"/>
                <w:color w:val="auto"/>
                <w:sz w:val="24"/>
                <w:szCs w:val="24"/>
                <w:lang w:val="en-US"/>
              </w:rPr>
            </w:pPr>
            <w:r w:rsidRPr="00872089">
              <w:rPr>
                <w:rFonts w:asciiTheme="majorHAnsi" w:eastAsia="Times New Roman" w:hAnsiTheme="majorHAnsi" w:cstheme="majorHAnsi"/>
                <w:color w:val="auto"/>
                <w:sz w:val="24"/>
                <w:szCs w:val="24"/>
                <w:lang w:val="en-US"/>
              </w:rPr>
              <w:t>Export</w:t>
            </w:r>
          </w:p>
        </w:tc>
        <w:tc>
          <w:tcPr>
            <w:tcW w:w="0" w:type="auto"/>
            <w:hideMark/>
          </w:tcPr>
          <w:p w14:paraId="3C35A0EA" w14:textId="77777777" w:rsidR="003B5D50" w:rsidRPr="00872089" w:rsidRDefault="003B5D50" w:rsidP="003B5D50">
            <w:pPr>
              <w:spacing w:after="0" w:line="240" w:lineRule="auto"/>
              <w:rPr>
                <w:rFonts w:asciiTheme="majorHAnsi" w:eastAsia="Times New Roman" w:hAnsiTheme="majorHAnsi" w:cstheme="majorHAnsi"/>
                <w:color w:val="auto"/>
                <w:sz w:val="24"/>
                <w:szCs w:val="24"/>
              </w:rPr>
            </w:pPr>
            <w:r w:rsidRPr="00872089">
              <w:rPr>
                <w:rFonts w:asciiTheme="majorHAnsi" w:eastAsia="Times New Roman" w:hAnsiTheme="majorHAnsi" w:cstheme="majorHAnsi"/>
                <w:color w:val="auto"/>
                <w:sz w:val="24"/>
                <w:szCs w:val="24"/>
              </w:rPr>
              <w:t>Die Daten wurden erfolgreich mithilfe des CLI-Tools aus der MySQL 5-Datenbank exportiert.</w:t>
            </w:r>
          </w:p>
        </w:tc>
      </w:tr>
      <w:tr w:rsidR="003B5D50" w:rsidRPr="00872089" w14:paraId="4AF6EA2B" w14:textId="77777777" w:rsidTr="003D153D">
        <w:tc>
          <w:tcPr>
            <w:tcW w:w="0" w:type="auto"/>
            <w:hideMark/>
          </w:tcPr>
          <w:p w14:paraId="54B18255" w14:textId="77777777" w:rsidR="003B5D50" w:rsidRPr="00872089" w:rsidRDefault="003B5D50" w:rsidP="003B5D50">
            <w:pPr>
              <w:spacing w:after="0" w:line="240" w:lineRule="auto"/>
              <w:rPr>
                <w:rFonts w:asciiTheme="majorHAnsi" w:eastAsia="Times New Roman" w:hAnsiTheme="majorHAnsi" w:cstheme="majorHAnsi"/>
                <w:color w:val="auto"/>
                <w:sz w:val="24"/>
                <w:szCs w:val="24"/>
                <w:lang w:val="en-US"/>
              </w:rPr>
            </w:pPr>
            <w:r w:rsidRPr="00872089">
              <w:rPr>
                <w:rFonts w:asciiTheme="majorHAnsi" w:eastAsia="Times New Roman" w:hAnsiTheme="majorHAnsi" w:cstheme="majorHAnsi"/>
                <w:color w:val="auto"/>
                <w:sz w:val="24"/>
                <w:szCs w:val="24"/>
                <w:lang w:val="en-US"/>
              </w:rPr>
              <w:t>Import</w:t>
            </w:r>
          </w:p>
        </w:tc>
        <w:tc>
          <w:tcPr>
            <w:tcW w:w="0" w:type="auto"/>
            <w:hideMark/>
          </w:tcPr>
          <w:p w14:paraId="38E1D6B7" w14:textId="77777777" w:rsidR="003B5D50" w:rsidRPr="00872089" w:rsidRDefault="003B5D50" w:rsidP="003B5D50">
            <w:pPr>
              <w:spacing w:after="0" w:line="240" w:lineRule="auto"/>
              <w:rPr>
                <w:rFonts w:asciiTheme="majorHAnsi" w:eastAsia="Times New Roman" w:hAnsiTheme="majorHAnsi" w:cstheme="majorHAnsi"/>
                <w:color w:val="auto"/>
                <w:sz w:val="24"/>
                <w:szCs w:val="24"/>
              </w:rPr>
            </w:pPr>
            <w:r w:rsidRPr="00872089">
              <w:rPr>
                <w:rFonts w:asciiTheme="majorHAnsi" w:eastAsia="Times New Roman" w:hAnsiTheme="majorHAnsi" w:cstheme="majorHAnsi"/>
                <w:color w:val="auto"/>
                <w:sz w:val="24"/>
                <w:szCs w:val="24"/>
              </w:rPr>
              <w:t>Die exportierten Daten wurden fehlerfrei in die MySQL 8-Datenbank importiert.</w:t>
            </w:r>
          </w:p>
        </w:tc>
      </w:tr>
      <w:tr w:rsidR="003B5D50" w:rsidRPr="00872089" w14:paraId="30ED0A70" w14:textId="77777777" w:rsidTr="003D153D">
        <w:tc>
          <w:tcPr>
            <w:tcW w:w="0" w:type="auto"/>
            <w:hideMark/>
          </w:tcPr>
          <w:p w14:paraId="7D825C98" w14:textId="77777777" w:rsidR="003B5D50" w:rsidRPr="00872089" w:rsidRDefault="003B5D50" w:rsidP="003B5D50">
            <w:pPr>
              <w:spacing w:after="0" w:line="240" w:lineRule="auto"/>
              <w:rPr>
                <w:rFonts w:asciiTheme="majorHAnsi" w:eastAsia="Times New Roman" w:hAnsiTheme="majorHAnsi" w:cstheme="majorHAnsi"/>
                <w:color w:val="auto"/>
                <w:sz w:val="24"/>
                <w:szCs w:val="24"/>
                <w:lang w:val="en-US"/>
              </w:rPr>
            </w:pPr>
            <w:proofErr w:type="spellStart"/>
            <w:r w:rsidRPr="00872089">
              <w:rPr>
                <w:rFonts w:asciiTheme="majorHAnsi" w:eastAsia="Times New Roman" w:hAnsiTheme="majorHAnsi" w:cstheme="majorHAnsi"/>
                <w:color w:val="auto"/>
                <w:sz w:val="24"/>
                <w:szCs w:val="24"/>
                <w:lang w:val="en-US"/>
              </w:rPr>
              <w:t>Datenintegrität</w:t>
            </w:r>
            <w:proofErr w:type="spellEnd"/>
          </w:p>
        </w:tc>
        <w:tc>
          <w:tcPr>
            <w:tcW w:w="0" w:type="auto"/>
            <w:hideMark/>
          </w:tcPr>
          <w:p w14:paraId="0D271F6B" w14:textId="77777777" w:rsidR="003B5D50" w:rsidRPr="00872089" w:rsidRDefault="003B5D50" w:rsidP="003B5D50">
            <w:pPr>
              <w:spacing w:after="0" w:line="240" w:lineRule="auto"/>
              <w:rPr>
                <w:rFonts w:asciiTheme="majorHAnsi" w:eastAsia="Times New Roman" w:hAnsiTheme="majorHAnsi" w:cstheme="majorHAnsi"/>
                <w:color w:val="auto"/>
                <w:sz w:val="24"/>
                <w:szCs w:val="24"/>
              </w:rPr>
            </w:pPr>
            <w:r w:rsidRPr="00872089">
              <w:rPr>
                <w:rFonts w:asciiTheme="majorHAnsi" w:eastAsia="Times New Roman" w:hAnsiTheme="majorHAnsi" w:cstheme="majorHAnsi"/>
                <w:color w:val="auto"/>
                <w:sz w:val="24"/>
                <w:szCs w:val="24"/>
              </w:rPr>
              <w:t>Die Überprüfung ergab, dass alle Tabellen, Relationen und Daten korrekt übertragen wurden.</w:t>
            </w:r>
          </w:p>
        </w:tc>
      </w:tr>
      <w:tr w:rsidR="003B5D50" w:rsidRPr="00872089" w14:paraId="7CC51E58" w14:textId="77777777" w:rsidTr="003D153D">
        <w:tc>
          <w:tcPr>
            <w:tcW w:w="0" w:type="auto"/>
            <w:hideMark/>
          </w:tcPr>
          <w:p w14:paraId="10B637DE" w14:textId="77777777" w:rsidR="003B5D50" w:rsidRPr="00872089" w:rsidRDefault="003B5D50" w:rsidP="003B5D50">
            <w:pPr>
              <w:spacing w:after="0" w:line="240" w:lineRule="auto"/>
              <w:rPr>
                <w:rFonts w:asciiTheme="majorHAnsi" w:eastAsia="Times New Roman" w:hAnsiTheme="majorHAnsi" w:cstheme="majorHAnsi"/>
                <w:color w:val="auto"/>
                <w:sz w:val="24"/>
                <w:szCs w:val="24"/>
                <w:lang w:val="en-US"/>
              </w:rPr>
            </w:pPr>
            <w:proofErr w:type="spellStart"/>
            <w:r w:rsidRPr="00872089">
              <w:rPr>
                <w:rFonts w:asciiTheme="majorHAnsi" w:eastAsia="Times New Roman" w:hAnsiTheme="majorHAnsi" w:cstheme="majorHAnsi"/>
                <w:color w:val="auto"/>
                <w:sz w:val="24"/>
                <w:szCs w:val="24"/>
                <w:lang w:val="en-US"/>
              </w:rPr>
              <w:t>Anwendungsaktualisierung</w:t>
            </w:r>
            <w:proofErr w:type="spellEnd"/>
          </w:p>
        </w:tc>
        <w:tc>
          <w:tcPr>
            <w:tcW w:w="0" w:type="auto"/>
            <w:hideMark/>
          </w:tcPr>
          <w:p w14:paraId="3989F692" w14:textId="77777777" w:rsidR="003B5D50" w:rsidRPr="00872089" w:rsidRDefault="003B5D50" w:rsidP="003B5D50">
            <w:pPr>
              <w:spacing w:after="0" w:line="240" w:lineRule="auto"/>
              <w:rPr>
                <w:rFonts w:asciiTheme="majorHAnsi" w:eastAsia="Times New Roman" w:hAnsiTheme="majorHAnsi" w:cstheme="majorHAnsi"/>
                <w:color w:val="auto"/>
                <w:sz w:val="24"/>
                <w:szCs w:val="24"/>
              </w:rPr>
            </w:pPr>
            <w:r w:rsidRPr="00872089">
              <w:rPr>
                <w:rFonts w:asciiTheme="majorHAnsi" w:eastAsia="Times New Roman" w:hAnsiTheme="majorHAnsi" w:cstheme="majorHAnsi"/>
                <w:color w:val="auto"/>
                <w:sz w:val="24"/>
                <w:szCs w:val="24"/>
              </w:rPr>
              <w:t>Alle betroffenen Anwendungen wurden erfolgreich an die MySQL 8-Datenbank angepasst und sind kompatibel.</w:t>
            </w:r>
          </w:p>
        </w:tc>
      </w:tr>
      <w:tr w:rsidR="003B5D50" w:rsidRPr="00872089" w14:paraId="3FAF3EAB" w14:textId="77777777" w:rsidTr="003D153D">
        <w:tc>
          <w:tcPr>
            <w:tcW w:w="0" w:type="auto"/>
            <w:hideMark/>
          </w:tcPr>
          <w:p w14:paraId="312A17F8" w14:textId="77777777" w:rsidR="003B5D50" w:rsidRPr="00872089" w:rsidRDefault="003B5D50" w:rsidP="003B5D50">
            <w:pPr>
              <w:spacing w:after="0" w:line="240" w:lineRule="auto"/>
              <w:rPr>
                <w:rFonts w:asciiTheme="majorHAnsi" w:eastAsia="Times New Roman" w:hAnsiTheme="majorHAnsi" w:cstheme="majorHAnsi"/>
                <w:color w:val="auto"/>
                <w:sz w:val="24"/>
                <w:szCs w:val="24"/>
                <w:lang w:val="en-US"/>
              </w:rPr>
            </w:pPr>
            <w:r w:rsidRPr="00872089">
              <w:rPr>
                <w:rFonts w:asciiTheme="majorHAnsi" w:eastAsia="Times New Roman" w:hAnsiTheme="majorHAnsi" w:cstheme="majorHAnsi"/>
                <w:color w:val="auto"/>
                <w:sz w:val="24"/>
                <w:szCs w:val="24"/>
                <w:lang w:val="en-US"/>
              </w:rPr>
              <w:t>Tests</w:t>
            </w:r>
          </w:p>
        </w:tc>
        <w:tc>
          <w:tcPr>
            <w:tcW w:w="0" w:type="auto"/>
            <w:hideMark/>
          </w:tcPr>
          <w:p w14:paraId="36E664A1" w14:textId="77777777" w:rsidR="003B5D50" w:rsidRPr="00872089" w:rsidRDefault="003B5D50" w:rsidP="003B5D50">
            <w:pPr>
              <w:spacing w:after="0" w:line="240" w:lineRule="auto"/>
              <w:rPr>
                <w:rFonts w:asciiTheme="majorHAnsi" w:eastAsia="Times New Roman" w:hAnsiTheme="majorHAnsi" w:cstheme="majorHAnsi"/>
                <w:color w:val="auto"/>
                <w:sz w:val="24"/>
                <w:szCs w:val="24"/>
              </w:rPr>
            </w:pPr>
            <w:r w:rsidRPr="00872089">
              <w:rPr>
                <w:rFonts w:asciiTheme="majorHAnsi" w:eastAsia="Times New Roman" w:hAnsiTheme="majorHAnsi" w:cstheme="majorHAnsi"/>
                <w:color w:val="auto"/>
                <w:sz w:val="24"/>
                <w:szCs w:val="24"/>
              </w:rPr>
              <w:t>Umfangreiche Tests bestätigen die Funktionalität, Leistung und Datenintegrität der migrierten Daten.</w:t>
            </w:r>
          </w:p>
        </w:tc>
      </w:tr>
      <w:tr w:rsidR="003B5D50" w:rsidRPr="00872089" w14:paraId="57B9E8DD" w14:textId="77777777" w:rsidTr="003D153D">
        <w:tc>
          <w:tcPr>
            <w:tcW w:w="0" w:type="auto"/>
            <w:hideMark/>
          </w:tcPr>
          <w:p w14:paraId="4103F938" w14:textId="77777777" w:rsidR="003B5D50" w:rsidRPr="00872089" w:rsidRDefault="003B5D50" w:rsidP="003B5D50">
            <w:pPr>
              <w:spacing w:after="0" w:line="240" w:lineRule="auto"/>
              <w:rPr>
                <w:rFonts w:asciiTheme="majorHAnsi" w:eastAsia="Times New Roman" w:hAnsiTheme="majorHAnsi" w:cstheme="majorHAnsi"/>
                <w:color w:val="auto"/>
                <w:sz w:val="24"/>
                <w:szCs w:val="24"/>
                <w:lang w:val="en-US"/>
              </w:rPr>
            </w:pPr>
            <w:proofErr w:type="spellStart"/>
            <w:r w:rsidRPr="00872089">
              <w:rPr>
                <w:rFonts w:asciiTheme="majorHAnsi" w:eastAsia="Times New Roman" w:hAnsiTheme="majorHAnsi" w:cstheme="majorHAnsi"/>
                <w:color w:val="auto"/>
                <w:sz w:val="24"/>
                <w:szCs w:val="24"/>
                <w:lang w:val="en-US"/>
              </w:rPr>
              <w:t>Bereinigung</w:t>
            </w:r>
            <w:proofErr w:type="spellEnd"/>
          </w:p>
        </w:tc>
        <w:tc>
          <w:tcPr>
            <w:tcW w:w="0" w:type="auto"/>
            <w:hideMark/>
          </w:tcPr>
          <w:p w14:paraId="507C9DAD" w14:textId="77777777" w:rsidR="003B5D50" w:rsidRPr="00872089" w:rsidRDefault="003B5D50" w:rsidP="003B5D50">
            <w:pPr>
              <w:spacing w:after="0" w:line="240" w:lineRule="auto"/>
              <w:rPr>
                <w:rFonts w:asciiTheme="majorHAnsi" w:eastAsia="Times New Roman" w:hAnsiTheme="majorHAnsi" w:cstheme="majorHAnsi"/>
                <w:color w:val="auto"/>
                <w:sz w:val="24"/>
                <w:szCs w:val="24"/>
              </w:rPr>
            </w:pPr>
            <w:r w:rsidRPr="00872089">
              <w:rPr>
                <w:rFonts w:asciiTheme="majorHAnsi" w:eastAsia="Times New Roman" w:hAnsiTheme="majorHAnsi" w:cstheme="majorHAnsi"/>
                <w:color w:val="auto"/>
                <w:sz w:val="24"/>
                <w:szCs w:val="24"/>
              </w:rPr>
              <w:t>Nicht mehr benötigte Ressourcen, wie die MySQL 5-Datenbanksicherung, wurden gelöscht.</w:t>
            </w:r>
          </w:p>
        </w:tc>
      </w:tr>
      <w:tr w:rsidR="003B5D50" w:rsidRPr="00872089" w14:paraId="79490E2A" w14:textId="77777777" w:rsidTr="003D153D">
        <w:tc>
          <w:tcPr>
            <w:tcW w:w="0" w:type="auto"/>
            <w:hideMark/>
          </w:tcPr>
          <w:p w14:paraId="12273929" w14:textId="77777777" w:rsidR="003B5D50" w:rsidRPr="00872089" w:rsidRDefault="003B5D50" w:rsidP="003B5D50">
            <w:pPr>
              <w:spacing w:after="0" w:line="240" w:lineRule="auto"/>
              <w:rPr>
                <w:rFonts w:asciiTheme="majorHAnsi" w:eastAsia="Times New Roman" w:hAnsiTheme="majorHAnsi" w:cstheme="majorHAnsi"/>
                <w:color w:val="auto"/>
                <w:sz w:val="24"/>
                <w:szCs w:val="24"/>
                <w:lang w:val="en-US"/>
              </w:rPr>
            </w:pPr>
            <w:proofErr w:type="spellStart"/>
            <w:r w:rsidRPr="00872089">
              <w:rPr>
                <w:rFonts w:asciiTheme="majorHAnsi" w:eastAsia="Times New Roman" w:hAnsiTheme="majorHAnsi" w:cstheme="majorHAnsi"/>
                <w:color w:val="auto"/>
                <w:sz w:val="24"/>
                <w:szCs w:val="24"/>
                <w:lang w:val="en-US"/>
              </w:rPr>
              <w:t>Abschluss</w:t>
            </w:r>
            <w:proofErr w:type="spellEnd"/>
          </w:p>
        </w:tc>
        <w:tc>
          <w:tcPr>
            <w:tcW w:w="0" w:type="auto"/>
            <w:hideMark/>
          </w:tcPr>
          <w:p w14:paraId="05C88954" w14:textId="77777777" w:rsidR="003B5D50" w:rsidRPr="00872089" w:rsidRDefault="003B5D50" w:rsidP="003B5D50">
            <w:pPr>
              <w:spacing w:after="0" w:line="240" w:lineRule="auto"/>
              <w:rPr>
                <w:rFonts w:asciiTheme="majorHAnsi" w:eastAsia="Times New Roman" w:hAnsiTheme="majorHAnsi" w:cstheme="majorHAnsi"/>
                <w:color w:val="auto"/>
                <w:sz w:val="24"/>
                <w:szCs w:val="24"/>
              </w:rPr>
            </w:pPr>
            <w:r w:rsidRPr="00872089">
              <w:rPr>
                <w:rFonts w:asciiTheme="majorHAnsi" w:eastAsia="Times New Roman" w:hAnsiTheme="majorHAnsi" w:cstheme="majorHAnsi"/>
                <w:color w:val="auto"/>
                <w:sz w:val="24"/>
                <w:szCs w:val="24"/>
              </w:rPr>
              <w:t>Die Migration wurde erfolgreich abgeschlossen, und das Migrationsprotokoll wurde dokumentiert.</w:t>
            </w:r>
          </w:p>
        </w:tc>
      </w:tr>
    </w:tbl>
    <w:p w14:paraId="6C20001B" w14:textId="77777777" w:rsidR="00356C9E" w:rsidRDefault="00356C9E" w:rsidP="00356C9E">
      <w:pPr>
        <w:pStyle w:val="Heading2"/>
        <w:numPr>
          <w:ilvl w:val="0"/>
          <w:numId w:val="0"/>
        </w:numPr>
        <w:ind w:left="576" w:hanging="576"/>
        <w:rPr>
          <w:lang w:val="en-CH"/>
        </w:rPr>
      </w:pPr>
      <w:r>
        <w:rPr>
          <w:lang w:val="en-CH"/>
        </w:rPr>
        <w:lastRenderedPageBreak/>
        <w:br/>
      </w:r>
    </w:p>
    <w:p w14:paraId="2EC9D447" w14:textId="4F4A2FFE" w:rsidR="003B5D50" w:rsidRDefault="00356C9E" w:rsidP="00356C9E">
      <w:pPr>
        <w:pStyle w:val="Heading2"/>
        <w:rPr>
          <w:lang w:val="en-CH"/>
        </w:rPr>
      </w:pPr>
      <w:bookmarkStart w:id="47" w:name="_Toc138355752"/>
      <w:proofErr w:type="spellStart"/>
      <w:r w:rsidRPr="00356C9E">
        <w:rPr>
          <w:lang w:val="en-CH"/>
        </w:rPr>
        <w:t>Durchführung</w:t>
      </w:r>
      <w:bookmarkEnd w:id="47"/>
      <w:proofErr w:type="spellEnd"/>
    </w:p>
    <w:p w14:paraId="0747E5E2" w14:textId="2D322C89" w:rsidR="00356C9E" w:rsidRDefault="00356C9E" w:rsidP="00356C9E">
      <w:pPr>
        <w:pStyle w:val="Heading3"/>
        <w:rPr>
          <w:lang w:val="en-CH"/>
        </w:rPr>
      </w:pPr>
      <w:bookmarkStart w:id="48" w:name="_Toc138355753"/>
      <w:proofErr w:type="spellStart"/>
      <w:r>
        <w:rPr>
          <w:lang w:val="en-CH"/>
        </w:rPr>
        <w:t>Ausgangslage</w:t>
      </w:r>
      <w:bookmarkEnd w:id="48"/>
      <w:proofErr w:type="spellEnd"/>
    </w:p>
    <w:p w14:paraId="71176DB8" w14:textId="77777777" w:rsidR="00356C9E" w:rsidRDefault="00356C9E" w:rsidP="00356C9E">
      <w:pPr>
        <w:pStyle w:val="Absatz"/>
        <w:rPr>
          <w:lang w:val="en-CH"/>
        </w:rPr>
      </w:pPr>
    </w:p>
    <w:p w14:paraId="22ECE86D" w14:textId="5BC39BE6" w:rsidR="00356C9E" w:rsidRDefault="00356C9E" w:rsidP="00356C9E">
      <w:pPr>
        <w:pStyle w:val="Absatz"/>
        <w:rPr>
          <w:lang w:val="en-CH"/>
        </w:rPr>
      </w:pPr>
      <w:r>
        <w:rPr>
          <w:lang w:val="en-CH"/>
        </w:rPr>
        <w:t xml:space="preserve">Dem </w:t>
      </w:r>
      <w:proofErr w:type="spellStart"/>
      <w:r>
        <w:rPr>
          <w:lang w:val="en-CH"/>
        </w:rPr>
        <w:t>untenstehenden</w:t>
      </w:r>
      <w:proofErr w:type="spellEnd"/>
      <w:r>
        <w:rPr>
          <w:lang w:val="en-CH"/>
        </w:rPr>
        <w:t xml:space="preserve"> ERD </w:t>
      </w:r>
      <w:proofErr w:type="spellStart"/>
      <w:r>
        <w:rPr>
          <w:lang w:val="en-CH"/>
        </w:rPr>
        <w:t>Diagramm</w:t>
      </w:r>
      <w:proofErr w:type="spellEnd"/>
      <w:r>
        <w:rPr>
          <w:lang w:val="en-CH"/>
        </w:rPr>
        <w:t xml:space="preserve"> </w:t>
      </w:r>
      <w:proofErr w:type="spellStart"/>
      <w:r>
        <w:rPr>
          <w:lang w:val="en-CH"/>
        </w:rPr>
        <w:t>sind</w:t>
      </w:r>
      <w:proofErr w:type="spellEnd"/>
      <w:r>
        <w:rPr>
          <w:lang w:val="en-CH"/>
        </w:rPr>
        <w:t xml:space="preserve"> die </w:t>
      </w:r>
      <w:proofErr w:type="spellStart"/>
      <w:r>
        <w:rPr>
          <w:lang w:val="en-CH"/>
        </w:rPr>
        <w:t>im</w:t>
      </w:r>
      <w:proofErr w:type="spellEnd"/>
      <w:r>
        <w:rPr>
          <w:lang w:val="en-CH"/>
        </w:rPr>
        <w:t xml:space="preserve"> </w:t>
      </w:r>
      <w:proofErr w:type="spellStart"/>
      <w:r>
        <w:rPr>
          <w:lang w:val="en-CH"/>
        </w:rPr>
        <w:t>quellsystem</w:t>
      </w:r>
      <w:proofErr w:type="spellEnd"/>
      <w:r>
        <w:rPr>
          <w:lang w:val="en-CH"/>
        </w:rPr>
        <w:t xml:space="preserve"> </w:t>
      </w:r>
      <w:proofErr w:type="spellStart"/>
      <w:r>
        <w:rPr>
          <w:lang w:val="en-CH"/>
        </w:rPr>
        <w:t>vorhandenen</w:t>
      </w:r>
      <w:proofErr w:type="spellEnd"/>
      <w:r>
        <w:rPr>
          <w:lang w:val="en-CH"/>
        </w:rPr>
        <w:t xml:space="preserve"> </w:t>
      </w:r>
      <w:proofErr w:type="spellStart"/>
      <w:r>
        <w:rPr>
          <w:lang w:val="en-CH"/>
        </w:rPr>
        <w:t>Tabellen</w:t>
      </w:r>
      <w:proofErr w:type="spellEnd"/>
      <w:r>
        <w:rPr>
          <w:lang w:val="en-CH"/>
        </w:rPr>
        <w:t xml:space="preserve"> und </w:t>
      </w:r>
      <w:proofErr w:type="spellStart"/>
      <w:r>
        <w:rPr>
          <w:lang w:val="en-CH"/>
        </w:rPr>
        <w:t>relationen</w:t>
      </w:r>
      <w:proofErr w:type="spellEnd"/>
      <w:r>
        <w:rPr>
          <w:lang w:val="en-CH"/>
        </w:rPr>
        <w:t xml:space="preserve"> </w:t>
      </w:r>
      <w:proofErr w:type="spellStart"/>
      <w:r>
        <w:rPr>
          <w:lang w:val="en-CH"/>
        </w:rPr>
        <w:t>zu</w:t>
      </w:r>
      <w:proofErr w:type="spellEnd"/>
      <w:r>
        <w:rPr>
          <w:lang w:val="en-CH"/>
        </w:rPr>
        <w:t xml:space="preserve"> </w:t>
      </w:r>
      <w:proofErr w:type="spellStart"/>
      <w:r>
        <w:rPr>
          <w:lang w:val="en-CH"/>
        </w:rPr>
        <w:t>entnehmen</w:t>
      </w:r>
      <w:proofErr w:type="spellEnd"/>
      <w:r>
        <w:rPr>
          <w:lang w:val="en-CH"/>
        </w:rPr>
        <w:t>:</w:t>
      </w:r>
    </w:p>
    <w:p w14:paraId="6B6D1314" w14:textId="4B69C2EC" w:rsidR="00356C9E" w:rsidRPr="00356C9E" w:rsidRDefault="00356C9E" w:rsidP="00356C9E">
      <w:pPr>
        <w:pStyle w:val="Absatz"/>
        <w:rPr>
          <w:lang w:val="en-CH"/>
        </w:rPr>
      </w:pPr>
      <w:r>
        <w:rPr>
          <w:noProof/>
        </w:rPr>
        <w:drawing>
          <wp:inline distT="0" distB="0" distL="0" distR="0" wp14:anchorId="33173D7A" wp14:editId="18F35DFF">
            <wp:extent cx="5724525" cy="4286250"/>
            <wp:effectExtent l="0" t="0" r="9525" b="0"/>
            <wp:docPr id="644665116" name="Picture 1"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665116" name="Picture 1" descr="A picture containing text, screenshot, font, numb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4286250"/>
                    </a:xfrm>
                    <a:prstGeom prst="rect">
                      <a:avLst/>
                    </a:prstGeom>
                    <a:noFill/>
                    <a:ln>
                      <a:noFill/>
                    </a:ln>
                  </pic:spPr>
                </pic:pic>
              </a:graphicData>
            </a:graphic>
          </wp:inline>
        </w:drawing>
      </w:r>
    </w:p>
    <w:p w14:paraId="76F783B6" w14:textId="2B9A7BAC" w:rsidR="00356C9E" w:rsidRDefault="00356C9E">
      <w:pPr>
        <w:spacing w:after="0" w:line="240" w:lineRule="auto"/>
        <w:rPr>
          <w:rFonts w:ascii="Calibri Light" w:hAnsi="Calibri Light" w:cs="Arial"/>
          <w:color w:val="auto"/>
          <w:sz w:val="24"/>
          <w:szCs w:val="24"/>
          <w:lang w:val="en-CH" w:eastAsia="de-DE"/>
        </w:rPr>
      </w:pPr>
      <w:r>
        <w:rPr>
          <w:lang w:val="en-CH"/>
        </w:rPr>
        <w:br w:type="page"/>
      </w:r>
    </w:p>
    <w:p w14:paraId="60874C53" w14:textId="77777777" w:rsidR="00356C9E" w:rsidRDefault="00356C9E" w:rsidP="00356C9E">
      <w:pPr>
        <w:pStyle w:val="Absatz"/>
        <w:rPr>
          <w:lang w:val="en-CH"/>
        </w:rPr>
      </w:pPr>
    </w:p>
    <w:p w14:paraId="4D605CDF" w14:textId="0EC757F8" w:rsidR="00356C9E" w:rsidRDefault="00356C9E" w:rsidP="00356C9E">
      <w:pPr>
        <w:pStyle w:val="Absatz"/>
        <w:rPr>
          <w:b/>
          <w:bCs/>
          <w:lang w:val="en-CH"/>
        </w:rPr>
      </w:pPr>
      <w:r>
        <w:rPr>
          <w:b/>
          <w:bCs/>
          <w:lang w:val="en-CH"/>
        </w:rPr>
        <w:t xml:space="preserve">Export der </w:t>
      </w:r>
      <w:proofErr w:type="spellStart"/>
      <w:r>
        <w:rPr>
          <w:b/>
          <w:bCs/>
          <w:lang w:val="en-CH"/>
        </w:rPr>
        <w:t>Daten</w:t>
      </w:r>
      <w:proofErr w:type="spellEnd"/>
      <w:r>
        <w:rPr>
          <w:b/>
          <w:bCs/>
          <w:lang w:val="en-CH"/>
        </w:rPr>
        <w:t xml:space="preserve"> via </w:t>
      </w:r>
      <w:proofErr w:type="spellStart"/>
      <w:r>
        <w:rPr>
          <w:b/>
          <w:bCs/>
          <w:lang w:val="en-CH"/>
        </w:rPr>
        <w:t>mysql</w:t>
      </w:r>
      <w:proofErr w:type="spellEnd"/>
      <w:r>
        <w:rPr>
          <w:b/>
          <w:bCs/>
          <w:lang w:val="en-CH"/>
        </w:rPr>
        <w:t xml:space="preserve"> workbench:</w:t>
      </w:r>
    </w:p>
    <w:p w14:paraId="41228756" w14:textId="6AFC1F7A" w:rsidR="00356C9E" w:rsidRDefault="00356C9E" w:rsidP="00356C9E">
      <w:pPr>
        <w:pStyle w:val="Absatz"/>
        <w:rPr>
          <w:b/>
          <w:bCs/>
          <w:lang w:val="en-CH"/>
        </w:rPr>
      </w:pPr>
      <w:r>
        <w:rPr>
          <w:noProof/>
        </w:rPr>
        <w:drawing>
          <wp:inline distT="0" distB="0" distL="0" distR="0" wp14:anchorId="0FE63EA5" wp14:editId="0273B87B">
            <wp:extent cx="4877242" cy="3009900"/>
            <wp:effectExtent l="0" t="0" r="0" b="0"/>
            <wp:docPr id="197237146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371460" name="Picture 2"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7326" cy="3022294"/>
                    </a:xfrm>
                    <a:prstGeom prst="rect">
                      <a:avLst/>
                    </a:prstGeom>
                    <a:noFill/>
                    <a:ln>
                      <a:noFill/>
                    </a:ln>
                  </pic:spPr>
                </pic:pic>
              </a:graphicData>
            </a:graphic>
          </wp:inline>
        </w:drawing>
      </w:r>
    </w:p>
    <w:p w14:paraId="1DB67916" w14:textId="39F6061C" w:rsidR="00DD4297" w:rsidRDefault="00DD4297" w:rsidP="00DD4297">
      <w:pPr>
        <w:pStyle w:val="Absatz"/>
        <w:rPr>
          <w:b/>
          <w:bCs/>
          <w:lang w:val="en-CH"/>
        </w:rPr>
      </w:pPr>
      <w:r>
        <w:rPr>
          <w:b/>
          <w:bCs/>
          <w:lang w:val="en-CH"/>
        </w:rPr>
        <w:t xml:space="preserve">Import der </w:t>
      </w:r>
      <w:proofErr w:type="spellStart"/>
      <w:r>
        <w:rPr>
          <w:b/>
          <w:bCs/>
          <w:lang w:val="en-CH"/>
        </w:rPr>
        <w:t>Daten</w:t>
      </w:r>
      <w:proofErr w:type="spellEnd"/>
      <w:r>
        <w:rPr>
          <w:b/>
          <w:bCs/>
          <w:lang w:val="en-CH"/>
        </w:rPr>
        <w:t xml:space="preserve"> ins </w:t>
      </w:r>
      <w:proofErr w:type="spellStart"/>
      <w:r>
        <w:rPr>
          <w:b/>
          <w:bCs/>
          <w:lang w:val="en-CH"/>
        </w:rPr>
        <w:t>Zielsystem</w:t>
      </w:r>
      <w:proofErr w:type="spellEnd"/>
      <w:r>
        <w:rPr>
          <w:b/>
          <w:bCs/>
          <w:lang w:val="en-CH"/>
        </w:rPr>
        <w:t xml:space="preserve"> via CLI:</w:t>
      </w:r>
    </w:p>
    <w:p w14:paraId="6704194B" w14:textId="77777777" w:rsidR="00DD4297" w:rsidRDefault="00DD4297" w:rsidP="00DD4297">
      <w:pPr>
        <w:pStyle w:val="Absatz"/>
        <w:rPr>
          <w:b/>
          <w:bCs/>
          <w:lang w:val="en-CH"/>
        </w:rPr>
      </w:pPr>
    </w:p>
    <w:p w14:paraId="7E787BAA" w14:textId="347F2884" w:rsidR="00DD4297" w:rsidRPr="00DD4297" w:rsidRDefault="00DD4297" w:rsidP="00DD429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5657211"/>
        <w:rPr>
          <w:rFonts w:ascii="Consolas" w:hAnsi="Consolas" w:cs="Courier New"/>
        </w:rPr>
      </w:pPr>
      <w:proofErr w:type="spellStart"/>
      <w:r w:rsidRPr="00DD4297">
        <w:rPr>
          <w:rFonts w:ascii="Consolas" w:hAnsi="Consolas" w:cs="Courier New"/>
          <w:color w:val="660066"/>
        </w:rPr>
        <w:t>Mysql</w:t>
      </w:r>
      <w:proofErr w:type="spellEnd"/>
      <w:r w:rsidRPr="00DD4297">
        <w:rPr>
          <w:rFonts w:ascii="Consolas" w:hAnsi="Consolas" w:cs="Courier New"/>
          <w:color w:val="000000"/>
        </w:rPr>
        <w:t xml:space="preserve"> </w:t>
      </w:r>
      <w:r w:rsidRPr="00DD4297">
        <w:rPr>
          <w:rFonts w:ascii="Consolas" w:hAnsi="Consolas" w:cs="Courier New"/>
          <w:color w:val="666600"/>
        </w:rPr>
        <w:t>-</w:t>
      </w:r>
      <w:r w:rsidRPr="00DD4297">
        <w:rPr>
          <w:rFonts w:ascii="Consolas" w:hAnsi="Consolas" w:cs="Courier New"/>
          <w:color w:val="000000"/>
        </w:rPr>
        <w:t xml:space="preserve">u root </w:t>
      </w:r>
      <w:r w:rsidRPr="00DD4297">
        <w:rPr>
          <w:rFonts w:ascii="Consolas" w:hAnsi="Consolas" w:cs="Courier New"/>
          <w:color w:val="666600"/>
        </w:rPr>
        <w:t>-</w:t>
      </w:r>
      <w:r w:rsidRPr="00DD4297">
        <w:rPr>
          <w:rFonts w:ascii="Consolas" w:hAnsi="Consolas" w:cs="Courier New"/>
          <w:color w:val="000000"/>
        </w:rPr>
        <w:t>p$</w:t>
      </w:r>
      <w:r w:rsidRPr="00DD4297">
        <w:rPr>
          <w:rFonts w:ascii="Consolas" w:hAnsi="Consolas" w:cs="Courier New"/>
          <w:color w:val="666600"/>
        </w:rPr>
        <w:t>{</w:t>
      </w:r>
      <w:r w:rsidRPr="00DD4297">
        <w:rPr>
          <w:rFonts w:ascii="Consolas" w:hAnsi="Consolas" w:cs="Courier New"/>
          <w:color w:val="000000"/>
        </w:rPr>
        <w:t>MYSQL_ROOT_PASSWORD</w:t>
      </w:r>
      <w:r w:rsidRPr="00DD4297">
        <w:rPr>
          <w:rFonts w:ascii="Consolas" w:hAnsi="Consolas" w:cs="Courier New"/>
          <w:color w:val="666600"/>
        </w:rPr>
        <w:t>}</w:t>
      </w:r>
      <w:r w:rsidRPr="00DD4297">
        <w:rPr>
          <w:rFonts w:ascii="Consolas" w:hAnsi="Consolas" w:cs="Courier New"/>
          <w:color w:val="000000"/>
        </w:rPr>
        <w:t xml:space="preserve"> </w:t>
      </w:r>
      <w:r w:rsidRPr="00DD4297">
        <w:rPr>
          <w:rFonts w:ascii="Consolas" w:hAnsi="Consolas" w:cs="Courier New"/>
          <w:color w:val="666600"/>
        </w:rPr>
        <w:t>&lt;</w:t>
      </w:r>
      <w:r w:rsidRPr="00DD4297">
        <w:rPr>
          <w:rFonts w:ascii="Consolas" w:hAnsi="Consolas" w:cs="Courier New"/>
          <w:color w:val="000000"/>
        </w:rPr>
        <w:t xml:space="preserve"> </w:t>
      </w:r>
      <w:proofErr w:type="spellStart"/>
      <w:r w:rsidRPr="00DD4297">
        <w:rPr>
          <w:rFonts w:ascii="Consolas" w:hAnsi="Consolas" w:cs="Courier New"/>
          <w:color w:val="000000"/>
        </w:rPr>
        <w:t>employees</w:t>
      </w:r>
      <w:r w:rsidRPr="00DD4297">
        <w:rPr>
          <w:rFonts w:ascii="Consolas" w:hAnsi="Consolas" w:cs="Courier New"/>
          <w:color w:val="666600"/>
        </w:rPr>
        <w:t>.</w:t>
      </w:r>
      <w:r w:rsidRPr="00DD4297">
        <w:rPr>
          <w:rFonts w:ascii="Consolas" w:hAnsi="Consolas" w:cs="Courier New"/>
          <w:color w:val="000000"/>
        </w:rPr>
        <w:t>sql</w:t>
      </w:r>
      <w:proofErr w:type="spellEnd"/>
    </w:p>
    <w:p w14:paraId="7ED21DE9" w14:textId="74284BDD" w:rsidR="00DD4297" w:rsidRDefault="00B84321" w:rsidP="00356C9E">
      <w:pPr>
        <w:pStyle w:val="Absatz"/>
        <w:rPr>
          <w:b/>
          <w:bCs/>
          <w:lang w:val="en-CH"/>
        </w:rPr>
      </w:pPr>
      <w:r>
        <w:rPr>
          <w:noProof/>
        </w:rPr>
        <w:drawing>
          <wp:inline distT="0" distB="0" distL="0" distR="0" wp14:anchorId="3C7558F7" wp14:editId="60A39C2E">
            <wp:extent cx="5760085" cy="2646680"/>
            <wp:effectExtent l="0" t="0" r="0" b="1270"/>
            <wp:docPr id="200220607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206078" name="Picture 3"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085" cy="2646680"/>
                    </a:xfrm>
                    <a:prstGeom prst="rect">
                      <a:avLst/>
                    </a:prstGeom>
                    <a:noFill/>
                    <a:ln>
                      <a:noFill/>
                    </a:ln>
                  </pic:spPr>
                </pic:pic>
              </a:graphicData>
            </a:graphic>
          </wp:inline>
        </w:drawing>
      </w:r>
    </w:p>
    <w:p w14:paraId="424ECBD6" w14:textId="77777777" w:rsidR="00B84321" w:rsidRDefault="00B84321" w:rsidP="00356C9E">
      <w:pPr>
        <w:pStyle w:val="Absatz"/>
        <w:rPr>
          <w:b/>
          <w:bCs/>
          <w:lang w:val="en-CH"/>
        </w:rPr>
      </w:pPr>
    </w:p>
    <w:p w14:paraId="68A8EA7C" w14:textId="7211BC5D" w:rsidR="00B84321" w:rsidRPr="00DD4297" w:rsidRDefault="00B84321" w:rsidP="00356C9E">
      <w:pPr>
        <w:pStyle w:val="Absatz"/>
        <w:rPr>
          <w:b/>
          <w:bCs/>
          <w:lang w:val="en-CH"/>
        </w:rPr>
      </w:pPr>
      <w:r>
        <w:rPr>
          <w:noProof/>
        </w:rPr>
        <w:lastRenderedPageBreak/>
        <w:drawing>
          <wp:inline distT="0" distB="0" distL="0" distR="0" wp14:anchorId="1E096669" wp14:editId="1199CB86">
            <wp:extent cx="5760085" cy="3761740"/>
            <wp:effectExtent l="0" t="0" r="0" b="0"/>
            <wp:docPr id="209140938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409382" name="Picture 4"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085" cy="3761740"/>
                    </a:xfrm>
                    <a:prstGeom prst="rect">
                      <a:avLst/>
                    </a:prstGeom>
                    <a:noFill/>
                    <a:ln>
                      <a:noFill/>
                    </a:ln>
                  </pic:spPr>
                </pic:pic>
              </a:graphicData>
            </a:graphic>
          </wp:inline>
        </w:drawing>
      </w:r>
    </w:p>
    <w:p w14:paraId="4D0D0739" w14:textId="77777777" w:rsidR="00227AB9" w:rsidRPr="00872089" w:rsidRDefault="00227AB9" w:rsidP="00BC1BB4">
      <w:pPr>
        <w:pStyle w:val="Heading1"/>
        <w:rPr>
          <w:rFonts w:cstheme="majorHAnsi"/>
        </w:rPr>
      </w:pPr>
      <w:bookmarkStart w:id="49" w:name="_Toc138355754"/>
      <w:r w:rsidRPr="00872089">
        <w:rPr>
          <w:rFonts w:cstheme="majorHAnsi"/>
        </w:rPr>
        <w:t>Phase Einführung</w:t>
      </w:r>
      <w:bookmarkEnd w:id="49"/>
    </w:p>
    <w:p w14:paraId="6A752F46" w14:textId="77777777" w:rsidR="00A66FA2" w:rsidRPr="00872089" w:rsidRDefault="00A66FA2" w:rsidP="00A66FA2">
      <w:pPr>
        <w:pStyle w:val="NormalWeb"/>
        <w:rPr>
          <w:rFonts w:asciiTheme="majorHAnsi" w:hAnsiTheme="majorHAnsi" w:cstheme="majorHAnsi"/>
          <w:lang w:val="de-CH"/>
        </w:rPr>
      </w:pPr>
      <w:r w:rsidRPr="00872089">
        <w:rPr>
          <w:rFonts w:asciiTheme="majorHAnsi" w:hAnsiTheme="majorHAnsi" w:cstheme="majorHAnsi"/>
          <w:lang w:val="de-CH"/>
        </w:rPr>
        <w:t>Im Rahmen der Migration wurden folgende Schritte durchgeführt:</w:t>
      </w:r>
    </w:p>
    <w:p w14:paraId="2CA377E8" w14:textId="77777777" w:rsidR="00A66FA2" w:rsidRPr="00872089" w:rsidRDefault="00A66FA2" w:rsidP="00A66FA2">
      <w:pPr>
        <w:pStyle w:val="NormalWeb"/>
        <w:numPr>
          <w:ilvl w:val="0"/>
          <w:numId w:val="38"/>
        </w:numPr>
        <w:rPr>
          <w:rFonts w:asciiTheme="majorHAnsi" w:hAnsiTheme="majorHAnsi" w:cstheme="majorHAnsi"/>
        </w:rPr>
      </w:pPr>
      <w:r w:rsidRPr="00872089">
        <w:rPr>
          <w:rFonts w:asciiTheme="majorHAnsi" w:hAnsiTheme="majorHAnsi" w:cstheme="majorHAnsi"/>
          <w:lang w:val="de-CH"/>
        </w:rPr>
        <w:t xml:space="preserve">Export der Daten: Die Daten aus der MySQL 5-Datenbank wurden mithilfe des CLI-Tools erfolgreich exportiert. </w:t>
      </w:r>
      <w:r w:rsidRPr="00872089">
        <w:rPr>
          <w:rFonts w:asciiTheme="majorHAnsi" w:hAnsiTheme="majorHAnsi" w:cstheme="majorHAnsi"/>
        </w:rPr>
        <w:t xml:space="preserve">Es </w:t>
      </w:r>
      <w:proofErr w:type="spellStart"/>
      <w:r w:rsidRPr="00872089">
        <w:rPr>
          <w:rFonts w:asciiTheme="majorHAnsi" w:hAnsiTheme="majorHAnsi" w:cstheme="majorHAnsi"/>
        </w:rPr>
        <w:t>wurden</w:t>
      </w:r>
      <w:proofErr w:type="spellEnd"/>
      <w:r w:rsidRPr="00872089">
        <w:rPr>
          <w:rFonts w:asciiTheme="majorHAnsi" w:hAnsiTheme="majorHAnsi" w:cstheme="majorHAnsi"/>
        </w:rPr>
        <w:t xml:space="preserve"> </w:t>
      </w:r>
      <w:proofErr w:type="spellStart"/>
      <w:r w:rsidRPr="00872089">
        <w:rPr>
          <w:rFonts w:asciiTheme="majorHAnsi" w:hAnsiTheme="majorHAnsi" w:cstheme="majorHAnsi"/>
        </w:rPr>
        <w:t>keine</w:t>
      </w:r>
      <w:proofErr w:type="spellEnd"/>
      <w:r w:rsidRPr="00872089">
        <w:rPr>
          <w:rFonts w:asciiTheme="majorHAnsi" w:hAnsiTheme="majorHAnsi" w:cstheme="majorHAnsi"/>
        </w:rPr>
        <w:t xml:space="preserve"> </w:t>
      </w:r>
      <w:proofErr w:type="spellStart"/>
      <w:r w:rsidRPr="00872089">
        <w:rPr>
          <w:rFonts w:asciiTheme="majorHAnsi" w:hAnsiTheme="majorHAnsi" w:cstheme="majorHAnsi"/>
        </w:rPr>
        <w:t>Datenverluste</w:t>
      </w:r>
      <w:proofErr w:type="spellEnd"/>
      <w:r w:rsidRPr="00872089">
        <w:rPr>
          <w:rFonts w:asciiTheme="majorHAnsi" w:hAnsiTheme="majorHAnsi" w:cstheme="majorHAnsi"/>
        </w:rPr>
        <w:t xml:space="preserve"> </w:t>
      </w:r>
      <w:proofErr w:type="spellStart"/>
      <w:r w:rsidRPr="00872089">
        <w:rPr>
          <w:rFonts w:asciiTheme="majorHAnsi" w:hAnsiTheme="majorHAnsi" w:cstheme="majorHAnsi"/>
        </w:rPr>
        <w:t>oder</w:t>
      </w:r>
      <w:proofErr w:type="spellEnd"/>
      <w:r w:rsidRPr="00872089">
        <w:rPr>
          <w:rFonts w:asciiTheme="majorHAnsi" w:hAnsiTheme="majorHAnsi" w:cstheme="majorHAnsi"/>
        </w:rPr>
        <w:t xml:space="preserve"> -</w:t>
      </w:r>
      <w:proofErr w:type="spellStart"/>
      <w:r w:rsidRPr="00872089">
        <w:rPr>
          <w:rFonts w:asciiTheme="majorHAnsi" w:hAnsiTheme="majorHAnsi" w:cstheme="majorHAnsi"/>
        </w:rPr>
        <w:t>beschädigungen</w:t>
      </w:r>
      <w:proofErr w:type="spellEnd"/>
      <w:r w:rsidRPr="00872089">
        <w:rPr>
          <w:rFonts w:asciiTheme="majorHAnsi" w:hAnsiTheme="majorHAnsi" w:cstheme="majorHAnsi"/>
        </w:rPr>
        <w:t xml:space="preserve"> </w:t>
      </w:r>
      <w:proofErr w:type="spellStart"/>
      <w:r w:rsidRPr="00872089">
        <w:rPr>
          <w:rFonts w:asciiTheme="majorHAnsi" w:hAnsiTheme="majorHAnsi" w:cstheme="majorHAnsi"/>
        </w:rPr>
        <w:t>festgestellt</w:t>
      </w:r>
      <w:proofErr w:type="spellEnd"/>
      <w:r w:rsidRPr="00872089">
        <w:rPr>
          <w:rFonts w:asciiTheme="majorHAnsi" w:hAnsiTheme="majorHAnsi" w:cstheme="majorHAnsi"/>
        </w:rPr>
        <w:t>.</w:t>
      </w:r>
    </w:p>
    <w:p w14:paraId="163BD334" w14:textId="77777777" w:rsidR="00A66FA2" w:rsidRPr="00872089" w:rsidRDefault="00A66FA2" w:rsidP="00A66FA2">
      <w:pPr>
        <w:pStyle w:val="NormalWeb"/>
        <w:numPr>
          <w:ilvl w:val="0"/>
          <w:numId w:val="38"/>
        </w:numPr>
        <w:rPr>
          <w:rFonts w:asciiTheme="majorHAnsi" w:hAnsiTheme="majorHAnsi" w:cstheme="majorHAnsi"/>
          <w:lang w:val="de-CH"/>
        </w:rPr>
      </w:pPr>
      <w:r w:rsidRPr="00872089">
        <w:rPr>
          <w:rFonts w:asciiTheme="majorHAnsi" w:hAnsiTheme="majorHAnsi" w:cstheme="majorHAnsi"/>
          <w:lang w:val="de-CH"/>
        </w:rPr>
        <w:t>Import in MySQL 8: Die exportierten Daten wurden reibungslos in die MySQL 8-Datenbank importiert. Dabei wurden alle Tabellen, Relationen und Indizes korrekt erstellt und die Datenintegrität wurde gewahrt.</w:t>
      </w:r>
    </w:p>
    <w:p w14:paraId="10223627" w14:textId="77777777" w:rsidR="00A66FA2" w:rsidRPr="00872089" w:rsidRDefault="00A66FA2" w:rsidP="00A66FA2">
      <w:pPr>
        <w:pStyle w:val="NormalWeb"/>
        <w:numPr>
          <w:ilvl w:val="0"/>
          <w:numId w:val="38"/>
        </w:numPr>
        <w:rPr>
          <w:rFonts w:asciiTheme="majorHAnsi" w:hAnsiTheme="majorHAnsi" w:cstheme="majorHAnsi"/>
          <w:lang w:val="de-CH"/>
        </w:rPr>
      </w:pPr>
      <w:r w:rsidRPr="00872089">
        <w:rPr>
          <w:rFonts w:asciiTheme="majorHAnsi" w:hAnsiTheme="majorHAnsi" w:cstheme="majorHAnsi"/>
          <w:lang w:val="de-CH"/>
        </w:rPr>
        <w:t>Datenbereinigung: Vor dem Import wurde eine gründliche Datenbereinigung durchgeführt, um veraltete, doppelte oder ungültige Daten zu entfernen. Dadurch wurde die Qualität und Konsistenz der Daten in der MySQL 8-Datenbank verbessert.</w:t>
      </w:r>
    </w:p>
    <w:p w14:paraId="0B843BDB" w14:textId="77777777" w:rsidR="00A66FA2" w:rsidRPr="00872089" w:rsidRDefault="00A66FA2" w:rsidP="00A66FA2">
      <w:pPr>
        <w:pStyle w:val="NormalWeb"/>
        <w:numPr>
          <w:ilvl w:val="0"/>
          <w:numId w:val="38"/>
        </w:numPr>
        <w:rPr>
          <w:rFonts w:asciiTheme="majorHAnsi" w:hAnsiTheme="majorHAnsi" w:cstheme="majorHAnsi"/>
          <w:lang w:val="de-CH"/>
        </w:rPr>
      </w:pPr>
      <w:r w:rsidRPr="00872089">
        <w:rPr>
          <w:rFonts w:asciiTheme="majorHAnsi" w:hAnsiTheme="majorHAnsi" w:cstheme="majorHAnsi"/>
          <w:lang w:val="de-CH"/>
        </w:rPr>
        <w:t>Funktionalitätstests: Um die korrekte Funktion der migrierten Datenbank sicherzustellen, wurden umfangreiche Tests durchgeführt. Alle Anwendungen, die auf die MySQL 8-Datenbank zugreifen, wurden überprüft, und es wurden keine Abweichungen oder Fehlfunktionen festgestellt.</w:t>
      </w:r>
    </w:p>
    <w:p w14:paraId="0F5D2672" w14:textId="77777777" w:rsidR="00872089" w:rsidRPr="00872089" w:rsidRDefault="00A66FA2" w:rsidP="00A66FA2">
      <w:pPr>
        <w:pStyle w:val="NormalWeb"/>
        <w:numPr>
          <w:ilvl w:val="0"/>
          <w:numId w:val="38"/>
        </w:numPr>
        <w:rPr>
          <w:rFonts w:asciiTheme="majorHAnsi" w:hAnsiTheme="majorHAnsi" w:cstheme="majorHAnsi"/>
          <w:lang w:val="de-CH"/>
        </w:rPr>
      </w:pPr>
      <w:r w:rsidRPr="00872089">
        <w:rPr>
          <w:rFonts w:asciiTheme="majorHAnsi" w:hAnsiTheme="majorHAnsi" w:cstheme="majorHAnsi"/>
          <w:lang w:val="de-CH"/>
        </w:rPr>
        <w:t>Performance-Tests: Die Performance der MySQL 8-Datenbank wurde ausführlich getestet, um sicherzustellen, dass sie den erwarteten Anforderungen an Skalierbarkeit und Reaktionsfähigkeit entspricht. Die Tests zeigten eine verbesserte Performance im Vergleich zur vorherigen Version.</w:t>
      </w:r>
    </w:p>
    <w:p w14:paraId="6B4993DA" w14:textId="12B39B65" w:rsidR="00A66FA2" w:rsidRDefault="00A66FA2" w:rsidP="00872089">
      <w:pPr>
        <w:pStyle w:val="NormalWeb"/>
        <w:ind w:left="360"/>
        <w:rPr>
          <w:rFonts w:asciiTheme="majorHAnsi" w:hAnsiTheme="majorHAnsi" w:cstheme="majorHAnsi"/>
          <w:lang w:val="de-CH"/>
        </w:rPr>
      </w:pPr>
      <w:r w:rsidRPr="00872089">
        <w:rPr>
          <w:rFonts w:asciiTheme="majorHAnsi" w:hAnsiTheme="majorHAnsi" w:cstheme="majorHAnsi"/>
          <w:lang w:val="de-CH"/>
        </w:rPr>
        <w:t>Basierend auf diesen Durchführungsschritten und den erfolgreich abgeschlossenen Tests bestätigen wir hiermit die Abnahme der MySQL 8 Migration. Die neue Datenbankumgebung ist stabil, funktionsfähig und erfüllt alle vordefinierten Anforderungen.</w:t>
      </w:r>
    </w:p>
    <w:p w14:paraId="4841817C" w14:textId="77777777" w:rsidR="0028376F" w:rsidRDefault="0028376F" w:rsidP="00872089">
      <w:pPr>
        <w:pStyle w:val="NormalWeb"/>
        <w:ind w:left="360"/>
        <w:rPr>
          <w:rFonts w:asciiTheme="majorHAnsi" w:hAnsiTheme="majorHAnsi" w:cstheme="majorHAnsi"/>
          <w:lang w:val="de-CH"/>
        </w:rPr>
      </w:pPr>
    </w:p>
    <w:p w14:paraId="3383F6B8" w14:textId="77777777" w:rsidR="0028376F" w:rsidRPr="0028376F" w:rsidRDefault="0028376F" w:rsidP="0028376F">
      <w:pPr>
        <w:spacing w:after="0" w:line="240" w:lineRule="auto"/>
        <w:rPr>
          <w:rFonts w:ascii="Times New Roman" w:eastAsia="Times New Roman" w:hAnsi="Times New Roman"/>
          <w:color w:val="auto"/>
          <w:sz w:val="24"/>
          <w:szCs w:val="24"/>
          <w:lang w:val="en-CH" w:eastAsia="en-CH"/>
        </w:rPr>
      </w:pPr>
      <w:r>
        <w:t>Freigabeantrag</w:t>
      </w:r>
      <w:r>
        <w:br/>
      </w:r>
      <w:r w:rsidR="00000000">
        <w:rPr>
          <w:rFonts w:ascii="Times New Roman" w:eastAsia="Times New Roman" w:hAnsi="Times New Roman"/>
          <w:color w:val="auto"/>
          <w:sz w:val="24"/>
          <w:szCs w:val="24"/>
          <w:lang w:val="en-CH" w:eastAsia="en-CH"/>
        </w:rPr>
        <w:pict w14:anchorId="43F1EFA9">
          <v:rect id="_x0000_i1025" style="width:0;height:1.5pt" o:hralign="center" o:hrstd="t" o:hr="t" fillcolor="#a0a0a0" stroked="f"/>
        </w:pict>
      </w:r>
    </w:p>
    <w:p w14:paraId="6240F035" w14:textId="564E95D1" w:rsidR="0028376F" w:rsidRDefault="009A73EB" w:rsidP="0028376F">
      <w:pPr>
        <w:pStyle w:val="Heading2"/>
        <w:rPr>
          <w:lang w:val="en-CH"/>
        </w:rPr>
      </w:pPr>
      <w:bookmarkStart w:id="50" w:name="_Toc138355755"/>
      <w:proofErr w:type="spellStart"/>
      <w:r>
        <w:rPr>
          <w:lang w:val="en-CH"/>
        </w:rPr>
        <w:t>Freigabeantrag</w:t>
      </w:r>
      <w:bookmarkEnd w:id="50"/>
      <w:proofErr w:type="spellEnd"/>
    </w:p>
    <w:p w14:paraId="763C95B9" w14:textId="5A164A6C" w:rsidR="009A73EB" w:rsidRPr="009A73EB" w:rsidRDefault="009A73EB" w:rsidP="009A73EB">
      <w:pPr>
        <w:pStyle w:val="Absatz"/>
        <w:rPr>
          <w:lang w:val="en-CH"/>
        </w:rPr>
      </w:pPr>
      <w:r w:rsidRPr="009A73EB">
        <w:rPr>
          <w:lang w:val="en-CH"/>
        </w:rPr>
        <w:t>FREIGABEANTRAG</w:t>
      </w:r>
    </w:p>
    <w:p w14:paraId="0D48D1A5" w14:textId="77777777" w:rsidR="009A73EB" w:rsidRPr="009A73EB" w:rsidRDefault="009A73EB" w:rsidP="009A73EB">
      <w:pPr>
        <w:pStyle w:val="Absatz"/>
        <w:numPr>
          <w:ilvl w:val="0"/>
          <w:numId w:val="39"/>
        </w:numPr>
        <w:rPr>
          <w:lang w:val="en-CH"/>
        </w:rPr>
      </w:pPr>
      <w:proofErr w:type="spellStart"/>
      <w:r w:rsidRPr="009A73EB">
        <w:rPr>
          <w:b/>
          <w:bCs/>
          <w:lang w:val="en-CH"/>
        </w:rPr>
        <w:t>Antragsteller</w:t>
      </w:r>
      <w:proofErr w:type="spellEnd"/>
      <w:r w:rsidRPr="009A73EB">
        <w:rPr>
          <w:b/>
          <w:bCs/>
          <w:lang w:val="en-CH"/>
        </w:rPr>
        <w:t>:</w:t>
      </w:r>
      <w:r w:rsidRPr="009A73EB">
        <w:rPr>
          <w:lang w:val="en-CH"/>
        </w:rPr>
        <w:t xml:space="preserve"> </w:t>
      </w:r>
      <w:proofErr w:type="spellStart"/>
      <w:r w:rsidRPr="009A73EB">
        <w:rPr>
          <w:lang w:val="en-CH"/>
        </w:rPr>
        <w:t>Patric</w:t>
      </w:r>
      <w:proofErr w:type="spellEnd"/>
      <w:r w:rsidRPr="009A73EB">
        <w:rPr>
          <w:lang w:val="en-CH"/>
        </w:rPr>
        <w:t xml:space="preserve"> Steiner</w:t>
      </w:r>
    </w:p>
    <w:p w14:paraId="3D9F6F19" w14:textId="5D274457" w:rsidR="009A73EB" w:rsidRPr="009A73EB" w:rsidRDefault="009A73EB" w:rsidP="009A73EB">
      <w:pPr>
        <w:pStyle w:val="Absatz"/>
        <w:numPr>
          <w:ilvl w:val="0"/>
          <w:numId w:val="39"/>
        </w:numPr>
        <w:rPr>
          <w:lang w:val="en-CH"/>
        </w:rPr>
      </w:pPr>
      <w:r w:rsidRPr="009A73EB">
        <w:rPr>
          <w:b/>
          <w:bCs/>
          <w:lang w:val="en-CH"/>
        </w:rPr>
        <w:t>Datum:</w:t>
      </w:r>
      <w:r w:rsidRPr="009A73EB">
        <w:rPr>
          <w:lang w:val="en-CH"/>
        </w:rPr>
        <w:t xml:space="preserve"> </w:t>
      </w:r>
      <w:r w:rsidRPr="009A73EB">
        <w:rPr>
          <w:lang w:val="en-CH"/>
        </w:rPr>
        <w:t>22.06.2023</w:t>
      </w:r>
    </w:p>
    <w:p w14:paraId="2875E8DA" w14:textId="1429AEE4" w:rsidR="009A73EB" w:rsidRPr="00D62875" w:rsidRDefault="009A73EB" w:rsidP="009A73EB">
      <w:pPr>
        <w:pStyle w:val="Absatz"/>
        <w:numPr>
          <w:ilvl w:val="0"/>
          <w:numId w:val="39"/>
        </w:numPr>
        <w:rPr>
          <w:lang w:val="en-CH"/>
        </w:rPr>
      </w:pPr>
      <w:proofErr w:type="spellStart"/>
      <w:r w:rsidRPr="009A73EB">
        <w:rPr>
          <w:b/>
          <w:bCs/>
          <w:lang w:val="en-CH"/>
        </w:rPr>
        <w:t>Antrag</w:t>
      </w:r>
      <w:proofErr w:type="spellEnd"/>
      <w:r w:rsidRPr="009A73EB">
        <w:rPr>
          <w:b/>
          <w:bCs/>
          <w:lang w:val="en-CH"/>
        </w:rPr>
        <w:t xml:space="preserve"> </w:t>
      </w:r>
      <w:proofErr w:type="spellStart"/>
      <w:r w:rsidRPr="009A73EB">
        <w:rPr>
          <w:b/>
          <w:bCs/>
          <w:lang w:val="en-CH"/>
        </w:rPr>
        <w:t>betreffend</w:t>
      </w:r>
      <w:proofErr w:type="spellEnd"/>
      <w:r w:rsidRPr="009A73EB">
        <w:rPr>
          <w:b/>
          <w:bCs/>
          <w:lang w:val="en-CH"/>
        </w:rPr>
        <w:t>:</w:t>
      </w:r>
      <w:r w:rsidRPr="009A73EB">
        <w:rPr>
          <w:lang w:val="en-CH"/>
        </w:rPr>
        <w:t xml:space="preserve"> SQL</w:t>
      </w:r>
      <w:r>
        <w:rPr>
          <w:lang w:val="en-CH"/>
        </w:rPr>
        <w:t xml:space="preserve"> </w:t>
      </w:r>
      <w:r w:rsidRPr="009A73EB">
        <w:rPr>
          <w:lang w:val="en-CH"/>
        </w:rPr>
        <w:t>migration</w:t>
      </w:r>
    </w:p>
    <w:p w14:paraId="30ACD762" w14:textId="77777777" w:rsidR="00D62875" w:rsidRPr="009A73EB" w:rsidRDefault="00D62875" w:rsidP="00D62875">
      <w:pPr>
        <w:pStyle w:val="Absatz"/>
        <w:rPr>
          <w:lang w:val="en-CH"/>
        </w:rPr>
      </w:pPr>
    </w:p>
    <w:p w14:paraId="21650FA8" w14:textId="77777777" w:rsidR="009A73EB" w:rsidRPr="009A73EB" w:rsidRDefault="009A73EB" w:rsidP="009A73EB">
      <w:pPr>
        <w:pStyle w:val="Absatz"/>
        <w:rPr>
          <w:lang w:val="en-CH"/>
        </w:rPr>
      </w:pPr>
      <w:proofErr w:type="spellStart"/>
      <w:r w:rsidRPr="009A73EB">
        <w:rPr>
          <w:b/>
          <w:bCs/>
          <w:lang w:val="en-CH"/>
        </w:rPr>
        <w:t>Beschreibung</w:t>
      </w:r>
      <w:proofErr w:type="spellEnd"/>
      <w:r w:rsidRPr="009A73EB">
        <w:rPr>
          <w:b/>
          <w:bCs/>
          <w:lang w:val="en-CH"/>
        </w:rPr>
        <w:t xml:space="preserve"> der </w:t>
      </w:r>
      <w:proofErr w:type="spellStart"/>
      <w:r w:rsidRPr="009A73EB">
        <w:rPr>
          <w:b/>
          <w:bCs/>
          <w:lang w:val="en-CH"/>
        </w:rPr>
        <w:t>Freigabe</w:t>
      </w:r>
      <w:proofErr w:type="spellEnd"/>
      <w:r w:rsidRPr="009A73EB">
        <w:rPr>
          <w:b/>
          <w:bCs/>
          <w:lang w:val="en-CH"/>
        </w:rPr>
        <w:t>:</w:t>
      </w:r>
    </w:p>
    <w:p w14:paraId="01DA780C" w14:textId="77777777" w:rsidR="009A73EB" w:rsidRDefault="009A73EB" w:rsidP="009A73EB">
      <w:pPr>
        <w:pStyle w:val="Absatz"/>
      </w:pPr>
      <w:r>
        <w:t>Dieser Freigabeantrag betrifft die Migration unserer bestehenden MySQL 5-Datenbank auf MySQL 8. Die Migration umfasst das Backup der aktuellen Daten, die Installation der MySQL 8-Software, die Übertragung der Daten auf das neue System und ausführliche Tests zur Gewährleistung der Funktionalität und Performance. Die Aktualisierung auf MySQL 8 bietet verbesserte Funktionen, einschließlich besserer Performance, erweiterter Sicherheitsfunktionen und verbesserter Replikation.</w:t>
      </w:r>
    </w:p>
    <w:p w14:paraId="1E43603E" w14:textId="0B276857" w:rsidR="009A73EB" w:rsidRPr="009A73EB" w:rsidRDefault="009A73EB" w:rsidP="009A73EB">
      <w:pPr>
        <w:pStyle w:val="Absatz"/>
        <w:rPr>
          <w:lang w:val="en-CH"/>
        </w:rPr>
      </w:pPr>
      <w:proofErr w:type="spellStart"/>
      <w:r w:rsidRPr="009A73EB">
        <w:rPr>
          <w:b/>
          <w:bCs/>
          <w:lang w:val="en-CH"/>
        </w:rPr>
        <w:t>Risikoanalyse</w:t>
      </w:r>
      <w:proofErr w:type="spellEnd"/>
      <w:r w:rsidRPr="009A73EB">
        <w:rPr>
          <w:b/>
          <w:bCs/>
          <w:lang w:val="en-CH"/>
        </w:rPr>
        <w:t>:</w:t>
      </w:r>
    </w:p>
    <w:p w14:paraId="42DF7236" w14:textId="74D85B43" w:rsidR="009A73EB" w:rsidRPr="009A73EB" w:rsidRDefault="009A73EB" w:rsidP="009A73EB">
      <w:pPr>
        <w:pStyle w:val="Absatz"/>
        <w:rPr>
          <w:lang w:val="en-CH"/>
        </w:rPr>
      </w:pPr>
      <w:r>
        <w:t>Die Hauptgefahren dieser Migration sind Datenverlust und mögliche Ausfallzeiten während des Migrationsprozesses. Zur Risikominimierung wird ein vollständiges Backup der aktuellen Datenbank durchgeführt</w:t>
      </w:r>
      <w:r>
        <w:rPr>
          <w:lang w:val="en-CH"/>
        </w:rPr>
        <w:t>.</w:t>
      </w:r>
    </w:p>
    <w:p w14:paraId="5A500BF5" w14:textId="7C862FA9" w:rsidR="009A73EB" w:rsidRPr="009A73EB" w:rsidRDefault="009A73EB" w:rsidP="009A73EB">
      <w:pPr>
        <w:pStyle w:val="Absatz"/>
        <w:rPr>
          <w:lang w:val="en-CH"/>
        </w:rPr>
      </w:pPr>
      <w:proofErr w:type="spellStart"/>
      <w:r w:rsidRPr="009A73EB">
        <w:rPr>
          <w:b/>
          <w:bCs/>
          <w:lang w:val="en-CH"/>
        </w:rPr>
        <w:t>Testverfahren</w:t>
      </w:r>
      <w:proofErr w:type="spellEnd"/>
      <w:r w:rsidRPr="009A73EB">
        <w:rPr>
          <w:b/>
          <w:bCs/>
          <w:lang w:val="en-CH"/>
        </w:rPr>
        <w:t>:</w:t>
      </w:r>
    </w:p>
    <w:p w14:paraId="56F264A7" w14:textId="77777777" w:rsidR="00D62875" w:rsidRDefault="00D62875" w:rsidP="009A73EB">
      <w:pPr>
        <w:pStyle w:val="Absatz"/>
      </w:pPr>
      <w:r>
        <w:t>Die Tests umfassen eine Überprüfung der Integrität der migrierten Daten, Leistungstests zur Überprüfung der Systemperformance und Tests der Benutzerinteraktion zur Überprüfung der allgemeinen Benutzerfreundlichkeit und Funktion.</w:t>
      </w:r>
    </w:p>
    <w:p w14:paraId="64D8D161" w14:textId="77777777" w:rsidR="009A73EB" w:rsidRPr="009A73EB" w:rsidRDefault="009A73EB" w:rsidP="009A73EB">
      <w:pPr>
        <w:pStyle w:val="Absatz"/>
        <w:rPr>
          <w:lang w:val="en-CH"/>
        </w:rPr>
      </w:pPr>
      <w:proofErr w:type="spellStart"/>
      <w:r w:rsidRPr="009A73EB">
        <w:rPr>
          <w:b/>
          <w:bCs/>
          <w:lang w:val="en-CH"/>
        </w:rPr>
        <w:t>Betroffene</w:t>
      </w:r>
      <w:proofErr w:type="spellEnd"/>
      <w:r w:rsidRPr="009A73EB">
        <w:rPr>
          <w:b/>
          <w:bCs/>
          <w:lang w:val="en-CH"/>
        </w:rPr>
        <w:t xml:space="preserve"> </w:t>
      </w:r>
      <w:proofErr w:type="spellStart"/>
      <w:r w:rsidRPr="009A73EB">
        <w:rPr>
          <w:b/>
          <w:bCs/>
          <w:lang w:val="en-CH"/>
        </w:rPr>
        <w:t>Systeme</w:t>
      </w:r>
      <w:proofErr w:type="spellEnd"/>
      <w:r w:rsidRPr="009A73EB">
        <w:rPr>
          <w:b/>
          <w:bCs/>
          <w:lang w:val="en-CH"/>
        </w:rPr>
        <w:t xml:space="preserve"> </w:t>
      </w:r>
      <w:proofErr w:type="spellStart"/>
      <w:r w:rsidRPr="009A73EB">
        <w:rPr>
          <w:b/>
          <w:bCs/>
          <w:lang w:val="en-CH"/>
        </w:rPr>
        <w:t>oder</w:t>
      </w:r>
      <w:proofErr w:type="spellEnd"/>
      <w:r w:rsidRPr="009A73EB">
        <w:rPr>
          <w:b/>
          <w:bCs/>
          <w:lang w:val="en-CH"/>
        </w:rPr>
        <w:t xml:space="preserve"> </w:t>
      </w:r>
      <w:proofErr w:type="spellStart"/>
      <w:r w:rsidRPr="009A73EB">
        <w:rPr>
          <w:b/>
          <w:bCs/>
          <w:lang w:val="en-CH"/>
        </w:rPr>
        <w:t>Dienste</w:t>
      </w:r>
      <w:proofErr w:type="spellEnd"/>
      <w:r w:rsidRPr="009A73EB">
        <w:rPr>
          <w:b/>
          <w:bCs/>
          <w:lang w:val="en-CH"/>
        </w:rPr>
        <w:t>:</w:t>
      </w:r>
    </w:p>
    <w:p w14:paraId="2AAD2D07" w14:textId="77777777" w:rsidR="00D62875" w:rsidRDefault="00D62875" w:rsidP="009A73EB">
      <w:pPr>
        <w:pStyle w:val="Absatz"/>
      </w:pPr>
      <w:r>
        <w:t>Die Migration beeinflusst alle Dienste und Anwendungen, die auf die MySQL-Datenbank zugreifen, einschließlich, aber nicht beschränkt auf, unser Kundenservice-Portal, interne Berichterstattungssysteme und das Lagerverwaltungssystem.</w:t>
      </w:r>
    </w:p>
    <w:p w14:paraId="3831B36A" w14:textId="775C4AC4" w:rsidR="009A73EB" w:rsidRPr="009A73EB" w:rsidRDefault="009A73EB" w:rsidP="009A73EB">
      <w:pPr>
        <w:pStyle w:val="Absatz"/>
        <w:rPr>
          <w:lang w:val="en-CH"/>
        </w:rPr>
      </w:pPr>
      <w:proofErr w:type="spellStart"/>
      <w:r w:rsidRPr="009A73EB">
        <w:rPr>
          <w:b/>
          <w:bCs/>
          <w:lang w:val="en-CH"/>
        </w:rPr>
        <w:t>Geplanter</w:t>
      </w:r>
      <w:proofErr w:type="spellEnd"/>
      <w:r w:rsidRPr="009A73EB">
        <w:rPr>
          <w:b/>
          <w:bCs/>
          <w:lang w:val="en-CH"/>
        </w:rPr>
        <w:t xml:space="preserve"> </w:t>
      </w:r>
      <w:proofErr w:type="spellStart"/>
      <w:r w:rsidRPr="009A73EB">
        <w:rPr>
          <w:b/>
          <w:bCs/>
          <w:lang w:val="en-CH"/>
        </w:rPr>
        <w:t>Zeitpunkt</w:t>
      </w:r>
      <w:proofErr w:type="spellEnd"/>
      <w:r w:rsidRPr="009A73EB">
        <w:rPr>
          <w:b/>
          <w:bCs/>
          <w:lang w:val="en-CH"/>
        </w:rPr>
        <w:t xml:space="preserve"> der </w:t>
      </w:r>
      <w:proofErr w:type="spellStart"/>
      <w:r w:rsidRPr="009A73EB">
        <w:rPr>
          <w:b/>
          <w:bCs/>
          <w:lang w:val="en-CH"/>
        </w:rPr>
        <w:t>Freigabe</w:t>
      </w:r>
      <w:proofErr w:type="spellEnd"/>
      <w:r w:rsidRPr="009A73EB">
        <w:rPr>
          <w:b/>
          <w:bCs/>
          <w:lang w:val="en-CH"/>
        </w:rPr>
        <w:t>:</w:t>
      </w:r>
    </w:p>
    <w:p w14:paraId="65BCCA3D" w14:textId="0F8EE195" w:rsidR="009A73EB" w:rsidRPr="009A73EB" w:rsidRDefault="00D62875" w:rsidP="009A73EB">
      <w:pPr>
        <w:pStyle w:val="Absatz"/>
        <w:rPr>
          <w:lang w:val="en-CH"/>
        </w:rPr>
      </w:pPr>
      <w:r>
        <w:t>Die Migration ist für den 2</w:t>
      </w:r>
      <w:r>
        <w:rPr>
          <w:lang w:val="en-CH"/>
        </w:rPr>
        <w:t>2</w:t>
      </w:r>
      <w:r>
        <w:t>. Juni 2023 geplant und wird außerhalb der Hauptgeschäftszeiten stattfinden, um die Auswirkungen auf die Geschäftstätigkeit zu minimieren.</w:t>
      </w:r>
    </w:p>
    <w:p w14:paraId="16A7731C" w14:textId="59E2AECE" w:rsidR="009A73EB" w:rsidRPr="009A73EB" w:rsidRDefault="009A73EB" w:rsidP="009A73EB">
      <w:pPr>
        <w:pStyle w:val="Absatz"/>
        <w:rPr>
          <w:lang w:val="en-CH"/>
        </w:rPr>
      </w:pPr>
      <w:proofErr w:type="spellStart"/>
      <w:r w:rsidRPr="009A73EB">
        <w:rPr>
          <w:b/>
          <w:bCs/>
          <w:lang w:val="en-CH"/>
        </w:rPr>
        <w:t>Unterschrift</w:t>
      </w:r>
      <w:proofErr w:type="spellEnd"/>
      <w:r w:rsidRPr="009A73EB">
        <w:rPr>
          <w:b/>
          <w:bCs/>
          <w:lang w:val="en-CH"/>
        </w:rPr>
        <w:t xml:space="preserve"> des </w:t>
      </w:r>
      <w:proofErr w:type="spellStart"/>
      <w:r w:rsidRPr="009A73EB">
        <w:rPr>
          <w:b/>
          <w:bCs/>
          <w:lang w:val="en-CH"/>
        </w:rPr>
        <w:t>Antragstellers</w:t>
      </w:r>
      <w:proofErr w:type="spellEnd"/>
      <w:r w:rsidRPr="009A73EB">
        <w:rPr>
          <w:b/>
          <w:bCs/>
          <w:lang w:val="en-CH"/>
        </w:rPr>
        <w:t>:</w:t>
      </w:r>
      <w:r w:rsidRPr="009A73EB">
        <w:rPr>
          <w:lang w:val="en-CH"/>
        </w:rPr>
        <w:t xml:space="preserve"> </w:t>
      </w:r>
      <w:r w:rsidR="00D62875">
        <w:rPr>
          <w:lang w:val="en-CH"/>
        </w:rPr>
        <w:t>----</w:t>
      </w:r>
    </w:p>
    <w:p w14:paraId="30F7B0B2" w14:textId="2F03374A" w:rsidR="009A73EB" w:rsidRPr="009A73EB" w:rsidRDefault="009A73EB" w:rsidP="009A73EB">
      <w:pPr>
        <w:pStyle w:val="Absatz"/>
        <w:rPr>
          <w:lang w:val="en-CH"/>
        </w:rPr>
      </w:pPr>
      <w:proofErr w:type="spellStart"/>
      <w:r w:rsidRPr="009A73EB">
        <w:rPr>
          <w:b/>
          <w:bCs/>
          <w:lang w:val="en-CH"/>
        </w:rPr>
        <w:t>Genehmigung</w:t>
      </w:r>
      <w:proofErr w:type="spellEnd"/>
      <w:r w:rsidRPr="009A73EB">
        <w:rPr>
          <w:b/>
          <w:bCs/>
          <w:lang w:val="en-CH"/>
        </w:rPr>
        <w:t xml:space="preserve"> des </w:t>
      </w:r>
      <w:proofErr w:type="spellStart"/>
      <w:r w:rsidRPr="009A73EB">
        <w:rPr>
          <w:b/>
          <w:bCs/>
          <w:lang w:val="en-CH"/>
        </w:rPr>
        <w:t>Vorgesetzten</w:t>
      </w:r>
      <w:proofErr w:type="spellEnd"/>
      <w:r w:rsidRPr="009A73EB">
        <w:rPr>
          <w:b/>
          <w:bCs/>
          <w:lang w:val="en-CH"/>
        </w:rPr>
        <w:t>:</w:t>
      </w:r>
      <w:r w:rsidRPr="009A73EB">
        <w:rPr>
          <w:lang w:val="en-CH"/>
        </w:rPr>
        <w:t xml:space="preserve"> </w:t>
      </w:r>
      <w:r w:rsidR="00D62875">
        <w:rPr>
          <w:lang w:val="en-CH"/>
        </w:rPr>
        <w:t>----</w:t>
      </w:r>
    </w:p>
    <w:p w14:paraId="5A548AAF" w14:textId="294266FF" w:rsidR="009A73EB" w:rsidRPr="009A73EB" w:rsidRDefault="009A73EB" w:rsidP="009A73EB">
      <w:pPr>
        <w:pStyle w:val="Absatz"/>
        <w:rPr>
          <w:lang w:val="en-CH"/>
        </w:rPr>
      </w:pPr>
    </w:p>
    <w:p w14:paraId="775AE60D" w14:textId="55372090" w:rsidR="00D62875" w:rsidRDefault="00D62875">
      <w:pPr>
        <w:spacing w:after="0" w:line="240" w:lineRule="auto"/>
        <w:rPr>
          <w:rFonts w:asciiTheme="majorHAnsi" w:hAnsiTheme="majorHAnsi" w:cstheme="majorHAnsi"/>
          <w:color w:val="000000"/>
          <w:sz w:val="24"/>
          <w:szCs w:val="24"/>
          <w:lang w:eastAsia="de-DE"/>
        </w:rPr>
      </w:pPr>
      <w:r>
        <w:rPr>
          <w:rFonts w:asciiTheme="majorHAnsi" w:hAnsiTheme="majorHAnsi" w:cstheme="majorHAnsi"/>
        </w:rPr>
        <w:br w:type="page"/>
      </w:r>
    </w:p>
    <w:p w14:paraId="3EE92349" w14:textId="77777777" w:rsidR="003E34C9" w:rsidRPr="00872089" w:rsidRDefault="003E34C9" w:rsidP="00BC1BB4">
      <w:pPr>
        <w:pStyle w:val="Tab-Abstand0"/>
        <w:rPr>
          <w:rFonts w:asciiTheme="majorHAnsi" w:hAnsiTheme="majorHAnsi" w:cstheme="majorHAnsi"/>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
        <w:gridCol w:w="3119"/>
        <w:gridCol w:w="5386"/>
      </w:tblGrid>
      <w:tr w:rsidR="006345C4" w:rsidRPr="00872089" w14:paraId="5B5FB9D5" w14:textId="77777777" w:rsidTr="00BD2C92">
        <w:trPr>
          <w:trHeight w:val="329"/>
          <w:tblHeader/>
        </w:trPr>
        <w:tc>
          <w:tcPr>
            <w:tcW w:w="567" w:type="dxa"/>
            <w:tcBorders>
              <w:top w:val="single" w:sz="4" w:space="0" w:color="auto"/>
              <w:left w:val="single" w:sz="4" w:space="0" w:color="auto"/>
              <w:bottom w:val="single" w:sz="4" w:space="0" w:color="auto"/>
              <w:right w:val="single" w:sz="4" w:space="0" w:color="auto"/>
            </w:tcBorders>
            <w:shd w:val="clear" w:color="auto" w:fill="D9D9D9"/>
            <w:hideMark/>
          </w:tcPr>
          <w:p w14:paraId="75387A41" w14:textId="77777777" w:rsidR="006345C4" w:rsidRPr="00872089" w:rsidRDefault="006345C4" w:rsidP="00BC1BB4">
            <w:pPr>
              <w:pStyle w:val="AbsatzTab12PtTitel"/>
              <w:rPr>
                <w:rFonts w:asciiTheme="majorHAnsi" w:hAnsiTheme="majorHAnsi" w:cstheme="majorHAnsi"/>
              </w:rPr>
            </w:pPr>
            <w:bookmarkStart w:id="51" w:name="_Toc98598217"/>
            <w:r w:rsidRPr="00872089">
              <w:rPr>
                <w:rFonts w:asciiTheme="majorHAnsi" w:hAnsiTheme="majorHAnsi" w:cstheme="majorHAnsi"/>
              </w:rPr>
              <w:t>Nr.</w:t>
            </w:r>
          </w:p>
        </w:tc>
        <w:tc>
          <w:tcPr>
            <w:tcW w:w="3119" w:type="dxa"/>
            <w:tcBorders>
              <w:top w:val="single" w:sz="4" w:space="0" w:color="auto"/>
              <w:left w:val="single" w:sz="4" w:space="0" w:color="auto"/>
              <w:bottom w:val="single" w:sz="4" w:space="0" w:color="auto"/>
              <w:right w:val="single" w:sz="4" w:space="0" w:color="auto"/>
            </w:tcBorders>
            <w:shd w:val="clear" w:color="auto" w:fill="D9D9D9"/>
            <w:hideMark/>
          </w:tcPr>
          <w:p w14:paraId="12B7016F" w14:textId="77777777" w:rsidR="006345C4" w:rsidRPr="00872089" w:rsidRDefault="006345C4" w:rsidP="00BC1BB4">
            <w:pPr>
              <w:pStyle w:val="AbsatzTab12PtTitel"/>
              <w:rPr>
                <w:rFonts w:asciiTheme="majorHAnsi" w:hAnsiTheme="majorHAnsi" w:cstheme="majorHAnsi"/>
              </w:rPr>
            </w:pPr>
            <w:r w:rsidRPr="00872089">
              <w:rPr>
                <w:rFonts w:asciiTheme="majorHAnsi" w:hAnsiTheme="majorHAnsi" w:cstheme="majorHAnsi"/>
              </w:rPr>
              <w:t>Anforderung</w:t>
            </w:r>
          </w:p>
        </w:tc>
        <w:tc>
          <w:tcPr>
            <w:tcW w:w="5386" w:type="dxa"/>
            <w:tcBorders>
              <w:top w:val="single" w:sz="4" w:space="0" w:color="auto"/>
              <w:left w:val="single" w:sz="4" w:space="0" w:color="auto"/>
              <w:bottom w:val="single" w:sz="4" w:space="0" w:color="auto"/>
              <w:right w:val="single" w:sz="4" w:space="0" w:color="auto"/>
            </w:tcBorders>
            <w:shd w:val="clear" w:color="auto" w:fill="D9D9D9"/>
            <w:hideMark/>
          </w:tcPr>
          <w:p w14:paraId="11BEAF82" w14:textId="77777777" w:rsidR="006345C4" w:rsidRPr="00872089" w:rsidRDefault="006345C4" w:rsidP="00BC1BB4">
            <w:pPr>
              <w:pStyle w:val="AbsatzTab12PtTitel"/>
              <w:rPr>
                <w:rFonts w:asciiTheme="majorHAnsi" w:hAnsiTheme="majorHAnsi" w:cstheme="majorHAnsi"/>
              </w:rPr>
            </w:pPr>
            <w:r w:rsidRPr="00872089">
              <w:rPr>
                <w:rFonts w:asciiTheme="majorHAnsi" w:hAnsiTheme="majorHAnsi" w:cstheme="majorHAnsi"/>
              </w:rPr>
              <w:t>Beschreibung</w:t>
            </w:r>
          </w:p>
        </w:tc>
      </w:tr>
      <w:tr w:rsidR="006345C4" w:rsidRPr="00872089" w14:paraId="78F89FE8" w14:textId="77777777" w:rsidTr="00BD2C92">
        <w:trPr>
          <w:trHeight w:val="425"/>
        </w:trPr>
        <w:tc>
          <w:tcPr>
            <w:tcW w:w="567" w:type="dxa"/>
            <w:tcBorders>
              <w:top w:val="single" w:sz="4" w:space="0" w:color="auto"/>
              <w:left w:val="single" w:sz="4" w:space="0" w:color="auto"/>
              <w:bottom w:val="single" w:sz="4" w:space="0" w:color="auto"/>
              <w:right w:val="single" w:sz="4" w:space="0" w:color="auto"/>
            </w:tcBorders>
          </w:tcPr>
          <w:p w14:paraId="026915A5"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01</w:t>
            </w:r>
          </w:p>
        </w:tc>
        <w:tc>
          <w:tcPr>
            <w:tcW w:w="3119" w:type="dxa"/>
            <w:tcBorders>
              <w:top w:val="single" w:sz="4" w:space="0" w:color="auto"/>
              <w:left w:val="single" w:sz="4" w:space="0" w:color="auto"/>
              <w:bottom w:val="single" w:sz="4" w:space="0" w:color="auto"/>
              <w:right w:val="single" w:sz="4" w:space="0" w:color="auto"/>
            </w:tcBorders>
          </w:tcPr>
          <w:p w14:paraId="147018AF" w14:textId="77777777" w:rsidR="006345C4" w:rsidRPr="00872089" w:rsidRDefault="006345C4" w:rsidP="00BC1BB4">
            <w:pPr>
              <w:pStyle w:val="AbsatzTab12Pt1-1Kur"/>
              <w:rPr>
                <w:rFonts w:asciiTheme="majorHAnsi" w:hAnsiTheme="majorHAnsi" w:cstheme="majorHAnsi"/>
              </w:rPr>
            </w:pPr>
            <w:r w:rsidRPr="00872089">
              <w:rPr>
                <w:rFonts w:asciiTheme="majorHAnsi" w:hAnsiTheme="majorHAnsi" w:cstheme="majorHAnsi"/>
              </w:rPr>
              <w:t>Vollständigkeit der Migration</w:t>
            </w:r>
          </w:p>
        </w:tc>
        <w:tc>
          <w:tcPr>
            <w:tcW w:w="5386" w:type="dxa"/>
            <w:tcBorders>
              <w:top w:val="single" w:sz="4" w:space="0" w:color="auto"/>
              <w:left w:val="single" w:sz="4" w:space="0" w:color="auto"/>
              <w:bottom w:val="single" w:sz="4" w:space="0" w:color="auto"/>
              <w:right w:val="single" w:sz="4" w:space="0" w:color="auto"/>
            </w:tcBorders>
          </w:tcPr>
          <w:p w14:paraId="2B6FBED4" w14:textId="77777777" w:rsidR="006345C4" w:rsidRPr="00872089" w:rsidRDefault="006345C4" w:rsidP="00BC1BB4">
            <w:pPr>
              <w:pStyle w:val="AbsatzTab12Pt1-1Kur"/>
              <w:rPr>
                <w:rFonts w:asciiTheme="majorHAnsi" w:hAnsiTheme="majorHAnsi" w:cstheme="majorHAnsi"/>
              </w:rPr>
            </w:pPr>
            <w:proofErr w:type="spellStart"/>
            <w:r w:rsidRPr="00872089">
              <w:rPr>
                <w:rFonts w:asciiTheme="majorHAnsi" w:hAnsiTheme="majorHAnsi" w:cstheme="majorHAnsi"/>
              </w:rPr>
              <w:t>Mithil</w:t>
            </w:r>
            <w:r w:rsidR="00BC1BB4" w:rsidRPr="00872089">
              <w:rPr>
                <w:rFonts w:asciiTheme="majorHAnsi" w:hAnsiTheme="majorHAnsi" w:cstheme="majorHAnsi"/>
              </w:rPr>
              <w:t>lfe</w:t>
            </w:r>
            <w:proofErr w:type="spellEnd"/>
            <w:r w:rsidR="00BC1BB4" w:rsidRPr="00872089">
              <w:rPr>
                <w:rFonts w:asciiTheme="majorHAnsi" w:hAnsiTheme="majorHAnsi" w:cstheme="majorHAnsi"/>
              </w:rPr>
              <w:t xml:space="preserve"> der MD5 Funktion von </w:t>
            </w:r>
            <w:proofErr w:type="spellStart"/>
            <w:r w:rsidR="00BC1BB4" w:rsidRPr="00872089">
              <w:rPr>
                <w:rFonts w:asciiTheme="majorHAnsi" w:hAnsiTheme="majorHAnsi" w:cstheme="majorHAnsi"/>
              </w:rPr>
              <w:t>mysql</w:t>
            </w:r>
            <w:proofErr w:type="spellEnd"/>
            <w:r w:rsidR="00BC1BB4" w:rsidRPr="00872089">
              <w:rPr>
                <w:rFonts w:asciiTheme="majorHAnsi" w:hAnsiTheme="majorHAnsi" w:cstheme="majorHAnsi"/>
              </w:rPr>
              <w:t xml:space="preserve"> werden auf </w:t>
            </w:r>
            <w:proofErr w:type="spellStart"/>
            <w:r w:rsidR="00BC1BB4" w:rsidRPr="00872089">
              <w:rPr>
                <w:rFonts w:asciiTheme="majorHAnsi" w:hAnsiTheme="majorHAnsi" w:cstheme="majorHAnsi"/>
              </w:rPr>
              <w:t>quellsystem</w:t>
            </w:r>
            <w:proofErr w:type="spellEnd"/>
            <w:r w:rsidR="00BC1BB4" w:rsidRPr="00872089">
              <w:rPr>
                <w:rFonts w:asciiTheme="majorHAnsi" w:hAnsiTheme="majorHAnsi" w:cstheme="majorHAnsi"/>
              </w:rPr>
              <w:t xml:space="preserve"> und Zielsystem (nach </w:t>
            </w:r>
            <w:proofErr w:type="spellStart"/>
            <w:r w:rsidR="00BC1BB4" w:rsidRPr="00872089">
              <w:rPr>
                <w:rFonts w:asciiTheme="majorHAnsi" w:hAnsiTheme="majorHAnsi" w:cstheme="majorHAnsi"/>
              </w:rPr>
              <w:t>migration</w:t>
            </w:r>
            <w:proofErr w:type="spellEnd"/>
            <w:r w:rsidR="00BC1BB4" w:rsidRPr="00872089">
              <w:rPr>
                <w:rFonts w:asciiTheme="majorHAnsi" w:hAnsiTheme="majorHAnsi" w:cstheme="majorHAnsi"/>
              </w:rPr>
              <w:t xml:space="preserve">) </w:t>
            </w:r>
            <w:proofErr w:type="spellStart"/>
            <w:r w:rsidR="00BC1BB4" w:rsidRPr="00872089">
              <w:rPr>
                <w:rFonts w:asciiTheme="majorHAnsi" w:hAnsiTheme="majorHAnsi" w:cstheme="majorHAnsi"/>
              </w:rPr>
              <w:t>hashes</w:t>
            </w:r>
            <w:proofErr w:type="spellEnd"/>
            <w:r w:rsidR="00BC1BB4" w:rsidRPr="00872089">
              <w:rPr>
                <w:rFonts w:asciiTheme="majorHAnsi" w:hAnsiTheme="majorHAnsi" w:cstheme="majorHAnsi"/>
              </w:rPr>
              <w:t xml:space="preserve"> erstellt und die beiden </w:t>
            </w:r>
            <w:proofErr w:type="spellStart"/>
            <w:r w:rsidR="00BC1BB4" w:rsidRPr="00872089">
              <w:rPr>
                <w:rFonts w:asciiTheme="majorHAnsi" w:hAnsiTheme="majorHAnsi" w:cstheme="majorHAnsi"/>
              </w:rPr>
              <w:t>hashes</w:t>
            </w:r>
            <w:proofErr w:type="spellEnd"/>
            <w:r w:rsidR="00BC1BB4" w:rsidRPr="00872089">
              <w:rPr>
                <w:rFonts w:asciiTheme="majorHAnsi" w:hAnsiTheme="majorHAnsi" w:cstheme="majorHAnsi"/>
              </w:rPr>
              <w:t xml:space="preserve"> werden verglichen.</w:t>
            </w:r>
          </w:p>
        </w:tc>
      </w:tr>
      <w:tr w:rsidR="006345C4" w:rsidRPr="00872089" w14:paraId="49125C02" w14:textId="77777777" w:rsidTr="00BD2C92">
        <w:trPr>
          <w:trHeight w:val="425"/>
        </w:trPr>
        <w:tc>
          <w:tcPr>
            <w:tcW w:w="567" w:type="dxa"/>
            <w:tcBorders>
              <w:top w:val="single" w:sz="4" w:space="0" w:color="auto"/>
              <w:left w:val="single" w:sz="4" w:space="0" w:color="auto"/>
              <w:bottom w:val="single" w:sz="4" w:space="0" w:color="auto"/>
              <w:right w:val="single" w:sz="4" w:space="0" w:color="auto"/>
            </w:tcBorders>
          </w:tcPr>
          <w:p w14:paraId="751B7FC3"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02</w:t>
            </w:r>
          </w:p>
        </w:tc>
        <w:tc>
          <w:tcPr>
            <w:tcW w:w="3119" w:type="dxa"/>
            <w:tcBorders>
              <w:top w:val="single" w:sz="4" w:space="0" w:color="auto"/>
              <w:left w:val="single" w:sz="4" w:space="0" w:color="auto"/>
              <w:bottom w:val="single" w:sz="4" w:space="0" w:color="auto"/>
              <w:right w:val="single" w:sz="4" w:space="0" w:color="auto"/>
            </w:tcBorders>
          </w:tcPr>
          <w:p w14:paraId="3B015F0A" w14:textId="77777777" w:rsidR="006345C4" w:rsidRPr="00872089" w:rsidRDefault="006345C4" w:rsidP="00BC1BB4">
            <w:pPr>
              <w:pStyle w:val="AbsatzTab12Pt1-1Kur"/>
              <w:keepNext/>
              <w:rPr>
                <w:rFonts w:asciiTheme="majorHAnsi" w:hAnsiTheme="majorHAnsi" w:cstheme="majorHAnsi"/>
              </w:rPr>
            </w:pPr>
            <w:r w:rsidRPr="00872089">
              <w:rPr>
                <w:rFonts w:asciiTheme="majorHAnsi" w:hAnsiTheme="majorHAnsi" w:cstheme="majorHAnsi"/>
              </w:rPr>
              <w:t>Datenintegrität</w:t>
            </w:r>
          </w:p>
        </w:tc>
        <w:tc>
          <w:tcPr>
            <w:tcW w:w="5386" w:type="dxa"/>
            <w:tcBorders>
              <w:top w:val="single" w:sz="4" w:space="0" w:color="auto"/>
              <w:left w:val="single" w:sz="4" w:space="0" w:color="auto"/>
              <w:bottom w:val="single" w:sz="4" w:space="0" w:color="auto"/>
              <w:right w:val="single" w:sz="4" w:space="0" w:color="auto"/>
            </w:tcBorders>
          </w:tcPr>
          <w:p w14:paraId="3EA7DE92" w14:textId="77777777" w:rsidR="006345C4" w:rsidRPr="00872089" w:rsidRDefault="00BC1BB4" w:rsidP="00BC1BB4">
            <w:pPr>
              <w:pStyle w:val="AbsatzTab12Pt1-1Kur"/>
              <w:keepNext/>
              <w:rPr>
                <w:rFonts w:asciiTheme="majorHAnsi" w:hAnsiTheme="majorHAnsi" w:cstheme="majorHAnsi"/>
              </w:rPr>
            </w:pPr>
            <w:r w:rsidRPr="00872089">
              <w:rPr>
                <w:rFonts w:asciiTheme="majorHAnsi" w:hAnsiTheme="majorHAnsi" w:cstheme="majorHAnsi"/>
              </w:rPr>
              <w:t xml:space="preserve">Ebenfalls via </w:t>
            </w:r>
            <w:proofErr w:type="spellStart"/>
            <w:r w:rsidRPr="00872089">
              <w:rPr>
                <w:rFonts w:asciiTheme="majorHAnsi" w:hAnsiTheme="majorHAnsi" w:cstheme="majorHAnsi"/>
              </w:rPr>
              <w:t>hash</w:t>
            </w:r>
            <w:proofErr w:type="spellEnd"/>
            <w:r w:rsidRPr="00872089">
              <w:rPr>
                <w:rFonts w:asciiTheme="majorHAnsi" w:hAnsiTheme="majorHAnsi" w:cstheme="majorHAnsi"/>
              </w:rPr>
              <w:t>.</w:t>
            </w:r>
          </w:p>
        </w:tc>
      </w:tr>
    </w:tbl>
    <w:p w14:paraId="606091D1" w14:textId="77777777" w:rsidR="006345C4" w:rsidRPr="00872089" w:rsidRDefault="006345C4" w:rsidP="00BC1BB4">
      <w:pPr>
        <w:pStyle w:val="Caption"/>
        <w:rPr>
          <w:rFonts w:asciiTheme="majorHAnsi" w:hAnsiTheme="majorHAnsi" w:cstheme="majorHAnsi"/>
        </w:rPr>
      </w:pPr>
    </w:p>
    <w:p w14:paraId="73C6D7A3" w14:textId="2BAB29D5" w:rsidR="003E34C9" w:rsidRPr="00872089" w:rsidRDefault="003E34C9" w:rsidP="00BC1BB4">
      <w:pPr>
        <w:pStyle w:val="Caption"/>
        <w:rPr>
          <w:rFonts w:asciiTheme="majorHAnsi" w:hAnsiTheme="majorHAnsi" w:cstheme="majorHAnsi"/>
        </w:rPr>
      </w:pPr>
      <w:r w:rsidRPr="00872089">
        <w:rPr>
          <w:rFonts w:asciiTheme="majorHAnsi" w:hAnsiTheme="majorHAnsi" w:cstheme="majorHAnsi"/>
        </w:rPr>
        <w:t xml:space="preserve">Tabelle </w:t>
      </w:r>
      <w:r w:rsidRPr="00872089">
        <w:rPr>
          <w:rFonts w:asciiTheme="majorHAnsi" w:hAnsiTheme="majorHAnsi" w:cstheme="majorHAnsi"/>
          <w:noProof/>
        </w:rPr>
        <w:fldChar w:fldCharType="begin"/>
      </w:r>
      <w:r w:rsidRPr="00872089">
        <w:rPr>
          <w:rFonts w:asciiTheme="majorHAnsi" w:hAnsiTheme="majorHAnsi" w:cstheme="majorHAnsi"/>
          <w:noProof/>
        </w:rPr>
        <w:instrText xml:space="preserve"> SEQ Tabelle \* ARABIC </w:instrText>
      </w:r>
      <w:r w:rsidRPr="00872089">
        <w:rPr>
          <w:rFonts w:asciiTheme="majorHAnsi" w:hAnsiTheme="majorHAnsi" w:cstheme="majorHAnsi"/>
          <w:noProof/>
        </w:rPr>
        <w:fldChar w:fldCharType="separate"/>
      </w:r>
      <w:r w:rsidR="003B5D50" w:rsidRPr="00872089">
        <w:rPr>
          <w:rFonts w:asciiTheme="majorHAnsi" w:hAnsiTheme="majorHAnsi" w:cstheme="majorHAnsi"/>
          <w:noProof/>
        </w:rPr>
        <w:t>8</w:t>
      </w:r>
      <w:r w:rsidRPr="00872089">
        <w:rPr>
          <w:rFonts w:asciiTheme="majorHAnsi" w:hAnsiTheme="majorHAnsi" w:cstheme="majorHAnsi"/>
          <w:noProof/>
        </w:rPr>
        <w:fldChar w:fldCharType="end"/>
      </w:r>
      <w:r w:rsidRPr="00872089">
        <w:rPr>
          <w:rFonts w:asciiTheme="majorHAnsi" w:hAnsiTheme="majorHAnsi" w:cstheme="majorHAnsi"/>
        </w:rPr>
        <w:t>:</w:t>
      </w:r>
      <w:r w:rsidRPr="00872089">
        <w:rPr>
          <w:rFonts w:asciiTheme="majorHAnsi" w:hAnsiTheme="majorHAnsi" w:cstheme="majorHAnsi"/>
        </w:rPr>
        <w:tab/>
        <w:t>Anforderungsabdeckung</w:t>
      </w:r>
      <w:bookmarkEnd w:id="51"/>
    </w:p>
    <w:p w14:paraId="2E4B8AD1" w14:textId="77777777" w:rsidR="00EA6A07" w:rsidRPr="00872089" w:rsidRDefault="00EA6A07" w:rsidP="00BC1BB4">
      <w:pPr>
        <w:pStyle w:val="Absatz0Pt"/>
        <w:pageBreakBefore/>
        <w:rPr>
          <w:rFonts w:asciiTheme="majorHAnsi" w:hAnsiTheme="majorHAnsi" w:cstheme="majorHAnsi"/>
        </w:rPr>
      </w:pPr>
    </w:p>
    <w:p w14:paraId="23193E7B" w14:textId="77777777" w:rsidR="00EA6A07" w:rsidRPr="00872089" w:rsidRDefault="007B3821" w:rsidP="00BC1BB4">
      <w:pPr>
        <w:pStyle w:val="Inhaltsverzeichnis12"/>
        <w:spacing w:before="360"/>
        <w:rPr>
          <w:rFonts w:asciiTheme="majorHAnsi" w:hAnsiTheme="majorHAnsi" w:cstheme="majorHAnsi"/>
        </w:rPr>
      </w:pPr>
      <w:bookmarkStart w:id="52" w:name="_Toc467679021"/>
      <w:bookmarkStart w:id="53" w:name="_Toc461648074"/>
      <w:bookmarkStart w:id="54" w:name="_Toc467846276"/>
      <w:bookmarkStart w:id="55" w:name="_Toc527983447"/>
      <w:bookmarkStart w:id="56" w:name="_Toc530490789"/>
      <w:r w:rsidRPr="00872089">
        <w:rPr>
          <w:rFonts w:asciiTheme="majorHAnsi" w:hAnsiTheme="majorHAnsi" w:cstheme="majorHAnsi"/>
        </w:rPr>
        <w:t>Abkürzungen und Glossar</w:t>
      </w:r>
      <w:bookmarkEnd w:id="52"/>
      <w:bookmarkEnd w:id="53"/>
      <w:bookmarkEnd w:id="54"/>
      <w:bookmarkEnd w:id="55"/>
      <w:bookmarkEnd w:id="56"/>
    </w:p>
    <w:tbl>
      <w:tblPr>
        <w:tblW w:w="921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551"/>
        <w:gridCol w:w="6659"/>
      </w:tblGrid>
      <w:tr w:rsidR="00EA6A07" w:rsidRPr="00872089" w14:paraId="7228F710" w14:textId="77777777">
        <w:trPr>
          <w:tblHeader/>
        </w:trPr>
        <w:tc>
          <w:tcPr>
            <w:tcW w:w="2552" w:type="dxa"/>
            <w:tcBorders>
              <w:top w:val="single" w:sz="4" w:space="0" w:color="auto"/>
              <w:left w:val="single" w:sz="4" w:space="0" w:color="auto"/>
              <w:bottom w:val="single" w:sz="4" w:space="0" w:color="auto"/>
              <w:right w:val="single" w:sz="4" w:space="0" w:color="auto"/>
            </w:tcBorders>
            <w:shd w:val="clear" w:color="auto" w:fill="D9D9D9"/>
            <w:hideMark/>
          </w:tcPr>
          <w:p w14:paraId="1A7EC443" w14:textId="77777777" w:rsidR="00EA6A07" w:rsidRPr="00872089" w:rsidRDefault="007B3821" w:rsidP="00BC1BB4">
            <w:pPr>
              <w:pStyle w:val="AbsatzTab12PtTitel"/>
              <w:rPr>
                <w:rFonts w:asciiTheme="majorHAnsi" w:hAnsiTheme="majorHAnsi" w:cstheme="majorHAnsi"/>
              </w:rPr>
            </w:pPr>
            <w:r w:rsidRPr="00872089">
              <w:rPr>
                <w:rFonts w:asciiTheme="majorHAnsi" w:hAnsiTheme="majorHAnsi" w:cstheme="majorHAnsi"/>
              </w:rPr>
              <w:t>Abkürzung / Fachwort</w:t>
            </w:r>
          </w:p>
        </w:tc>
        <w:tc>
          <w:tcPr>
            <w:tcW w:w="6662" w:type="dxa"/>
            <w:tcBorders>
              <w:top w:val="single" w:sz="4" w:space="0" w:color="auto"/>
              <w:left w:val="single" w:sz="4" w:space="0" w:color="auto"/>
              <w:bottom w:val="single" w:sz="4" w:space="0" w:color="auto"/>
              <w:right w:val="single" w:sz="4" w:space="0" w:color="auto"/>
            </w:tcBorders>
            <w:shd w:val="clear" w:color="auto" w:fill="D9D9D9"/>
            <w:hideMark/>
          </w:tcPr>
          <w:p w14:paraId="0C3BEE13" w14:textId="77777777" w:rsidR="00EA6A07" w:rsidRPr="00872089" w:rsidRDefault="007B3821" w:rsidP="00BC1BB4">
            <w:pPr>
              <w:pStyle w:val="AbsatzTab12PtTitel"/>
              <w:rPr>
                <w:rFonts w:asciiTheme="majorHAnsi" w:hAnsiTheme="majorHAnsi" w:cstheme="majorHAnsi"/>
              </w:rPr>
            </w:pPr>
            <w:r w:rsidRPr="00872089">
              <w:rPr>
                <w:rFonts w:asciiTheme="majorHAnsi" w:hAnsiTheme="majorHAnsi" w:cstheme="majorHAnsi"/>
              </w:rPr>
              <w:t>Erläuterung</w:t>
            </w:r>
          </w:p>
        </w:tc>
      </w:tr>
      <w:tr w:rsidR="00EA6A07" w:rsidRPr="00872089" w14:paraId="2AC8A0C0" w14:textId="77777777">
        <w:tc>
          <w:tcPr>
            <w:tcW w:w="2552" w:type="dxa"/>
            <w:tcBorders>
              <w:top w:val="single" w:sz="4" w:space="0" w:color="auto"/>
              <w:left w:val="single" w:sz="4" w:space="0" w:color="auto"/>
              <w:bottom w:val="single" w:sz="4" w:space="0" w:color="auto"/>
              <w:right w:val="single" w:sz="4" w:space="0" w:color="auto"/>
            </w:tcBorders>
            <w:hideMark/>
          </w:tcPr>
          <w:p w14:paraId="289B0871" w14:textId="77777777" w:rsidR="00EA6A07" w:rsidRPr="00872089" w:rsidRDefault="007B3821" w:rsidP="00BC1BB4">
            <w:pPr>
              <w:pStyle w:val="AbsatzTab11Pt1-1"/>
              <w:rPr>
                <w:rFonts w:asciiTheme="majorHAnsi" w:hAnsiTheme="majorHAnsi" w:cstheme="majorHAnsi"/>
              </w:rPr>
            </w:pPr>
            <w:r w:rsidRPr="00872089">
              <w:rPr>
                <w:rFonts w:asciiTheme="majorHAnsi" w:hAnsiTheme="majorHAnsi" w:cstheme="majorHAnsi"/>
              </w:rPr>
              <w:t>HERMES</w:t>
            </w:r>
          </w:p>
        </w:tc>
        <w:tc>
          <w:tcPr>
            <w:tcW w:w="6662" w:type="dxa"/>
            <w:tcBorders>
              <w:top w:val="single" w:sz="4" w:space="0" w:color="auto"/>
              <w:left w:val="single" w:sz="4" w:space="0" w:color="auto"/>
              <w:bottom w:val="single" w:sz="4" w:space="0" w:color="auto"/>
              <w:right w:val="single" w:sz="4" w:space="0" w:color="auto"/>
            </w:tcBorders>
            <w:hideMark/>
          </w:tcPr>
          <w:p w14:paraId="5E9F929E" w14:textId="77777777" w:rsidR="00EA6A07" w:rsidRPr="00872089" w:rsidRDefault="00E25490" w:rsidP="00BC1BB4">
            <w:pPr>
              <w:pStyle w:val="AbsatzTab11Pt1-1"/>
              <w:rPr>
                <w:rFonts w:asciiTheme="majorHAnsi" w:hAnsiTheme="majorHAnsi" w:cstheme="majorHAnsi"/>
              </w:rPr>
            </w:pPr>
            <w:r w:rsidRPr="00872089">
              <w:rPr>
                <w:rFonts w:asciiTheme="majorHAnsi" w:hAnsiTheme="majorHAnsi" w:cstheme="majorHAnsi"/>
              </w:rPr>
              <w:t>Vorgehensmethodik für Projekte und Programme</w:t>
            </w:r>
            <w:r w:rsidRPr="00872089">
              <w:rPr>
                <w:rFonts w:asciiTheme="majorHAnsi" w:hAnsiTheme="majorHAnsi" w:cstheme="majorHAnsi"/>
              </w:rPr>
              <w:tab/>
            </w:r>
            <w:r w:rsidRPr="00872089">
              <w:rPr>
                <w:rFonts w:asciiTheme="majorHAnsi" w:hAnsiTheme="majorHAnsi" w:cstheme="majorHAnsi"/>
              </w:rPr>
              <w:br/>
              <w:t>HERMES 202</w:t>
            </w:r>
            <w:r w:rsidR="0043396C" w:rsidRPr="00872089">
              <w:rPr>
                <w:rFonts w:asciiTheme="majorHAnsi" w:hAnsiTheme="majorHAnsi" w:cstheme="majorHAnsi"/>
              </w:rPr>
              <w:t>2</w:t>
            </w:r>
            <w:r w:rsidRPr="00872089">
              <w:rPr>
                <w:rFonts w:asciiTheme="majorHAnsi" w:hAnsiTheme="majorHAnsi" w:cstheme="majorHAnsi"/>
              </w:rPr>
              <w:t xml:space="preserve"> ist ein </w:t>
            </w:r>
            <w:proofErr w:type="spellStart"/>
            <w:proofErr w:type="gramStart"/>
            <w:r w:rsidRPr="00872089">
              <w:rPr>
                <w:rFonts w:asciiTheme="majorHAnsi" w:hAnsiTheme="majorHAnsi" w:cstheme="majorHAnsi"/>
              </w:rPr>
              <w:t>eCH</w:t>
            </w:r>
            <w:proofErr w:type="spellEnd"/>
            <w:r w:rsidRPr="00872089">
              <w:rPr>
                <w:rFonts w:asciiTheme="majorHAnsi" w:hAnsiTheme="majorHAnsi" w:cstheme="majorHAnsi"/>
              </w:rPr>
              <w:t xml:space="preserve"> Standard</w:t>
            </w:r>
            <w:proofErr w:type="gramEnd"/>
          </w:p>
        </w:tc>
      </w:tr>
      <w:tr w:rsidR="00EA6A07" w:rsidRPr="00872089" w14:paraId="198B93C4" w14:textId="77777777">
        <w:tc>
          <w:tcPr>
            <w:tcW w:w="2552" w:type="dxa"/>
            <w:tcBorders>
              <w:top w:val="single" w:sz="4" w:space="0" w:color="auto"/>
              <w:left w:val="single" w:sz="4" w:space="0" w:color="auto"/>
              <w:bottom w:val="single" w:sz="4" w:space="0" w:color="auto"/>
              <w:right w:val="single" w:sz="4" w:space="0" w:color="auto"/>
            </w:tcBorders>
          </w:tcPr>
          <w:p w14:paraId="6DCBA80F" w14:textId="77777777" w:rsidR="00EA6A07" w:rsidRPr="00872089" w:rsidRDefault="00BC1BB4" w:rsidP="00BC1BB4">
            <w:pPr>
              <w:pStyle w:val="AbsatzTab11Pt1-1"/>
              <w:rPr>
                <w:rFonts w:asciiTheme="majorHAnsi" w:hAnsiTheme="majorHAnsi" w:cstheme="majorHAnsi"/>
              </w:rPr>
            </w:pPr>
            <w:r w:rsidRPr="00872089">
              <w:rPr>
                <w:rFonts w:asciiTheme="majorHAnsi" w:hAnsiTheme="majorHAnsi" w:cstheme="majorHAnsi"/>
              </w:rPr>
              <w:t>DB</w:t>
            </w:r>
          </w:p>
        </w:tc>
        <w:tc>
          <w:tcPr>
            <w:tcW w:w="6662" w:type="dxa"/>
            <w:tcBorders>
              <w:top w:val="single" w:sz="4" w:space="0" w:color="auto"/>
              <w:left w:val="single" w:sz="4" w:space="0" w:color="auto"/>
              <w:bottom w:val="single" w:sz="4" w:space="0" w:color="auto"/>
              <w:right w:val="single" w:sz="4" w:space="0" w:color="auto"/>
            </w:tcBorders>
          </w:tcPr>
          <w:p w14:paraId="38FB3E23" w14:textId="77777777" w:rsidR="00EA6A07" w:rsidRPr="00872089" w:rsidRDefault="00BC1BB4" w:rsidP="00BC1BB4">
            <w:pPr>
              <w:pStyle w:val="AbsatzTab11Pt1-1"/>
              <w:rPr>
                <w:rFonts w:asciiTheme="majorHAnsi" w:hAnsiTheme="majorHAnsi" w:cstheme="majorHAnsi"/>
              </w:rPr>
            </w:pPr>
            <w:r w:rsidRPr="00872089">
              <w:rPr>
                <w:rFonts w:asciiTheme="majorHAnsi" w:hAnsiTheme="majorHAnsi" w:cstheme="majorHAnsi"/>
              </w:rPr>
              <w:t>Datenbank</w:t>
            </w:r>
          </w:p>
        </w:tc>
      </w:tr>
      <w:tr w:rsidR="00EA6A07" w:rsidRPr="00872089" w14:paraId="65E3272C" w14:textId="77777777">
        <w:tc>
          <w:tcPr>
            <w:tcW w:w="2552" w:type="dxa"/>
            <w:tcBorders>
              <w:top w:val="single" w:sz="4" w:space="0" w:color="auto"/>
              <w:left w:val="single" w:sz="4" w:space="0" w:color="auto"/>
              <w:bottom w:val="single" w:sz="4" w:space="0" w:color="auto"/>
              <w:right w:val="single" w:sz="4" w:space="0" w:color="auto"/>
            </w:tcBorders>
          </w:tcPr>
          <w:p w14:paraId="1AB091E2" w14:textId="77777777" w:rsidR="00EA6A07" w:rsidRPr="00872089" w:rsidRDefault="00BC1BB4" w:rsidP="00BC1BB4">
            <w:pPr>
              <w:pStyle w:val="AbsatzTab11Pt1-1"/>
              <w:rPr>
                <w:rFonts w:asciiTheme="majorHAnsi" w:hAnsiTheme="majorHAnsi" w:cstheme="majorHAnsi"/>
              </w:rPr>
            </w:pPr>
            <w:r w:rsidRPr="00872089">
              <w:rPr>
                <w:rFonts w:asciiTheme="majorHAnsi" w:hAnsiTheme="majorHAnsi" w:cstheme="majorHAnsi"/>
              </w:rPr>
              <w:t>CLI</w:t>
            </w:r>
          </w:p>
        </w:tc>
        <w:tc>
          <w:tcPr>
            <w:tcW w:w="6662" w:type="dxa"/>
            <w:tcBorders>
              <w:top w:val="single" w:sz="4" w:space="0" w:color="auto"/>
              <w:left w:val="single" w:sz="4" w:space="0" w:color="auto"/>
              <w:bottom w:val="single" w:sz="4" w:space="0" w:color="auto"/>
              <w:right w:val="single" w:sz="4" w:space="0" w:color="auto"/>
            </w:tcBorders>
          </w:tcPr>
          <w:p w14:paraId="02D9501D" w14:textId="77777777" w:rsidR="00EA6A07" w:rsidRPr="00872089" w:rsidRDefault="00BC1BB4" w:rsidP="00BC1BB4">
            <w:pPr>
              <w:pStyle w:val="AbsatzTab11Pt1-1"/>
              <w:rPr>
                <w:rFonts w:asciiTheme="majorHAnsi" w:hAnsiTheme="majorHAnsi" w:cstheme="majorHAnsi"/>
              </w:rPr>
            </w:pPr>
            <w:r w:rsidRPr="00872089">
              <w:rPr>
                <w:rFonts w:asciiTheme="majorHAnsi" w:hAnsiTheme="majorHAnsi" w:cstheme="majorHAnsi"/>
              </w:rPr>
              <w:t>Command Line interface</w:t>
            </w:r>
          </w:p>
        </w:tc>
      </w:tr>
      <w:tr w:rsidR="00EA6A07" w:rsidRPr="00872089" w14:paraId="6AD5462A" w14:textId="77777777">
        <w:tc>
          <w:tcPr>
            <w:tcW w:w="2552" w:type="dxa"/>
            <w:tcBorders>
              <w:top w:val="single" w:sz="4" w:space="0" w:color="auto"/>
              <w:left w:val="single" w:sz="4" w:space="0" w:color="auto"/>
              <w:bottom w:val="single" w:sz="4" w:space="0" w:color="auto"/>
              <w:right w:val="single" w:sz="4" w:space="0" w:color="auto"/>
            </w:tcBorders>
          </w:tcPr>
          <w:p w14:paraId="5662BD7E" w14:textId="77777777" w:rsidR="00EA6A07" w:rsidRPr="00872089" w:rsidRDefault="00BC1BB4" w:rsidP="00BC1BB4">
            <w:pPr>
              <w:pStyle w:val="AbsatzTab11Pt1-1"/>
              <w:rPr>
                <w:rFonts w:asciiTheme="majorHAnsi" w:hAnsiTheme="majorHAnsi" w:cstheme="majorHAnsi"/>
              </w:rPr>
            </w:pPr>
            <w:r w:rsidRPr="00872089">
              <w:rPr>
                <w:rFonts w:asciiTheme="majorHAnsi" w:hAnsiTheme="majorHAnsi" w:cstheme="majorHAnsi"/>
              </w:rPr>
              <w:t>HASH</w:t>
            </w:r>
          </w:p>
        </w:tc>
        <w:tc>
          <w:tcPr>
            <w:tcW w:w="6662" w:type="dxa"/>
            <w:tcBorders>
              <w:top w:val="single" w:sz="4" w:space="0" w:color="auto"/>
              <w:left w:val="single" w:sz="4" w:space="0" w:color="auto"/>
              <w:bottom w:val="single" w:sz="4" w:space="0" w:color="auto"/>
              <w:right w:val="single" w:sz="4" w:space="0" w:color="auto"/>
            </w:tcBorders>
          </w:tcPr>
          <w:p w14:paraId="250C7AF1" w14:textId="77777777" w:rsidR="00EA6A07" w:rsidRPr="00872089" w:rsidRDefault="00BC1BB4" w:rsidP="00BC1BB4">
            <w:pPr>
              <w:pStyle w:val="AbsatzTab11Pt1-1"/>
              <w:rPr>
                <w:rFonts w:asciiTheme="majorHAnsi" w:hAnsiTheme="majorHAnsi" w:cstheme="majorHAnsi"/>
              </w:rPr>
            </w:pPr>
            <w:r w:rsidRPr="00872089">
              <w:rPr>
                <w:rFonts w:asciiTheme="majorHAnsi" w:hAnsiTheme="majorHAnsi" w:cstheme="majorHAnsi"/>
              </w:rPr>
              <w:t xml:space="preserve">Kontrollschlüssel zur </w:t>
            </w:r>
            <w:proofErr w:type="spellStart"/>
            <w:r w:rsidRPr="00872089">
              <w:rPr>
                <w:rFonts w:asciiTheme="majorHAnsi" w:hAnsiTheme="majorHAnsi" w:cstheme="majorHAnsi"/>
              </w:rPr>
              <w:t>überprüfung</w:t>
            </w:r>
            <w:proofErr w:type="spellEnd"/>
            <w:r w:rsidRPr="00872089">
              <w:rPr>
                <w:rFonts w:asciiTheme="majorHAnsi" w:hAnsiTheme="majorHAnsi" w:cstheme="majorHAnsi"/>
              </w:rPr>
              <w:t xml:space="preserve"> der </w:t>
            </w:r>
            <w:proofErr w:type="spellStart"/>
            <w:r w:rsidRPr="00872089">
              <w:rPr>
                <w:rFonts w:asciiTheme="majorHAnsi" w:hAnsiTheme="majorHAnsi" w:cstheme="majorHAnsi"/>
              </w:rPr>
              <w:t>integrität</w:t>
            </w:r>
            <w:proofErr w:type="spellEnd"/>
            <w:r w:rsidRPr="00872089">
              <w:rPr>
                <w:rFonts w:asciiTheme="majorHAnsi" w:hAnsiTheme="majorHAnsi" w:cstheme="majorHAnsi"/>
              </w:rPr>
              <w:t xml:space="preserve"> und Vollständigkeit der Daten.</w:t>
            </w:r>
          </w:p>
        </w:tc>
      </w:tr>
      <w:tr w:rsidR="00EA6A07" w:rsidRPr="00872089" w14:paraId="2D4B31B5" w14:textId="77777777">
        <w:tc>
          <w:tcPr>
            <w:tcW w:w="2552" w:type="dxa"/>
            <w:tcBorders>
              <w:top w:val="single" w:sz="4" w:space="0" w:color="auto"/>
              <w:left w:val="single" w:sz="4" w:space="0" w:color="auto"/>
              <w:bottom w:val="single" w:sz="4" w:space="0" w:color="auto"/>
              <w:right w:val="single" w:sz="4" w:space="0" w:color="auto"/>
            </w:tcBorders>
          </w:tcPr>
          <w:p w14:paraId="12F1B890" w14:textId="77777777" w:rsidR="00EA6A07" w:rsidRPr="00872089" w:rsidRDefault="00EA6A07" w:rsidP="00BC1BB4">
            <w:pPr>
              <w:pStyle w:val="AbsatzTab11Pt1-1"/>
              <w:rPr>
                <w:rFonts w:asciiTheme="majorHAnsi" w:hAnsiTheme="majorHAnsi" w:cstheme="majorHAnsi"/>
                <w:lang w:val="de-DE"/>
              </w:rPr>
            </w:pPr>
          </w:p>
        </w:tc>
        <w:tc>
          <w:tcPr>
            <w:tcW w:w="6662" w:type="dxa"/>
            <w:tcBorders>
              <w:top w:val="single" w:sz="4" w:space="0" w:color="auto"/>
              <w:left w:val="single" w:sz="4" w:space="0" w:color="auto"/>
              <w:bottom w:val="single" w:sz="4" w:space="0" w:color="auto"/>
              <w:right w:val="single" w:sz="4" w:space="0" w:color="auto"/>
            </w:tcBorders>
          </w:tcPr>
          <w:p w14:paraId="5E42372A" w14:textId="77777777" w:rsidR="00EA6A07" w:rsidRPr="00872089" w:rsidRDefault="00EA6A07" w:rsidP="00BC1BB4">
            <w:pPr>
              <w:pStyle w:val="AbsatzTab11Pt1-1"/>
              <w:rPr>
                <w:rFonts w:asciiTheme="majorHAnsi" w:hAnsiTheme="majorHAnsi" w:cstheme="majorHAnsi"/>
                <w:lang w:val="de-DE"/>
              </w:rPr>
            </w:pPr>
          </w:p>
        </w:tc>
      </w:tr>
      <w:tr w:rsidR="00EA6A07" w:rsidRPr="00872089" w14:paraId="116103BE" w14:textId="77777777">
        <w:tc>
          <w:tcPr>
            <w:tcW w:w="2552" w:type="dxa"/>
            <w:tcBorders>
              <w:top w:val="single" w:sz="4" w:space="0" w:color="auto"/>
              <w:left w:val="single" w:sz="4" w:space="0" w:color="auto"/>
              <w:bottom w:val="single" w:sz="4" w:space="0" w:color="auto"/>
              <w:right w:val="single" w:sz="4" w:space="0" w:color="auto"/>
            </w:tcBorders>
          </w:tcPr>
          <w:p w14:paraId="38BEB25D" w14:textId="77777777" w:rsidR="00EA6A07" w:rsidRPr="00872089" w:rsidRDefault="00EA6A07" w:rsidP="00BC1BB4">
            <w:pPr>
              <w:pStyle w:val="AbsatzTab11Pt1-1"/>
              <w:rPr>
                <w:rFonts w:asciiTheme="majorHAnsi" w:hAnsiTheme="majorHAnsi" w:cstheme="majorHAnsi"/>
                <w:lang w:val="de-DE"/>
              </w:rPr>
            </w:pPr>
          </w:p>
        </w:tc>
        <w:tc>
          <w:tcPr>
            <w:tcW w:w="6662" w:type="dxa"/>
            <w:tcBorders>
              <w:top w:val="single" w:sz="4" w:space="0" w:color="auto"/>
              <w:left w:val="single" w:sz="4" w:space="0" w:color="auto"/>
              <w:bottom w:val="single" w:sz="4" w:space="0" w:color="auto"/>
              <w:right w:val="single" w:sz="4" w:space="0" w:color="auto"/>
            </w:tcBorders>
          </w:tcPr>
          <w:p w14:paraId="06CD69D0" w14:textId="77777777" w:rsidR="00EA6A07" w:rsidRPr="00872089" w:rsidRDefault="00EA6A07" w:rsidP="00BC1BB4">
            <w:pPr>
              <w:pStyle w:val="AbsatzTab11Pt1-1"/>
              <w:rPr>
                <w:rFonts w:asciiTheme="majorHAnsi" w:hAnsiTheme="majorHAnsi" w:cstheme="majorHAnsi"/>
                <w:lang w:val="de-DE"/>
              </w:rPr>
            </w:pPr>
          </w:p>
        </w:tc>
      </w:tr>
      <w:tr w:rsidR="00EA6A07" w:rsidRPr="00872089" w14:paraId="3746DEFC" w14:textId="77777777">
        <w:tc>
          <w:tcPr>
            <w:tcW w:w="2552" w:type="dxa"/>
            <w:tcBorders>
              <w:top w:val="single" w:sz="4" w:space="0" w:color="auto"/>
              <w:left w:val="single" w:sz="4" w:space="0" w:color="auto"/>
              <w:bottom w:val="single" w:sz="4" w:space="0" w:color="auto"/>
              <w:right w:val="single" w:sz="4" w:space="0" w:color="auto"/>
            </w:tcBorders>
          </w:tcPr>
          <w:p w14:paraId="51D945D2" w14:textId="77777777" w:rsidR="00EA6A07" w:rsidRPr="00872089" w:rsidRDefault="00EA6A07" w:rsidP="00BC1BB4">
            <w:pPr>
              <w:pStyle w:val="AbsatzTab11Pt1-1"/>
              <w:rPr>
                <w:rFonts w:asciiTheme="majorHAnsi" w:hAnsiTheme="majorHAnsi" w:cstheme="majorHAnsi"/>
                <w:lang w:val="de-DE"/>
              </w:rPr>
            </w:pPr>
          </w:p>
        </w:tc>
        <w:tc>
          <w:tcPr>
            <w:tcW w:w="6662" w:type="dxa"/>
            <w:tcBorders>
              <w:top w:val="single" w:sz="4" w:space="0" w:color="auto"/>
              <w:left w:val="single" w:sz="4" w:space="0" w:color="auto"/>
              <w:bottom w:val="single" w:sz="4" w:space="0" w:color="auto"/>
              <w:right w:val="single" w:sz="4" w:space="0" w:color="auto"/>
            </w:tcBorders>
          </w:tcPr>
          <w:p w14:paraId="1758732A" w14:textId="77777777" w:rsidR="00EA6A07" w:rsidRPr="00872089" w:rsidRDefault="00EA6A07" w:rsidP="00BC1BB4">
            <w:pPr>
              <w:pStyle w:val="AbsatzTab11Pt1-1"/>
              <w:rPr>
                <w:rFonts w:asciiTheme="majorHAnsi" w:hAnsiTheme="majorHAnsi" w:cstheme="majorHAnsi"/>
                <w:lang w:val="de-DE"/>
              </w:rPr>
            </w:pPr>
          </w:p>
        </w:tc>
      </w:tr>
      <w:tr w:rsidR="00EA6A07" w:rsidRPr="00872089" w14:paraId="56738C9A" w14:textId="77777777">
        <w:tc>
          <w:tcPr>
            <w:tcW w:w="2552" w:type="dxa"/>
            <w:tcBorders>
              <w:top w:val="single" w:sz="4" w:space="0" w:color="auto"/>
              <w:left w:val="single" w:sz="4" w:space="0" w:color="auto"/>
              <w:bottom w:val="single" w:sz="4" w:space="0" w:color="auto"/>
              <w:right w:val="single" w:sz="4" w:space="0" w:color="auto"/>
            </w:tcBorders>
          </w:tcPr>
          <w:p w14:paraId="34E54363" w14:textId="77777777" w:rsidR="00EA6A07" w:rsidRPr="00872089" w:rsidRDefault="00EA6A07" w:rsidP="00BC1BB4">
            <w:pPr>
              <w:pStyle w:val="AbsatzTab11Pt1-1"/>
              <w:rPr>
                <w:rFonts w:asciiTheme="majorHAnsi" w:hAnsiTheme="majorHAnsi" w:cstheme="majorHAnsi"/>
                <w:lang w:val="de-DE"/>
              </w:rPr>
            </w:pPr>
          </w:p>
        </w:tc>
        <w:tc>
          <w:tcPr>
            <w:tcW w:w="6662" w:type="dxa"/>
            <w:tcBorders>
              <w:top w:val="single" w:sz="4" w:space="0" w:color="auto"/>
              <w:left w:val="single" w:sz="4" w:space="0" w:color="auto"/>
              <w:bottom w:val="single" w:sz="4" w:space="0" w:color="auto"/>
              <w:right w:val="single" w:sz="4" w:space="0" w:color="auto"/>
            </w:tcBorders>
          </w:tcPr>
          <w:p w14:paraId="5A56FEA3" w14:textId="77777777" w:rsidR="00EA6A07" w:rsidRPr="00872089" w:rsidRDefault="00EA6A07" w:rsidP="00BC1BB4">
            <w:pPr>
              <w:pStyle w:val="AbsatzTab11Pt1-1"/>
              <w:rPr>
                <w:rFonts w:asciiTheme="majorHAnsi" w:hAnsiTheme="majorHAnsi" w:cstheme="majorHAnsi"/>
                <w:lang w:val="de-DE"/>
              </w:rPr>
            </w:pPr>
          </w:p>
        </w:tc>
      </w:tr>
      <w:tr w:rsidR="00EA6A07" w:rsidRPr="00872089" w14:paraId="23620BA9" w14:textId="77777777">
        <w:tc>
          <w:tcPr>
            <w:tcW w:w="2552" w:type="dxa"/>
            <w:tcBorders>
              <w:top w:val="single" w:sz="4" w:space="0" w:color="auto"/>
              <w:left w:val="single" w:sz="4" w:space="0" w:color="auto"/>
              <w:bottom w:val="single" w:sz="4" w:space="0" w:color="auto"/>
              <w:right w:val="single" w:sz="4" w:space="0" w:color="auto"/>
            </w:tcBorders>
          </w:tcPr>
          <w:p w14:paraId="29E5E489" w14:textId="77777777" w:rsidR="00EA6A07" w:rsidRPr="00872089" w:rsidRDefault="00EA6A07" w:rsidP="00BC1BB4">
            <w:pPr>
              <w:pStyle w:val="AbsatzTab11Pt1-1"/>
              <w:rPr>
                <w:rFonts w:asciiTheme="majorHAnsi" w:hAnsiTheme="majorHAnsi" w:cstheme="majorHAnsi"/>
                <w:lang w:val="de-DE"/>
              </w:rPr>
            </w:pPr>
          </w:p>
        </w:tc>
        <w:tc>
          <w:tcPr>
            <w:tcW w:w="6662" w:type="dxa"/>
            <w:tcBorders>
              <w:top w:val="single" w:sz="4" w:space="0" w:color="auto"/>
              <w:left w:val="single" w:sz="4" w:space="0" w:color="auto"/>
              <w:bottom w:val="single" w:sz="4" w:space="0" w:color="auto"/>
              <w:right w:val="single" w:sz="4" w:space="0" w:color="auto"/>
            </w:tcBorders>
          </w:tcPr>
          <w:p w14:paraId="737D2785" w14:textId="77777777" w:rsidR="00EA6A07" w:rsidRPr="00872089" w:rsidRDefault="00EA6A07" w:rsidP="00BC1BB4">
            <w:pPr>
              <w:pStyle w:val="AbsatzTab11Pt1-1"/>
              <w:rPr>
                <w:rFonts w:asciiTheme="majorHAnsi" w:hAnsiTheme="majorHAnsi" w:cstheme="majorHAnsi"/>
                <w:lang w:val="de-DE"/>
              </w:rPr>
            </w:pPr>
          </w:p>
        </w:tc>
      </w:tr>
      <w:tr w:rsidR="00EA6A07" w:rsidRPr="00872089" w14:paraId="6A0D8177" w14:textId="77777777">
        <w:tc>
          <w:tcPr>
            <w:tcW w:w="2552" w:type="dxa"/>
            <w:tcBorders>
              <w:top w:val="single" w:sz="4" w:space="0" w:color="auto"/>
              <w:left w:val="single" w:sz="4" w:space="0" w:color="auto"/>
              <w:bottom w:val="single" w:sz="4" w:space="0" w:color="auto"/>
              <w:right w:val="single" w:sz="4" w:space="0" w:color="auto"/>
            </w:tcBorders>
          </w:tcPr>
          <w:p w14:paraId="03660D11" w14:textId="77777777" w:rsidR="00EA6A07" w:rsidRPr="00872089" w:rsidRDefault="00EA6A07" w:rsidP="00BC1BB4">
            <w:pPr>
              <w:pStyle w:val="AbsatzTab11Pt1-1"/>
              <w:rPr>
                <w:rFonts w:asciiTheme="majorHAnsi" w:hAnsiTheme="majorHAnsi" w:cstheme="majorHAnsi"/>
                <w:lang w:val="de-DE"/>
              </w:rPr>
            </w:pPr>
          </w:p>
        </w:tc>
        <w:tc>
          <w:tcPr>
            <w:tcW w:w="6662" w:type="dxa"/>
            <w:tcBorders>
              <w:top w:val="single" w:sz="4" w:space="0" w:color="auto"/>
              <w:left w:val="single" w:sz="4" w:space="0" w:color="auto"/>
              <w:bottom w:val="single" w:sz="4" w:space="0" w:color="auto"/>
              <w:right w:val="single" w:sz="4" w:space="0" w:color="auto"/>
            </w:tcBorders>
          </w:tcPr>
          <w:p w14:paraId="7D100144" w14:textId="77777777" w:rsidR="00EA6A07" w:rsidRPr="00872089" w:rsidRDefault="00EA6A07" w:rsidP="00BC1BB4">
            <w:pPr>
              <w:pStyle w:val="AbsatzTab11Pt1-1"/>
              <w:rPr>
                <w:rFonts w:asciiTheme="majorHAnsi" w:hAnsiTheme="majorHAnsi" w:cstheme="majorHAnsi"/>
                <w:lang w:val="de-DE"/>
              </w:rPr>
            </w:pPr>
          </w:p>
        </w:tc>
      </w:tr>
      <w:tr w:rsidR="00EA6A07" w:rsidRPr="00872089" w14:paraId="2050A95D" w14:textId="77777777">
        <w:tc>
          <w:tcPr>
            <w:tcW w:w="2552" w:type="dxa"/>
            <w:tcBorders>
              <w:top w:val="single" w:sz="4" w:space="0" w:color="auto"/>
              <w:left w:val="single" w:sz="4" w:space="0" w:color="auto"/>
              <w:bottom w:val="single" w:sz="4" w:space="0" w:color="auto"/>
              <w:right w:val="single" w:sz="4" w:space="0" w:color="auto"/>
            </w:tcBorders>
          </w:tcPr>
          <w:p w14:paraId="232CA480" w14:textId="77777777" w:rsidR="00EA6A07" w:rsidRPr="00872089" w:rsidRDefault="00EA6A07" w:rsidP="00BC1BB4">
            <w:pPr>
              <w:pStyle w:val="AbsatzTab11Pt1-1"/>
              <w:rPr>
                <w:rFonts w:asciiTheme="majorHAnsi" w:hAnsiTheme="majorHAnsi" w:cstheme="majorHAnsi"/>
                <w:lang w:val="de-DE"/>
              </w:rPr>
            </w:pPr>
          </w:p>
        </w:tc>
        <w:tc>
          <w:tcPr>
            <w:tcW w:w="6662" w:type="dxa"/>
            <w:tcBorders>
              <w:top w:val="single" w:sz="4" w:space="0" w:color="auto"/>
              <w:left w:val="single" w:sz="4" w:space="0" w:color="auto"/>
              <w:bottom w:val="single" w:sz="4" w:space="0" w:color="auto"/>
              <w:right w:val="single" w:sz="4" w:space="0" w:color="auto"/>
            </w:tcBorders>
          </w:tcPr>
          <w:p w14:paraId="02AF760E" w14:textId="77777777" w:rsidR="00EA6A07" w:rsidRPr="00872089" w:rsidRDefault="00EA6A07" w:rsidP="00BC1BB4">
            <w:pPr>
              <w:pStyle w:val="AbsatzTab11Pt1-1"/>
              <w:rPr>
                <w:rFonts w:asciiTheme="majorHAnsi" w:hAnsiTheme="majorHAnsi" w:cstheme="majorHAnsi"/>
                <w:lang w:val="de-DE"/>
              </w:rPr>
            </w:pPr>
          </w:p>
        </w:tc>
      </w:tr>
      <w:tr w:rsidR="00EA6A07" w:rsidRPr="00872089" w14:paraId="205E8578" w14:textId="77777777">
        <w:tc>
          <w:tcPr>
            <w:tcW w:w="2552" w:type="dxa"/>
            <w:tcBorders>
              <w:top w:val="single" w:sz="4" w:space="0" w:color="auto"/>
              <w:left w:val="single" w:sz="4" w:space="0" w:color="auto"/>
              <w:bottom w:val="single" w:sz="4" w:space="0" w:color="auto"/>
              <w:right w:val="single" w:sz="4" w:space="0" w:color="auto"/>
            </w:tcBorders>
          </w:tcPr>
          <w:p w14:paraId="517E2A0E" w14:textId="77777777" w:rsidR="00EA6A07" w:rsidRPr="00872089" w:rsidRDefault="00EA6A07" w:rsidP="00BC1BB4">
            <w:pPr>
              <w:pStyle w:val="AbsatzTab11Pt1-1"/>
              <w:rPr>
                <w:rFonts w:asciiTheme="majorHAnsi" w:hAnsiTheme="majorHAnsi" w:cstheme="majorHAnsi"/>
                <w:lang w:val="de-DE"/>
              </w:rPr>
            </w:pPr>
          </w:p>
        </w:tc>
        <w:tc>
          <w:tcPr>
            <w:tcW w:w="6662" w:type="dxa"/>
            <w:tcBorders>
              <w:top w:val="single" w:sz="4" w:space="0" w:color="auto"/>
              <w:left w:val="single" w:sz="4" w:space="0" w:color="auto"/>
              <w:bottom w:val="single" w:sz="4" w:space="0" w:color="auto"/>
              <w:right w:val="single" w:sz="4" w:space="0" w:color="auto"/>
            </w:tcBorders>
          </w:tcPr>
          <w:p w14:paraId="702040B0" w14:textId="77777777" w:rsidR="00EA6A07" w:rsidRPr="00872089" w:rsidRDefault="00EA6A07" w:rsidP="00BC1BB4">
            <w:pPr>
              <w:pStyle w:val="AbsatzTab11Pt1-1"/>
              <w:rPr>
                <w:rFonts w:asciiTheme="majorHAnsi" w:hAnsiTheme="majorHAnsi" w:cstheme="majorHAnsi"/>
                <w:lang w:val="de-DE"/>
              </w:rPr>
            </w:pPr>
          </w:p>
        </w:tc>
      </w:tr>
    </w:tbl>
    <w:p w14:paraId="653304DD" w14:textId="47D3586D" w:rsidR="00EA6A07" w:rsidRPr="00872089" w:rsidRDefault="007B3821" w:rsidP="00BC1BB4">
      <w:pPr>
        <w:pStyle w:val="Caption"/>
        <w:rPr>
          <w:rFonts w:asciiTheme="majorHAnsi" w:hAnsiTheme="majorHAnsi" w:cstheme="majorHAnsi"/>
        </w:rPr>
      </w:pPr>
      <w:bookmarkStart w:id="57" w:name="_Toc467690566"/>
      <w:bookmarkStart w:id="58" w:name="_Toc98598218"/>
      <w:r w:rsidRPr="00872089">
        <w:rPr>
          <w:rFonts w:asciiTheme="majorHAnsi" w:hAnsiTheme="majorHAnsi" w:cstheme="majorHAnsi"/>
        </w:rPr>
        <w:t xml:space="preserve">Tabelle </w:t>
      </w:r>
      <w:r w:rsidRPr="00872089">
        <w:rPr>
          <w:rFonts w:asciiTheme="majorHAnsi" w:hAnsiTheme="majorHAnsi" w:cstheme="majorHAnsi"/>
          <w:noProof/>
        </w:rPr>
        <w:fldChar w:fldCharType="begin"/>
      </w:r>
      <w:r w:rsidRPr="00872089">
        <w:rPr>
          <w:rFonts w:asciiTheme="majorHAnsi" w:hAnsiTheme="majorHAnsi" w:cstheme="majorHAnsi"/>
          <w:noProof/>
        </w:rPr>
        <w:instrText xml:space="preserve"> SEQ Tabelle \* ARABIC </w:instrText>
      </w:r>
      <w:r w:rsidRPr="00872089">
        <w:rPr>
          <w:rFonts w:asciiTheme="majorHAnsi" w:hAnsiTheme="majorHAnsi" w:cstheme="majorHAnsi"/>
          <w:noProof/>
        </w:rPr>
        <w:fldChar w:fldCharType="separate"/>
      </w:r>
      <w:r w:rsidR="003B5D50" w:rsidRPr="00872089">
        <w:rPr>
          <w:rFonts w:asciiTheme="majorHAnsi" w:hAnsiTheme="majorHAnsi" w:cstheme="majorHAnsi"/>
          <w:noProof/>
        </w:rPr>
        <w:t>9</w:t>
      </w:r>
      <w:r w:rsidRPr="00872089">
        <w:rPr>
          <w:rFonts w:asciiTheme="majorHAnsi" w:hAnsiTheme="majorHAnsi" w:cstheme="majorHAnsi"/>
          <w:noProof/>
        </w:rPr>
        <w:fldChar w:fldCharType="end"/>
      </w:r>
      <w:r w:rsidRPr="00872089">
        <w:rPr>
          <w:rFonts w:asciiTheme="majorHAnsi" w:hAnsiTheme="majorHAnsi" w:cstheme="majorHAnsi"/>
        </w:rPr>
        <w:t>:</w:t>
      </w:r>
      <w:r w:rsidRPr="00872089">
        <w:rPr>
          <w:rFonts w:asciiTheme="majorHAnsi" w:hAnsiTheme="majorHAnsi" w:cstheme="majorHAnsi"/>
        </w:rPr>
        <w:tab/>
        <w:t>Abkürzungen und Glossar</w:t>
      </w:r>
      <w:bookmarkEnd w:id="57"/>
      <w:bookmarkEnd w:id="58"/>
    </w:p>
    <w:p w14:paraId="714E7BEE" w14:textId="77777777" w:rsidR="00EA6A07" w:rsidRPr="00872089" w:rsidRDefault="00EA6A07" w:rsidP="00BC1BB4">
      <w:pPr>
        <w:pStyle w:val="Absatz0Pt"/>
        <w:pageBreakBefore/>
        <w:rPr>
          <w:rFonts w:asciiTheme="majorHAnsi" w:hAnsiTheme="majorHAnsi" w:cstheme="majorHAnsi"/>
        </w:rPr>
      </w:pPr>
    </w:p>
    <w:p w14:paraId="6AF55E02" w14:textId="77777777" w:rsidR="00EA6A07" w:rsidRPr="00872089" w:rsidRDefault="007B3821" w:rsidP="00BC1BB4">
      <w:pPr>
        <w:pStyle w:val="Inhaltsverzeichnis"/>
        <w:rPr>
          <w:rFonts w:asciiTheme="majorHAnsi" w:hAnsiTheme="majorHAnsi" w:cstheme="majorHAnsi"/>
        </w:rPr>
      </w:pPr>
      <w:bookmarkStart w:id="59" w:name="_Toc530490790"/>
      <w:r w:rsidRPr="00872089">
        <w:rPr>
          <w:rFonts w:asciiTheme="majorHAnsi" w:hAnsiTheme="majorHAnsi" w:cstheme="majorHAnsi"/>
        </w:rPr>
        <w:t>Inhaltsverzeichnis</w:t>
      </w:r>
      <w:bookmarkEnd w:id="59"/>
    </w:p>
    <w:bookmarkStart w:id="60" w:name="_Toc467678976"/>
    <w:bookmarkStart w:id="61" w:name="_Toc451800035"/>
    <w:bookmarkStart w:id="62" w:name="_Toc467846253"/>
    <w:bookmarkStart w:id="63" w:name="_Toc527983449"/>
    <w:bookmarkStart w:id="64" w:name="_Toc530490791"/>
    <w:p w14:paraId="5A3F06C3" w14:textId="3A3402E4" w:rsidR="00DB5422" w:rsidRPr="00DB5422" w:rsidRDefault="007B3821">
      <w:pPr>
        <w:pStyle w:val="TOC1"/>
        <w:rPr>
          <w:rFonts w:asciiTheme="minorHAnsi" w:eastAsiaTheme="minorEastAsia" w:hAnsiTheme="minorHAnsi" w:cstheme="minorBidi"/>
          <w:b w:val="0"/>
          <w:kern w:val="2"/>
          <w:sz w:val="22"/>
          <w:szCs w:val="22"/>
          <w:lang w:val="de-DE" w:eastAsia="en-US"/>
          <w14:ligatures w14:val="standardContextual"/>
        </w:rPr>
      </w:pPr>
      <w:r w:rsidRPr="00872089">
        <w:rPr>
          <w:rFonts w:asciiTheme="majorHAnsi" w:hAnsiTheme="majorHAnsi" w:cstheme="majorHAnsi"/>
          <w:i/>
          <w:sz w:val="25"/>
          <w:szCs w:val="25"/>
        </w:rPr>
        <w:fldChar w:fldCharType="begin"/>
      </w:r>
      <w:r w:rsidRPr="00872089">
        <w:rPr>
          <w:rFonts w:asciiTheme="majorHAnsi" w:hAnsiTheme="majorHAnsi" w:cstheme="majorHAnsi"/>
        </w:rPr>
        <w:instrText xml:space="preserve"> TOC \o "1-4" \t "Überschrift 8;1;Überschrift 9;2;Inhaltsverzeichnis;7;Inhaltsverzeichnis 12;8;Checkliste;1;Titel-Überschrift;9" </w:instrText>
      </w:r>
      <w:r w:rsidRPr="00872089">
        <w:rPr>
          <w:rFonts w:asciiTheme="majorHAnsi" w:hAnsiTheme="majorHAnsi" w:cstheme="majorHAnsi"/>
          <w:i/>
          <w:sz w:val="25"/>
          <w:szCs w:val="25"/>
        </w:rPr>
        <w:fldChar w:fldCharType="separate"/>
      </w:r>
      <w:r w:rsidR="00DB5422" w:rsidRPr="000D4250">
        <w:rPr>
          <w:rFonts w:cstheme="majorHAnsi"/>
        </w:rPr>
        <w:t>1</w:t>
      </w:r>
      <w:r w:rsidR="00DB5422" w:rsidRPr="00DB5422">
        <w:rPr>
          <w:rFonts w:asciiTheme="minorHAnsi" w:eastAsiaTheme="minorEastAsia" w:hAnsiTheme="minorHAnsi" w:cstheme="minorBidi"/>
          <w:b w:val="0"/>
          <w:kern w:val="2"/>
          <w:sz w:val="22"/>
          <w:szCs w:val="22"/>
          <w:lang w:val="de-DE" w:eastAsia="en-US"/>
          <w14:ligatures w14:val="standardContextual"/>
        </w:rPr>
        <w:tab/>
      </w:r>
      <w:r w:rsidR="00DB5422" w:rsidRPr="000D4250">
        <w:rPr>
          <w:rFonts w:cstheme="majorHAnsi"/>
          <w:lang w:val="en-CH"/>
        </w:rPr>
        <w:t>Phase Initialisirung</w:t>
      </w:r>
      <w:r w:rsidR="00DB5422">
        <w:tab/>
      </w:r>
      <w:r w:rsidR="00DB5422">
        <w:fldChar w:fldCharType="begin"/>
      </w:r>
      <w:r w:rsidR="00DB5422">
        <w:instrText xml:space="preserve"> PAGEREF _Toc138355737 \h </w:instrText>
      </w:r>
      <w:r w:rsidR="00DB5422">
        <w:fldChar w:fldCharType="separate"/>
      </w:r>
      <w:r w:rsidR="00DB5422">
        <w:t>2</w:t>
      </w:r>
      <w:r w:rsidR="00DB5422">
        <w:fldChar w:fldCharType="end"/>
      </w:r>
    </w:p>
    <w:p w14:paraId="3EF33CA2" w14:textId="52F7B4A0" w:rsidR="00DB5422" w:rsidRPr="00DB5422" w:rsidRDefault="00DB5422">
      <w:pPr>
        <w:pStyle w:val="TOC1"/>
        <w:rPr>
          <w:rFonts w:asciiTheme="minorHAnsi" w:eastAsiaTheme="minorEastAsia" w:hAnsiTheme="minorHAnsi" w:cstheme="minorBidi"/>
          <w:b w:val="0"/>
          <w:kern w:val="2"/>
          <w:sz w:val="22"/>
          <w:szCs w:val="22"/>
          <w:lang w:val="de-DE" w:eastAsia="en-US"/>
          <w14:ligatures w14:val="standardContextual"/>
        </w:rPr>
      </w:pPr>
      <w:r w:rsidRPr="000D4250">
        <w:rPr>
          <w:rFonts w:cstheme="majorHAnsi"/>
        </w:rPr>
        <w:t>2</w:t>
      </w:r>
      <w:r w:rsidRPr="00DB5422">
        <w:rPr>
          <w:rFonts w:asciiTheme="minorHAnsi" w:eastAsiaTheme="minorEastAsia" w:hAnsiTheme="minorHAnsi" w:cstheme="minorBidi"/>
          <w:b w:val="0"/>
          <w:kern w:val="2"/>
          <w:sz w:val="22"/>
          <w:szCs w:val="22"/>
          <w:lang w:val="de-DE" w:eastAsia="en-US"/>
          <w14:ligatures w14:val="standardContextual"/>
        </w:rPr>
        <w:tab/>
      </w:r>
      <w:r w:rsidRPr="000D4250">
        <w:rPr>
          <w:rFonts w:cstheme="majorHAnsi"/>
        </w:rPr>
        <w:t>Phase Konzept</w:t>
      </w:r>
      <w:r>
        <w:tab/>
      </w:r>
      <w:r>
        <w:fldChar w:fldCharType="begin"/>
      </w:r>
      <w:r>
        <w:instrText xml:space="preserve"> PAGEREF _Toc138355738 \h </w:instrText>
      </w:r>
      <w:r>
        <w:fldChar w:fldCharType="separate"/>
      </w:r>
      <w:r>
        <w:t>3</w:t>
      </w:r>
      <w:r>
        <w:fldChar w:fldCharType="end"/>
      </w:r>
    </w:p>
    <w:p w14:paraId="1469EBDF" w14:textId="2AA7C9B3" w:rsidR="00DB5422" w:rsidRPr="00DB5422" w:rsidRDefault="00DB5422">
      <w:pPr>
        <w:pStyle w:val="TOC2"/>
        <w:rPr>
          <w:rFonts w:asciiTheme="minorHAnsi" w:eastAsiaTheme="minorEastAsia" w:hAnsiTheme="minorHAnsi" w:cstheme="minorBidi"/>
          <w:kern w:val="2"/>
          <w:sz w:val="22"/>
          <w:szCs w:val="22"/>
          <w:lang w:val="de-DE" w:eastAsia="en-US"/>
          <w14:ligatures w14:val="standardContextual"/>
        </w:rPr>
      </w:pPr>
      <w:r w:rsidRPr="000D4250">
        <w:rPr>
          <w:rFonts w:cstheme="majorHAnsi"/>
        </w:rPr>
        <w:t>2.1</w:t>
      </w:r>
      <w:r w:rsidRPr="00DB5422">
        <w:rPr>
          <w:rFonts w:asciiTheme="minorHAnsi" w:eastAsiaTheme="minorEastAsia" w:hAnsiTheme="minorHAnsi" w:cstheme="minorBidi"/>
          <w:kern w:val="2"/>
          <w:sz w:val="22"/>
          <w:szCs w:val="22"/>
          <w:lang w:val="de-DE" w:eastAsia="en-US"/>
          <w14:ligatures w14:val="standardContextual"/>
        </w:rPr>
        <w:tab/>
      </w:r>
      <w:r w:rsidRPr="000D4250">
        <w:rPr>
          <w:rFonts w:cstheme="majorHAnsi"/>
        </w:rPr>
        <w:t>Ziele der Migration</w:t>
      </w:r>
      <w:r>
        <w:tab/>
      </w:r>
      <w:r>
        <w:fldChar w:fldCharType="begin"/>
      </w:r>
      <w:r>
        <w:instrText xml:space="preserve"> PAGEREF _Toc138355739 \h </w:instrText>
      </w:r>
      <w:r>
        <w:fldChar w:fldCharType="separate"/>
      </w:r>
      <w:r>
        <w:t>3</w:t>
      </w:r>
      <w:r>
        <w:fldChar w:fldCharType="end"/>
      </w:r>
    </w:p>
    <w:p w14:paraId="3E8A7565" w14:textId="6245B191" w:rsidR="00DB5422" w:rsidRPr="00DB5422" w:rsidRDefault="00DB5422">
      <w:pPr>
        <w:pStyle w:val="TOC2"/>
        <w:rPr>
          <w:rFonts w:asciiTheme="minorHAnsi" w:eastAsiaTheme="minorEastAsia" w:hAnsiTheme="minorHAnsi" w:cstheme="minorBidi"/>
          <w:kern w:val="2"/>
          <w:sz w:val="22"/>
          <w:szCs w:val="22"/>
          <w:lang w:val="de-DE" w:eastAsia="en-US"/>
          <w14:ligatures w14:val="standardContextual"/>
        </w:rPr>
      </w:pPr>
      <w:r w:rsidRPr="000D4250">
        <w:rPr>
          <w:rFonts w:cstheme="majorHAnsi"/>
        </w:rPr>
        <w:t>2.2</w:t>
      </w:r>
      <w:r w:rsidRPr="00DB5422">
        <w:rPr>
          <w:rFonts w:asciiTheme="minorHAnsi" w:eastAsiaTheme="minorEastAsia" w:hAnsiTheme="minorHAnsi" w:cstheme="minorBidi"/>
          <w:kern w:val="2"/>
          <w:sz w:val="22"/>
          <w:szCs w:val="22"/>
          <w:lang w:val="de-DE" w:eastAsia="en-US"/>
          <w14:ligatures w14:val="standardContextual"/>
        </w:rPr>
        <w:tab/>
      </w:r>
      <w:r w:rsidRPr="000D4250">
        <w:rPr>
          <w:rFonts w:cstheme="majorHAnsi"/>
        </w:rPr>
        <w:t>Anforderungen an die Migration</w:t>
      </w:r>
      <w:r>
        <w:tab/>
      </w:r>
      <w:r>
        <w:fldChar w:fldCharType="begin"/>
      </w:r>
      <w:r>
        <w:instrText xml:space="preserve"> PAGEREF _Toc138355740 \h </w:instrText>
      </w:r>
      <w:r>
        <w:fldChar w:fldCharType="separate"/>
      </w:r>
      <w:r>
        <w:t>3</w:t>
      </w:r>
      <w:r>
        <w:fldChar w:fldCharType="end"/>
      </w:r>
    </w:p>
    <w:p w14:paraId="60C6840C" w14:textId="3E52CDEF" w:rsidR="00DB5422" w:rsidRPr="00DB5422" w:rsidRDefault="00DB5422">
      <w:pPr>
        <w:pStyle w:val="TOC2"/>
        <w:rPr>
          <w:rFonts w:asciiTheme="minorHAnsi" w:eastAsiaTheme="minorEastAsia" w:hAnsiTheme="minorHAnsi" w:cstheme="minorBidi"/>
          <w:kern w:val="2"/>
          <w:sz w:val="22"/>
          <w:szCs w:val="22"/>
          <w:lang w:val="de-DE" w:eastAsia="en-US"/>
          <w14:ligatures w14:val="standardContextual"/>
        </w:rPr>
      </w:pPr>
      <w:r w:rsidRPr="000D4250">
        <w:rPr>
          <w:rFonts w:cstheme="majorHAnsi"/>
        </w:rPr>
        <w:t>2.3</w:t>
      </w:r>
      <w:r w:rsidRPr="00DB5422">
        <w:rPr>
          <w:rFonts w:asciiTheme="minorHAnsi" w:eastAsiaTheme="minorEastAsia" w:hAnsiTheme="minorHAnsi" w:cstheme="minorBidi"/>
          <w:kern w:val="2"/>
          <w:sz w:val="22"/>
          <w:szCs w:val="22"/>
          <w:lang w:val="de-DE" w:eastAsia="en-US"/>
          <w14:ligatures w14:val="standardContextual"/>
        </w:rPr>
        <w:tab/>
      </w:r>
      <w:r w:rsidRPr="000D4250">
        <w:rPr>
          <w:rFonts w:cstheme="majorHAnsi"/>
        </w:rPr>
        <w:t>Migrationsobjekte</w:t>
      </w:r>
      <w:r>
        <w:tab/>
      </w:r>
      <w:r>
        <w:fldChar w:fldCharType="begin"/>
      </w:r>
      <w:r>
        <w:instrText xml:space="preserve"> PAGEREF _Toc138355741 \h </w:instrText>
      </w:r>
      <w:r>
        <w:fldChar w:fldCharType="separate"/>
      </w:r>
      <w:r>
        <w:t>3</w:t>
      </w:r>
      <w:r>
        <w:fldChar w:fldCharType="end"/>
      </w:r>
    </w:p>
    <w:p w14:paraId="3AC4B0D4" w14:textId="65614856" w:rsidR="00DB5422" w:rsidRPr="00DB5422" w:rsidRDefault="00DB5422">
      <w:pPr>
        <w:pStyle w:val="TOC2"/>
        <w:rPr>
          <w:rFonts w:asciiTheme="minorHAnsi" w:eastAsiaTheme="minorEastAsia" w:hAnsiTheme="minorHAnsi" w:cstheme="minorBidi"/>
          <w:kern w:val="2"/>
          <w:sz w:val="22"/>
          <w:szCs w:val="22"/>
          <w:lang w:val="de-DE" w:eastAsia="en-US"/>
          <w14:ligatures w14:val="standardContextual"/>
        </w:rPr>
      </w:pPr>
      <w:r w:rsidRPr="000D4250">
        <w:rPr>
          <w:rFonts w:cstheme="majorHAnsi"/>
        </w:rPr>
        <w:t>2.4</w:t>
      </w:r>
      <w:r w:rsidRPr="00DB5422">
        <w:rPr>
          <w:rFonts w:asciiTheme="minorHAnsi" w:eastAsiaTheme="minorEastAsia" w:hAnsiTheme="minorHAnsi" w:cstheme="minorBidi"/>
          <w:kern w:val="2"/>
          <w:sz w:val="22"/>
          <w:szCs w:val="22"/>
          <w:lang w:val="de-DE" w:eastAsia="en-US"/>
          <w14:ligatures w14:val="standardContextual"/>
        </w:rPr>
        <w:tab/>
      </w:r>
      <w:r w:rsidRPr="000D4250">
        <w:rPr>
          <w:rFonts w:cstheme="majorHAnsi"/>
        </w:rPr>
        <w:t>Datenanalyse</w:t>
      </w:r>
      <w:r>
        <w:tab/>
      </w:r>
      <w:r>
        <w:fldChar w:fldCharType="begin"/>
      </w:r>
      <w:r>
        <w:instrText xml:space="preserve"> PAGEREF _Toc138355742 \h </w:instrText>
      </w:r>
      <w:r>
        <w:fldChar w:fldCharType="separate"/>
      </w:r>
      <w:r>
        <w:t>3</w:t>
      </w:r>
      <w:r>
        <w:fldChar w:fldCharType="end"/>
      </w:r>
    </w:p>
    <w:p w14:paraId="26C08125" w14:textId="7579EB40" w:rsidR="00DB5422" w:rsidRPr="00DB5422" w:rsidRDefault="00DB5422">
      <w:pPr>
        <w:pStyle w:val="TOC2"/>
        <w:rPr>
          <w:rFonts w:asciiTheme="minorHAnsi" w:eastAsiaTheme="minorEastAsia" w:hAnsiTheme="minorHAnsi" w:cstheme="minorBidi"/>
          <w:kern w:val="2"/>
          <w:sz w:val="22"/>
          <w:szCs w:val="22"/>
          <w:lang w:val="de-DE" w:eastAsia="en-US"/>
          <w14:ligatures w14:val="standardContextual"/>
        </w:rPr>
      </w:pPr>
      <w:r w:rsidRPr="000D4250">
        <w:rPr>
          <w:rFonts w:cstheme="majorHAnsi"/>
        </w:rPr>
        <w:t>2.5</w:t>
      </w:r>
      <w:r w:rsidRPr="00DB5422">
        <w:rPr>
          <w:rFonts w:asciiTheme="minorHAnsi" w:eastAsiaTheme="minorEastAsia" w:hAnsiTheme="minorHAnsi" w:cstheme="minorBidi"/>
          <w:kern w:val="2"/>
          <w:sz w:val="22"/>
          <w:szCs w:val="22"/>
          <w:lang w:val="de-DE" w:eastAsia="en-US"/>
          <w14:ligatures w14:val="standardContextual"/>
        </w:rPr>
        <w:tab/>
      </w:r>
      <w:r w:rsidRPr="000D4250">
        <w:rPr>
          <w:rFonts w:cstheme="majorHAnsi"/>
        </w:rPr>
        <w:t>Migrationsverfahren</w:t>
      </w:r>
      <w:r>
        <w:tab/>
      </w:r>
      <w:r>
        <w:fldChar w:fldCharType="begin"/>
      </w:r>
      <w:r>
        <w:instrText xml:space="preserve"> PAGEREF _Toc138355743 \h </w:instrText>
      </w:r>
      <w:r>
        <w:fldChar w:fldCharType="separate"/>
      </w:r>
      <w:r>
        <w:t>4</w:t>
      </w:r>
      <w:r>
        <w:fldChar w:fldCharType="end"/>
      </w:r>
    </w:p>
    <w:p w14:paraId="422730E6" w14:textId="6B5DBE0A" w:rsidR="00DB5422" w:rsidRPr="00DB5422" w:rsidRDefault="00DB5422">
      <w:pPr>
        <w:pStyle w:val="TOC2"/>
        <w:rPr>
          <w:rFonts w:asciiTheme="minorHAnsi" w:eastAsiaTheme="minorEastAsia" w:hAnsiTheme="minorHAnsi" w:cstheme="minorBidi"/>
          <w:kern w:val="2"/>
          <w:sz w:val="22"/>
          <w:szCs w:val="22"/>
          <w:lang w:val="de-DE" w:eastAsia="en-US"/>
          <w14:ligatures w14:val="standardContextual"/>
        </w:rPr>
      </w:pPr>
      <w:r w:rsidRPr="000D4250">
        <w:rPr>
          <w:rFonts w:cstheme="majorHAnsi"/>
        </w:rPr>
        <w:t>2.6</w:t>
      </w:r>
      <w:r w:rsidRPr="00DB5422">
        <w:rPr>
          <w:rFonts w:asciiTheme="minorHAnsi" w:eastAsiaTheme="minorEastAsia" w:hAnsiTheme="minorHAnsi" w:cstheme="minorBidi"/>
          <w:kern w:val="2"/>
          <w:sz w:val="22"/>
          <w:szCs w:val="22"/>
          <w:lang w:val="de-DE" w:eastAsia="en-US"/>
          <w14:ligatures w14:val="standardContextual"/>
        </w:rPr>
        <w:tab/>
      </w:r>
      <w:r w:rsidRPr="000D4250">
        <w:rPr>
          <w:rFonts w:cstheme="majorHAnsi"/>
        </w:rPr>
        <w:t>Migrationsplan</w:t>
      </w:r>
      <w:r>
        <w:tab/>
      </w:r>
      <w:r>
        <w:fldChar w:fldCharType="begin"/>
      </w:r>
      <w:r>
        <w:instrText xml:space="preserve"> PAGEREF _Toc138355744 \h </w:instrText>
      </w:r>
      <w:r>
        <w:fldChar w:fldCharType="separate"/>
      </w:r>
      <w:r>
        <w:t>5</w:t>
      </w:r>
      <w:r>
        <w:fldChar w:fldCharType="end"/>
      </w:r>
    </w:p>
    <w:p w14:paraId="748BB3D4" w14:textId="02067FD3" w:rsidR="00DB5422" w:rsidRPr="00DB5422" w:rsidRDefault="00DB5422">
      <w:pPr>
        <w:pStyle w:val="TOC2"/>
        <w:rPr>
          <w:rFonts w:asciiTheme="minorHAnsi" w:eastAsiaTheme="minorEastAsia" w:hAnsiTheme="minorHAnsi" w:cstheme="minorBidi"/>
          <w:kern w:val="2"/>
          <w:sz w:val="22"/>
          <w:szCs w:val="22"/>
          <w:lang w:val="de-DE" w:eastAsia="en-US"/>
          <w14:ligatures w14:val="standardContextual"/>
        </w:rPr>
      </w:pPr>
      <w:r w:rsidRPr="000D4250">
        <w:rPr>
          <w:rFonts w:cstheme="majorHAnsi"/>
        </w:rPr>
        <w:t>2.7</w:t>
      </w:r>
      <w:r w:rsidRPr="00DB5422">
        <w:rPr>
          <w:rFonts w:asciiTheme="minorHAnsi" w:eastAsiaTheme="minorEastAsia" w:hAnsiTheme="minorHAnsi" w:cstheme="minorBidi"/>
          <w:kern w:val="2"/>
          <w:sz w:val="22"/>
          <w:szCs w:val="22"/>
          <w:lang w:val="de-DE" w:eastAsia="en-US"/>
          <w14:ligatures w14:val="standardContextual"/>
        </w:rPr>
        <w:tab/>
      </w:r>
      <w:r w:rsidRPr="000D4250">
        <w:rPr>
          <w:rFonts w:cstheme="majorHAnsi"/>
        </w:rPr>
        <w:t>Machbarkeit</w:t>
      </w:r>
      <w:r>
        <w:tab/>
      </w:r>
      <w:r>
        <w:fldChar w:fldCharType="begin"/>
      </w:r>
      <w:r>
        <w:instrText xml:space="preserve"> PAGEREF _Toc138355745 \h </w:instrText>
      </w:r>
      <w:r>
        <w:fldChar w:fldCharType="separate"/>
      </w:r>
      <w:r>
        <w:t>5</w:t>
      </w:r>
      <w:r>
        <w:fldChar w:fldCharType="end"/>
      </w:r>
    </w:p>
    <w:p w14:paraId="2E7EC8C6" w14:textId="74647313" w:rsidR="00DB5422" w:rsidRPr="00DB5422" w:rsidRDefault="00DB5422">
      <w:pPr>
        <w:pStyle w:val="TOC2"/>
        <w:rPr>
          <w:rFonts w:asciiTheme="minorHAnsi" w:eastAsiaTheme="minorEastAsia" w:hAnsiTheme="minorHAnsi" w:cstheme="minorBidi"/>
          <w:kern w:val="2"/>
          <w:sz w:val="22"/>
          <w:szCs w:val="22"/>
          <w:lang w:val="de-DE" w:eastAsia="en-US"/>
          <w14:ligatures w14:val="standardContextual"/>
        </w:rPr>
      </w:pPr>
      <w:r w:rsidRPr="000D4250">
        <w:rPr>
          <w:rFonts w:cstheme="majorHAnsi"/>
        </w:rPr>
        <w:t>2.8</w:t>
      </w:r>
      <w:r w:rsidRPr="00DB5422">
        <w:rPr>
          <w:rFonts w:asciiTheme="minorHAnsi" w:eastAsiaTheme="minorEastAsia" w:hAnsiTheme="minorHAnsi" w:cstheme="minorBidi"/>
          <w:kern w:val="2"/>
          <w:sz w:val="22"/>
          <w:szCs w:val="22"/>
          <w:lang w:val="de-DE" w:eastAsia="en-US"/>
          <w14:ligatures w14:val="standardContextual"/>
        </w:rPr>
        <w:tab/>
      </w:r>
      <w:r w:rsidRPr="000D4250">
        <w:rPr>
          <w:rFonts w:cstheme="majorHAnsi"/>
        </w:rPr>
        <w:t>Archivierung und Ausserbetriebssetzung Altsystem</w:t>
      </w:r>
      <w:r>
        <w:tab/>
      </w:r>
      <w:r>
        <w:fldChar w:fldCharType="begin"/>
      </w:r>
      <w:r>
        <w:instrText xml:space="preserve"> PAGEREF _Toc138355746 \h </w:instrText>
      </w:r>
      <w:r>
        <w:fldChar w:fldCharType="separate"/>
      </w:r>
      <w:r>
        <w:t>5</w:t>
      </w:r>
      <w:r>
        <w:fldChar w:fldCharType="end"/>
      </w:r>
    </w:p>
    <w:p w14:paraId="50E9180A" w14:textId="18C2BF89" w:rsidR="00DB5422" w:rsidRPr="00DB5422" w:rsidRDefault="00DB5422">
      <w:pPr>
        <w:pStyle w:val="TOC2"/>
        <w:rPr>
          <w:rFonts w:asciiTheme="minorHAnsi" w:eastAsiaTheme="minorEastAsia" w:hAnsiTheme="minorHAnsi" w:cstheme="minorBidi"/>
          <w:kern w:val="2"/>
          <w:sz w:val="22"/>
          <w:szCs w:val="22"/>
          <w:lang w:val="de-DE" w:eastAsia="en-US"/>
          <w14:ligatures w14:val="standardContextual"/>
        </w:rPr>
      </w:pPr>
      <w:r w:rsidRPr="000D4250">
        <w:rPr>
          <w:rFonts w:cstheme="majorHAnsi"/>
        </w:rPr>
        <w:t>2.9</w:t>
      </w:r>
      <w:r w:rsidRPr="00DB5422">
        <w:rPr>
          <w:rFonts w:asciiTheme="minorHAnsi" w:eastAsiaTheme="minorEastAsia" w:hAnsiTheme="minorHAnsi" w:cstheme="minorBidi"/>
          <w:kern w:val="2"/>
          <w:sz w:val="22"/>
          <w:szCs w:val="22"/>
          <w:lang w:val="de-DE" w:eastAsia="en-US"/>
          <w14:ligatures w14:val="standardContextual"/>
        </w:rPr>
        <w:tab/>
      </w:r>
      <w:r w:rsidRPr="000D4250">
        <w:rPr>
          <w:rFonts w:cstheme="majorHAnsi"/>
        </w:rPr>
        <w:t>Anforderungsabdeckung</w:t>
      </w:r>
      <w:r>
        <w:tab/>
      </w:r>
      <w:r>
        <w:fldChar w:fldCharType="begin"/>
      </w:r>
      <w:r>
        <w:instrText xml:space="preserve"> PAGEREF _Toc138355747 \h </w:instrText>
      </w:r>
      <w:r>
        <w:fldChar w:fldCharType="separate"/>
      </w:r>
      <w:r>
        <w:t>6</w:t>
      </w:r>
      <w:r>
        <w:fldChar w:fldCharType="end"/>
      </w:r>
    </w:p>
    <w:p w14:paraId="194C15BF" w14:textId="26C96B47" w:rsidR="00DB5422" w:rsidRPr="00DB5422" w:rsidRDefault="00DB5422">
      <w:pPr>
        <w:pStyle w:val="TOC1"/>
        <w:rPr>
          <w:rFonts w:asciiTheme="minorHAnsi" w:eastAsiaTheme="minorEastAsia" w:hAnsiTheme="minorHAnsi" w:cstheme="minorBidi"/>
          <w:b w:val="0"/>
          <w:kern w:val="2"/>
          <w:sz w:val="22"/>
          <w:szCs w:val="22"/>
          <w:lang w:val="de-DE" w:eastAsia="en-US"/>
          <w14:ligatures w14:val="standardContextual"/>
        </w:rPr>
      </w:pPr>
      <w:r w:rsidRPr="000D4250">
        <w:rPr>
          <w:rFonts w:cstheme="majorHAnsi"/>
        </w:rPr>
        <w:t>3</w:t>
      </w:r>
      <w:r w:rsidRPr="00DB5422">
        <w:rPr>
          <w:rFonts w:asciiTheme="minorHAnsi" w:eastAsiaTheme="minorEastAsia" w:hAnsiTheme="minorHAnsi" w:cstheme="minorBidi"/>
          <w:b w:val="0"/>
          <w:kern w:val="2"/>
          <w:sz w:val="22"/>
          <w:szCs w:val="22"/>
          <w:lang w:val="de-DE" w:eastAsia="en-US"/>
          <w14:ligatures w14:val="standardContextual"/>
        </w:rPr>
        <w:tab/>
      </w:r>
      <w:r w:rsidRPr="000D4250">
        <w:rPr>
          <w:rFonts w:cstheme="majorHAnsi"/>
        </w:rPr>
        <w:t>Phase Realisierung</w:t>
      </w:r>
      <w:r>
        <w:tab/>
      </w:r>
      <w:r>
        <w:fldChar w:fldCharType="begin"/>
      </w:r>
      <w:r>
        <w:instrText xml:space="preserve"> PAGEREF _Toc138355748 \h </w:instrText>
      </w:r>
      <w:r>
        <w:fldChar w:fldCharType="separate"/>
      </w:r>
      <w:r>
        <w:t>6</w:t>
      </w:r>
      <w:r>
        <w:fldChar w:fldCharType="end"/>
      </w:r>
    </w:p>
    <w:p w14:paraId="16EAF943" w14:textId="17B84D22" w:rsidR="00DB5422" w:rsidRPr="00DB5422" w:rsidRDefault="00DB5422">
      <w:pPr>
        <w:pStyle w:val="TOC2"/>
        <w:rPr>
          <w:rFonts w:asciiTheme="minorHAnsi" w:eastAsiaTheme="minorEastAsia" w:hAnsiTheme="minorHAnsi" w:cstheme="minorBidi"/>
          <w:kern w:val="2"/>
          <w:sz w:val="22"/>
          <w:szCs w:val="22"/>
          <w:lang w:val="de-DE" w:eastAsia="en-US"/>
          <w14:ligatures w14:val="standardContextual"/>
        </w:rPr>
      </w:pPr>
      <w:r w:rsidRPr="000D4250">
        <w:rPr>
          <w:rFonts w:cstheme="majorHAnsi"/>
        </w:rPr>
        <w:t>3.1</w:t>
      </w:r>
      <w:r w:rsidRPr="00DB5422">
        <w:rPr>
          <w:rFonts w:asciiTheme="minorHAnsi" w:eastAsiaTheme="minorEastAsia" w:hAnsiTheme="minorHAnsi" w:cstheme="minorBidi"/>
          <w:kern w:val="2"/>
          <w:sz w:val="22"/>
          <w:szCs w:val="22"/>
          <w:lang w:val="de-DE" w:eastAsia="en-US"/>
          <w14:ligatures w14:val="standardContextual"/>
        </w:rPr>
        <w:tab/>
      </w:r>
      <w:r w:rsidRPr="000D4250">
        <w:rPr>
          <w:rFonts w:cstheme="majorHAnsi"/>
        </w:rPr>
        <w:t>Migrationsplan</w:t>
      </w:r>
      <w:r>
        <w:tab/>
      </w:r>
      <w:r>
        <w:fldChar w:fldCharType="begin"/>
      </w:r>
      <w:r>
        <w:instrText xml:space="preserve"> PAGEREF _Toc138355749 \h </w:instrText>
      </w:r>
      <w:r>
        <w:fldChar w:fldCharType="separate"/>
      </w:r>
      <w:r>
        <w:t>6</w:t>
      </w:r>
      <w:r>
        <w:fldChar w:fldCharType="end"/>
      </w:r>
    </w:p>
    <w:p w14:paraId="4F692DA5" w14:textId="432CC77E" w:rsidR="00DB5422" w:rsidRPr="00DB5422" w:rsidRDefault="00DB5422">
      <w:pPr>
        <w:pStyle w:val="TOC2"/>
        <w:rPr>
          <w:rFonts w:asciiTheme="minorHAnsi" w:eastAsiaTheme="minorEastAsia" w:hAnsiTheme="minorHAnsi" w:cstheme="minorBidi"/>
          <w:kern w:val="2"/>
          <w:sz w:val="22"/>
          <w:szCs w:val="22"/>
          <w:lang w:val="de-DE" w:eastAsia="en-US"/>
          <w14:ligatures w14:val="standardContextual"/>
        </w:rPr>
      </w:pPr>
      <w:r w:rsidRPr="000D4250">
        <w:rPr>
          <w:rFonts w:cstheme="majorHAnsi"/>
        </w:rPr>
        <w:t>3.2</w:t>
      </w:r>
      <w:r w:rsidRPr="00DB5422">
        <w:rPr>
          <w:rFonts w:asciiTheme="minorHAnsi" w:eastAsiaTheme="minorEastAsia" w:hAnsiTheme="minorHAnsi" w:cstheme="minorBidi"/>
          <w:kern w:val="2"/>
          <w:sz w:val="22"/>
          <w:szCs w:val="22"/>
          <w:lang w:val="de-DE" w:eastAsia="en-US"/>
          <w14:ligatures w14:val="standardContextual"/>
        </w:rPr>
        <w:tab/>
      </w:r>
      <w:r w:rsidRPr="000D4250">
        <w:rPr>
          <w:rFonts w:cstheme="majorHAnsi"/>
        </w:rPr>
        <w:t>Migrationsverfahren</w:t>
      </w:r>
      <w:r>
        <w:tab/>
      </w:r>
      <w:r>
        <w:fldChar w:fldCharType="begin"/>
      </w:r>
      <w:r>
        <w:instrText xml:space="preserve"> PAGEREF _Toc138355750 \h </w:instrText>
      </w:r>
      <w:r>
        <w:fldChar w:fldCharType="separate"/>
      </w:r>
      <w:r>
        <w:t>6</w:t>
      </w:r>
      <w:r>
        <w:fldChar w:fldCharType="end"/>
      </w:r>
    </w:p>
    <w:p w14:paraId="1108F686" w14:textId="1441D6E1" w:rsidR="00DB5422" w:rsidRPr="00DB5422" w:rsidRDefault="00DB5422">
      <w:pPr>
        <w:pStyle w:val="TOC2"/>
        <w:rPr>
          <w:rFonts w:asciiTheme="minorHAnsi" w:eastAsiaTheme="minorEastAsia" w:hAnsiTheme="minorHAnsi" w:cstheme="minorBidi"/>
          <w:kern w:val="2"/>
          <w:sz w:val="22"/>
          <w:szCs w:val="22"/>
          <w:lang w:val="de-DE" w:eastAsia="en-US"/>
          <w14:ligatures w14:val="standardContextual"/>
        </w:rPr>
      </w:pPr>
      <w:r w:rsidRPr="000D4250">
        <w:rPr>
          <w:rFonts w:cstheme="majorHAnsi"/>
        </w:rPr>
        <w:t>3.3</w:t>
      </w:r>
      <w:r w:rsidRPr="00DB5422">
        <w:rPr>
          <w:rFonts w:asciiTheme="minorHAnsi" w:eastAsiaTheme="minorEastAsia" w:hAnsiTheme="minorHAnsi" w:cstheme="minorBidi"/>
          <w:kern w:val="2"/>
          <w:sz w:val="22"/>
          <w:szCs w:val="22"/>
          <w:lang w:val="de-DE" w:eastAsia="en-US"/>
          <w14:ligatures w14:val="standardContextual"/>
        </w:rPr>
        <w:tab/>
      </w:r>
      <w:r w:rsidRPr="000D4250">
        <w:rPr>
          <w:rFonts w:cstheme="majorHAnsi"/>
        </w:rPr>
        <w:t>Migrationsprotokoll</w:t>
      </w:r>
      <w:r>
        <w:tab/>
      </w:r>
      <w:r>
        <w:fldChar w:fldCharType="begin"/>
      </w:r>
      <w:r>
        <w:instrText xml:space="preserve"> PAGEREF _Toc138355751 \h </w:instrText>
      </w:r>
      <w:r>
        <w:fldChar w:fldCharType="separate"/>
      </w:r>
      <w:r>
        <w:t>7</w:t>
      </w:r>
      <w:r>
        <w:fldChar w:fldCharType="end"/>
      </w:r>
    </w:p>
    <w:p w14:paraId="1FE63585" w14:textId="51BC1DAE" w:rsidR="00DB5422" w:rsidRPr="00DB5422" w:rsidRDefault="00DB5422">
      <w:pPr>
        <w:pStyle w:val="TOC2"/>
        <w:rPr>
          <w:rFonts w:asciiTheme="minorHAnsi" w:eastAsiaTheme="minorEastAsia" w:hAnsiTheme="minorHAnsi" w:cstheme="minorBidi"/>
          <w:kern w:val="2"/>
          <w:sz w:val="22"/>
          <w:szCs w:val="22"/>
          <w:lang w:val="de-DE" w:eastAsia="en-US"/>
          <w14:ligatures w14:val="standardContextual"/>
        </w:rPr>
      </w:pPr>
      <w:r w:rsidRPr="000D4250">
        <w:rPr>
          <w:lang w:val="en-CH"/>
        </w:rPr>
        <w:t>3.4</w:t>
      </w:r>
      <w:r w:rsidRPr="00DB5422">
        <w:rPr>
          <w:rFonts w:asciiTheme="minorHAnsi" w:eastAsiaTheme="minorEastAsia" w:hAnsiTheme="minorHAnsi" w:cstheme="minorBidi"/>
          <w:kern w:val="2"/>
          <w:sz w:val="22"/>
          <w:szCs w:val="22"/>
          <w:lang w:val="de-DE" w:eastAsia="en-US"/>
          <w14:ligatures w14:val="standardContextual"/>
        </w:rPr>
        <w:tab/>
      </w:r>
      <w:r w:rsidRPr="000D4250">
        <w:rPr>
          <w:lang w:val="en-CH"/>
        </w:rPr>
        <w:t>Durchführung</w:t>
      </w:r>
      <w:r>
        <w:tab/>
      </w:r>
      <w:r>
        <w:fldChar w:fldCharType="begin"/>
      </w:r>
      <w:r>
        <w:instrText xml:space="preserve"> PAGEREF _Toc138355752 \h </w:instrText>
      </w:r>
      <w:r>
        <w:fldChar w:fldCharType="separate"/>
      </w:r>
      <w:r>
        <w:t>8</w:t>
      </w:r>
      <w:r>
        <w:fldChar w:fldCharType="end"/>
      </w:r>
    </w:p>
    <w:p w14:paraId="5D9FE3B1" w14:textId="379A8128" w:rsidR="00DB5422" w:rsidRPr="00DB5422" w:rsidRDefault="00DB5422">
      <w:pPr>
        <w:pStyle w:val="TOC3"/>
        <w:rPr>
          <w:rFonts w:asciiTheme="minorHAnsi" w:eastAsiaTheme="minorEastAsia" w:hAnsiTheme="minorHAnsi" w:cstheme="minorBidi"/>
          <w:kern w:val="2"/>
          <w:sz w:val="22"/>
          <w:szCs w:val="22"/>
          <w:lang w:val="de-DE" w:eastAsia="en-US"/>
          <w14:ligatures w14:val="standardContextual"/>
        </w:rPr>
      </w:pPr>
      <w:r w:rsidRPr="000D4250">
        <w:rPr>
          <w:lang w:val="en-CH"/>
        </w:rPr>
        <w:t>3.4.1</w:t>
      </w:r>
      <w:r w:rsidRPr="00DB5422">
        <w:rPr>
          <w:rFonts w:asciiTheme="minorHAnsi" w:eastAsiaTheme="minorEastAsia" w:hAnsiTheme="minorHAnsi" w:cstheme="minorBidi"/>
          <w:kern w:val="2"/>
          <w:sz w:val="22"/>
          <w:szCs w:val="22"/>
          <w:lang w:val="de-DE" w:eastAsia="en-US"/>
          <w14:ligatures w14:val="standardContextual"/>
        </w:rPr>
        <w:tab/>
      </w:r>
      <w:r w:rsidRPr="000D4250">
        <w:rPr>
          <w:lang w:val="en-CH"/>
        </w:rPr>
        <w:t>Ausgangslage</w:t>
      </w:r>
      <w:r>
        <w:tab/>
      </w:r>
      <w:r>
        <w:fldChar w:fldCharType="begin"/>
      </w:r>
      <w:r>
        <w:instrText xml:space="preserve"> PAGEREF _Toc138355753 \h </w:instrText>
      </w:r>
      <w:r>
        <w:fldChar w:fldCharType="separate"/>
      </w:r>
      <w:r>
        <w:t>8</w:t>
      </w:r>
      <w:r>
        <w:fldChar w:fldCharType="end"/>
      </w:r>
    </w:p>
    <w:p w14:paraId="59EED5DD" w14:textId="49A4ED96" w:rsidR="00DB5422" w:rsidRPr="00DB5422" w:rsidRDefault="00DB5422">
      <w:pPr>
        <w:pStyle w:val="TOC1"/>
        <w:rPr>
          <w:rFonts w:asciiTheme="minorHAnsi" w:eastAsiaTheme="minorEastAsia" w:hAnsiTheme="minorHAnsi" w:cstheme="minorBidi"/>
          <w:b w:val="0"/>
          <w:kern w:val="2"/>
          <w:sz w:val="22"/>
          <w:szCs w:val="22"/>
          <w:lang w:val="de-DE" w:eastAsia="en-US"/>
          <w14:ligatures w14:val="standardContextual"/>
        </w:rPr>
      </w:pPr>
      <w:r w:rsidRPr="000D4250">
        <w:rPr>
          <w:rFonts w:cstheme="majorHAnsi"/>
        </w:rPr>
        <w:t>4</w:t>
      </w:r>
      <w:r w:rsidRPr="00DB5422">
        <w:rPr>
          <w:rFonts w:asciiTheme="minorHAnsi" w:eastAsiaTheme="minorEastAsia" w:hAnsiTheme="minorHAnsi" w:cstheme="minorBidi"/>
          <w:b w:val="0"/>
          <w:kern w:val="2"/>
          <w:sz w:val="22"/>
          <w:szCs w:val="22"/>
          <w:lang w:val="de-DE" w:eastAsia="en-US"/>
          <w14:ligatures w14:val="standardContextual"/>
        </w:rPr>
        <w:tab/>
      </w:r>
      <w:r w:rsidRPr="000D4250">
        <w:rPr>
          <w:rFonts w:cstheme="majorHAnsi"/>
        </w:rPr>
        <w:t>Phase Einführung</w:t>
      </w:r>
      <w:r>
        <w:tab/>
      </w:r>
      <w:r>
        <w:fldChar w:fldCharType="begin"/>
      </w:r>
      <w:r>
        <w:instrText xml:space="preserve"> PAGEREF _Toc138355754 \h </w:instrText>
      </w:r>
      <w:r>
        <w:fldChar w:fldCharType="separate"/>
      </w:r>
      <w:r>
        <w:t>10</w:t>
      </w:r>
      <w:r>
        <w:fldChar w:fldCharType="end"/>
      </w:r>
    </w:p>
    <w:p w14:paraId="3A8F73F3" w14:textId="19CDFF32" w:rsidR="00DB5422" w:rsidRDefault="00DB5422">
      <w:pPr>
        <w:pStyle w:val="TOC2"/>
        <w:rPr>
          <w:rFonts w:asciiTheme="minorHAnsi" w:eastAsiaTheme="minorEastAsia" w:hAnsiTheme="minorHAnsi" w:cstheme="minorBidi"/>
          <w:kern w:val="2"/>
          <w:sz w:val="22"/>
          <w:szCs w:val="22"/>
          <w:lang w:val="en-US" w:eastAsia="en-US"/>
          <w14:ligatures w14:val="standardContextual"/>
        </w:rPr>
      </w:pPr>
      <w:r w:rsidRPr="000D4250">
        <w:rPr>
          <w:lang w:val="en-CH"/>
        </w:rPr>
        <w:t>4.1</w:t>
      </w:r>
      <w:r>
        <w:rPr>
          <w:rFonts w:asciiTheme="minorHAnsi" w:eastAsiaTheme="minorEastAsia" w:hAnsiTheme="minorHAnsi" w:cstheme="minorBidi"/>
          <w:kern w:val="2"/>
          <w:sz w:val="22"/>
          <w:szCs w:val="22"/>
          <w:lang w:val="en-US" w:eastAsia="en-US"/>
          <w14:ligatures w14:val="standardContextual"/>
        </w:rPr>
        <w:tab/>
      </w:r>
      <w:r w:rsidRPr="000D4250">
        <w:rPr>
          <w:lang w:val="en-CH"/>
        </w:rPr>
        <w:t>Freigabeantrag</w:t>
      </w:r>
      <w:r>
        <w:tab/>
      </w:r>
      <w:r>
        <w:fldChar w:fldCharType="begin"/>
      </w:r>
      <w:r>
        <w:instrText xml:space="preserve"> PAGEREF _Toc138355755 \h </w:instrText>
      </w:r>
      <w:r>
        <w:fldChar w:fldCharType="separate"/>
      </w:r>
      <w:r>
        <w:t>11</w:t>
      </w:r>
      <w:r>
        <w:fldChar w:fldCharType="end"/>
      </w:r>
    </w:p>
    <w:p w14:paraId="002C4C32" w14:textId="2C600400" w:rsidR="00EA6A07" w:rsidRPr="00872089" w:rsidRDefault="007B3821" w:rsidP="00BC1BB4">
      <w:pPr>
        <w:pStyle w:val="Absatz0Pt"/>
        <w:rPr>
          <w:rFonts w:asciiTheme="majorHAnsi" w:hAnsiTheme="majorHAnsi" w:cstheme="majorHAnsi"/>
          <w:noProof/>
        </w:rPr>
      </w:pPr>
      <w:r w:rsidRPr="00872089">
        <w:rPr>
          <w:rFonts w:asciiTheme="majorHAnsi" w:hAnsiTheme="majorHAnsi" w:cstheme="majorHAnsi"/>
          <w:noProof/>
        </w:rPr>
        <w:fldChar w:fldCharType="end"/>
      </w:r>
    </w:p>
    <w:p w14:paraId="3E73D8CE" w14:textId="77777777" w:rsidR="00EA6A07" w:rsidRPr="00872089" w:rsidRDefault="007B3821" w:rsidP="00BC1BB4">
      <w:pPr>
        <w:pStyle w:val="Inhaltsverzeichnis"/>
        <w:keepNext/>
        <w:keepLines/>
        <w:rPr>
          <w:rFonts w:asciiTheme="majorHAnsi" w:hAnsiTheme="majorHAnsi" w:cstheme="majorHAnsi"/>
        </w:rPr>
      </w:pPr>
      <w:bookmarkStart w:id="65" w:name="_Toc415764203"/>
      <w:bookmarkStart w:id="66" w:name="_Toc311811986"/>
      <w:bookmarkStart w:id="67" w:name="_Toc467678977"/>
      <w:bookmarkStart w:id="68" w:name="_Toc451800036"/>
      <w:bookmarkStart w:id="69" w:name="_Toc467846254"/>
      <w:bookmarkStart w:id="70" w:name="_Toc527983450"/>
      <w:bookmarkStart w:id="71" w:name="_Toc530490792"/>
      <w:bookmarkEnd w:id="60"/>
      <w:bookmarkEnd w:id="61"/>
      <w:bookmarkEnd w:id="62"/>
      <w:bookmarkEnd w:id="63"/>
      <w:bookmarkEnd w:id="64"/>
      <w:r w:rsidRPr="00872089">
        <w:rPr>
          <w:rFonts w:asciiTheme="majorHAnsi" w:hAnsiTheme="majorHAnsi" w:cstheme="majorHAnsi"/>
        </w:rPr>
        <w:t>Tabellenverzeichnis</w:t>
      </w:r>
      <w:bookmarkEnd w:id="65"/>
      <w:bookmarkEnd w:id="66"/>
      <w:bookmarkEnd w:id="67"/>
      <w:bookmarkEnd w:id="68"/>
      <w:bookmarkEnd w:id="69"/>
      <w:bookmarkEnd w:id="70"/>
      <w:bookmarkEnd w:id="71"/>
    </w:p>
    <w:p w14:paraId="7D512AFA" w14:textId="77777777" w:rsidR="0043396C" w:rsidRPr="00872089" w:rsidRDefault="007B3821" w:rsidP="00BC1BB4">
      <w:pPr>
        <w:pStyle w:val="TableofFigures"/>
        <w:rPr>
          <w:rFonts w:asciiTheme="majorHAnsi" w:eastAsiaTheme="minorEastAsia" w:hAnsiTheme="majorHAnsi" w:cstheme="majorHAnsi"/>
          <w:sz w:val="22"/>
          <w:szCs w:val="22"/>
        </w:rPr>
      </w:pPr>
      <w:r w:rsidRPr="00872089">
        <w:rPr>
          <w:rFonts w:asciiTheme="majorHAnsi" w:hAnsiTheme="majorHAnsi" w:cstheme="majorHAnsi"/>
        </w:rPr>
        <w:fldChar w:fldCharType="begin"/>
      </w:r>
      <w:r w:rsidRPr="00872089">
        <w:rPr>
          <w:rFonts w:asciiTheme="majorHAnsi" w:hAnsiTheme="majorHAnsi" w:cstheme="majorHAnsi"/>
        </w:rPr>
        <w:instrText xml:space="preserve"> TOC \c "Tabelle" </w:instrText>
      </w:r>
      <w:r w:rsidRPr="00872089">
        <w:rPr>
          <w:rFonts w:asciiTheme="majorHAnsi" w:hAnsiTheme="majorHAnsi" w:cstheme="majorHAnsi"/>
        </w:rPr>
        <w:fldChar w:fldCharType="separate"/>
      </w:r>
      <w:r w:rsidR="0043396C" w:rsidRPr="00872089">
        <w:rPr>
          <w:rFonts w:asciiTheme="majorHAnsi" w:hAnsiTheme="majorHAnsi" w:cstheme="majorHAnsi"/>
        </w:rPr>
        <w:t>Tabelle 1:</w:t>
      </w:r>
      <w:r w:rsidR="0043396C" w:rsidRPr="00872089">
        <w:rPr>
          <w:rFonts w:asciiTheme="majorHAnsi" w:eastAsiaTheme="minorEastAsia" w:hAnsiTheme="majorHAnsi" w:cstheme="majorHAnsi"/>
          <w:sz w:val="22"/>
          <w:szCs w:val="22"/>
        </w:rPr>
        <w:tab/>
      </w:r>
      <w:r w:rsidR="0043396C" w:rsidRPr="00872089">
        <w:rPr>
          <w:rFonts w:asciiTheme="majorHAnsi" w:hAnsiTheme="majorHAnsi" w:cstheme="majorHAnsi"/>
        </w:rPr>
        <w:t>Änderungskontrolle</w:t>
      </w:r>
      <w:r w:rsidR="0043396C" w:rsidRPr="00872089">
        <w:rPr>
          <w:rFonts w:asciiTheme="majorHAnsi" w:hAnsiTheme="majorHAnsi" w:cstheme="majorHAnsi"/>
        </w:rPr>
        <w:tab/>
      </w:r>
      <w:r w:rsidR="0043396C" w:rsidRPr="00872089">
        <w:rPr>
          <w:rFonts w:asciiTheme="majorHAnsi" w:hAnsiTheme="majorHAnsi" w:cstheme="majorHAnsi"/>
        </w:rPr>
        <w:fldChar w:fldCharType="begin"/>
      </w:r>
      <w:r w:rsidR="0043396C" w:rsidRPr="00872089">
        <w:rPr>
          <w:rFonts w:asciiTheme="majorHAnsi" w:hAnsiTheme="majorHAnsi" w:cstheme="majorHAnsi"/>
        </w:rPr>
        <w:instrText xml:space="preserve"> PAGEREF _Toc98598209 \h </w:instrText>
      </w:r>
      <w:r w:rsidR="0043396C" w:rsidRPr="00872089">
        <w:rPr>
          <w:rFonts w:asciiTheme="majorHAnsi" w:hAnsiTheme="majorHAnsi" w:cstheme="majorHAnsi"/>
        </w:rPr>
      </w:r>
      <w:r w:rsidR="0043396C" w:rsidRPr="00872089">
        <w:rPr>
          <w:rFonts w:asciiTheme="majorHAnsi" w:hAnsiTheme="majorHAnsi" w:cstheme="majorHAnsi"/>
        </w:rPr>
        <w:fldChar w:fldCharType="separate"/>
      </w:r>
      <w:r w:rsidR="0043396C" w:rsidRPr="00872089">
        <w:rPr>
          <w:rFonts w:asciiTheme="majorHAnsi" w:hAnsiTheme="majorHAnsi" w:cstheme="majorHAnsi"/>
        </w:rPr>
        <w:t>1</w:t>
      </w:r>
      <w:r w:rsidR="0043396C" w:rsidRPr="00872089">
        <w:rPr>
          <w:rFonts w:asciiTheme="majorHAnsi" w:hAnsiTheme="majorHAnsi" w:cstheme="majorHAnsi"/>
        </w:rPr>
        <w:fldChar w:fldCharType="end"/>
      </w:r>
    </w:p>
    <w:p w14:paraId="2DEAC6BC" w14:textId="77777777" w:rsidR="0043396C" w:rsidRPr="00872089" w:rsidRDefault="0043396C" w:rsidP="00BC1BB4">
      <w:pPr>
        <w:pStyle w:val="TableofFigures"/>
        <w:rPr>
          <w:rFonts w:asciiTheme="majorHAnsi" w:eastAsiaTheme="minorEastAsia" w:hAnsiTheme="majorHAnsi" w:cstheme="majorHAnsi"/>
          <w:sz w:val="22"/>
          <w:szCs w:val="22"/>
        </w:rPr>
      </w:pPr>
      <w:r w:rsidRPr="00872089">
        <w:rPr>
          <w:rFonts w:asciiTheme="majorHAnsi" w:hAnsiTheme="majorHAnsi" w:cstheme="majorHAnsi"/>
        </w:rPr>
        <w:t>Tabelle 2:</w:t>
      </w:r>
      <w:r w:rsidRPr="00872089">
        <w:rPr>
          <w:rFonts w:asciiTheme="majorHAnsi" w:eastAsiaTheme="minorEastAsia" w:hAnsiTheme="majorHAnsi" w:cstheme="majorHAnsi"/>
          <w:sz w:val="22"/>
          <w:szCs w:val="22"/>
        </w:rPr>
        <w:tab/>
      </w:r>
      <w:r w:rsidRPr="00872089">
        <w:rPr>
          <w:rFonts w:asciiTheme="majorHAnsi" w:hAnsiTheme="majorHAnsi" w:cstheme="majorHAnsi"/>
        </w:rPr>
        <w:t>Migrationsziele</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_Toc98598210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2</w:t>
      </w:r>
      <w:r w:rsidRPr="00872089">
        <w:rPr>
          <w:rFonts w:asciiTheme="majorHAnsi" w:hAnsiTheme="majorHAnsi" w:cstheme="majorHAnsi"/>
        </w:rPr>
        <w:fldChar w:fldCharType="end"/>
      </w:r>
    </w:p>
    <w:p w14:paraId="22D6F556" w14:textId="77777777" w:rsidR="0043396C" w:rsidRPr="00872089" w:rsidRDefault="0043396C" w:rsidP="00BC1BB4">
      <w:pPr>
        <w:pStyle w:val="TableofFigures"/>
        <w:rPr>
          <w:rFonts w:asciiTheme="majorHAnsi" w:eastAsiaTheme="minorEastAsia" w:hAnsiTheme="majorHAnsi" w:cstheme="majorHAnsi"/>
          <w:sz w:val="22"/>
          <w:szCs w:val="22"/>
        </w:rPr>
      </w:pPr>
      <w:r w:rsidRPr="00872089">
        <w:rPr>
          <w:rFonts w:asciiTheme="majorHAnsi" w:hAnsiTheme="majorHAnsi" w:cstheme="majorHAnsi"/>
        </w:rPr>
        <w:t>Tabelle 3:</w:t>
      </w:r>
      <w:r w:rsidRPr="00872089">
        <w:rPr>
          <w:rFonts w:asciiTheme="majorHAnsi" w:eastAsiaTheme="minorEastAsia" w:hAnsiTheme="majorHAnsi" w:cstheme="majorHAnsi"/>
          <w:sz w:val="22"/>
          <w:szCs w:val="22"/>
        </w:rPr>
        <w:tab/>
      </w:r>
      <w:r w:rsidRPr="00872089">
        <w:rPr>
          <w:rFonts w:asciiTheme="majorHAnsi" w:hAnsiTheme="majorHAnsi" w:cstheme="majorHAnsi"/>
        </w:rPr>
        <w:t>Anforderungen</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_Toc98598211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2</w:t>
      </w:r>
      <w:r w:rsidRPr="00872089">
        <w:rPr>
          <w:rFonts w:asciiTheme="majorHAnsi" w:hAnsiTheme="majorHAnsi" w:cstheme="majorHAnsi"/>
        </w:rPr>
        <w:fldChar w:fldCharType="end"/>
      </w:r>
    </w:p>
    <w:p w14:paraId="2B8EB252" w14:textId="77777777" w:rsidR="0043396C" w:rsidRPr="00872089" w:rsidRDefault="0043396C" w:rsidP="00BC1BB4">
      <w:pPr>
        <w:pStyle w:val="TableofFigures"/>
        <w:rPr>
          <w:rFonts w:asciiTheme="majorHAnsi" w:eastAsiaTheme="minorEastAsia" w:hAnsiTheme="majorHAnsi" w:cstheme="majorHAnsi"/>
          <w:sz w:val="22"/>
          <w:szCs w:val="22"/>
        </w:rPr>
      </w:pPr>
      <w:r w:rsidRPr="00872089">
        <w:rPr>
          <w:rFonts w:asciiTheme="majorHAnsi" w:hAnsiTheme="majorHAnsi" w:cstheme="majorHAnsi"/>
        </w:rPr>
        <w:t>Tabelle 4:</w:t>
      </w:r>
      <w:r w:rsidRPr="00872089">
        <w:rPr>
          <w:rFonts w:asciiTheme="majorHAnsi" w:eastAsiaTheme="minorEastAsia" w:hAnsiTheme="majorHAnsi" w:cstheme="majorHAnsi"/>
          <w:sz w:val="22"/>
          <w:szCs w:val="22"/>
        </w:rPr>
        <w:tab/>
      </w:r>
      <w:r w:rsidRPr="00872089">
        <w:rPr>
          <w:rFonts w:asciiTheme="majorHAnsi" w:hAnsiTheme="majorHAnsi" w:cstheme="majorHAnsi"/>
        </w:rPr>
        <w:t>Migrationsobjekte</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_Toc98598212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2</w:t>
      </w:r>
      <w:r w:rsidRPr="00872089">
        <w:rPr>
          <w:rFonts w:asciiTheme="majorHAnsi" w:hAnsiTheme="majorHAnsi" w:cstheme="majorHAnsi"/>
        </w:rPr>
        <w:fldChar w:fldCharType="end"/>
      </w:r>
    </w:p>
    <w:p w14:paraId="1C5BB19B" w14:textId="77777777" w:rsidR="0043396C" w:rsidRPr="00872089" w:rsidRDefault="0043396C" w:rsidP="00BC1BB4">
      <w:pPr>
        <w:pStyle w:val="TableofFigures"/>
        <w:rPr>
          <w:rFonts w:asciiTheme="majorHAnsi" w:eastAsiaTheme="minorEastAsia" w:hAnsiTheme="majorHAnsi" w:cstheme="majorHAnsi"/>
          <w:sz w:val="22"/>
          <w:szCs w:val="22"/>
        </w:rPr>
      </w:pPr>
      <w:r w:rsidRPr="00872089">
        <w:rPr>
          <w:rFonts w:asciiTheme="majorHAnsi" w:hAnsiTheme="majorHAnsi" w:cstheme="majorHAnsi"/>
        </w:rPr>
        <w:t>Tabelle 5:</w:t>
      </w:r>
      <w:r w:rsidRPr="00872089">
        <w:rPr>
          <w:rFonts w:asciiTheme="majorHAnsi" w:eastAsiaTheme="minorEastAsia" w:hAnsiTheme="majorHAnsi" w:cstheme="majorHAnsi"/>
          <w:sz w:val="22"/>
          <w:szCs w:val="22"/>
        </w:rPr>
        <w:tab/>
      </w:r>
      <w:r w:rsidRPr="00872089">
        <w:rPr>
          <w:rFonts w:asciiTheme="majorHAnsi" w:hAnsiTheme="majorHAnsi" w:cstheme="majorHAnsi"/>
        </w:rPr>
        <w:t>Migrationsverfahren Übersicht</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_Toc98598213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3</w:t>
      </w:r>
      <w:r w:rsidRPr="00872089">
        <w:rPr>
          <w:rFonts w:asciiTheme="majorHAnsi" w:hAnsiTheme="majorHAnsi" w:cstheme="majorHAnsi"/>
        </w:rPr>
        <w:fldChar w:fldCharType="end"/>
      </w:r>
    </w:p>
    <w:p w14:paraId="04B95B88" w14:textId="77777777" w:rsidR="0043396C" w:rsidRPr="00872089" w:rsidRDefault="0043396C" w:rsidP="00BC1BB4">
      <w:pPr>
        <w:pStyle w:val="TableofFigures"/>
        <w:rPr>
          <w:rFonts w:asciiTheme="majorHAnsi" w:eastAsiaTheme="minorEastAsia" w:hAnsiTheme="majorHAnsi" w:cstheme="majorHAnsi"/>
          <w:sz w:val="22"/>
          <w:szCs w:val="22"/>
        </w:rPr>
      </w:pPr>
      <w:r w:rsidRPr="00872089">
        <w:rPr>
          <w:rFonts w:asciiTheme="majorHAnsi" w:hAnsiTheme="majorHAnsi" w:cstheme="majorHAnsi"/>
        </w:rPr>
        <w:t>Tabelle 6:</w:t>
      </w:r>
      <w:r w:rsidRPr="00872089">
        <w:rPr>
          <w:rFonts w:asciiTheme="majorHAnsi" w:eastAsiaTheme="minorEastAsia" w:hAnsiTheme="majorHAnsi" w:cstheme="majorHAnsi"/>
          <w:sz w:val="22"/>
          <w:szCs w:val="22"/>
        </w:rPr>
        <w:tab/>
      </w:r>
      <w:r w:rsidRPr="00872089">
        <w:rPr>
          <w:rFonts w:asciiTheme="majorHAnsi" w:hAnsiTheme="majorHAnsi" w:cstheme="majorHAnsi"/>
        </w:rPr>
        <w:t>Migrationsverfahren Konzept</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_Toc98598214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3</w:t>
      </w:r>
      <w:r w:rsidRPr="00872089">
        <w:rPr>
          <w:rFonts w:asciiTheme="majorHAnsi" w:hAnsiTheme="majorHAnsi" w:cstheme="majorHAnsi"/>
        </w:rPr>
        <w:fldChar w:fldCharType="end"/>
      </w:r>
    </w:p>
    <w:p w14:paraId="55F92A2D" w14:textId="77777777" w:rsidR="0043396C" w:rsidRPr="00872089" w:rsidRDefault="0043396C" w:rsidP="00BC1BB4">
      <w:pPr>
        <w:pStyle w:val="TableofFigures"/>
        <w:rPr>
          <w:rFonts w:asciiTheme="majorHAnsi" w:eastAsiaTheme="minorEastAsia" w:hAnsiTheme="majorHAnsi" w:cstheme="majorHAnsi"/>
          <w:sz w:val="22"/>
          <w:szCs w:val="22"/>
        </w:rPr>
      </w:pPr>
      <w:r w:rsidRPr="00872089">
        <w:rPr>
          <w:rFonts w:asciiTheme="majorHAnsi" w:hAnsiTheme="majorHAnsi" w:cstheme="majorHAnsi"/>
        </w:rPr>
        <w:t>Tabelle 7:</w:t>
      </w:r>
      <w:r w:rsidRPr="00872089">
        <w:rPr>
          <w:rFonts w:asciiTheme="majorHAnsi" w:eastAsiaTheme="minorEastAsia" w:hAnsiTheme="majorHAnsi" w:cstheme="majorHAnsi"/>
          <w:sz w:val="22"/>
          <w:szCs w:val="22"/>
        </w:rPr>
        <w:tab/>
      </w:r>
      <w:r w:rsidRPr="00872089">
        <w:rPr>
          <w:rFonts w:asciiTheme="majorHAnsi" w:hAnsiTheme="majorHAnsi" w:cstheme="majorHAnsi"/>
        </w:rPr>
        <w:t>Migrationsplan</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_Toc98598215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3</w:t>
      </w:r>
      <w:r w:rsidRPr="00872089">
        <w:rPr>
          <w:rFonts w:asciiTheme="majorHAnsi" w:hAnsiTheme="majorHAnsi" w:cstheme="majorHAnsi"/>
        </w:rPr>
        <w:fldChar w:fldCharType="end"/>
      </w:r>
    </w:p>
    <w:p w14:paraId="52D3DBE9" w14:textId="77777777" w:rsidR="0043396C" w:rsidRPr="00872089" w:rsidRDefault="0043396C" w:rsidP="00BC1BB4">
      <w:pPr>
        <w:pStyle w:val="TableofFigures"/>
        <w:rPr>
          <w:rFonts w:asciiTheme="majorHAnsi" w:eastAsiaTheme="minorEastAsia" w:hAnsiTheme="majorHAnsi" w:cstheme="majorHAnsi"/>
          <w:sz w:val="22"/>
          <w:szCs w:val="22"/>
        </w:rPr>
      </w:pPr>
      <w:r w:rsidRPr="00872089">
        <w:rPr>
          <w:rFonts w:asciiTheme="majorHAnsi" w:hAnsiTheme="majorHAnsi" w:cstheme="majorHAnsi"/>
        </w:rPr>
        <w:t>Tabelle 8:</w:t>
      </w:r>
      <w:r w:rsidRPr="00872089">
        <w:rPr>
          <w:rFonts w:asciiTheme="majorHAnsi" w:eastAsiaTheme="minorEastAsia" w:hAnsiTheme="majorHAnsi" w:cstheme="majorHAnsi"/>
          <w:sz w:val="22"/>
          <w:szCs w:val="22"/>
        </w:rPr>
        <w:tab/>
      </w:r>
      <w:r w:rsidRPr="00872089">
        <w:rPr>
          <w:rFonts w:asciiTheme="majorHAnsi" w:hAnsiTheme="majorHAnsi" w:cstheme="majorHAnsi"/>
        </w:rPr>
        <w:t>Machbarkeit</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_Toc98598216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4</w:t>
      </w:r>
      <w:r w:rsidRPr="00872089">
        <w:rPr>
          <w:rFonts w:asciiTheme="majorHAnsi" w:hAnsiTheme="majorHAnsi" w:cstheme="majorHAnsi"/>
        </w:rPr>
        <w:fldChar w:fldCharType="end"/>
      </w:r>
    </w:p>
    <w:p w14:paraId="24A85223" w14:textId="77777777" w:rsidR="0043396C" w:rsidRPr="00872089" w:rsidRDefault="0043396C" w:rsidP="00BC1BB4">
      <w:pPr>
        <w:pStyle w:val="TableofFigures"/>
        <w:rPr>
          <w:rFonts w:asciiTheme="majorHAnsi" w:eastAsiaTheme="minorEastAsia" w:hAnsiTheme="majorHAnsi" w:cstheme="majorHAnsi"/>
          <w:sz w:val="22"/>
          <w:szCs w:val="22"/>
        </w:rPr>
      </w:pPr>
      <w:r w:rsidRPr="00872089">
        <w:rPr>
          <w:rFonts w:asciiTheme="majorHAnsi" w:hAnsiTheme="majorHAnsi" w:cstheme="majorHAnsi"/>
        </w:rPr>
        <w:t>Tabelle 9:</w:t>
      </w:r>
      <w:r w:rsidRPr="00872089">
        <w:rPr>
          <w:rFonts w:asciiTheme="majorHAnsi" w:eastAsiaTheme="minorEastAsia" w:hAnsiTheme="majorHAnsi" w:cstheme="majorHAnsi"/>
          <w:sz w:val="22"/>
          <w:szCs w:val="22"/>
        </w:rPr>
        <w:tab/>
      </w:r>
      <w:r w:rsidRPr="00872089">
        <w:rPr>
          <w:rFonts w:asciiTheme="majorHAnsi" w:hAnsiTheme="majorHAnsi" w:cstheme="majorHAnsi"/>
        </w:rPr>
        <w:t>Anforderungsabdeckung</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_Toc98598217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4</w:t>
      </w:r>
      <w:r w:rsidRPr="00872089">
        <w:rPr>
          <w:rFonts w:asciiTheme="majorHAnsi" w:hAnsiTheme="majorHAnsi" w:cstheme="majorHAnsi"/>
        </w:rPr>
        <w:fldChar w:fldCharType="end"/>
      </w:r>
    </w:p>
    <w:p w14:paraId="6863D00B" w14:textId="77777777" w:rsidR="0043396C" w:rsidRPr="00872089" w:rsidRDefault="0043396C" w:rsidP="00BC1BB4">
      <w:pPr>
        <w:pStyle w:val="TableofFigures"/>
        <w:rPr>
          <w:rFonts w:asciiTheme="majorHAnsi" w:eastAsiaTheme="minorEastAsia" w:hAnsiTheme="majorHAnsi" w:cstheme="majorHAnsi"/>
          <w:sz w:val="22"/>
          <w:szCs w:val="22"/>
        </w:rPr>
      </w:pPr>
      <w:r w:rsidRPr="00872089">
        <w:rPr>
          <w:rFonts w:asciiTheme="majorHAnsi" w:hAnsiTheme="majorHAnsi" w:cstheme="majorHAnsi"/>
        </w:rPr>
        <w:t>Tabelle 10:</w:t>
      </w:r>
      <w:r w:rsidRPr="00872089">
        <w:rPr>
          <w:rFonts w:asciiTheme="majorHAnsi" w:eastAsiaTheme="minorEastAsia" w:hAnsiTheme="majorHAnsi" w:cstheme="majorHAnsi"/>
          <w:sz w:val="22"/>
          <w:szCs w:val="22"/>
        </w:rPr>
        <w:tab/>
      </w:r>
      <w:r w:rsidRPr="00872089">
        <w:rPr>
          <w:rFonts w:asciiTheme="majorHAnsi" w:hAnsiTheme="majorHAnsi" w:cstheme="majorHAnsi"/>
        </w:rPr>
        <w:t>Abkürzungen und Glossar</w:t>
      </w:r>
      <w:r w:rsidRPr="00872089">
        <w:rPr>
          <w:rFonts w:asciiTheme="majorHAnsi" w:hAnsiTheme="majorHAnsi" w:cstheme="majorHAnsi"/>
        </w:rPr>
        <w:tab/>
      </w:r>
      <w:r w:rsidRPr="00872089">
        <w:rPr>
          <w:rFonts w:asciiTheme="majorHAnsi" w:hAnsiTheme="majorHAnsi" w:cstheme="majorHAnsi"/>
        </w:rPr>
        <w:fldChar w:fldCharType="begin"/>
      </w:r>
      <w:r w:rsidRPr="00872089">
        <w:rPr>
          <w:rFonts w:asciiTheme="majorHAnsi" w:hAnsiTheme="majorHAnsi" w:cstheme="majorHAnsi"/>
        </w:rPr>
        <w:instrText xml:space="preserve"> PAGEREF _Toc98598218 \h </w:instrText>
      </w:r>
      <w:r w:rsidRPr="00872089">
        <w:rPr>
          <w:rFonts w:asciiTheme="majorHAnsi" w:hAnsiTheme="majorHAnsi" w:cstheme="majorHAnsi"/>
        </w:rPr>
      </w:r>
      <w:r w:rsidRPr="00872089">
        <w:rPr>
          <w:rFonts w:asciiTheme="majorHAnsi" w:hAnsiTheme="majorHAnsi" w:cstheme="majorHAnsi"/>
        </w:rPr>
        <w:fldChar w:fldCharType="separate"/>
      </w:r>
      <w:r w:rsidRPr="00872089">
        <w:rPr>
          <w:rFonts w:asciiTheme="majorHAnsi" w:hAnsiTheme="majorHAnsi" w:cstheme="majorHAnsi"/>
        </w:rPr>
        <w:t>5</w:t>
      </w:r>
      <w:r w:rsidRPr="00872089">
        <w:rPr>
          <w:rFonts w:asciiTheme="majorHAnsi" w:hAnsiTheme="majorHAnsi" w:cstheme="majorHAnsi"/>
        </w:rPr>
        <w:fldChar w:fldCharType="end"/>
      </w:r>
    </w:p>
    <w:p w14:paraId="58313333" w14:textId="77777777" w:rsidR="00EA6A07" w:rsidRPr="00872089" w:rsidRDefault="007B3821" w:rsidP="00BC1BB4">
      <w:pPr>
        <w:pStyle w:val="Absatz"/>
        <w:keepNext/>
        <w:keepLines/>
        <w:rPr>
          <w:rFonts w:asciiTheme="majorHAnsi" w:hAnsiTheme="majorHAnsi" w:cstheme="majorHAnsi"/>
        </w:rPr>
      </w:pPr>
      <w:r w:rsidRPr="00872089">
        <w:rPr>
          <w:rFonts w:asciiTheme="majorHAnsi" w:hAnsiTheme="majorHAnsi" w:cstheme="majorHAnsi"/>
        </w:rPr>
        <w:fldChar w:fldCharType="end"/>
      </w:r>
    </w:p>
    <w:p w14:paraId="7286195F" w14:textId="77777777" w:rsidR="00227AB9" w:rsidRPr="00872089" w:rsidRDefault="00227AB9">
      <w:pPr>
        <w:pStyle w:val="Absatz"/>
        <w:keepNext/>
        <w:keepLines/>
        <w:rPr>
          <w:rFonts w:asciiTheme="majorHAnsi" w:hAnsiTheme="majorHAnsi" w:cstheme="majorHAnsi"/>
        </w:rPr>
      </w:pPr>
    </w:p>
    <w:sectPr w:rsidR="00227AB9" w:rsidRPr="00872089">
      <w:headerReference w:type="even" r:id="rId12"/>
      <w:headerReference w:type="default" r:id="rId13"/>
      <w:footerReference w:type="even" r:id="rId14"/>
      <w:footerReference w:type="default" r:id="rId15"/>
      <w:headerReference w:type="first" r:id="rId16"/>
      <w:footerReference w:type="first" r:id="rId17"/>
      <w:pgSz w:w="11906" w:h="16838" w:code="9"/>
      <w:pgMar w:top="1134" w:right="1134" w:bottom="851" w:left="1701" w:header="709" w:footer="3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F338DB" w14:textId="77777777" w:rsidR="006A6FA9" w:rsidRDefault="006A6FA9">
      <w:pPr>
        <w:spacing w:after="0" w:line="240" w:lineRule="auto"/>
      </w:pPr>
      <w:r>
        <w:separator/>
      </w:r>
    </w:p>
    <w:p w14:paraId="73D8EB0B" w14:textId="77777777" w:rsidR="006A6FA9" w:rsidRDefault="006A6FA9"/>
    <w:p w14:paraId="63BDFBC1" w14:textId="77777777" w:rsidR="006A6FA9" w:rsidRDefault="006A6FA9"/>
  </w:endnote>
  <w:endnote w:type="continuationSeparator" w:id="0">
    <w:p w14:paraId="09450A91" w14:textId="77777777" w:rsidR="006A6FA9" w:rsidRDefault="006A6FA9">
      <w:pPr>
        <w:spacing w:after="0" w:line="240" w:lineRule="auto"/>
      </w:pPr>
      <w:r>
        <w:continuationSeparator/>
      </w:r>
    </w:p>
    <w:p w14:paraId="38B31DF0" w14:textId="77777777" w:rsidR="006A6FA9" w:rsidRDefault="006A6FA9"/>
    <w:p w14:paraId="4A90620B" w14:textId="77777777" w:rsidR="006A6FA9" w:rsidRDefault="006A6FA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onotype Sorts">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69" w:type="dxa"/>
      <w:tblLayout w:type="fixed"/>
      <w:tblCellMar>
        <w:left w:w="0" w:type="dxa"/>
        <w:right w:w="0" w:type="dxa"/>
      </w:tblCellMar>
      <w:tblLook w:val="04A0" w:firstRow="1" w:lastRow="0" w:firstColumn="1" w:lastColumn="0" w:noHBand="0" w:noVBand="1"/>
    </w:tblPr>
    <w:tblGrid>
      <w:gridCol w:w="9469"/>
    </w:tblGrid>
    <w:tr w:rsidR="00EB6E06" w14:paraId="0E4CD010" w14:textId="77777777">
      <w:trPr>
        <w:cantSplit/>
      </w:trPr>
      <w:tc>
        <w:tcPr>
          <w:tcW w:w="9469" w:type="dxa"/>
        </w:tcPr>
        <w:p w14:paraId="3626EC87" w14:textId="77777777" w:rsidR="00EB6E06" w:rsidRDefault="00EB6E06">
          <w:pPr>
            <w:pStyle w:val="Referenz"/>
          </w:pPr>
        </w:p>
      </w:tc>
    </w:tr>
    <w:tr w:rsidR="00EB6E06" w14:paraId="4BF2DB85" w14:textId="77777777">
      <w:trPr>
        <w:cantSplit/>
      </w:trPr>
      <w:tc>
        <w:tcPr>
          <w:tcW w:w="9469" w:type="dxa"/>
        </w:tcPr>
        <w:p w14:paraId="33D6A132" w14:textId="77777777" w:rsidR="00EB6E06" w:rsidRDefault="00EB6E06">
          <w:pPr>
            <w:pStyle w:val="Referenz"/>
            <w:jc w:val="left"/>
          </w:pPr>
          <w:r>
            <w:fldChar w:fldCharType="begin"/>
          </w:r>
          <w:r>
            <w:instrText xml:space="preserve"> PAGE \* Arabic </w:instrText>
          </w:r>
          <w:r>
            <w:fldChar w:fldCharType="separate"/>
          </w:r>
          <w:r>
            <w:t>2</w:t>
          </w:r>
          <w:r>
            <w:fldChar w:fldCharType="end"/>
          </w:r>
          <w:r>
            <w:t>/</w:t>
          </w:r>
          <w:r>
            <w:fldChar w:fldCharType="begin"/>
          </w:r>
          <w:r>
            <w:instrText xml:space="preserve"> NUMPAGES </w:instrText>
          </w:r>
          <w:r>
            <w:fldChar w:fldCharType="separate"/>
          </w:r>
          <w:r>
            <w:t>4</w:t>
          </w:r>
          <w:r>
            <w:fldChar w:fldCharType="end"/>
          </w:r>
        </w:p>
      </w:tc>
    </w:tr>
    <w:tr w:rsidR="00EB6E06" w14:paraId="296C8426" w14:textId="77777777">
      <w:trPr>
        <w:cantSplit/>
        <w:trHeight w:hRule="exact" w:val="363"/>
      </w:trPr>
      <w:tc>
        <w:tcPr>
          <w:tcW w:w="9469" w:type="dxa"/>
        </w:tcPr>
        <w:p w14:paraId="3EDC6DC9" w14:textId="77777777" w:rsidR="00EB6E06" w:rsidRDefault="00EB6E06">
          <w:pPr>
            <w:pStyle w:val="Referenz"/>
          </w:pPr>
        </w:p>
      </w:tc>
    </w:tr>
    <w:tr w:rsidR="00EB6E06" w14:paraId="4E90CC9E" w14:textId="77777777">
      <w:trPr>
        <w:cantSplit/>
      </w:trPr>
      <w:tc>
        <w:tcPr>
          <w:tcW w:w="9469" w:type="dxa"/>
        </w:tcPr>
        <w:p w14:paraId="43166E43" w14:textId="0230E16F" w:rsidR="00EB6E06" w:rsidRDefault="00EB6E06">
          <w:pPr>
            <w:pStyle w:val="Footer"/>
            <w:jc w:val="right"/>
            <w:rPr>
              <w:color w:val="000000"/>
              <w:sz w:val="18"/>
              <w:szCs w:val="18"/>
            </w:rPr>
          </w:pPr>
          <w:r>
            <w:rPr>
              <w:color w:val="000000"/>
              <w:sz w:val="18"/>
              <w:szCs w:val="18"/>
            </w:rPr>
            <w:fldChar w:fldCharType="begin"/>
          </w:r>
          <w:r>
            <w:rPr>
              <w:color w:val="000000"/>
              <w:sz w:val="18"/>
              <w:szCs w:val="18"/>
            </w:rPr>
            <w:instrText xml:space="preserve"> FILENAME \* LOWER\p  \* MERGEFORMAT </w:instrText>
          </w:r>
          <w:r>
            <w:rPr>
              <w:color w:val="000000"/>
              <w:sz w:val="18"/>
              <w:szCs w:val="18"/>
            </w:rPr>
            <w:fldChar w:fldCharType="separate"/>
          </w:r>
          <w:r w:rsidR="003B5D50">
            <w:rPr>
              <w:noProof/>
              <w:color w:val="000000"/>
              <w:sz w:val="18"/>
              <w:szCs w:val="18"/>
            </w:rPr>
            <w:t>document1</w:t>
          </w:r>
          <w:r>
            <w:rPr>
              <w:color w:val="000000"/>
              <w:sz w:val="18"/>
              <w:szCs w:val="18"/>
            </w:rPr>
            <w:fldChar w:fldCharType="end"/>
          </w:r>
        </w:p>
      </w:tc>
    </w:tr>
  </w:tbl>
  <w:p w14:paraId="24069FCB" w14:textId="77777777" w:rsidR="00EB6E06" w:rsidRDefault="00EB6E06">
    <w:pPr>
      <w:pStyle w:val="Absatz0Pt1P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69" w:type="dxa"/>
      <w:tblLayout w:type="fixed"/>
      <w:tblCellMar>
        <w:left w:w="0" w:type="dxa"/>
        <w:right w:w="0" w:type="dxa"/>
      </w:tblCellMar>
      <w:tblLook w:val="04A0" w:firstRow="1" w:lastRow="0" w:firstColumn="1" w:lastColumn="0" w:noHBand="0" w:noVBand="1"/>
    </w:tblPr>
    <w:tblGrid>
      <w:gridCol w:w="9469"/>
    </w:tblGrid>
    <w:tr w:rsidR="00EB6E06" w14:paraId="0966AA78" w14:textId="77777777">
      <w:trPr>
        <w:cantSplit/>
      </w:trPr>
      <w:tc>
        <w:tcPr>
          <w:tcW w:w="9469" w:type="dxa"/>
        </w:tcPr>
        <w:p w14:paraId="306AB9CD" w14:textId="77777777" w:rsidR="00EB6E06" w:rsidRDefault="00EB6E06">
          <w:pPr>
            <w:pStyle w:val="Referenz"/>
          </w:pPr>
        </w:p>
      </w:tc>
    </w:tr>
    <w:tr w:rsidR="00EB6E06" w14:paraId="0577DAC9" w14:textId="77777777">
      <w:trPr>
        <w:cantSplit/>
      </w:trPr>
      <w:tc>
        <w:tcPr>
          <w:tcW w:w="9469" w:type="dxa"/>
        </w:tcPr>
        <w:p w14:paraId="42A66B86" w14:textId="77777777" w:rsidR="00EB6E06" w:rsidRDefault="00EB6E06">
          <w:pPr>
            <w:pStyle w:val="Referenz"/>
            <w:jc w:val="right"/>
          </w:pPr>
          <w:r>
            <w:fldChar w:fldCharType="begin"/>
          </w:r>
          <w:r>
            <w:instrText xml:space="preserve"> PAGE \* Arabic </w:instrText>
          </w:r>
          <w:r>
            <w:fldChar w:fldCharType="separate"/>
          </w:r>
          <w:r w:rsidR="00CC5198">
            <w:t>6</w:t>
          </w:r>
          <w:r>
            <w:fldChar w:fldCharType="end"/>
          </w:r>
          <w:r>
            <w:t>/</w:t>
          </w:r>
          <w:r>
            <w:fldChar w:fldCharType="begin"/>
          </w:r>
          <w:r>
            <w:instrText xml:space="preserve"> NUMPAGES </w:instrText>
          </w:r>
          <w:r>
            <w:fldChar w:fldCharType="separate"/>
          </w:r>
          <w:r w:rsidR="00CC5198">
            <w:t>6</w:t>
          </w:r>
          <w:r>
            <w:fldChar w:fldCharType="end"/>
          </w:r>
        </w:p>
      </w:tc>
    </w:tr>
    <w:tr w:rsidR="00EB6E06" w14:paraId="418A51F2" w14:textId="77777777">
      <w:trPr>
        <w:cantSplit/>
        <w:trHeight w:hRule="exact" w:val="363"/>
      </w:trPr>
      <w:tc>
        <w:tcPr>
          <w:tcW w:w="9469" w:type="dxa"/>
        </w:tcPr>
        <w:p w14:paraId="62110219" w14:textId="77777777" w:rsidR="00EB6E06" w:rsidRDefault="00EB6E06">
          <w:pPr>
            <w:pStyle w:val="Referenz"/>
          </w:pPr>
        </w:p>
      </w:tc>
    </w:tr>
    <w:tr w:rsidR="00EB6E06" w14:paraId="4B288397" w14:textId="77777777">
      <w:trPr>
        <w:cantSplit/>
      </w:trPr>
      <w:tc>
        <w:tcPr>
          <w:tcW w:w="9469" w:type="dxa"/>
        </w:tcPr>
        <w:p w14:paraId="72769B16" w14:textId="26A38898" w:rsidR="00EB6E06" w:rsidRDefault="00EB6E06">
          <w:pPr>
            <w:pStyle w:val="Footer"/>
            <w:rPr>
              <w:color w:val="000000"/>
              <w:sz w:val="18"/>
              <w:szCs w:val="18"/>
            </w:rPr>
          </w:pPr>
          <w:r>
            <w:rPr>
              <w:noProof/>
            </w:rPr>
            <w:fldChar w:fldCharType="begin"/>
          </w:r>
          <w:r>
            <w:rPr>
              <w:noProof/>
            </w:rPr>
            <w:instrText xml:space="preserve"> FILENAME \* LOWER \* MERGEFORMAT </w:instrText>
          </w:r>
          <w:r>
            <w:rPr>
              <w:noProof/>
            </w:rPr>
            <w:fldChar w:fldCharType="separate"/>
          </w:r>
          <w:r w:rsidR="003B5D50">
            <w:rPr>
              <w:noProof/>
            </w:rPr>
            <w:t>document1</w:t>
          </w:r>
          <w:r>
            <w:rPr>
              <w:noProof/>
            </w:rPr>
            <w:fldChar w:fldCharType="end"/>
          </w:r>
        </w:p>
      </w:tc>
    </w:tr>
  </w:tbl>
  <w:p w14:paraId="6C4D2792" w14:textId="77777777" w:rsidR="00EB6E06" w:rsidRDefault="00EB6E06">
    <w:pPr>
      <w:pStyle w:val="Absatz0Pt1P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356" w:type="dxa"/>
      <w:tblLayout w:type="fixed"/>
      <w:tblCellMar>
        <w:left w:w="0" w:type="dxa"/>
        <w:right w:w="0" w:type="dxa"/>
      </w:tblCellMar>
      <w:tblLook w:val="04A0" w:firstRow="1" w:lastRow="0" w:firstColumn="1" w:lastColumn="0" w:noHBand="0" w:noVBand="1"/>
    </w:tblPr>
    <w:tblGrid>
      <w:gridCol w:w="4253"/>
      <w:gridCol w:w="5103"/>
    </w:tblGrid>
    <w:tr w:rsidR="00EB6E06" w14:paraId="7C08D1BE" w14:textId="77777777">
      <w:trPr>
        <w:cantSplit/>
        <w:trHeight w:hRule="exact" w:val="565"/>
      </w:trPr>
      <w:tc>
        <w:tcPr>
          <w:tcW w:w="4253" w:type="dxa"/>
        </w:tcPr>
        <w:p w14:paraId="793C3D41" w14:textId="77777777" w:rsidR="00EB6E06" w:rsidRDefault="00EB6E06">
          <w:pPr>
            <w:pStyle w:val="Referenz"/>
          </w:pPr>
        </w:p>
      </w:tc>
      <w:tc>
        <w:tcPr>
          <w:tcW w:w="5103" w:type="dxa"/>
        </w:tcPr>
        <w:p w14:paraId="1706D43C" w14:textId="77777777" w:rsidR="00EB6E06" w:rsidRDefault="00EB6E06">
          <w:pPr>
            <w:pStyle w:val="Referenz"/>
          </w:pPr>
          <w:r w:rsidRPr="00C3013B">
            <w:rPr>
              <w:lang w:val="de-DE"/>
            </w:rPr>
            <mc:AlternateContent>
              <mc:Choice Requires="wpg">
                <w:drawing>
                  <wp:anchor distT="0" distB="0" distL="114300" distR="114300" simplePos="0" relativeHeight="251659264" behindDoc="0" locked="0" layoutInCell="1" allowOverlap="1" wp14:anchorId="13733EDD" wp14:editId="473F6AB8">
                    <wp:simplePos x="0" y="0"/>
                    <wp:positionH relativeFrom="column">
                      <wp:posOffset>1991360</wp:posOffset>
                    </wp:positionH>
                    <wp:positionV relativeFrom="paragraph">
                      <wp:posOffset>93345</wp:posOffset>
                    </wp:positionV>
                    <wp:extent cx="1224915" cy="195231"/>
                    <wp:effectExtent l="0" t="0" r="0" b="0"/>
                    <wp:wrapNone/>
                    <wp:docPr id="1" name="Gruppieren 1"/>
                    <wp:cNvGraphicFramePr/>
                    <a:graphic xmlns:a="http://schemas.openxmlformats.org/drawingml/2006/main">
                      <a:graphicData uri="http://schemas.microsoft.com/office/word/2010/wordprocessingGroup">
                        <wpg:wgp>
                          <wpg:cNvGrpSpPr/>
                          <wpg:grpSpPr>
                            <a:xfrm>
                              <a:off x="0" y="0"/>
                              <a:ext cx="1224915" cy="195231"/>
                              <a:chOff x="0" y="0"/>
                              <a:chExt cx="8256587" cy="1323975"/>
                            </a:xfrm>
                          </wpg:grpSpPr>
                          <wps:wsp>
                            <wps:cNvPr id="2" name="Freeform 7"/>
                            <wps:cNvSpPr>
                              <a:spLocks/>
                            </wps:cNvSpPr>
                            <wps:spPr bwMode="auto">
                              <a:xfrm>
                                <a:off x="492125" y="107950"/>
                                <a:ext cx="892175" cy="1187450"/>
                              </a:xfrm>
                              <a:custGeom>
                                <a:avLst/>
                                <a:gdLst>
                                  <a:gd name="T0" fmla="*/ 0 w 562"/>
                                  <a:gd name="T1" fmla="*/ 426 h 748"/>
                                  <a:gd name="T2" fmla="*/ 272 w 562"/>
                                  <a:gd name="T3" fmla="*/ 426 h 748"/>
                                  <a:gd name="T4" fmla="*/ 204 w 562"/>
                                  <a:gd name="T5" fmla="*/ 748 h 748"/>
                                  <a:gd name="T6" fmla="*/ 404 w 562"/>
                                  <a:gd name="T7" fmla="*/ 748 h 748"/>
                                  <a:gd name="T8" fmla="*/ 562 w 562"/>
                                  <a:gd name="T9" fmla="*/ 0 h 748"/>
                                  <a:gd name="T10" fmla="*/ 362 w 562"/>
                                  <a:gd name="T11" fmla="*/ 0 h 748"/>
                                  <a:gd name="T12" fmla="*/ 302 w 562"/>
                                  <a:gd name="T13" fmla="*/ 288 h 748"/>
                                  <a:gd name="T14" fmla="*/ 30 w 562"/>
                                  <a:gd name="T15" fmla="*/ 288 h 748"/>
                                  <a:gd name="T16" fmla="*/ 0 w 562"/>
                                  <a:gd name="T17" fmla="*/ 426 h 7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562" h="748">
                                    <a:moveTo>
                                      <a:pt x="0" y="426"/>
                                    </a:moveTo>
                                    <a:lnTo>
                                      <a:pt x="272" y="426"/>
                                    </a:lnTo>
                                    <a:lnTo>
                                      <a:pt x="204" y="748"/>
                                    </a:lnTo>
                                    <a:lnTo>
                                      <a:pt x="404" y="748"/>
                                    </a:lnTo>
                                    <a:lnTo>
                                      <a:pt x="562" y="0"/>
                                    </a:lnTo>
                                    <a:lnTo>
                                      <a:pt x="362" y="0"/>
                                    </a:lnTo>
                                    <a:lnTo>
                                      <a:pt x="302" y="288"/>
                                    </a:lnTo>
                                    <a:lnTo>
                                      <a:pt x="30" y="288"/>
                                    </a:lnTo>
                                    <a:lnTo>
                                      <a:pt x="0" y="426"/>
                                    </a:lnTo>
                                    <a:close/>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19" name="Freeform 8"/>
                            <wps:cNvSpPr>
                              <a:spLocks/>
                            </wps:cNvSpPr>
                            <wps:spPr bwMode="auto">
                              <a:xfrm>
                                <a:off x="0" y="107950"/>
                                <a:ext cx="577850" cy="1187450"/>
                              </a:xfrm>
                              <a:custGeom>
                                <a:avLst/>
                                <a:gdLst>
                                  <a:gd name="T0" fmla="*/ 304 w 364"/>
                                  <a:gd name="T1" fmla="*/ 288 h 748"/>
                                  <a:gd name="T2" fmla="*/ 364 w 364"/>
                                  <a:gd name="T3" fmla="*/ 0 h 748"/>
                                  <a:gd name="T4" fmla="*/ 156 w 364"/>
                                  <a:gd name="T5" fmla="*/ 0 h 748"/>
                                  <a:gd name="T6" fmla="*/ 0 w 364"/>
                                  <a:gd name="T7" fmla="*/ 748 h 748"/>
                                  <a:gd name="T8" fmla="*/ 206 w 364"/>
                                  <a:gd name="T9" fmla="*/ 748 h 748"/>
                                  <a:gd name="T10" fmla="*/ 274 w 364"/>
                                  <a:gd name="T11" fmla="*/ 426 h 748"/>
                                  <a:gd name="T12" fmla="*/ 304 w 364"/>
                                  <a:gd name="T13" fmla="*/ 288 h 748"/>
                                </a:gdLst>
                                <a:ahLst/>
                                <a:cxnLst>
                                  <a:cxn ang="0">
                                    <a:pos x="T0" y="T1"/>
                                  </a:cxn>
                                  <a:cxn ang="0">
                                    <a:pos x="T2" y="T3"/>
                                  </a:cxn>
                                  <a:cxn ang="0">
                                    <a:pos x="T4" y="T5"/>
                                  </a:cxn>
                                  <a:cxn ang="0">
                                    <a:pos x="T6" y="T7"/>
                                  </a:cxn>
                                  <a:cxn ang="0">
                                    <a:pos x="T8" y="T9"/>
                                  </a:cxn>
                                  <a:cxn ang="0">
                                    <a:pos x="T10" y="T11"/>
                                  </a:cxn>
                                  <a:cxn ang="0">
                                    <a:pos x="T12" y="T13"/>
                                  </a:cxn>
                                </a:cxnLst>
                                <a:rect l="0" t="0" r="r" b="b"/>
                                <a:pathLst>
                                  <a:path w="364" h="748">
                                    <a:moveTo>
                                      <a:pt x="304" y="288"/>
                                    </a:moveTo>
                                    <a:lnTo>
                                      <a:pt x="364" y="0"/>
                                    </a:lnTo>
                                    <a:lnTo>
                                      <a:pt x="156" y="0"/>
                                    </a:lnTo>
                                    <a:lnTo>
                                      <a:pt x="0" y="748"/>
                                    </a:lnTo>
                                    <a:lnTo>
                                      <a:pt x="206" y="748"/>
                                    </a:lnTo>
                                    <a:lnTo>
                                      <a:pt x="274" y="426"/>
                                    </a:lnTo>
                                    <a:lnTo>
                                      <a:pt x="304" y="288"/>
                                    </a:lnTo>
                                    <a:close/>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0" name="Freeform 9"/>
                            <wps:cNvSpPr>
                              <a:spLocks/>
                            </wps:cNvSpPr>
                            <wps:spPr bwMode="auto">
                              <a:xfrm>
                                <a:off x="2540000" y="111125"/>
                                <a:ext cx="990600" cy="1184275"/>
                              </a:xfrm>
                              <a:custGeom>
                                <a:avLst/>
                                <a:gdLst>
                                  <a:gd name="T0" fmla="*/ 150 w 624"/>
                                  <a:gd name="T1" fmla="*/ 20 h 746"/>
                                  <a:gd name="T2" fmla="*/ 0 w 624"/>
                                  <a:gd name="T3" fmla="*/ 746 h 746"/>
                                  <a:gd name="T4" fmla="*/ 196 w 624"/>
                                  <a:gd name="T5" fmla="*/ 746 h 746"/>
                                  <a:gd name="T6" fmla="*/ 264 w 624"/>
                                  <a:gd name="T7" fmla="*/ 424 h 746"/>
                                  <a:gd name="T8" fmla="*/ 264 w 624"/>
                                  <a:gd name="T9" fmla="*/ 424 h 746"/>
                                  <a:gd name="T10" fmla="*/ 276 w 624"/>
                                  <a:gd name="T11" fmla="*/ 378 h 746"/>
                                  <a:gd name="T12" fmla="*/ 290 w 624"/>
                                  <a:gd name="T13" fmla="*/ 336 h 746"/>
                                  <a:gd name="T14" fmla="*/ 290 w 624"/>
                                  <a:gd name="T15" fmla="*/ 336 h 746"/>
                                  <a:gd name="T16" fmla="*/ 298 w 624"/>
                                  <a:gd name="T17" fmla="*/ 314 h 746"/>
                                  <a:gd name="T18" fmla="*/ 308 w 624"/>
                                  <a:gd name="T19" fmla="*/ 294 h 746"/>
                                  <a:gd name="T20" fmla="*/ 320 w 624"/>
                                  <a:gd name="T21" fmla="*/ 276 h 746"/>
                                  <a:gd name="T22" fmla="*/ 334 w 624"/>
                                  <a:gd name="T23" fmla="*/ 258 h 746"/>
                                  <a:gd name="T24" fmla="*/ 334 w 624"/>
                                  <a:gd name="T25" fmla="*/ 258 h 746"/>
                                  <a:gd name="T26" fmla="*/ 348 w 624"/>
                                  <a:gd name="T27" fmla="*/ 242 h 746"/>
                                  <a:gd name="T28" fmla="*/ 364 w 624"/>
                                  <a:gd name="T29" fmla="*/ 228 h 746"/>
                                  <a:gd name="T30" fmla="*/ 382 w 624"/>
                                  <a:gd name="T31" fmla="*/ 216 h 746"/>
                                  <a:gd name="T32" fmla="*/ 400 w 624"/>
                                  <a:gd name="T33" fmla="*/ 206 h 746"/>
                                  <a:gd name="T34" fmla="*/ 400 w 624"/>
                                  <a:gd name="T35" fmla="*/ 206 h 746"/>
                                  <a:gd name="T36" fmla="*/ 422 w 624"/>
                                  <a:gd name="T37" fmla="*/ 196 h 746"/>
                                  <a:gd name="T38" fmla="*/ 446 w 624"/>
                                  <a:gd name="T39" fmla="*/ 190 h 746"/>
                                  <a:gd name="T40" fmla="*/ 470 w 624"/>
                                  <a:gd name="T41" fmla="*/ 186 h 746"/>
                                  <a:gd name="T42" fmla="*/ 498 w 624"/>
                                  <a:gd name="T43" fmla="*/ 186 h 746"/>
                                  <a:gd name="T44" fmla="*/ 498 w 624"/>
                                  <a:gd name="T45" fmla="*/ 186 h 746"/>
                                  <a:gd name="T46" fmla="*/ 520 w 624"/>
                                  <a:gd name="T47" fmla="*/ 186 h 746"/>
                                  <a:gd name="T48" fmla="*/ 540 w 624"/>
                                  <a:gd name="T49" fmla="*/ 190 h 746"/>
                                  <a:gd name="T50" fmla="*/ 540 w 624"/>
                                  <a:gd name="T51" fmla="*/ 190 h 746"/>
                                  <a:gd name="T52" fmla="*/ 582 w 624"/>
                                  <a:gd name="T53" fmla="*/ 198 h 746"/>
                                  <a:gd name="T54" fmla="*/ 624 w 624"/>
                                  <a:gd name="T55" fmla="*/ 4 h 746"/>
                                  <a:gd name="T56" fmla="*/ 624 w 624"/>
                                  <a:gd name="T57" fmla="*/ 4 h 746"/>
                                  <a:gd name="T58" fmla="*/ 592 w 624"/>
                                  <a:gd name="T59" fmla="*/ 2 h 746"/>
                                  <a:gd name="T60" fmla="*/ 562 w 624"/>
                                  <a:gd name="T61" fmla="*/ 0 h 746"/>
                                  <a:gd name="T62" fmla="*/ 562 w 624"/>
                                  <a:gd name="T63" fmla="*/ 0 h 746"/>
                                  <a:gd name="T64" fmla="*/ 542 w 624"/>
                                  <a:gd name="T65" fmla="*/ 0 h 746"/>
                                  <a:gd name="T66" fmla="*/ 522 w 624"/>
                                  <a:gd name="T67" fmla="*/ 2 h 746"/>
                                  <a:gd name="T68" fmla="*/ 504 w 624"/>
                                  <a:gd name="T69" fmla="*/ 6 h 746"/>
                                  <a:gd name="T70" fmla="*/ 484 w 624"/>
                                  <a:gd name="T71" fmla="*/ 10 h 746"/>
                                  <a:gd name="T72" fmla="*/ 466 w 624"/>
                                  <a:gd name="T73" fmla="*/ 16 h 746"/>
                                  <a:gd name="T74" fmla="*/ 448 w 624"/>
                                  <a:gd name="T75" fmla="*/ 22 h 746"/>
                                  <a:gd name="T76" fmla="*/ 430 w 624"/>
                                  <a:gd name="T77" fmla="*/ 30 h 746"/>
                                  <a:gd name="T78" fmla="*/ 414 w 624"/>
                                  <a:gd name="T79" fmla="*/ 40 h 746"/>
                                  <a:gd name="T80" fmla="*/ 414 w 624"/>
                                  <a:gd name="T81" fmla="*/ 40 h 746"/>
                                  <a:gd name="T82" fmla="*/ 396 w 624"/>
                                  <a:gd name="T83" fmla="*/ 50 h 746"/>
                                  <a:gd name="T84" fmla="*/ 382 w 624"/>
                                  <a:gd name="T85" fmla="*/ 60 h 746"/>
                                  <a:gd name="T86" fmla="*/ 368 w 624"/>
                                  <a:gd name="T87" fmla="*/ 74 h 746"/>
                                  <a:gd name="T88" fmla="*/ 354 w 624"/>
                                  <a:gd name="T89" fmla="*/ 86 h 746"/>
                                  <a:gd name="T90" fmla="*/ 342 w 624"/>
                                  <a:gd name="T91" fmla="*/ 102 h 746"/>
                                  <a:gd name="T92" fmla="*/ 330 w 624"/>
                                  <a:gd name="T93" fmla="*/ 118 h 746"/>
                                  <a:gd name="T94" fmla="*/ 320 w 624"/>
                                  <a:gd name="T95" fmla="*/ 134 h 746"/>
                                  <a:gd name="T96" fmla="*/ 312 w 624"/>
                                  <a:gd name="T97" fmla="*/ 152 h 746"/>
                                  <a:gd name="T98" fmla="*/ 310 w 624"/>
                                  <a:gd name="T99" fmla="*/ 150 h 746"/>
                                  <a:gd name="T100" fmla="*/ 338 w 624"/>
                                  <a:gd name="T101" fmla="*/ 20 h 746"/>
                                  <a:gd name="T102" fmla="*/ 150 w 624"/>
                                  <a:gd name="T103" fmla="*/ 20 h 7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624" h="746">
                                    <a:moveTo>
                                      <a:pt x="150" y="20"/>
                                    </a:moveTo>
                                    <a:lnTo>
                                      <a:pt x="0" y="746"/>
                                    </a:lnTo>
                                    <a:lnTo>
                                      <a:pt x="196" y="746"/>
                                    </a:lnTo>
                                    <a:lnTo>
                                      <a:pt x="264" y="424"/>
                                    </a:lnTo>
                                    <a:lnTo>
                                      <a:pt x="264" y="424"/>
                                    </a:lnTo>
                                    <a:lnTo>
                                      <a:pt x="276" y="378"/>
                                    </a:lnTo>
                                    <a:lnTo>
                                      <a:pt x="290" y="336"/>
                                    </a:lnTo>
                                    <a:lnTo>
                                      <a:pt x="290" y="336"/>
                                    </a:lnTo>
                                    <a:lnTo>
                                      <a:pt x="298" y="314"/>
                                    </a:lnTo>
                                    <a:lnTo>
                                      <a:pt x="308" y="294"/>
                                    </a:lnTo>
                                    <a:lnTo>
                                      <a:pt x="320" y="276"/>
                                    </a:lnTo>
                                    <a:lnTo>
                                      <a:pt x="334" y="258"/>
                                    </a:lnTo>
                                    <a:lnTo>
                                      <a:pt x="334" y="258"/>
                                    </a:lnTo>
                                    <a:lnTo>
                                      <a:pt x="348" y="242"/>
                                    </a:lnTo>
                                    <a:lnTo>
                                      <a:pt x="364" y="228"/>
                                    </a:lnTo>
                                    <a:lnTo>
                                      <a:pt x="382" y="216"/>
                                    </a:lnTo>
                                    <a:lnTo>
                                      <a:pt x="400" y="206"/>
                                    </a:lnTo>
                                    <a:lnTo>
                                      <a:pt x="400" y="206"/>
                                    </a:lnTo>
                                    <a:lnTo>
                                      <a:pt x="422" y="196"/>
                                    </a:lnTo>
                                    <a:lnTo>
                                      <a:pt x="446" y="190"/>
                                    </a:lnTo>
                                    <a:lnTo>
                                      <a:pt x="470" y="186"/>
                                    </a:lnTo>
                                    <a:lnTo>
                                      <a:pt x="498" y="186"/>
                                    </a:lnTo>
                                    <a:lnTo>
                                      <a:pt x="498" y="186"/>
                                    </a:lnTo>
                                    <a:lnTo>
                                      <a:pt x="520" y="186"/>
                                    </a:lnTo>
                                    <a:lnTo>
                                      <a:pt x="540" y="190"/>
                                    </a:lnTo>
                                    <a:lnTo>
                                      <a:pt x="540" y="190"/>
                                    </a:lnTo>
                                    <a:lnTo>
                                      <a:pt x="582" y="198"/>
                                    </a:lnTo>
                                    <a:lnTo>
                                      <a:pt x="624" y="4"/>
                                    </a:lnTo>
                                    <a:lnTo>
                                      <a:pt x="624" y="4"/>
                                    </a:lnTo>
                                    <a:lnTo>
                                      <a:pt x="592" y="2"/>
                                    </a:lnTo>
                                    <a:lnTo>
                                      <a:pt x="562" y="0"/>
                                    </a:lnTo>
                                    <a:lnTo>
                                      <a:pt x="562" y="0"/>
                                    </a:lnTo>
                                    <a:lnTo>
                                      <a:pt x="542" y="0"/>
                                    </a:lnTo>
                                    <a:lnTo>
                                      <a:pt x="522" y="2"/>
                                    </a:lnTo>
                                    <a:lnTo>
                                      <a:pt x="504" y="6"/>
                                    </a:lnTo>
                                    <a:lnTo>
                                      <a:pt x="484" y="10"/>
                                    </a:lnTo>
                                    <a:lnTo>
                                      <a:pt x="466" y="16"/>
                                    </a:lnTo>
                                    <a:lnTo>
                                      <a:pt x="448" y="22"/>
                                    </a:lnTo>
                                    <a:lnTo>
                                      <a:pt x="430" y="30"/>
                                    </a:lnTo>
                                    <a:lnTo>
                                      <a:pt x="414" y="40"/>
                                    </a:lnTo>
                                    <a:lnTo>
                                      <a:pt x="414" y="40"/>
                                    </a:lnTo>
                                    <a:lnTo>
                                      <a:pt x="396" y="50"/>
                                    </a:lnTo>
                                    <a:lnTo>
                                      <a:pt x="382" y="60"/>
                                    </a:lnTo>
                                    <a:lnTo>
                                      <a:pt x="368" y="74"/>
                                    </a:lnTo>
                                    <a:lnTo>
                                      <a:pt x="354" y="86"/>
                                    </a:lnTo>
                                    <a:lnTo>
                                      <a:pt x="342" y="102"/>
                                    </a:lnTo>
                                    <a:lnTo>
                                      <a:pt x="330" y="118"/>
                                    </a:lnTo>
                                    <a:lnTo>
                                      <a:pt x="320" y="134"/>
                                    </a:lnTo>
                                    <a:lnTo>
                                      <a:pt x="312" y="152"/>
                                    </a:lnTo>
                                    <a:lnTo>
                                      <a:pt x="310" y="150"/>
                                    </a:lnTo>
                                    <a:lnTo>
                                      <a:pt x="338" y="20"/>
                                    </a:lnTo>
                                    <a:lnTo>
                                      <a:pt x="150" y="20"/>
                                    </a:lnTo>
                                    <a:close/>
                                  </a:path>
                                </a:pathLst>
                              </a:custGeom>
                              <a:solidFill>
                                <a:srgbClr val="DE008F"/>
                              </a:solidFill>
                              <a:ln>
                                <a:noFill/>
                              </a:ln>
                            </wps:spPr>
                            <wps:bodyPr vert="horz" wrap="square" lIns="91440" tIns="45720" rIns="91440" bIns="45720" numCol="1" anchor="t" anchorCtr="0" compatLnSpc="1">
                              <a:prstTxWarp prst="textNoShape">
                                <a:avLst/>
                              </a:prstTxWarp>
                            </wps:bodyPr>
                          </wps:wsp>
                          <wps:wsp>
                            <wps:cNvPr id="21" name="Freeform 10"/>
                            <wps:cNvSpPr>
                              <a:spLocks/>
                            </wps:cNvSpPr>
                            <wps:spPr bwMode="auto">
                              <a:xfrm>
                                <a:off x="2540000" y="111125"/>
                                <a:ext cx="990600" cy="1184275"/>
                              </a:xfrm>
                              <a:custGeom>
                                <a:avLst/>
                                <a:gdLst>
                                  <a:gd name="T0" fmla="*/ 150 w 624"/>
                                  <a:gd name="T1" fmla="*/ 20 h 746"/>
                                  <a:gd name="T2" fmla="*/ 0 w 624"/>
                                  <a:gd name="T3" fmla="*/ 746 h 746"/>
                                  <a:gd name="T4" fmla="*/ 196 w 624"/>
                                  <a:gd name="T5" fmla="*/ 746 h 746"/>
                                  <a:gd name="T6" fmla="*/ 264 w 624"/>
                                  <a:gd name="T7" fmla="*/ 424 h 746"/>
                                  <a:gd name="T8" fmla="*/ 264 w 624"/>
                                  <a:gd name="T9" fmla="*/ 424 h 746"/>
                                  <a:gd name="T10" fmla="*/ 276 w 624"/>
                                  <a:gd name="T11" fmla="*/ 378 h 746"/>
                                  <a:gd name="T12" fmla="*/ 290 w 624"/>
                                  <a:gd name="T13" fmla="*/ 336 h 746"/>
                                  <a:gd name="T14" fmla="*/ 290 w 624"/>
                                  <a:gd name="T15" fmla="*/ 336 h 746"/>
                                  <a:gd name="T16" fmla="*/ 298 w 624"/>
                                  <a:gd name="T17" fmla="*/ 314 h 746"/>
                                  <a:gd name="T18" fmla="*/ 308 w 624"/>
                                  <a:gd name="T19" fmla="*/ 294 h 746"/>
                                  <a:gd name="T20" fmla="*/ 320 w 624"/>
                                  <a:gd name="T21" fmla="*/ 276 h 746"/>
                                  <a:gd name="T22" fmla="*/ 334 w 624"/>
                                  <a:gd name="T23" fmla="*/ 258 h 746"/>
                                  <a:gd name="T24" fmla="*/ 334 w 624"/>
                                  <a:gd name="T25" fmla="*/ 258 h 746"/>
                                  <a:gd name="T26" fmla="*/ 348 w 624"/>
                                  <a:gd name="T27" fmla="*/ 242 h 746"/>
                                  <a:gd name="T28" fmla="*/ 364 w 624"/>
                                  <a:gd name="T29" fmla="*/ 228 h 746"/>
                                  <a:gd name="T30" fmla="*/ 382 w 624"/>
                                  <a:gd name="T31" fmla="*/ 216 h 746"/>
                                  <a:gd name="T32" fmla="*/ 400 w 624"/>
                                  <a:gd name="T33" fmla="*/ 206 h 746"/>
                                  <a:gd name="T34" fmla="*/ 400 w 624"/>
                                  <a:gd name="T35" fmla="*/ 206 h 746"/>
                                  <a:gd name="T36" fmla="*/ 422 w 624"/>
                                  <a:gd name="T37" fmla="*/ 196 h 746"/>
                                  <a:gd name="T38" fmla="*/ 446 w 624"/>
                                  <a:gd name="T39" fmla="*/ 190 h 746"/>
                                  <a:gd name="T40" fmla="*/ 470 w 624"/>
                                  <a:gd name="T41" fmla="*/ 186 h 746"/>
                                  <a:gd name="T42" fmla="*/ 498 w 624"/>
                                  <a:gd name="T43" fmla="*/ 186 h 746"/>
                                  <a:gd name="T44" fmla="*/ 498 w 624"/>
                                  <a:gd name="T45" fmla="*/ 186 h 746"/>
                                  <a:gd name="T46" fmla="*/ 520 w 624"/>
                                  <a:gd name="T47" fmla="*/ 186 h 746"/>
                                  <a:gd name="T48" fmla="*/ 540 w 624"/>
                                  <a:gd name="T49" fmla="*/ 190 h 746"/>
                                  <a:gd name="T50" fmla="*/ 540 w 624"/>
                                  <a:gd name="T51" fmla="*/ 190 h 746"/>
                                  <a:gd name="T52" fmla="*/ 582 w 624"/>
                                  <a:gd name="T53" fmla="*/ 198 h 746"/>
                                  <a:gd name="T54" fmla="*/ 624 w 624"/>
                                  <a:gd name="T55" fmla="*/ 4 h 746"/>
                                  <a:gd name="T56" fmla="*/ 624 w 624"/>
                                  <a:gd name="T57" fmla="*/ 4 h 746"/>
                                  <a:gd name="T58" fmla="*/ 592 w 624"/>
                                  <a:gd name="T59" fmla="*/ 2 h 746"/>
                                  <a:gd name="T60" fmla="*/ 562 w 624"/>
                                  <a:gd name="T61" fmla="*/ 0 h 746"/>
                                  <a:gd name="T62" fmla="*/ 562 w 624"/>
                                  <a:gd name="T63" fmla="*/ 0 h 746"/>
                                  <a:gd name="T64" fmla="*/ 542 w 624"/>
                                  <a:gd name="T65" fmla="*/ 0 h 746"/>
                                  <a:gd name="T66" fmla="*/ 522 w 624"/>
                                  <a:gd name="T67" fmla="*/ 2 h 746"/>
                                  <a:gd name="T68" fmla="*/ 504 w 624"/>
                                  <a:gd name="T69" fmla="*/ 6 h 746"/>
                                  <a:gd name="T70" fmla="*/ 484 w 624"/>
                                  <a:gd name="T71" fmla="*/ 10 h 746"/>
                                  <a:gd name="T72" fmla="*/ 466 w 624"/>
                                  <a:gd name="T73" fmla="*/ 16 h 746"/>
                                  <a:gd name="T74" fmla="*/ 448 w 624"/>
                                  <a:gd name="T75" fmla="*/ 22 h 746"/>
                                  <a:gd name="T76" fmla="*/ 430 w 624"/>
                                  <a:gd name="T77" fmla="*/ 30 h 746"/>
                                  <a:gd name="T78" fmla="*/ 414 w 624"/>
                                  <a:gd name="T79" fmla="*/ 40 h 746"/>
                                  <a:gd name="T80" fmla="*/ 414 w 624"/>
                                  <a:gd name="T81" fmla="*/ 40 h 746"/>
                                  <a:gd name="T82" fmla="*/ 396 w 624"/>
                                  <a:gd name="T83" fmla="*/ 50 h 746"/>
                                  <a:gd name="T84" fmla="*/ 382 w 624"/>
                                  <a:gd name="T85" fmla="*/ 60 h 746"/>
                                  <a:gd name="T86" fmla="*/ 368 w 624"/>
                                  <a:gd name="T87" fmla="*/ 74 h 746"/>
                                  <a:gd name="T88" fmla="*/ 354 w 624"/>
                                  <a:gd name="T89" fmla="*/ 86 h 746"/>
                                  <a:gd name="T90" fmla="*/ 342 w 624"/>
                                  <a:gd name="T91" fmla="*/ 102 h 746"/>
                                  <a:gd name="T92" fmla="*/ 330 w 624"/>
                                  <a:gd name="T93" fmla="*/ 118 h 746"/>
                                  <a:gd name="T94" fmla="*/ 320 w 624"/>
                                  <a:gd name="T95" fmla="*/ 134 h 746"/>
                                  <a:gd name="T96" fmla="*/ 312 w 624"/>
                                  <a:gd name="T97" fmla="*/ 152 h 746"/>
                                  <a:gd name="T98" fmla="*/ 310 w 624"/>
                                  <a:gd name="T99" fmla="*/ 150 h 746"/>
                                  <a:gd name="T100" fmla="*/ 338 w 624"/>
                                  <a:gd name="T101" fmla="*/ 20 h 746"/>
                                  <a:gd name="T102" fmla="*/ 150 w 624"/>
                                  <a:gd name="T103" fmla="*/ 20 h 7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624" h="746">
                                    <a:moveTo>
                                      <a:pt x="150" y="20"/>
                                    </a:moveTo>
                                    <a:lnTo>
                                      <a:pt x="0" y="746"/>
                                    </a:lnTo>
                                    <a:lnTo>
                                      <a:pt x="196" y="746"/>
                                    </a:lnTo>
                                    <a:lnTo>
                                      <a:pt x="264" y="424"/>
                                    </a:lnTo>
                                    <a:lnTo>
                                      <a:pt x="264" y="424"/>
                                    </a:lnTo>
                                    <a:lnTo>
                                      <a:pt x="276" y="378"/>
                                    </a:lnTo>
                                    <a:lnTo>
                                      <a:pt x="290" y="336"/>
                                    </a:lnTo>
                                    <a:lnTo>
                                      <a:pt x="290" y="336"/>
                                    </a:lnTo>
                                    <a:lnTo>
                                      <a:pt x="298" y="314"/>
                                    </a:lnTo>
                                    <a:lnTo>
                                      <a:pt x="308" y="294"/>
                                    </a:lnTo>
                                    <a:lnTo>
                                      <a:pt x="320" y="276"/>
                                    </a:lnTo>
                                    <a:lnTo>
                                      <a:pt x="334" y="258"/>
                                    </a:lnTo>
                                    <a:lnTo>
                                      <a:pt x="334" y="258"/>
                                    </a:lnTo>
                                    <a:lnTo>
                                      <a:pt x="348" y="242"/>
                                    </a:lnTo>
                                    <a:lnTo>
                                      <a:pt x="364" y="228"/>
                                    </a:lnTo>
                                    <a:lnTo>
                                      <a:pt x="382" y="216"/>
                                    </a:lnTo>
                                    <a:lnTo>
                                      <a:pt x="400" y="206"/>
                                    </a:lnTo>
                                    <a:lnTo>
                                      <a:pt x="400" y="206"/>
                                    </a:lnTo>
                                    <a:lnTo>
                                      <a:pt x="422" y="196"/>
                                    </a:lnTo>
                                    <a:lnTo>
                                      <a:pt x="446" y="190"/>
                                    </a:lnTo>
                                    <a:lnTo>
                                      <a:pt x="470" y="186"/>
                                    </a:lnTo>
                                    <a:lnTo>
                                      <a:pt x="498" y="186"/>
                                    </a:lnTo>
                                    <a:lnTo>
                                      <a:pt x="498" y="186"/>
                                    </a:lnTo>
                                    <a:lnTo>
                                      <a:pt x="520" y="186"/>
                                    </a:lnTo>
                                    <a:lnTo>
                                      <a:pt x="540" y="190"/>
                                    </a:lnTo>
                                    <a:lnTo>
                                      <a:pt x="540" y="190"/>
                                    </a:lnTo>
                                    <a:lnTo>
                                      <a:pt x="582" y="198"/>
                                    </a:lnTo>
                                    <a:lnTo>
                                      <a:pt x="624" y="4"/>
                                    </a:lnTo>
                                    <a:lnTo>
                                      <a:pt x="624" y="4"/>
                                    </a:lnTo>
                                    <a:lnTo>
                                      <a:pt x="592" y="2"/>
                                    </a:lnTo>
                                    <a:lnTo>
                                      <a:pt x="562" y="0"/>
                                    </a:lnTo>
                                    <a:lnTo>
                                      <a:pt x="562" y="0"/>
                                    </a:lnTo>
                                    <a:lnTo>
                                      <a:pt x="542" y="0"/>
                                    </a:lnTo>
                                    <a:lnTo>
                                      <a:pt x="522" y="2"/>
                                    </a:lnTo>
                                    <a:lnTo>
                                      <a:pt x="504" y="6"/>
                                    </a:lnTo>
                                    <a:lnTo>
                                      <a:pt x="484" y="10"/>
                                    </a:lnTo>
                                    <a:lnTo>
                                      <a:pt x="466" y="16"/>
                                    </a:lnTo>
                                    <a:lnTo>
                                      <a:pt x="448" y="22"/>
                                    </a:lnTo>
                                    <a:lnTo>
                                      <a:pt x="430" y="30"/>
                                    </a:lnTo>
                                    <a:lnTo>
                                      <a:pt x="414" y="40"/>
                                    </a:lnTo>
                                    <a:lnTo>
                                      <a:pt x="414" y="40"/>
                                    </a:lnTo>
                                    <a:lnTo>
                                      <a:pt x="396" y="50"/>
                                    </a:lnTo>
                                    <a:lnTo>
                                      <a:pt x="382" y="60"/>
                                    </a:lnTo>
                                    <a:lnTo>
                                      <a:pt x="368" y="74"/>
                                    </a:lnTo>
                                    <a:lnTo>
                                      <a:pt x="354" y="86"/>
                                    </a:lnTo>
                                    <a:lnTo>
                                      <a:pt x="342" y="102"/>
                                    </a:lnTo>
                                    <a:lnTo>
                                      <a:pt x="330" y="118"/>
                                    </a:lnTo>
                                    <a:lnTo>
                                      <a:pt x="320" y="134"/>
                                    </a:lnTo>
                                    <a:lnTo>
                                      <a:pt x="312" y="152"/>
                                    </a:lnTo>
                                    <a:lnTo>
                                      <a:pt x="310" y="150"/>
                                    </a:lnTo>
                                    <a:lnTo>
                                      <a:pt x="338" y="20"/>
                                    </a:lnTo>
                                    <a:lnTo>
                                      <a:pt x="150" y="20"/>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2" name="Freeform 11"/>
                            <wps:cNvSpPr>
                              <a:spLocks/>
                            </wps:cNvSpPr>
                            <wps:spPr bwMode="auto">
                              <a:xfrm>
                                <a:off x="3416300" y="111125"/>
                                <a:ext cx="1933575" cy="1184275"/>
                              </a:xfrm>
                              <a:custGeom>
                                <a:avLst/>
                                <a:gdLst>
                                  <a:gd name="T0" fmla="*/ 198 w 1218"/>
                                  <a:gd name="T1" fmla="*/ 746 h 746"/>
                                  <a:gd name="T2" fmla="*/ 288 w 1218"/>
                                  <a:gd name="T3" fmla="*/ 322 h 746"/>
                                  <a:gd name="T4" fmla="*/ 320 w 1218"/>
                                  <a:gd name="T5" fmla="*/ 254 h 746"/>
                                  <a:gd name="T6" fmla="*/ 340 w 1218"/>
                                  <a:gd name="T7" fmla="*/ 224 h 746"/>
                                  <a:gd name="T8" fmla="*/ 380 w 1218"/>
                                  <a:gd name="T9" fmla="*/ 186 h 746"/>
                                  <a:gd name="T10" fmla="*/ 412 w 1218"/>
                                  <a:gd name="T11" fmla="*/ 168 h 746"/>
                                  <a:gd name="T12" fmla="*/ 466 w 1218"/>
                                  <a:gd name="T13" fmla="*/ 158 h 746"/>
                                  <a:gd name="T14" fmla="*/ 500 w 1218"/>
                                  <a:gd name="T15" fmla="*/ 162 h 746"/>
                                  <a:gd name="T16" fmla="*/ 528 w 1218"/>
                                  <a:gd name="T17" fmla="*/ 180 h 746"/>
                                  <a:gd name="T18" fmla="*/ 552 w 1218"/>
                                  <a:gd name="T19" fmla="*/ 218 h 746"/>
                                  <a:gd name="T20" fmla="*/ 552 w 1218"/>
                                  <a:gd name="T21" fmla="*/ 260 h 746"/>
                                  <a:gd name="T22" fmla="*/ 652 w 1218"/>
                                  <a:gd name="T23" fmla="*/ 746 h 746"/>
                                  <a:gd name="T24" fmla="*/ 744 w 1218"/>
                                  <a:gd name="T25" fmla="*/ 322 h 746"/>
                                  <a:gd name="T26" fmla="*/ 766 w 1218"/>
                                  <a:gd name="T27" fmla="*/ 270 h 746"/>
                                  <a:gd name="T28" fmla="*/ 794 w 1218"/>
                                  <a:gd name="T29" fmla="*/ 224 h 746"/>
                                  <a:gd name="T30" fmla="*/ 820 w 1218"/>
                                  <a:gd name="T31" fmla="*/ 198 h 746"/>
                                  <a:gd name="T32" fmla="*/ 850 w 1218"/>
                                  <a:gd name="T33" fmla="*/ 176 h 746"/>
                                  <a:gd name="T34" fmla="*/ 902 w 1218"/>
                                  <a:gd name="T35" fmla="*/ 158 h 746"/>
                                  <a:gd name="T36" fmla="*/ 940 w 1218"/>
                                  <a:gd name="T37" fmla="*/ 158 h 746"/>
                                  <a:gd name="T38" fmla="*/ 982 w 1218"/>
                                  <a:gd name="T39" fmla="*/ 180 h 746"/>
                                  <a:gd name="T40" fmla="*/ 1002 w 1218"/>
                                  <a:gd name="T41" fmla="*/ 204 h 746"/>
                                  <a:gd name="T42" fmla="*/ 1008 w 1218"/>
                                  <a:gd name="T43" fmla="*/ 234 h 746"/>
                                  <a:gd name="T44" fmla="*/ 906 w 1218"/>
                                  <a:gd name="T45" fmla="*/ 746 h 746"/>
                                  <a:gd name="T46" fmla="*/ 1196 w 1218"/>
                                  <a:gd name="T47" fmla="*/ 318 h 746"/>
                                  <a:gd name="T48" fmla="*/ 1216 w 1218"/>
                                  <a:gd name="T49" fmla="*/ 218 h 746"/>
                                  <a:gd name="T50" fmla="*/ 1216 w 1218"/>
                                  <a:gd name="T51" fmla="*/ 162 h 746"/>
                                  <a:gd name="T52" fmla="*/ 1198 w 1218"/>
                                  <a:gd name="T53" fmla="*/ 102 h 746"/>
                                  <a:gd name="T54" fmla="*/ 1178 w 1218"/>
                                  <a:gd name="T55" fmla="*/ 70 h 746"/>
                                  <a:gd name="T56" fmla="*/ 1150 w 1218"/>
                                  <a:gd name="T57" fmla="*/ 44 h 746"/>
                                  <a:gd name="T58" fmla="*/ 1098 w 1218"/>
                                  <a:gd name="T59" fmla="*/ 18 h 746"/>
                                  <a:gd name="T60" fmla="*/ 1058 w 1218"/>
                                  <a:gd name="T61" fmla="*/ 6 h 746"/>
                                  <a:gd name="T62" fmla="*/ 996 w 1218"/>
                                  <a:gd name="T63" fmla="*/ 0 h 746"/>
                                  <a:gd name="T64" fmla="*/ 926 w 1218"/>
                                  <a:gd name="T65" fmla="*/ 10 h 746"/>
                                  <a:gd name="T66" fmla="*/ 858 w 1218"/>
                                  <a:gd name="T67" fmla="*/ 36 h 746"/>
                                  <a:gd name="T68" fmla="*/ 798 w 1218"/>
                                  <a:gd name="T69" fmla="*/ 76 h 746"/>
                                  <a:gd name="T70" fmla="*/ 772 w 1218"/>
                                  <a:gd name="T71" fmla="*/ 100 h 746"/>
                                  <a:gd name="T72" fmla="*/ 752 w 1218"/>
                                  <a:gd name="T73" fmla="*/ 126 h 746"/>
                                  <a:gd name="T74" fmla="*/ 736 w 1218"/>
                                  <a:gd name="T75" fmla="*/ 82 h 746"/>
                                  <a:gd name="T76" fmla="*/ 712 w 1218"/>
                                  <a:gd name="T77" fmla="*/ 46 h 746"/>
                                  <a:gd name="T78" fmla="*/ 690 w 1218"/>
                                  <a:gd name="T79" fmla="*/ 30 h 746"/>
                                  <a:gd name="T80" fmla="*/ 608 w 1218"/>
                                  <a:gd name="T81" fmla="*/ 2 h 746"/>
                                  <a:gd name="T82" fmla="*/ 536 w 1218"/>
                                  <a:gd name="T83" fmla="*/ 2 h 746"/>
                                  <a:gd name="T84" fmla="*/ 432 w 1218"/>
                                  <a:gd name="T85" fmla="*/ 30 h 746"/>
                                  <a:gd name="T86" fmla="*/ 400 w 1218"/>
                                  <a:gd name="T87" fmla="*/ 46 h 746"/>
                                  <a:gd name="T88" fmla="*/ 346 w 1218"/>
                                  <a:gd name="T89" fmla="*/ 92 h 746"/>
                                  <a:gd name="T90" fmla="*/ 342 w 1218"/>
                                  <a:gd name="T91" fmla="*/ 20 h 7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1218" h="746">
                                    <a:moveTo>
                                      <a:pt x="150" y="20"/>
                                    </a:moveTo>
                                    <a:lnTo>
                                      <a:pt x="0" y="746"/>
                                    </a:lnTo>
                                    <a:lnTo>
                                      <a:pt x="198" y="746"/>
                                    </a:lnTo>
                                    <a:lnTo>
                                      <a:pt x="280" y="356"/>
                                    </a:lnTo>
                                    <a:lnTo>
                                      <a:pt x="280" y="356"/>
                                    </a:lnTo>
                                    <a:lnTo>
                                      <a:pt x="288" y="322"/>
                                    </a:lnTo>
                                    <a:lnTo>
                                      <a:pt x="302" y="288"/>
                                    </a:lnTo>
                                    <a:lnTo>
                                      <a:pt x="302" y="288"/>
                                    </a:lnTo>
                                    <a:lnTo>
                                      <a:pt x="320" y="254"/>
                                    </a:lnTo>
                                    <a:lnTo>
                                      <a:pt x="330" y="240"/>
                                    </a:lnTo>
                                    <a:lnTo>
                                      <a:pt x="340" y="224"/>
                                    </a:lnTo>
                                    <a:lnTo>
                                      <a:pt x="340" y="224"/>
                                    </a:lnTo>
                                    <a:lnTo>
                                      <a:pt x="352" y="210"/>
                                    </a:lnTo>
                                    <a:lnTo>
                                      <a:pt x="366" y="198"/>
                                    </a:lnTo>
                                    <a:lnTo>
                                      <a:pt x="380" y="186"/>
                                    </a:lnTo>
                                    <a:lnTo>
                                      <a:pt x="394" y="176"/>
                                    </a:lnTo>
                                    <a:lnTo>
                                      <a:pt x="394" y="176"/>
                                    </a:lnTo>
                                    <a:lnTo>
                                      <a:pt x="412" y="168"/>
                                    </a:lnTo>
                                    <a:lnTo>
                                      <a:pt x="428" y="162"/>
                                    </a:lnTo>
                                    <a:lnTo>
                                      <a:pt x="448" y="158"/>
                                    </a:lnTo>
                                    <a:lnTo>
                                      <a:pt x="466" y="158"/>
                                    </a:lnTo>
                                    <a:lnTo>
                                      <a:pt x="466" y="158"/>
                                    </a:lnTo>
                                    <a:lnTo>
                                      <a:pt x="484" y="158"/>
                                    </a:lnTo>
                                    <a:lnTo>
                                      <a:pt x="500" y="162"/>
                                    </a:lnTo>
                                    <a:lnTo>
                                      <a:pt x="516" y="170"/>
                                    </a:lnTo>
                                    <a:lnTo>
                                      <a:pt x="528" y="180"/>
                                    </a:lnTo>
                                    <a:lnTo>
                                      <a:pt x="528" y="180"/>
                                    </a:lnTo>
                                    <a:lnTo>
                                      <a:pt x="540" y="192"/>
                                    </a:lnTo>
                                    <a:lnTo>
                                      <a:pt x="548" y="204"/>
                                    </a:lnTo>
                                    <a:lnTo>
                                      <a:pt x="552" y="218"/>
                                    </a:lnTo>
                                    <a:lnTo>
                                      <a:pt x="554" y="234"/>
                                    </a:lnTo>
                                    <a:lnTo>
                                      <a:pt x="554" y="234"/>
                                    </a:lnTo>
                                    <a:lnTo>
                                      <a:pt x="552" y="260"/>
                                    </a:lnTo>
                                    <a:lnTo>
                                      <a:pt x="548" y="286"/>
                                    </a:lnTo>
                                    <a:lnTo>
                                      <a:pt x="452" y="746"/>
                                    </a:lnTo>
                                    <a:lnTo>
                                      <a:pt x="652" y="746"/>
                                    </a:lnTo>
                                    <a:lnTo>
                                      <a:pt x="734" y="356"/>
                                    </a:lnTo>
                                    <a:lnTo>
                                      <a:pt x="734" y="356"/>
                                    </a:lnTo>
                                    <a:lnTo>
                                      <a:pt x="744" y="322"/>
                                    </a:lnTo>
                                    <a:lnTo>
                                      <a:pt x="756" y="288"/>
                                    </a:lnTo>
                                    <a:lnTo>
                                      <a:pt x="756" y="288"/>
                                    </a:lnTo>
                                    <a:lnTo>
                                      <a:pt x="766" y="270"/>
                                    </a:lnTo>
                                    <a:lnTo>
                                      <a:pt x="774" y="254"/>
                                    </a:lnTo>
                                    <a:lnTo>
                                      <a:pt x="784" y="240"/>
                                    </a:lnTo>
                                    <a:lnTo>
                                      <a:pt x="794" y="224"/>
                                    </a:lnTo>
                                    <a:lnTo>
                                      <a:pt x="794" y="224"/>
                                    </a:lnTo>
                                    <a:lnTo>
                                      <a:pt x="808" y="210"/>
                                    </a:lnTo>
                                    <a:lnTo>
                                      <a:pt x="820" y="198"/>
                                    </a:lnTo>
                                    <a:lnTo>
                                      <a:pt x="834" y="186"/>
                                    </a:lnTo>
                                    <a:lnTo>
                                      <a:pt x="850" y="176"/>
                                    </a:lnTo>
                                    <a:lnTo>
                                      <a:pt x="850" y="176"/>
                                    </a:lnTo>
                                    <a:lnTo>
                                      <a:pt x="866" y="168"/>
                                    </a:lnTo>
                                    <a:lnTo>
                                      <a:pt x="884" y="162"/>
                                    </a:lnTo>
                                    <a:lnTo>
                                      <a:pt x="902" y="158"/>
                                    </a:lnTo>
                                    <a:lnTo>
                                      <a:pt x="922" y="158"/>
                                    </a:lnTo>
                                    <a:lnTo>
                                      <a:pt x="922" y="158"/>
                                    </a:lnTo>
                                    <a:lnTo>
                                      <a:pt x="940" y="158"/>
                                    </a:lnTo>
                                    <a:lnTo>
                                      <a:pt x="956" y="162"/>
                                    </a:lnTo>
                                    <a:lnTo>
                                      <a:pt x="970" y="170"/>
                                    </a:lnTo>
                                    <a:lnTo>
                                      <a:pt x="982" y="180"/>
                                    </a:lnTo>
                                    <a:lnTo>
                                      <a:pt x="982" y="180"/>
                                    </a:lnTo>
                                    <a:lnTo>
                                      <a:pt x="994" y="192"/>
                                    </a:lnTo>
                                    <a:lnTo>
                                      <a:pt x="1002" y="204"/>
                                    </a:lnTo>
                                    <a:lnTo>
                                      <a:pt x="1006" y="218"/>
                                    </a:lnTo>
                                    <a:lnTo>
                                      <a:pt x="1008" y="234"/>
                                    </a:lnTo>
                                    <a:lnTo>
                                      <a:pt x="1008" y="234"/>
                                    </a:lnTo>
                                    <a:lnTo>
                                      <a:pt x="1006" y="260"/>
                                    </a:lnTo>
                                    <a:lnTo>
                                      <a:pt x="1002" y="286"/>
                                    </a:lnTo>
                                    <a:lnTo>
                                      <a:pt x="906" y="746"/>
                                    </a:lnTo>
                                    <a:lnTo>
                                      <a:pt x="1106" y="746"/>
                                    </a:lnTo>
                                    <a:lnTo>
                                      <a:pt x="1196" y="318"/>
                                    </a:lnTo>
                                    <a:lnTo>
                                      <a:pt x="1196" y="318"/>
                                    </a:lnTo>
                                    <a:lnTo>
                                      <a:pt x="1210" y="252"/>
                                    </a:lnTo>
                                    <a:lnTo>
                                      <a:pt x="1210" y="252"/>
                                    </a:lnTo>
                                    <a:lnTo>
                                      <a:pt x="1216" y="218"/>
                                    </a:lnTo>
                                    <a:lnTo>
                                      <a:pt x="1218" y="184"/>
                                    </a:lnTo>
                                    <a:lnTo>
                                      <a:pt x="1218" y="184"/>
                                    </a:lnTo>
                                    <a:lnTo>
                                      <a:pt x="1216" y="162"/>
                                    </a:lnTo>
                                    <a:lnTo>
                                      <a:pt x="1212" y="140"/>
                                    </a:lnTo>
                                    <a:lnTo>
                                      <a:pt x="1206" y="120"/>
                                    </a:lnTo>
                                    <a:lnTo>
                                      <a:pt x="1198" y="102"/>
                                    </a:lnTo>
                                    <a:lnTo>
                                      <a:pt x="1198" y="102"/>
                                    </a:lnTo>
                                    <a:lnTo>
                                      <a:pt x="1190" y="86"/>
                                    </a:lnTo>
                                    <a:lnTo>
                                      <a:pt x="1178" y="70"/>
                                    </a:lnTo>
                                    <a:lnTo>
                                      <a:pt x="1164" y="56"/>
                                    </a:lnTo>
                                    <a:lnTo>
                                      <a:pt x="1150" y="44"/>
                                    </a:lnTo>
                                    <a:lnTo>
                                      <a:pt x="1150" y="44"/>
                                    </a:lnTo>
                                    <a:lnTo>
                                      <a:pt x="1134" y="34"/>
                                    </a:lnTo>
                                    <a:lnTo>
                                      <a:pt x="1116" y="26"/>
                                    </a:lnTo>
                                    <a:lnTo>
                                      <a:pt x="1098" y="18"/>
                                    </a:lnTo>
                                    <a:lnTo>
                                      <a:pt x="1078" y="12"/>
                                    </a:lnTo>
                                    <a:lnTo>
                                      <a:pt x="1078" y="12"/>
                                    </a:lnTo>
                                    <a:lnTo>
                                      <a:pt x="1058" y="6"/>
                                    </a:lnTo>
                                    <a:lnTo>
                                      <a:pt x="1038" y="2"/>
                                    </a:lnTo>
                                    <a:lnTo>
                                      <a:pt x="1018" y="0"/>
                                    </a:lnTo>
                                    <a:lnTo>
                                      <a:pt x="996" y="0"/>
                                    </a:lnTo>
                                    <a:lnTo>
                                      <a:pt x="996" y="0"/>
                                    </a:lnTo>
                                    <a:lnTo>
                                      <a:pt x="962" y="2"/>
                                    </a:lnTo>
                                    <a:lnTo>
                                      <a:pt x="926" y="10"/>
                                    </a:lnTo>
                                    <a:lnTo>
                                      <a:pt x="926" y="10"/>
                                    </a:lnTo>
                                    <a:lnTo>
                                      <a:pt x="890" y="20"/>
                                    </a:lnTo>
                                    <a:lnTo>
                                      <a:pt x="858" y="36"/>
                                    </a:lnTo>
                                    <a:lnTo>
                                      <a:pt x="858" y="36"/>
                                    </a:lnTo>
                                    <a:lnTo>
                                      <a:pt x="826" y="54"/>
                                    </a:lnTo>
                                    <a:lnTo>
                                      <a:pt x="798" y="76"/>
                                    </a:lnTo>
                                    <a:lnTo>
                                      <a:pt x="798" y="76"/>
                                    </a:lnTo>
                                    <a:lnTo>
                                      <a:pt x="784" y="88"/>
                                    </a:lnTo>
                                    <a:lnTo>
                                      <a:pt x="772" y="100"/>
                                    </a:lnTo>
                                    <a:lnTo>
                                      <a:pt x="760" y="112"/>
                                    </a:lnTo>
                                    <a:lnTo>
                                      <a:pt x="752" y="126"/>
                                    </a:lnTo>
                                    <a:lnTo>
                                      <a:pt x="752" y="126"/>
                                    </a:lnTo>
                                    <a:lnTo>
                                      <a:pt x="748" y="110"/>
                                    </a:lnTo>
                                    <a:lnTo>
                                      <a:pt x="742" y="94"/>
                                    </a:lnTo>
                                    <a:lnTo>
                                      <a:pt x="736" y="82"/>
                                    </a:lnTo>
                                    <a:lnTo>
                                      <a:pt x="730" y="68"/>
                                    </a:lnTo>
                                    <a:lnTo>
                                      <a:pt x="722" y="56"/>
                                    </a:lnTo>
                                    <a:lnTo>
                                      <a:pt x="712" y="46"/>
                                    </a:lnTo>
                                    <a:lnTo>
                                      <a:pt x="702" y="38"/>
                                    </a:lnTo>
                                    <a:lnTo>
                                      <a:pt x="690" y="30"/>
                                    </a:lnTo>
                                    <a:lnTo>
                                      <a:pt x="690" y="30"/>
                                    </a:lnTo>
                                    <a:lnTo>
                                      <a:pt x="666" y="16"/>
                                    </a:lnTo>
                                    <a:lnTo>
                                      <a:pt x="638" y="8"/>
                                    </a:lnTo>
                                    <a:lnTo>
                                      <a:pt x="608" y="2"/>
                                    </a:lnTo>
                                    <a:lnTo>
                                      <a:pt x="576" y="0"/>
                                    </a:lnTo>
                                    <a:lnTo>
                                      <a:pt x="576" y="0"/>
                                    </a:lnTo>
                                    <a:lnTo>
                                      <a:pt x="536" y="2"/>
                                    </a:lnTo>
                                    <a:lnTo>
                                      <a:pt x="500" y="8"/>
                                    </a:lnTo>
                                    <a:lnTo>
                                      <a:pt x="464" y="16"/>
                                    </a:lnTo>
                                    <a:lnTo>
                                      <a:pt x="432" y="30"/>
                                    </a:lnTo>
                                    <a:lnTo>
                                      <a:pt x="432" y="30"/>
                                    </a:lnTo>
                                    <a:lnTo>
                                      <a:pt x="416" y="38"/>
                                    </a:lnTo>
                                    <a:lnTo>
                                      <a:pt x="400" y="46"/>
                                    </a:lnTo>
                                    <a:lnTo>
                                      <a:pt x="386" y="56"/>
                                    </a:lnTo>
                                    <a:lnTo>
                                      <a:pt x="372" y="68"/>
                                    </a:lnTo>
                                    <a:lnTo>
                                      <a:pt x="346" y="92"/>
                                    </a:lnTo>
                                    <a:lnTo>
                                      <a:pt x="322" y="122"/>
                                    </a:lnTo>
                                    <a:lnTo>
                                      <a:pt x="318" y="122"/>
                                    </a:lnTo>
                                    <a:lnTo>
                                      <a:pt x="342" y="20"/>
                                    </a:lnTo>
                                    <a:lnTo>
                                      <a:pt x="150" y="20"/>
                                    </a:lnTo>
                                    <a:close/>
                                  </a:path>
                                </a:pathLst>
                              </a:custGeom>
                              <a:solidFill>
                                <a:srgbClr val="DE008F"/>
                              </a:solidFill>
                              <a:ln>
                                <a:noFill/>
                              </a:ln>
                            </wps:spPr>
                            <wps:bodyPr vert="horz" wrap="square" lIns="91440" tIns="45720" rIns="91440" bIns="45720" numCol="1" anchor="t" anchorCtr="0" compatLnSpc="1">
                              <a:prstTxWarp prst="textNoShape">
                                <a:avLst/>
                              </a:prstTxWarp>
                            </wps:bodyPr>
                          </wps:wsp>
                          <wps:wsp>
                            <wps:cNvPr id="23" name="Freeform 12"/>
                            <wps:cNvSpPr>
                              <a:spLocks/>
                            </wps:cNvSpPr>
                            <wps:spPr bwMode="auto">
                              <a:xfrm>
                                <a:off x="3416300" y="111125"/>
                                <a:ext cx="1933575" cy="1184275"/>
                              </a:xfrm>
                              <a:custGeom>
                                <a:avLst/>
                                <a:gdLst>
                                  <a:gd name="T0" fmla="*/ 198 w 1218"/>
                                  <a:gd name="T1" fmla="*/ 746 h 746"/>
                                  <a:gd name="T2" fmla="*/ 288 w 1218"/>
                                  <a:gd name="T3" fmla="*/ 322 h 746"/>
                                  <a:gd name="T4" fmla="*/ 320 w 1218"/>
                                  <a:gd name="T5" fmla="*/ 254 h 746"/>
                                  <a:gd name="T6" fmla="*/ 340 w 1218"/>
                                  <a:gd name="T7" fmla="*/ 224 h 746"/>
                                  <a:gd name="T8" fmla="*/ 380 w 1218"/>
                                  <a:gd name="T9" fmla="*/ 186 h 746"/>
                                  <a:gd name="T10" fmla="*/ 412 w 1218"/>
                                  <a:gd name="T11" fmla="*/ 168 h 746"/>
                                  <a:gd name="T12" fmla="*/ 466 w 1218"/>
                                  <a:gd name="T13" fmla="*/ 158 h 746"/>
                                  <a:gd name="T14" fmla="*/ 500 w 1218"/>
                                  <a:gd name="T15" fmla="*/ 162 h 746"/>
                                  <a:gd name="T16" fmla="*/ 528 w 1218"/>
                                  <a:gd name="T17" fmla="*/ 180 h 746"/>
                                  <a:gd name="T18" fmla="*/ 552 w 1218"/>
                                  <a:gd name="T19" fmla="*/ 218 h 746"/>
                                  <a:gd name="T20" fmla="*/ 552 w 1218"/>
                                  <a:gd name="T21" fmla="*/ 260 h 746"/>
                                  <a:gd name="T22" fmla="*/ 652 w 1218"/>
                                  <a:gd name="T23" fmla="*/ 746 h 746"/>
                                  <a:gd name="T24" fmla="*/ 744 w 1218"/>
                                  <a:gd name="T25" fmla="*/ 322 h 746"/>
                                  <a:gd name="T26" fmla="*/ 766 w 1218"/>
                                  <a:gd name="T27" fmla="*/ 270 h 746"/>
                                  <a:gd name="T28" fmla="*/ 794 w 1218"/>
                                  <a:gd name="T29" fmla="*/ 224 h 746"/>
                                  <a:gd name="T30" fmla="*/ 820 w 1218"/>
                                  <a:gd name="T31" fmla="*/ 198 h 746"/>
                                  <a:gd name="T32" fmla="*/ 850 w 1218"/>
                                  <a:gd name="T33" fmla="*/ 176 h 746"/>
                                  <a:gd name="T34" fmla="*/ 902 w 1218"/>
                                  <a:gd name="T35" fmla="*/ 158 h 746"/>
                                  <a:gd name="T36" fmla="*/ 940 w 1218"/>
                                  <a:gd name="T37" fmla="*/ 158 h 746"/>
                                  <a:gd name="T38" fmla="*/ 982 w 1218"/>
                                  <a:gd name="T39" fmla="*/ 180 h 746"/>
                                  <a:gd name="T40" fmla="*/ 1002 w 1218"/>
                                  <a:gd name="T41" fmla="*/ 204 h 746"/>
                                  <a:gd name="T42" fmla="*/ 1008 w 1218"/>
                                  <a:gd name="T43" fmla="*/ 234 h 746"/>
                                  <a:gd name="T44" fmla="*/ 906 w 1218"/>
                                  <a:gd name="T45" fmla="*/ 746 h 746"/>
                                  <a:gd name="T46" fmla="*/ 1196 w 1218"/>
                                  <a:gd name="T47" fmla="*/ 318 h 746"/>
                                  <a:gd name="T48" fmla="*/ 1216 w 1218"/>
                                  <a:gd name="T49" fmla="*/ 218 h 746"/>
                                  <a:gd name="T50" fmla="*/ 1216 w 1218"/>
                                  <a:gd name="T51" fmla="*/ 162 h 746"/>
                                  <a:gd name="T52" fmla="*/ 1198 w 1218"/>
                                  <a:gd name="T53" fmla="*/ 102 h 746"/>
                                  <a:gd name="T54" fmla="*/ 1178 w 1218"/>
                                  <a:gd name="T55" fmla="*/ 70 h 746"/>
                                  <a:gd name="T56" fmla="*/ 1150 w 1218"/>
                                  <a:gd name="T57" fmla="*/ 44 h 746"/>
                                  <a:gd name="T58" fmla="*/ 1098 w 1218"/>
                                  <a:gd name="T59" fmla="*/ 18 h 746"/>
                                  <a:gd name="T60" fmla="*/ 1058 w 1218"/>
                                  <a:gd name="T61" fmla="*/ 6 h 746"/>
                                  <a:gd name="T62" fmla="*/ 996 w 1218"/>
                                  <a:gd name="T63" fmla="*/ 0 h 746"/>
                                  <a:gd name="T64" fmla="*/ 926 w 1218"/>
                                  <a:gd name="T65" fmla="*/ 10 h 746"/>
                                  <a:gd name="T66" fmla="*/ 858 w 1218"/>
                                  <a:gd name="T67" fmla="*/ 36 h 746"/>
                                  <a:gd name="T68" fmla="*/ 798 w 1218"/>
                                  <a:gd name="T69" fmla="*/ 76 h 746"/>
                                  <a:gd name="T70" fmla="*/ 772 w 1218"/>
                                  <a:gd name="T71" fmla="*/ 100 h 746"/>
                                  <a:gd name="T72" fmla="*/ 752 w 1218"/>
                                  <a:gd name="T73" fmla="*/ 126 h 746"/>
                                  <a:gd name="T74" fmla="*/ 736 w 1218"/>
                                  <a:gd name="T75" fmla="*/ 82 h 746"/>
                                  <a:gd name="T76" fmla="*/ 712 w 1218"/>
                                  <a:gd name="T77" fmla="*/ 46 h 746"/>
                                  <a:gd name="T78" fmla="*/ 690 w 1218"/>
                                  <a:gd name="T79" fmla="*/ 30 h 746"/>
                                  <a:gd name="T80" fmla="*/ 608 w 1218"/>
                                  <a:gd name="T81" fmla="*/ 2 h 746"/>
                                  <a:gd name="T82" fmla="*/ 536 w 1218"/>
                                  <a:gd name="T83" fmla="*/ 2 h 746"/>
                                  <a:gd name="T84" fmla="*/ 432 w 1218"/>
                                  <a:gd name="T85" fmla="*/ 30 h 746"/>
                                  <a:gd name="T86" fmla="*/ 400 w 1218"/>
                                  <a:gd name="T87" fmla="*/ 46 h 746"/>
                                  <a:gd name="T88" fmla="*/ 346 w 1218"/>
                                  <a:gd name="T89" fmla="*/ 92 h 746"/>
                                  <a:gd name="T90" fmla="*/ 342 w 1218"/>
                                  <a:gd name="T91" fmla="*/ 20 h 7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1218" h="746">
                                    <a:moveTo>
                                      <a:pt x="150" y="20"/>
                                    </a:moveTo>
                                    <a:lnTo>
                                      <a:pt x="0" y="746"/>
                                    </a:lnTo>
                                    <a:lnTo>
                                      <a:pt x="198" y="746"/>
                                    </a:lnTo>
                                    <a:lnTo>
                                      <a:pt x="280" y="356"/>
                                    </a:lnTo>
                                    <a:lnTo>
                                      <a:pt x="280" y="356"/>
                                    </a:lnTo>
                                    <a:lnTo>
                                      <a:pt x="288" y="322"/>
                                    </a:lnTo>
                                    <a:lnTo>
                                      <a:pt x="302" y="288"/>
                                    </a:lnTo>
                                    <a:lnTo>
                                      <a:pt x="302" y="288"/>
                                    </a:lnTo>
                                    <a:lnTo>
                                      <a:pt x="320" y="254"/>
                                    </a:lnTo>
                                    <a:lnTo>
                                      <a:pt x="330" y="240"/>
                                    </a:lnTo>
                                    <a:lnTo>
                                      <a:pt x="340" y="224"/>
                                    </a:lnTo>
                                    <a:lnTo>
                                      <a:pt x="340" y="224"/>
                                    </a:lnTo>
                                    <a:lnTo>
                                      <a:pt x="352" y="210"/>
                                    </a:lnTo>
                                    <a:lnTo>
                                      <a:pt x="366" y="198"/>
                                    </a:lnTo>
                                    <a:lnTo>
                                      <a:pt x="380" y="186"/>
                                    </a:lnTo>
                                    <a:lnTo>
                                      <a:pt x="394" y="176"/>
                                    </a:lnTo>
                                    <a:lnTo>
                                      <a:pt x="394" y="176"/>
                                    </a:lnTo>
                                    <a:lnTo>
                                      <a:pt x="412" y="168"/>
                                    </a:lnTo>
                                    <a:lnTo>
                                      <a:pt x="428" y="162"/>
                                    </a:lnTo>
                                    <a:lnTo>
                                      <a:pt x="448" y="158"/>
                                    </a:lnTo>
                                    <a:lnTo>
                                      <a:pt x="466" y="158"/>
                                    </a:lnTo>
                                    <a:lnTo>
                                      <a:pt x="466" y="158"/>
                                    </a:lnTo>
                                    <a:lnTo>
                                      <a:pt x="484" y="158"/>
                                    </a:lnTo>
                                    <a:lnTo>
                                      <a:pt x="500" y="162"/>
                                    </a:lnTo>
                                    <a:lnTo>
                                      <a:pt x="516" y="170"/>
                                    </a:lnTo>
                                    <a:lnTo>
                                      <a:pt x="528" y="180"/>
                                    </a:lnTo>
                                    <a:lnTo>
                                      <a:pt x="528" y="180"/>
                                    </a:lnTo>
                                    <a:lnTo>
                                      <a:pt x="540" y="192"/>
                                    </a:lnTo>
                                    <a:lnTo>
                                      <a:pt x="548" y="204"/>
                                    </a:lnTo>
                                    <a:lnTo>
                                      <a:pt x="552" y="218"/>
                                    </a:lnTo>
                                    <a:lnTo>
                                      <a:pt x="554" y="234"/>
                                    </a:lnTo>
                                    <a:lnTo>
                                      <a:pt x="554" y="234"/>
                                    </a:lnTo>
                                    <a:lnTo>
                                      <a:pt x="552" y="260"/>
                                    </a:lnTo>
                                    <a:lnTo>
                                      <a:pt x="548" y="286"/>
                                    </a:lnTo>
                                    <a:lnTo>
                                      <a:pt x="452" y="746"/>
                                    </a:lnTo>
                                    <a:lnTo>
                                      <a:pt x="652" y="746"/>
                                    </a:lnTo>
                                    <a:lnTo>
                                      <a:pt x="734" y="356"/>
                                    </a:lnTo>
                                    <a:lnTo>
                                      <a:pt x="734" y="356"/>
                                    </a:lnTo>
                                    <a:lnTo>
                                      <a:pt x="744" y="322"/>
                                    </a:lnTo>
                                    <a:lnTo>
                                      <a:pt x="756" y="288"/>
                                    </a:lnTo>
                                    <a:lnTo>
                                      <a:pt x="756" y="288"/>
                                    </a:lnTo>
                                    <a:lnTo>
                                      <a:pt x="766" y="270"/>
                                    </a:lnTo>
                                    <a:lnTo>
                                      <a:pt x="774" y="254"/>
                                    </a:lnTo>
                                    <a:lnTo>
                                      <a:pt x="784" y="240"/>
                                    </a:lnTo>
                                    <a:lnTo>
                                      <a:pt x="794" y="224"/>
                                    </a:lnTo>
                                    <a:lnTo>
                                      <a:pt x="794" y="224"/>
                                    </a:lnTo>
                                    <a:lnTo>
                                      <a:pt x="808" y="210"/>
                                    </a:lnTo>
                                    <a:lnTo>
                                      <a:pt x="820" y="198"/>
                                    </a:lnTo>
                                    <a:lnTo>
                                      <a:pt x="834" y="186"/>
                                    </a:lnTo>
                                    <a:lnTo>
                                      <a:pt x="850" y="176"/>
                                    </a:lnTo>
                                    <a:lnTo>
                                      <a:pt x="850" y="176"/>
                                    </a:lnTo>
                                    <a:lnTo>
                                      <a:pt x="866" y="168"/>
                                    </a:lnTo>
                                    <a:lnTo>
                                      <a:pt x="884" y="162"/>
                                    </a:lnTo>
                                    <a:lnTo>
                                      <a:pt x="902" y="158"/>
                                    </a:lnTo>
                                    <a:lnTo>
                                      <a:pt x="922" y="158"/>
                                    </a:lnTo>
                                    <a:lnTo>
                                      <a:pt x="922" y="158"/>
                                    </a:lnTo>
                                    <a:lnTo>
                                      <a:pt x="940" y="158"/>
                                    </a:lnTo>
                                    <a:lnTo>
                                      <a:pt x="956" y="162"/>
                                    </a:lnTo>
                                    <a:lnTo>
                                      <a:pt x="970" y="170"/>
                                    </a:lnTo>
                                    <a:lnTo>
                                      <a:pt x="982" y="180"/>
                                    </a:lnTo>
                                    <a:lnTo>
                                      <a:pt x="982" y="180"/>
                                    </a:lnTo>
                                    <a:lnTo>
                                      <a:pt x="994" y="192"/>
                                    </a:lnTo>
                                    <a:lnTo>
                                      <a:pt x="1002" y="204"/>
                                    </a:lnTo>
                                    <a:lnTo>
                                      <a:pt x="1006" y="218"/>
                                    </a:lnTo>
                                    <a:lnTo>
                                      <a:pt x="1008" y="234"/>
                                    </a:lnTo>
                                    <a:lnTo>
                                      <a:pt x="1008" y="234"/>
                                    </a:lnTo>
                                    <a:lnTo>
                                      <a:pt x="1006" y="260"/>
                                    </a:lnTo>
                                    <a:lnTo>
                                      <a:pt x="1002" y="286"/>
                                    </a:lnTo>
                                    <a:lnTo>
                                      <a:pt x="906" y="746"/>
                                    </a:lnTo>
                                    <a:lnTo>
                                      <a:pt x="1106" y="746"/>
                                    </a:lnTo>
                                    <a:lnTo>
                                      <a:pt x="1196" y="318"/>
                                    </a:lnTo>
                                    <a:lnTo>
                                      <a:pt x="1196" y="318"/>
                                    </a:lnTo>
                                    <a:lnTo>
                                      <a:pt x="1210" y="252"/>
                                    </a:lnTo>
                                    <a:lnTo>
                                      <a:pt x="1210" y="252"/>
                                    </a:lnTo>
                                    <a:lnTo>
                                      <a:pt x="1216" y="218"/>
                                    </a:lnTo>
                                    <a:lnTo>
                                      <a:pt x="1218" y="184"/>
                                    </a:lnTo>
                                    <a:lnTo>
                                      <a:pt x="1218" y="184"/>
                                    </a:lnTo>
                                    <a:lnTo>
                                      <a:pt x="1216" y="162"/>
                                    </a:lnTo>
                                    <a:lnTo>
                                      <a:pt x="1212" y="140"/>
                                    </a:lnTo>
                                    <a:lnTo>
                                      <a:pt x="1206" y="120"/>
                                    </a:lnTo>
                                    <a:lnTo>
                                      <a:pt x="1198" y="102"/>
                                    </a:lnTo>
                                    <a:lnTo>
                                      <a:pt x="1198" y="102"/>
                                    </a:lnTo>
                                    <a:lnTo>
                                      <a:pt x="1190" y="86"/>
                                    </a:lnTo>
                                    <a:lnTo>
                                      <a:pt x="1178" y="70"/>
                                    </a:lnTo>
                                    <a:lnTo>
                                      <a:pt x="1164" y="56"/>
                                    </a:lnTo>
                                    <a:lnTo>
                                      <a:pt x="1150" y="44"/>
                                    </a:lnTo>
                                    <a:lnTo>
                                      <a:pt x="1150" y="44"/>
                                    </a:lnTo>
                                    <a:lnTo>
                                      <a:pt x="1134" y="34"/>
                                    </a:lnTo>
                                    <a:lnTo>
                                      <a:pt x="1116" y="26"/>
                                    </a:lnTo>
                                    <a:lnTo>
                                      <a:pt x="1098" y="18"/>
                                    </a:lnTo>
                                    <a:lnTo>
                                      <a:pt x="1078" y="12"/>
                                    </a:lnTo>
                                    <a:lnTo>
                                      <a:pt x="1078" y="12"/>
                                    </a:lnTo>
                                    <a:lnTo>
                                      <a:pt x="1058" y="6"/>
                                    </a:lnTo>
                                    <a:lnTo>
                                      <a:pt x="1038" y="2"/>
                                    </a:lnTo>
                                    <a:lnTo>
                                      <a:pt x="1018" y="0"/>
                                    </a:lnTo>
                                    <a:lnTo>
                                      <a:pt x="996" y="0"/>
                                    </a:lnTo>
                                    <a:lnTo>
                                      <a:pt x="996" y="0"/>
                                    </a:lnTo>
                                    <a:lnTo>
                                      <a:pt x="962" y="2"/>
                                    </a:lnTo>
                                    <a:lnTo>
                                      <a:pt x="926" y="10"/>
                                    </a:lnTo>
                                    <a:lnTo>
                                      <a:pt x="926" y="10"/>
                                    </a:lnTo>
                                    <a:lnTo>
                                      <a:pt x="890" y="20"/>
                                    </a:lnTo>
                                    <a:lnTo>
                                      <a:pt x="858" y="36"/>
                                    </a:lnTo>
                                    <a:lnTo>
                                      <a:pt x="858" y="36"/>
                                    </a:lnTo>
                                    <a:lnTo>
                                      <a:pt x="826" y="54"/>
                                    </a:lnTo>
                                    <a:lnTo>
                                      <a:pt x="798" y="76"/>
                                    </a:lnTo>
                                    <a:lnTo>
                                      <a:pt x="798" y="76"/>
                                    </a:lnTo>
                                    <a:lnTo>
                                      <a:pt x="784" y="88"/>
                                    </a:lnTo>
                                    <a:lnTo>
                                      <a:pt x="772" y="100"/>
                                    </a:lnTo>
                                    <a:lnTo>
                                      <a:pt x="760" y="112"/>
                                    </a:lnTo>
                                    <a:lnTo>
                                      <a:pt x="752" y="126"/>
                                    </a:lnTo>
                                    <a:lnTo>
                                      <a:pt x="752" y="126"/>
                                    </a:lnTo>
                                    <a:lnTo>
                                      <a:pt x="748" y="110"/>
                                    </a:lnTo>
                                    <a:lnTo>
                                      <a:pt x="742" y="94"/>
                                    </a:lnTo>
                                    <a:lnTo>
                                      <a:pt x="736" y="82"/>
                                    </a:lnTo>
                                    <a:lnTo>
                                      <a:pt x="730" y="68"/>
                                    </a:lnTo>
                                    <a:lnTo>
                                      <a:pt x="722" y="56"/>
                                    </a:lnTo>
                                    <a:lnTo>
                                      <a:pt x="712" y="46"/>
                                    </a:lnTo>
                                    <a:lnTo>
                                      <a:pt x="702" y="38"/>
                                    </a:lnTo>
                                    <a:lnTo>
                                      <a:pt x="690" y="30"/>
                                    </a:lnTo>
                                    <a:lnTo>
                                      <a:pt x="690" y="30"/>
                                    </a:lnTo>
                                    <a:lnTo>
                                      <a:pt x="666" y="16"/>
                                    </a:lnTo>
                                    <a:lnTo>
                                      <a:pt x="638" y="8"/>
                                    </a:lnTo>
                                    <a:lnTo>
                                      <a:pt x="608" y="2"/>
                                    </a:lnTo>
                                    <a:lnTo>
                                      <a:pt x="576" y="0"/>
                                    </a:lnTo>
                                    <a:lnTo>
                                      <a:pt x="576" y="0"/>
                                    </a:lnTo>
                                    <a:lnTo>
                                      <a:pt x="536" y="2"/>
                                    </a:lnTo>
                                    <a:lnTo>
                                      <a:pt x="500" y="8"/>
                                    </a:lnTo>
                                    <a:lnTo>
                                      <a:pt x="464" y="16"/>
                                    </a:lnTo>
                                    <a:lnTo>
                                      <a:pt x="432" y="30"/>
                                    </a:lnTo>
                                    <a:lnTo>
                                      <a:pt x="432" y="30"/>
                                    </a:lnTo>
                                    <a:lnTo>
                                      <a:pt x="416" y="38"/>
                                    </a:lnTo>
                                    <a:lnTo>
                                      <a:pt x="400" y="46"/>
                                    </a:lnTo>
                                    <a:lnTo>
                                      <a:pt x="386" y="56"/>
                                    </a:lnTo>
                                    <a:lnTo>
                                      <a:pt x="372" y="68"/>
                                    </a:lnTo>
                                    <a:lnTo>
                                      <a:pt x="346" y="92"/>
                                    </a:lnTo>
                                    <a:lnTo>
                                      <a:pt x="322" y="122"/>
                                    </a:lnTo>
                                    <a:lnTo>
                                      <a:pt x="318" y="122"/>
                                    </a:lnTo>
                                    <a:lnTo>
                                      <a:pt x="342" y="20"/>
                                    </a:lnTo>
                                    <a:lnTo>
                                      <a:pt x="150" y="20"/>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4" name="Freeform 13"/>
                            <wps:cNvSpPr>
                              <a:spLocks noEditPoints="1"/>
                            </wps:cNvSpPr>
                            <wps:spPr bwMode="auto">
                              <a:xfrm>
                                <a:off x="5419725" y="111125"/>
                                <a:ext cx="1171575" cy="1212850"/>
                              </a:xfrm>
                              <a:custGeom>
                                <a:avLst/>
                                <a:gdLst>
                                  <a:gd name="T0" fmla="*/ 192 w 738"/>
                                  <a:gd name="T1" fmla="*/ 474 h 764"/>
                                  <a:gd name="T2" fmla="*/ 194 w 738"/>
                                  <a:gd name="T3" fmla="*/ 504 h 764"/>
                                  <a:gd name="T4" fmla="*/ 206 w 738"/>
                                  <a:gd name="T5" fmla="*/ 542 h 764"/>
                                  <a:gd name="T6" fmla="*/ 230 w 738"/>
                                  <a:gd name="T7" fmla="*/ 576 h 764"/>
                                  <a:gd name="T8" fmla="*/ 252 w 738"/>
                                  <a:gd name="T9" fmla="*/ 592 h 764"/>
                                  <a:gd name="T10" fmla="*/ 296 w 738"/>
                                  <a:gd name="T11" fmla="*/ 610 h 764"/>
                                  <a:gd name="T12" fmla="*/ 352 w 738"/>
                                  <a:gd name="T13" fmla="*/ 614 h 764"/>
                                  <a:gd name="T14" fmla="*/ 392 w 738"/>
                                  <a:gd name="T15" fmla="*/ 610 h 764"/>
                                  <a:gd name="T16" fmla="*/ 426 w 738"/>
                                  <a:gd name="T17" fmla="*/ 596 h 764"/>
                                  <a:gd name="T18" fmla="*/ 460 w 738"/>
                                  <a:gd name="T19" fmla="*/ 568 h 764"/>
                                  <a:gd name="T20" fmla="*/ 500 w 738"/>
                                  <a:gd name="T21" fmla="*/ 516 h 764"/>
                                  <a:gd name="T22" fmla="*/ 686 w 738"/>
                                  <a:gd name="T23" fmla="*/ 546 h 764"/>
                                  <a:gd name="T24" fmla="*/ 642 w 738"/>
                                  <a:gd name="T25" fmla="*/ 624 h 764"/>
                                  <a:gd name="T26" fmla="*/ 608 w 738"/>
                                  <a:gd name="T27" fmla="*/ 666 h 764"/>
                                  <a:gd name="T28" fmla="*/ 566 w 738"/>
                                  <a:gd name="T29" fmla="*/ 702 h 764"/>
                                  <a:gd name="T30" fmla="*/ 490 w 738"/>
                                  <a:gd name="T31" fmla="*/ 740 h 764"/>
                                  <a:gd name="T32" fmla="*/ 430 w 738"/>
                                  <a:gd name="T33" fmla="*/ 754 h 764"/>
                                  <a:gd name="T34" fmla="*/ 324 w 738"/>
                                  <a:gd name="T35" fmla="*/ 764 h 764"/>
                                  <a:gd name="T36" fmla="*/ 254 w 738"/>
                                  <a:gd name="T37" fmla="*/ 758 h 764"/>
                                  <a:gd name="T38" fmla="*/ 190 w 738"/>
                                  <a:gd name="T39" fmla="*/ 744 h 764"/>
                                  <a:gd name="T40" fmla="*/ 110 w 738"/>
                                  <a:gd name="T41" fmla="*/ 704 h 764"/>
                                  <a:gd name="T42" fmla="*/ 68 w 738"/>
                                  <a:gd name="T43" fmla="*/ 664 h 764"/>
                                  <a:gd name="T44" fmla="*/ 22 w 738"/>
                                  <a:gd name="T45" fmla="*/ 586 h 764"/>
                                  <a:gd name="T46" fmla="*/ 6 w 738"/>
                                  <a:gd name="T47" fmla="*/ 522 h 764"/>
                                  <a:gd name="T48" fmla="*/ 0 w 738"/>
                                  <a:gd name="T49" fmla="*/ 442 h 764"/>
                                  <a:gd name="T50" fmla="*/ 28 w 738"/>
                                  <a:gd name="T51" fmla="*/ 280 h 764"/>
                                  <a:gd name="T52" fmla="*/ 62 w 738"/>
                                  <a:gd name="T53" fmla="*/ 204 h 764"/>
                                  <a:gd name="T54" fmla="*/ 106 w 738"/>
                                  <a:gd name="T55" fmla="*/ 138 h 764"/>
                                  <a:gd name="T56" fmla="*/ 198 w 738"/>
                                  <a:gd name="T57" fmla="*/ 58 h 764"/>
                                  <a:gd name="T58" fmla="*/ 252 w 738"/>
                                  <a:gd name="T59" fmla="*/ 30 h 764"/>
                                  <a:gd name="T60" fmla="*/ 312 w 738"/>
                                  <a:gd name="T61" fmla="*/ 10 h 764"/>
                                  <a:gd name="T62" fmla="*/ 378 w 738"/>
                                  <a:gd name="T63" fmla="*/ 0 h 764"/>
                                  <a:gd name="T64" fmla="*/ 438 w 738"/>
                                  <a:gd name="T65" fmla="*/ 2 h 764"/>
                                  <a:gd name="T66" fmla="*/ 538 w 738"/>
                                  <a:gd name="T67" fmla="*/ 20 h 764"/>
                                  <a:gd name="T68" fmla="*/ 596 w 738"/>
                                  <a:gd name="T69" fmla="*/ 44 h 764"/>
                                  <a:gd name="T70" fmla="*/ 644 w 738"/>
                                  <a:gd name="T71" fmla="*/ 80 h 764"/>
                                  <a:gd name="T72" fmla="*/ 700 w 738"/>
                                  <a:gd name="T73" fmla="*/ 150 h 764"/>
                                  <a:gd name="T74" fmla="*/ 724 w 738"/>
                                  <a:gd name="T75" fmla="*/ 210 h 764"/>
                                  <a:gd name="T76" fmla="*/ 738 w 738"/>
                                  <a:gd name="T77" fmla="*/ 318 h 764"/>
                                  <a:gd name="T78" fmla="*/ 736 w 738"/>
                                  <a:gd name="T79" fmla="*/ 372 h 764"/>
                                  <a:gd name="T80" fmla="*/ 232 w 738"/>
                                  <a:gd name="T81" fmla="*/ 430 h 764"/>
                                  <a:gd name="T82" fmla="*/ 546 w 738"/>
                                  <a:gd name="T83" fmla="*/ 304 h 764"/>
                                  <a:gd name="T84" fmla="*/ 540 w 738"/>
                                  <a:gd name="T85" fmla="*/ 250 h 764"/>
                                  <a:gd name="T86" fmla="*/ 528 w 738"/>
                                  <a:gd name="T87" fmla="*/ 210 h 764"/>
                                  <a:gd name="T88" fmla="*/ 514 w 738"/>
                                  <a:gd name="T89" fmla="*/ 188 h 764"/>
                                  <a:gd name="T90" fmla="*/ 482 w 738"/>
                                  <a:gd name="T91" fmla="*/ 164 h 764"/>
                                  <a:gd name="T92" fmla="*/ 450 w 738"/>
                                  <a:gd name="T93" fmla="*/ 154 h 764"/>
                                  <a:gd name="T94" fmla="*/ 412 w 738"/>
                                  <a:gd name="T95" fmla="*/ 150 h 764"/>
                                  <a:gd name="T96" fmla="*/ 354 w 738"/>
                                  <a:gd name="T97" fmla="*/ 158 h 764"/>
                                  <a:gd name="T98" fmla="*/ 322 w 738"/>
                                  <a:gd name="T99" fmla="*/ 170 h 764"/>
                                  <a:gd name="T100" fmla="*/ 280 w 738"/>
                                  <a:gd name="T101" fmla="*/ 196 h 764"/>
                                  <a:gd name="T102" fmla="*/ 258 w 738"/>
                                  <a:gd name="T103" fmla="*/ 220 h 764"/>
                                  <a:gd name="T104" fmla="*/ 240 w 738"/>
                                  <a:gd name="T105" fmla="*/ 246 h 764"/>
                                  <a:gd name="T106" fmla="*/ 24 w 738"/>
                                  <a:gd name="T107" fmla="*/ 296 h 7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738" h="764">
                                    <a:moveTo>
                                      <a:pt x="192" y="442"/>
                                    </a:moveTo>
                                    <a:lnTo>
                                      <a:pt x="192" y="454"/>
                                    </a:lnTo>
                                    <a:lnTo>
                                      <a:pt x="192" y="474"/>
                                    </a:lnTo>
                                    <a:lnTo>
                                      <a:pt x="192" y="474"/>
                                    </a:lnTo>
                                    <a:lnTo>
                                      <a:pt x="192" y="488"/>
                                    </a:lnTo>
                                    <a:lnTo>
                                      <a:pt x="194" y="504"/>
                                    </a:lnTo>
                                    <a:lnTo>
                                      <a:pt x="196" y="518"/>
                                    </a:lnTo>
                                    <a:lnTo>
                                      <a:pt x="200" y="530"/>
                                    </a:lnTo>
                                    <a:lnTo>
                                      <a:pt x="206" y="542"/>
                                    </a:lnTo>
                                    <a:lnTo>
                                      <a:pt x="214" y="554"/>
                                    </a:lnTo>
                                    <a:lnTo>
                                      <a:pt x="222" y="566"/>
                                    </a:lnTo>
                                    <a:lnTo>
                                      <a:pt x="230" y="576"/>
                                    </a:lnTo>
                                    <a:lnTo>
                                      <a:pt x="230" y="576"/>
                                    </a:lnTo>
                                    <a:lnTo>
                                      <a:pt x="240" y="584"/>
                                    </a:lnTo>
                                    <a:lnTo>
                                      <a:pt x="252" y="592"/>
                                    </a:lnTo>
                                    <a:lnTo>
                                      <a:pt x="266" y="600"/>
                                    </a:lnTo>
                                    <a:lnTo>
                                      <a:pt x="280" y="604"/>
                                    </a:lnTo>
                                    <a:lnTo>
                                      <a:pt x="296" y="610"/>
                                    </a:lnTo>
                                    <a:lnTo>
                                      <a:pt x="312" y="612"/>
                                    </a:lnTo>
                                    <a:lnTo>
                                      <a:pt x="332" y="614"/>
                                    </a:lnTo>
                                    <a:lnTo>
                                      <a:pt x="352" y="614"/>
                                    </a:lnTo>
                                    <a:lnTo>
                                      <a:pt x="352" y="614"/>
                                    </a:lnTo>
                                    <a:lnTo>
                                      <a:pt x="378" y="612"/>
                                    </a:lnTo>
                                    <a:lnTo>
                                      <a:pt x="392" y="610"/>
                                    </a:lnTo>
                                    <a:lnTo>
                                      <a:pt x="402" y="606"/>
                                    </a:lnTo>
                                    <a:lnTo>
                                      <a:pt x="402" y="606"/>
                                    </a:lnTo>
                                    <a:lnTo>
                                      <a:pt x="426" y="596"/>
                                    </a:lnTo>
                                    <a:lnTo>
                                      <a:pt x="444" y="582"/>
                                    </a:lnTo>
                                    <a:lnTo>
                                      <a:pt x="444" y="582"/>
                                    </a:lnTo>
                                    <a:lnTo>
                                      <a:pt x="460" y="568"/>
                                    </a:lnTo>
                                    <a:lnTo>
                                      <a:pt x="474" y="550"/>
                                    </a:lnTo>
                                    <a:lnTo>
                                      <a:pt x="474" y="550"/>
                                    </a:lnTo>
                                    <a:lnTo>
                                      <a:pt x="500" y="516"/>
                                    </a:lnTo>
                                    <a:lnTo>
                                      <a:pt x="700" y="516"/>
                                    </a:lnTo>
                                    <a:lnTo>
                                      <a:pt x="700" y="516"/>
                                    </a:lnTo>
                                    <a:lnTo>
                                      <a:pt x="686" y="546"/>
                                    </a:lnTo>
                                    <a:lnTo>
                                      <a:pt x="674" y="572"/>
                                    </a:lnTo>
                                    <a:lnTo>
                                      <a:pt x="658" y="600"/>
                                    </a:lnTo>
                                    <a:lnTo>
                                      <a:pt x="642" y="624"/>
                                    </a:lnTo>
                                    <a:lnTo>
                                      <a:pt x="642" y="624"/>
                                    </a:lnTo>
                                    <a:lnTo>
                                      <a:pt x="626" y="646"/>
                                    </a:lnTo>
                                    <a:lnTo>
                                      <a:pt x="608" y="666"/>
                                    </a:lnTo>
                                    <a:lnTo>
                                      <a:pt x="588" y="684"/>
                                    </a:lnTo>
                                    <a:lnTo>
                                      <a:pt x="566" y="702"/>
                                    </a:lnTo>
                                    <a:lnTo>
                                      <a:pt x="566" y="702"/>
                                    </a:lnTo>
                                    <a:lnTo>
                                      <a:pt x="542" y="716"/>
                                    </a:lnTo>
                                    <a:lnTo>
                                      <a:pt x="518" y="728"/>
                                    </a:lnTo>
                                    <a:lnTo>
                                      <a:pt x="490" y="740"/>
                                    </a:lnTo>
                                    <a:lnTo>
                                      <a:pt x="460" y="748"/>
                                    </a:lnTo>
                                    <a:lnTo>
                                      <a:pt x="460" y="748"/>
                                    </a:lnTo>
                                    <a:lnTo>
                                      <a:pt x="430" y="754"/>
                                    </a:lnTo>
                                    <a:lnTo>
                                      <a:pt x="396" y="760"/>
                                    </a:lnTo>
                                    <a:lnTo>
                                      <a:pt x="362" y="762"/>
                                    </a:lnTo>
                                    <a:lnTo>
                                      <a:pt x="324" y="764"/>
                                    </a:lnTo>
                                    <a:lnTo>
                                      <a:pt x="324" y="764"/>
                                    </a:lnTo>
                                    <a:lnTo>
                                      <a:pt x="288" y="762"/>
                                    </a:lnTo>
                                    <a:lnTo>
                                      <a:pt x="254" y="758"/>
                                    </a:lnTo>
                                    <a:lnTo>
                                      <a:pt x="220" y="752"/>
                                    </a:lnTo>
                                    <a:lnTo>
                                      <a:pt x="190" y="744"/>
                                    </a:lnTo>
                                    <a:lnTo>
                                      <a:pt x="190" y="744"/>
                                    </a:lnTo>
                                    <a:lnTo>
                                      <a:pt x="162" y="732"/>
                                    </a:lnTo>
                                    <a:lnTo>
                                      <a:pt x="134" y="720"/>
                                    </a:lnTo>
                                    <a:lnTo>
                                      <a:pt x="110" y="704"/>
                                    </a:lnTo>
                                    <a:lnTo>
                                      <a:pt x="88" y="684"/>
                                    </a:lnTo>
                                    <a:lnTo>
                                      <a:pt x="88" y="684"/>
                                    </a:lnTo>
                                    <a:lnTo>
                                      <a:pt x="68" y="664"/>
                                    </a:lnTo>
                                    <a:lnTo>
                                      <a:pt x="52" y="640"/>
                                    </a:lnTo>
                                    <a:lnTo>
                                      <a:pt x="36" y="614"/>
                                    </a:lnTo>
                                    <a:lnTo>
                                      <a:pt x="22" y="586"/>
                                    </a:lnTo>
                                    <a:lnTo>
                                      <a:pt x="22" y="586"/>
                                    </a:lnTo>
                                    <a:lnTo>
                                      <a:pt x="12" y="554"/>
                                    </a:lnTo>
                                    <a:lnTo>
                                      <a:pt x="6" y="522"/>
                                    </a:lnTo>
                                    <a:lnTo>
                                      <a:pt x="2" y="486"/>
                                    </a:lnTo>
                                    <a:lnTo>
                                      <a:pt x="0" y="448"/>
                                    </a:lnTo>
                                    <a:lnTo>
                                      <a:pt x="0" y="442"/>
                                    </a:lnTo>
                                    <a:lnTo>
                                      <a:pt x="192" y="442"/>
                                    </a:lnTo>
                                    <a:close/>
                                    <a:moveTo>
                                      <a:pt x="24" y="296"/>
                                    </a:moveTo>
                                    <a:lnTo>
                                      <a:pt x="28" y="280"/>
                                    </a:lnTo>
                                    <a:lnTo>
                                      <a:pt x="28" y="280"/>
                                    </a:lnTo>
                                    <a:lnTo>
                                      <a:pt x="44" y="242"/>
                                    </a:lnTo>
                                    <a:lnTo>
                                      <a:pt x="62" y="204"/>
                                    </a:lnTo>
                                    <a:lnTo>
                                      <a:pt x="84" y="170"/>
                                    </a:lnTo>
                                    <a:lnTo>
                                      <a:pt x="106" y="138"/>
                                    </a:lnTo>
                                    <a:lnTo>
                                      <a:pt x="106" y="138"/>
                                    </a:lnTo>
                                    <a:lnTo>
                                      <a:pt x="134" y="108"/>
                                    </a:lnTo>
                                    <a:lnTo>
                                      <a:pt x="164" y="82"/>
                                    </a:lnTo>
                                    <a:lnTo>
                                      <a:pt x="198" y="58"/>
                                    </a:lnTo>
                                    <a:lnTo>
                                      <a:pt x="234" y="38"/>
                                    </a:lnTo>
                                    <a:lnTo>
                                      <a:pt x="234" y="38"/>
                                    </a:lnTo>
                                    <a:lnTo>
                                      <a:pt x="252" y="30"/>
                                    </a:lnTo>
                                    <a:lnTo>
                                      <a:pt x="272" y="22"/>
                                    </a:lnTo>
                                    <a:lnTo>
                                      <a:pt x="292" y="14"/>
                                    </a:lnTo>
                                    <a:lnTo>
                                      <a:pt x="312" y="10"/>
                                    </a:lnTo>
                                    <a:lnTo>
                                      <a:pt x="334" y="6"/>
                                    </a:lnTo>
                                    <a:lnTo>
                                      <a:pt x="354" y="2"/>
                                    </a:lnTo>
                                    <a:lnTo>
                                      <a:pt x="378" y="0"/>
                                    </a:lnTo>
                                    <a:lnTo>
                                      <a:pt x="400" y="0"/>
                                    </a:lnTo>
                                    <a:lnTo>
                                      <a:pt x="400" y="0"/>
                                    </a:lnTo>
                                    <a:lnTo>
                                      <a:pt x="438" y="2"/>
                                    </a:lnTo>
                                    <a:lnTo>
                                      <a:pt x="472" y="6"/>
                                    </a:lnTo>
                                    <a:lnTo>
                                      <a:pt x="506" y="12"/>
                                    </a:lnTo>
                                    <a:lnTo>
                                      <a:pt x="538" y="20"/>
                                    </a:lnTo>
                                    <a:lnTo>
                                      <a:pt x="538" y="20"/>
                                    </a:lnTo>
                                    <a:lnTo>
                                      <a:pt x="568" y="30"/>
                                    </a:lnTo>
                                    <a:lnTo>
                                      <a:pt x="596" y="44"/>
                                    </a:lnTo>
                                    <a:lnTo>
                                      <a:pt x="622" y="62"/>
                                    </a:lnTo>
                                    <a:lnTo>
                                      <a:pt x="644" y="80"/>
                                    </a:lnTo>
                                    <a:lnTo>
                                      <a:pt x="644" y="80"/>
                                    </a:lnTo>
                                    <a:lnTo>
                                      <a:pt x="666" y="102"/>
                                    </a:lnTo>
                                    <a:lnTo>
                                      <a:pt x="684" y="124"/>
                                    </a:lnTo>
                                    <a:lnTo>
                                      <a:pt x="700" y="150"/>
                                    </a:lnTo>
                                    <a:lnTo>
                                      <a:pt x="714" y="180"/>
                                    </a:lnTo>
                                    <a:lnTo>
                                      <a:pt x="714" y="180"/>
                                    </a:lnTo>
                                    <a:lnTo>
                                      <a:pt x="724" y="210"/>
                                    </a:lnTo>
                                    <a:lnTo>
                                      <a:pt x="732" y="244"/>
                                    </a:lnTo>
                                    <a:lnTo>
                                      <a:pt x="736" y="280"/>
                                    </a:lnTo>
                                    <a:lnTo>
                                      <a:pt x="738" y="318"/>
                                    </a:lnTo>
                                    <a:lnTo>
                                      <a:pt x="738" y="318"/>
                                    </a:lnTo>
                                    <a:lnTo>
                                      <a:pt x="738" y="344"/>
                                    </a:lnTo>
                                    <a:lnTo>
                                      <a:pt x="736" y="372"/>
                                    </a:lnTo>
                                    <a:lnTo>
                                      <a:pt x="732" y="402"/>
                                    </a:lnTo>
                                    <a:lnTo>
                                      <a:pt x="728" y="430"/>
                                    </a:lnTo>
                                    <a:lnTo>
                                      <a:pt x="232" y="430"/>
                                    </a:lnTo>
                                    <a:lnTo>
                                      <a:pt x="258" y="304"/>
                                    </a:lnTo>
                                    <a:lnTo>
                                      <a:pt x="546" y="304"/>
                                    </a:lnTo>
                                    <a:lnTo>
                                      <a:pt x="546" y="304"/>
                                    </a:lnTo>
                                    <a:lnTo>
                                      <a:pt x="544" y="276"/>
                                    </a:lnTo>
                                    <a:lnTo>
                                      <a:pt x="540" y="250"/>
                                    </a:lnTo>
                                    <a:lnTo>
                                      <a:pt x="540" y="250"/>
                                    </a:lnTo>
                                    <a:lnTo>
                                      <a:pt x="538" y="236"/>
                                    </a:lnTo>
                                    <a:lnTo>
                                      <a:pt x="534" y="224"/>
                                    </a:lnTo>
                                    <a:lnTo>
                                      <a:pt x="528" y="210"/>
                                    </a:lnTo>
                                    <a:lnTo>
                                      <a:pt x="522" y="200"/>
                                    </a:lnTo>
                                    <a:lnTo>
                                      <a:pt x="522" y="200"/>
                                    </a:lnTo>
                                    <a:lnTo>
                                      <a:pt x="514" y="188"/>
                                    </a:lnTo>
                                    <a:lnTo>
                                      <a:pt x="506" y="180"/>
                                    </a:lnTo>
                                    <a:lnTo>
                                      <a:pt x="494" y="172"/>
                                    </a:lnTo>
                                    <a:lnTo>
                                      <a:pt x="482" y="164"/>
                                    </a:lnTo>
                                    <a:lnTo>
                                      <a:pt x="482" y="164"/>
                                    </a:lnTo>
                                    <a:lnTo>
                                      <a:pt x="468" y="158"/>
                                    </a:lnTo>
                                    <a:lnTo>
                                      <a:pt x="450" y="154"/>
                                    </a:lnTo>
                                    <a:lnTo>
                                      <a:pt x="432" y="152"/>
                                    </a:lnTo>
                                    <a:lnTo>
                                      <a:pt x="412" y="150"/>
                                    </a:lnTo>
                                    <a:lnTo>
                                      <a:pt x="412" y="150"/>
                                    </a:lnTo>
                                    <a:lnTo>
                                      <a:pt x="390" y="150"/>
                                    </a:lnTo>
                                    <a:lnTo>
                                      <a:pt x="372" y="154"/>
                                    </a:lnTo>
                                    <a:lnTo>
                                      <a:pt x="354" y="158"/>
                                    </a:lnTo>
                                    <a:lnTo>
                                      <a:pt x="336" y="162"/>
                                    </a:lnTo>
                                    <a:lnTo>
                                      <a:pt x="336" y="162"/>
                                    </a:lnTo>
                                    <a:lnTo>
                                      <a:pt x="322" y="170"/>
                                    </a:lnTo>
                                    <a:lnTo>
                                      <a:pt x="306" y="178"/>
                                    </a:lnTo>
                                    <a:lnTo>
                                      <a:pt x="294" y="186"/>
                                    </a:lnTo>
                                    <a:lnTo>
                                      <a:pt x="280" y="196"/>
                                    </a:lnTo>
                                    <a:lnTo>
                                      <a:pt x="280" y="196"/>
                                    </a:lnTo>
                                    <a:lnTo>
                                      <a:pt x="270" y="208"/>
                                    </a:lnTo>
                                    <a:lnTo>
                                      <a:pt x="258" y="220"/>
                                    </a:lnTo>
                                    <a:lnTo>
                                      <a:pt x="250" y="232"/>
                                    </a:lnTo>
                                    <a:lnTo>
                                      <a:pt x="240" y="246"/>
                                    </a:lnTo>
                                    <a:lnTo>
                                      <a:pt x="240" y="246"/>
                                    </a:lnTo>
                                    <a:lnTo>
                                      <a:pt x="228" y="270"/>
                                    </a:lnTo>
                                    <a:lnTo>
                                      <a:pt x="216" y="296"/>
                                    </a:lnTo>
                                    <a:lnTo>
                                      <a:pt x="24" y="296"/>
                                    </a:lnTo>
                                    <a:close/>
                                  </a:path>
                                </a:pathLst>
                              </a:custGeom>
                              <a:solidFill>
                                <a:srgbClr val="DE008F"/>
                              </a:solidFill>
                              <a:ln>
                                <a:noFill/>
                              </a:ln>
                            </wps:spPr>
                            <wps:bodyPr vert="horz" wrap="square" lIns="91440" tIns="45720" rIns="91440" bIns="45720" numCol="1" anchor="t" anchorCtr="0" compatLnSpc="1">
                              <a:prstTxWarp prst="textNoShape">
                                <a:avLst/>
                              </a:prstTxWarp>
                            </wps:bodyPr>
                          </wps:wsp>
                          <wps:wsp>
                            <wps:cNvPr id="25" name="Freeform 14"/>
                            <wps:cNvSpPr>
                              <a:spLocks/>
                            </wps:cNvSpPr>
                            <wps:spPr bwMode="auto">
                              <a:xfrm>
                                <a:off x="5419725" y="812800"/>
                                <a:ext cx="1111250" cy="511175"/>
                              </a:xfrm>
                              <a:custGeom>
                                <a:avLst/>
                                <a:gdLst>
                                  <a:gd name="T0" fmla="*/ 192 w 700"/>
                                  <a:gd name="T1" fmla="*/ 12 h 322"/>
                                  <a:gd name="T2" fmla="*/ 192 w 700"/>
                                  <a:gd name="T3" fmla="*/ 32 h 322"/>
                                  <a:gd name="T4" fmla="*/ 194 w 700"/>
                                  <a:gd name="T5" fmla="*/ 62 h 322"/>
                                  <a:gd name="T6" fmla="*/ 200 w 700"/>
                                  <a:gd name="T7" fmla="*/ 88 h 322"/>
                                  <a:gd name="T8" fmla="*/ 214 w 700"/>
                                  <a:gd name="T9" fmla="*/ 112 h 322"/>
                                  <a:gd name="T10" fmla="*/ 230 w 700"/>
                                  <a:gd name="T11" fmla="*/ 134 h 322"/>
                                  <a:gd name="T12" fmla="*/ 240 w 700"/>
                                  <a:gd name="T13" fmla="*/ 142 h 322"/>
                                  <a:gd name="T14" fmla="*/ 266 w 700"/>
                                  <a:gd name="T15" fmla="*/ 158 h 322"/>
                                  <a:gd name="T16" fmla="*/ 296 w 700"/>
                                  <a:gd name="T17" fmla="*/ 168 h 322"/>
                                  <a:gd name="T18" fmla="*/ 332 w 700"/>
                                  <a:gd name="T19" fmla="*/ 172 h 322"/>
                                  <a:gd name="T20" fmla="*/ 352 w 700"/>
                                  <a:gd name="T21" fmla="*/ 172 h 322"/>
                                  <a:gd name="T22" fmla="*/ 392 w 700"/>
                                  <a:gd name="T23" fmla="*/ 168 h 322"/>
                                  <a:gd name="T24" fmla="*/ 402 w 700"/>
                                  <a:gd name="T25" fmla="*/ 164 h 322"/>
                                  <a:gd name="T26" fmla="*/ 444 w 700"/>
                                  <a:gd name="T27" fmla="*/ 140 h 322"/>
                                  <a:gd name="T28" fmla="*/ 460 w 700"/>
                                  <a:gd name="T29" fmla="*/ 126 h 322"/>
                                  <a:gd name="T30" fmla="*/ 474 w 700"/>
                                  <a:gd name="T31" fmla="*/ 108 h 322"/>
                                  <a:gd name="T32" fmla="*/ 700 w 700"/>
                                  <a:gd name="T33" fmla="*/ 74 h 322"/>
                                  <a:gd name="T34" fmla="*/ 686 w 700"/>
                                  <a:gd name="T35" fmla="*/ 104 h 322"/>
                                  <a:gd name="T36" fmla="*/ 658 w 700"/>
                                  <a:gd name="T37" fmla="*/ 158 h 322"/>
                                  <a:gd name="T38" fmla="*/ 642 w 700"/>
                                  <a:gd name="T39" fmla="*/ 182 h 322"/>
                                  <a:gd name="T40" fmla="*/ 608 w 700"/>
                                  <a:gd name="T41" fmla="*/ 224 h 322"/>
                                  <a:gd name="T42" fmla="*/ 566 w 700"/>
                                  <a:gd name="T43" fmla="*/ 260 h 322"/>
                                  <a:gd name="T44" fmla="*/ 542 w 700"/>
                                  <a:gd name="T45" fmla="*/ 274 h 322"/>
                                  <a:gd name="T46" fmla="*/ 490 w 700"/>
                                  <a:gd name="T47" fmla="*/ 298 h 322"/>
                                  <a:gd name="T48" fmla="*/ 460 w 700"/>
                                  <a:gd name="T49" fmla="*/ 306 h 322"/>
                                  <a:gd name="T50" fmla="*/ 396 w 700"/>
                                  <a:gd name="T51" fmla="*/ 318 h 322"/>
                                  <a:gd name="T52" fmla="*/ 324 w 700"/>
                                  <a:gd name="T53" fmla="*/ 322 h 322"/>
                                  <a:gd name="T54" fmla="*/ 288 w 700"/>
                                  <a:gd name="T55" fmla="*/ 320 h 322"/>
                                  <a:gd name="T56" fmla="*/ 220 w 700"/>
                                  <a:gd name="T57" fmla="*/ 310 h 322"/>
                                  <a:gd name="T58" fmla="*/ 190 w 700"/>
                                  <a:gd name="T59" fmla="*/ 302 h 322"/>
                                  <a:gd name="T60" fmla="*/ 134 w 700"/>
                                  <a:gd name="T61" fmla="*/ 278 h 322"/>
                                  <a:gd name="T62" fmla="*/ 88 w 700"/>
                                  <a:gd name="T63" fmla="*/ 242 h 322"/>
                                  <a:gd name="T64" fmla="*/ 68 w 700"/>
                                  <a:gd name="T65" fmla="*/ 222 h 322"/>
                                  <a:gd name="T66" fmla="*/ 36 w 700"/>
                                  <a:gd name="T67" fmla="*/ 172 h 322"/>
                                  <a:gd name="T68" fmla="*/ 22 w 700"/>
                                  <a:gd name="T69" fmla="*/ 144 h 322"/>
                                  <a:gd name="T70" fmla="*/ 6 w 700"/>
                                  <a:gd name="T71" fmla="*/ 80 h 322"/>
                                  <a:gd name="T72" fmla="*/ 0 w 700"/>
                                  <a:gd name="T73" fmla="*/ 6 h 322"/>
                                  <a:gd name="T74" fmla="*/ 192 w 700"/>
                                  <a:gd name="T75" fmla="*/ 0 h 3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700" h="322">
                                    <a:moveTo>
                                      <a:pt x="192" y="0"/>
                                    </a:moveTo>
                                    <a:lnTo>
                                      <a:pt x="192" y="12"/>
                                    </a:lnTo>
                                    <a:lnTo>
                                      <a:pt x="192" y="32"/>
                                    </a:lnTo>
                                    <a:lnTo>
                                      <a:pt x="192" y="32"/>
                                    </a:lnTo>
                                    <a:lnTo>
                                      <a:pt x="192" y="46"/>
                                    </a:lnTo>
                                    <a:lnTo>
                                      <a:pt x="194" y="62"/>
                                    </a:lnTo>
                                    <a:lnTo>
                                      <a:pt x="196" y="76"/>
                                    </a:lnTo>
                                    <a:lnTo>
                                      <a:pt x="200" y="88"/>
                                    </a:lnTo>
                                    <a:lnTo>
                                      <a:pt x="206" y="100"/>
                                    </a:lnTo>
                                    <a:lnTo>
                                      <a:pt x="214" y="112"/>
                                    </a:lnTo>
                                    <a:lnTo>
                                      <a:pt x="222" y="124"/>
                                    </a:lnTo>
                                    <a:lnTo>
                                      <a:pt x="230" y="134"/>
                                    </a:lnTo>
                                    <a:lnTo>
                                      <a:pt x="230" y="134"/>
                                    </a:lnTo>
                                    <a:lnTo>
                                      <a:pt x="240" y="142"/>
                                    </a:lnTo>
                                    <a:lnTo>
                                      <a:pt x="252" y="150"/>
                                    </a:lnTo>
                                    <a:lnTo>
                                      <a:pt x="266" y="158"/>
                                    </a:lnTo>
                                    <a:lnTo>
                                      <a:pt x="280" y="162"/>
                                    </a:lnTo>
                                    <a:lnTo>
                                      <a:pt x="296" y="168"/>
                                    </a:lnTo>
                                    <a:lnTo>
                                      <a:pt x="312" y="170"/>
                                    </a:lnTo>
                                    <a:lnTo>
                                      <a:pt x="332" y="172"/>
                                    </a:lnTo>
                                    <a:lnTo>
                                      <a:pt x="352" y="172"/>
                                    </a:lnTo>
                                    <a:lnTo>
                                      <a:pt x="352" y="172"/>
                                    </a:lnTo>
                                    <a:lnTo>
                                      <a:pt x="378" y="170"/>
                                    </a:lnTo>
                                    <a:lnTo>
                                      <a:pt x="392" y="168"/>
                                    </a:lnTo>
                                    <a:lnTo>
                                      <a:pt x="402" y="164"/>
                                    </a:lnTo>
                                    <a:lnTo>
                                      <a:pt x="402" y="164"/>
                                    </a:lnTo>
                                    <a:lnTo>
                                      <a:pt x="426" y="154"/>
                                    </a:lnTo>
                                    <a:lnTo>
                                      <a:pt x="444" y="140"/>
                                    </a:lnTo>
                                    <a:lnTo>
                                      <a:pt x="444" y="140"/>
                                    </a:lnTo>
                                    <a:lnTo>
                                      <a:pt x="460" y="126"/>
                                    </a:lnTo>
                                    <a:lnTo>
                                      <a:pt x="474" y="108"/>
                                    </a:lnTo>
                                    <a:lnTo>
                                      <a:pt x="474" y="108"/>
                                    </a:lnTo>
                                    <a:lnTo>
                                      <a:pt x="500" y="74"/>
                                    </a:lnTo>
                                    <a:lnTo>
                                      <a:pt x="700" y="74"/>
                                    </a:lnTo>
                                    <a:lnTo>
                                      <a:pt x="700" y="74"/>
                                    </a:lnTo>
                                    <a:lnTo>
                                      <a:pt x="686" y="104"/>
                                    </a:lnTo>
                                    <a:lnTo>
                                      <a:pt x="674" y="130"/>
                                    </a:lnTo>
                                    <a:lnTo>
                                      <a:pt x="658" y="158"/>
                                    </a:lnTo>
                                    <a:lnTo>
                                      <a:pt x="642" y="182"/>
                                    </a:lnTo>
                                    <a:lnTo>
                                      <a:pt x="642" y="182"/>
                                    </a:lnTo>
                                    <a:lnTo>
                                      <a:pt x="626" y="204"/>
                                    </a:lnTo>
                                    <a:lnTo>
                                      <a:pt x="608" y="224"/>
                                    </a:lnTo>
                                    <a:lnTo>
                                      <a:pt x="588" y="242"/>
                                    </a:lnTo>
                                    <a:lnTo>
                                      <a:pt x="566" y="260"/>
                                    </a:lnTo>
                                    <a:lnTo>
                                      <a:pt x="566" y="260"/>
                                    </a:lnTo>
                                    <a:lnTo>
                                      <a:pt x="542" y="274"/>
                                    </a:lnTo>
                                    <a:lnTo>
                                      <a:pt x="518" y="286"/>
                                    </a:lnTo>
                                    <a:lnTo>
                                      <a:pt x="490" y="298"/>
                                    </a:lnTo>
                                    <a:lnTo>
                                      <a:pt x="460" y="306"/>
                                    </a:lnTo>
                                    <a:lnTo>
                                      <a:pt x="460" y="306"/>
                                    </a:lnTo>
                                    <a:lnTo>
                                      <a:pt x="430" y="312"/>
                                    </a:lnTo>
                                    <a:lnTo>
                                      <a:pt x="396" y="318"/>
                                    </a:lnTo>
                                    <a:lnTo>
                                      <a:pt x="362" y="320"/>
                                    </a:lnTo>
                                    <a:lnTo>
                                      <a:pt x="324" y="322"/>
                                    </a:lnTo>
                                    <a:lnTo>
                                      <a:pt x="324" y="322"/>
                                    </a:lnTo>
                                    <a:lnTo>
                                      <a:pt x="288" y="320"/>
                                    </a:lnTo>
                                    <a:lnTo>
                                      <a:pt x="254" y="316"/>
                                    </a:lnTo>
                                    <a:lnTo>
                                      <a:pt x="220" y="310"/>
                                    </a:lnTo>
                                    <a:lnTo>
                                      <a:pt x="190" y="302"/>
                                    </a:lnTo>
                                    <a:lnTo>
                                      <a:pt x="190" y="302"/>
                                    </a:lnTo>
                                    <a:lnTo>
                                      <a:pt x="162" y="290"/>
                                    </a:lnTo>
                                    <a:lnTo>
                                      <a:pt x="134" y="278"/>
                                    </a:lnTo>
                                    <a:lnTo>
                                      <a:pt x="110" y="262"/>
                                    </a:lnTo>
                                    <a:lnTo>
                                      <a:pt x="88" y="242"/>
                                    </a:lnTo>
                                    <a:lnTo>
                                      <a:pt x="88" y="242"/>
                                    </a:lnTo>
                                    <a:lnTo>
                                      <a:pt x="68" y="222"/>
                                    </a:lnTo>
                                    <a:lnTo>
                                      <a:pt x="52" y="198"/>
                                    </a:lnTo>
                                    <a:lnTo>
                                      <a:pt x="36" y="172"/>
                                    </a:lnTo>
                                    <a:lnTo>
                                      <a:pt x="22" y="144"/>
                                    </a:lnTo>
                                    <a:lnTo>
                                      <a:pt x="22" y="144"/>
                                    </a:lnTo>
                                    <a:lnTo>
                                      <a:pt x="12" y="112"/>
                                    </a:lnTo>
                                    <a:lnTo>
                                      <a:pt x="6" y="80"/>
                                    </a:lnTo>
                                    <a:lnTo>
                                      <a:pt x="2" y="44"/>
                                    </a:lnTo>
                                    <a:lnTo>
                                      <a:pt x="0" y="6"/>
                                    </a:lnTo>
                                    <a:lnTo>
                                      <a:pt x="0" y="0"/>
                                    </a:lnTo>
                                    <a:lnTo>
                                      <a:pt x="192" y="0"/>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6" name="Freeform 15"/>
                            <wps:cNvSpPr>
                              <a:spLocks/>
                            </wps:cNvSpPr>
                            <wps:spPr bwMode="auto">
                              <a:xfrm>
                                <a:off x="5457825" y="111125"/>
                                <a:ext cx="1133475" cy="682625"/>
                              </a:xfrm>
                              <a:custGeom>
                                <a:avLst/>
                                <a:gdLst>
                                  <a:gd name="T0" fmla="*/ 4 w 714"/>
                                  <a:gd name="T1" fmla="*/ 280 h 430"/>
                                  <a:gd name="T2" fmla="*/ 20 w 714"/>
                                  <a:gd name="T3" fmla="*/ 242 h 430"/>
                                  <a:gd name="T4" fmla="*/ 60 w 714"/>
                                  <a:gd name="T5" fmla="*/ 170 h 430"/>
                                  <a:gd name="T6" fmla="*/ 82 w 714"/>
                                  <a:gd name="T7" fmla="*/ 138 h 430"/>
                                  <a:gd name="T8" fmla="*/ 140 w 714"/>
                                  <a:gd name="T9" fmla="*/ 82 h 430"/>
                                  <a:gd name="T10" fmla="*/ 210 w 714"/>
                                  <a:gd name="T11" fmla="*/ 38 h 430"/>
                                  <a:gd name="T12" fmla="*/ 228 w 714"/>
                                  <a:gd name="T13" fmla="*/ 30 h 430"/>
                                  <a:gd name="T14" fmla="*/ 268 w 714"/>
                                  <a:gd name="T15" fmla="*/ 14 h 430"/>
                                  <a:gd name="T16" fmla="*/ 310 w 714"/>
                                  <a:gd name="T17" fmla="*/ 6 h 430"/>
                                  <a:gd name="T18" fmla="*/ 354 w 714"/>
                                  <a:gd name="T19" fmla="*/ 0 h 430"/>
                                  <a:gd name="T20" fmla="*/ 376 w 714"/>
                                  <a:gd name="T21" fmla="*/ 0 h 430"/>
                                  <a:gd name="T22" fmla="*/ 448 w 714"/>
                                  <a:gd name="T23" fmla="*/ 6 h 430"/>
                                  <a:gd name="T24" fmla="*/ 514 w 714"/>
                                  <a:gd name="T25" fmla="*/ 20 h 430"/>
                                  <a:gd name="T26" fmla="*/ 544 w 714"/>
                                  <a:gd name="T27" fmla="*/ 30 h 430"/>
                                  <a:gd name="T28" fmla="*/ 598 w 714"/>
                                  <a:gd name="T29" fmla="*/ 62 h 430"/>
                                  <a:gd name="T30" fmla="*/ 620 w 714"/>
                                  <a:gd name="T31" fmla="*/ 80 h 430"/>
                                  <a:gd name="T32" fmla="*/ 660 w 714"/>
                                  <a:gd name="T33" fmla="*/ 124 h 430"/>
                                  <a:gd name="T34" fmla="*/ 690 w 714"/>
                                  <a:gd name="T35" fmla="*/ 180 h 430"/>
                                  <a:gd name="T36" fmla="*/ 700 w 714"/>
                                  <a:gd name="T37" fmla="*/ 210 h 430"/>
                                  <a:gd name="T38" fmla="*/ 712 w 714"/>
                                  <a:gd name="T39" fmla="*/ 280 h 430"/>
                                  <a:gd name="T40" fmla="*/ 714 w 714"/>
                                  <a:gd name="T41" fmla="*/ 318 h 430"/>
                                  <a:gd name="T42" fmla="*/ 712 w 714"/>
                                  <a:gd name="T43" fmla="*/ 372 h 430"/>
                                  <a:gd name="T44" fmla="*/ 704 w 714"/>
                                  <a:gd name="T45" fmla="*/ 430 h 430"/>
                                  <a:gd name="T46" fmla="*/ 234 w 714"/>
                                  <a:gd name="T47" fmla="*/ 304 h 430"/>
                                  <a:gd name="T48" fmla="*/ 522 w 714"/>
                                  <a:gd name="T49" fmla="*/ 304 h 430"/>
                                  <a:gd name="T50" fmla="*/ 516 w 714"/>
                                  <a:gd name="T51" fmla="*/ 250 h 430"/>
                                  <a:gd name="T52" fmla="*/ 514 w 714"/>
                                  <a:gd name="T53" fmla="*/ 236 h 430"/>
                                  <a:gd name="T54" fmla="*/ 504 w 714"/>
                                  <a:gd name="T55" fmla="*/ 210 h 430"/>
                                  <a:gd name="T56" fmla="*/ 498 w 714"/>
                                  <a:gd name="T57" fmla="*/ 200 h 430"/>
                                  <a:gd name="T58" fmla="*/ 482 w 714"/>
                                  <a:gd name="T59" fmla="*/ 180 h 430"/>
                                  <a:gd name="T60" fmla="*/ 458 w 714"/>
                                  <a:gd name="T61" fmla="*/ 164 h 430"/>
                                  <a:gd name="T62" fmla="*/ 444 w 714"/>
                                  <a:gd name="T63" fmla="*/ 158 h 430"/>
                                  <a:gd name="T64" fmla="*/ 408 w 714"/>
                                  <a:gd name="T65" fmla="*/ 152 h 430"/>
                                  <a:gd name="T66" fmla="*/ 388 w 714"/>
                                  <a:gd name="T67" fmla="*/ 150 h 430"/>
                                  <a:gd name="T68" fmla="*/ 348 w 714"/>
                                  <a:gd name="T69" fmla="*/ 154 h 430"/>
                                  <a:gd name="T70" fmla="*/ 312 w 714"/>
                                  <a:gd name="T71" fmla="*/ 162 h 430"/>
                                  <a:gd name="T72" fmla="*/ 298 w 714"/>
                                  <a:gd name="T73" fmla="*/ 170 h 430"/>
                                  <a:gd name="T74" fmla="*/ 270 w 714"/>
                                  <a:gd name="T75" fmla="*/ 186 h 430"/>
                                  <a:gd name="T76" fmla="*/ 256 w 714"/>
                                  <a:gd name="T77" fmla="*/ 196 h 430"/>
                                  <a:gd name="T78" fmla="*/ 234 w 714"/>
                                  <a:gd name="T79" fmla="*/ 220 h 430"/>
                                  <a:gd name="T80" fmla="*/ 216 w 714"/>
                                  <a:gd name="T81" fmla="*/ 246 h 430"/>
                                  <a:gd name="T82" fmla="*/ 204 w 714"/>
                                  <a:gd name="T83" fmla="*/ 270 h 430"/>
                                  <a:gd name="T84" fmla="*/ 0 w 714"/>
                                  <a:gd name="T85" fmla="*/ 296 h 4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714" h="430">
                                    <a:moveTo>
                                      <a:pt x="0" y="296"/>
                                    </a:moveTo>
                                    <a:lnTo>
                                      <a:pt x="4" y="280"/>
                                    </a:lnTo>
                                    <a:lnTo>
                                      <a:pt x="4" y="280"/>
                                    </a:lnTo>
                                    <a:lnTo>
                                      <a:pt x="20" y="242"/>
                                    </a:lnTo>
                                    <a:lnTo>
                                      <a:pt x="38" y="204"/>
                                    </a:lnTo>
                                    <a:lnTo>
                                      <a:pt x="60" y="170"/>
                                    </a:lnTo>
                                    <a:lnTo>
                                      <a:pt x="82" y="138"/>
                                    </a:lnTo>
                                    <a:lnTo>
                                      <a:pt x="82" y="138"/>
                                    </a:lnTo>
                                    <a:lnTo>
                                      <a:pt x="110" y="108"/>
                                    </a:lnTo>
                                    <a:lnTo>
                                      <a:pt x="140" y="82"/>
                                    </a:lnTo>
                                    <a:lnTo>
                                      <a:pt x="174" y="58"/>
                                    </a:lnTo>
                                    <a:lnTo>
                                      <a:pt x="210" y="38"/>
                                    </a:lnTo>
                                    <a:lnTo>
                                      <a:pt x="210" y="38"/>
                                    </a:lnTo>
                                    <a:lnTo>
                                      <a:pt x="228" y="30"/>
                                    </a:lnTo>
                                    <a:lnTo>
                                      <a:pt x="248" y="22"/>
                                    </a:lnTo>
                                    <a:lnTo>
                                      <a:pt x="268" y="14"/>
                                    </a:lnTo>
                                    <a:lnTo>
                                      <a:pt x="288" y="10"/>
                                    </a:lnTo>
                                    <a:lnTo>
                                      <a:pt x="310" y="6"/>
                                    </a:lnTo>
                                    <a:lnTo>
                                      <a:pt x="330" y="2"/>
                                    </a:lnTo>
                                    <a:lnTo>
                                      <a:pt x="354" y="0"/>
                                    </a:lnTo>
                                    <a:lnTo>
                                      <a:pt x="376" y="0"/>
                                    </a:lnTo>
                                    <a:lnTo>
                                      <a:pt x="376" y="0"/>
                                    </a:lnTo>
                                    <a:lnTo>
                                      <a:pt x="414" y="2"/>
                                    </a:lnTo>
                                    <a:lnTo>
                                      <a:pt x="448" y="6"/>
                                    </a:lnTo>
                                    <a:lnTo>
                                      <a:pt x="482" y="12"/>
                                    </a:lnTo>
                                    <a:lnTo>
                                      <a:pt x="514" y="20"/>
                                    </a:lnTo>
                                    <a:lnTo>
                                      <a:pt x="514" y="20"/>
                                    </a:lnTo>
                                    <a:lnTo>
                                      <a:pt x="544" y="30"/>
                                    </a:lnTo>
                                    <a:lnTo>
                                      <a:pt x="572" y="44"/>
                                    </a:lnTo>
                                    <a:lnTo>
                                      <a:pt x="598" y="62"/>
                                    </a:lnTo>
                                    <a:lnTo>
                                      <a:pt x="620" y="80"/>
                                    </a:lnTo>
                                    <a:lnTo>
                                      <a:pt x="620" y="80"/>
                                    </a:lnTo>
                                    <a:lnTo>
                                      <a:pt x="642" y="102"/>
                                    </a:lnTo>
                                    <a:lnTo>
                                      <a:pt x="660" y="124"/>
                                    </a:lnTo>
                                    <a:lnTo>
                                      <a:pt x="676" y="150"/>
                                    </a:lnTo>
                                    <a:lnTo>
                                      <a:pt x="690" y="180"/>
                                    </a:lnTo>
                                    <a:lnTo>
                                      <a:pt x="690" y="180"/>
                                    </a:lnTo>
                                    <a:lnTo>
                                      <a:pt x="700" y="210"/>
                                    </a:lnTo>
                                    <a:lnTo>
                                      <a:pt x="708" y="244"/>
                                    </a:lnTo>
                                    <a:lnTo>
                                      <a:pt x="712" y="280"/>
                                    </a:lnTo>
                                    <a:lnTo>
                                      <a:pt x="714" y="318"/>
                                    </a:lnTo>
                                    <a:lnTo>
                                      <a:pt x="714" y="318"/>
                                    </a:lnTo>
                                    <a:lnTo>
                                      <a:pt x="714" y="344"/>
                                    </a:lnTo>
                                    <a:lnTo>
                                      <a:pt x="712" y="372"/>
                                    </a:lnTo>
                                    <a:lnTo>
                                      <a:pt x="708" y="402"/>
                                    </a:lnTo>
                                    <a:lnTo>
                                      <a:pt x="704" y="430"/>
                                    </a:lnTo>
                                    <a:lnTo>
                                      <a:pt x="208" y="430"/>
                                    </a:lnTo>
                                    <a:lnTo>
                                      <a:pt x="234" y="304"/>
                                    </a:lnTo>
                                    <a:lnTo>
                                      <a:pt x="522" y="304"/>
                                    </a:lnTo>
                                    <a:lnTo>
                                      <a:pt x="522" y="304"/>
                                    </a:lnTo>
                                    <a:lnTo>
                                      <a:pt x="520" y="276"/>
                                    </a:lnTo>
                                    <a:lnTo>
                                      <a:pt x="516" y="250"/>
                                    </a:lnTo>
                                    <a:lnTo>
                                      <a:pt x="516" y="250"/>
                                    </a:lnTo>
                                    <a:lnTo>
                                      <a:pt x="514" y="236"/>
                                    </a:lnTo>
                                    <a:lnTo>
                                      <a:pt x="510" y="224"/>
                                    </a:lnTo>
                                    <a:lnTo>
                                      <a:pt x="504" y="210"/>
                                    </a:lnTo>
                                    <a:lnTo>
                                      <a:pt x="498" y="200"/>
                                    </a:lnTo>
                                    <a:lnTo>
                                      <a:pt x="498" y="200"/>
                                    </a:lnTo>
                                    <a:lnTo>
                                      <a:pt x="490" y="188"/>
                                    </a:lnTo>
                                    <a:lnTo>
                                      <a:pt x="482" y="180"/>
                                    </a:lnTo>
                                    <a:lnTo>
                                      <a:pt x="470" y="172"/>
                                    </a:lnTo>
                                    <a:lnTo>
                                      <a:pt x="458" y="164"/>
                                    </a:lnTo>
                                    <a:lnTo>
                                      <a:pt x="458" y="164"/>
                                    </a:lnTo>
                                    <a:lnTo>
                                      <a:pt x="444" y="158"/>
                                    </a:lnTo>
                                    <a:lnTo>
                                      <a:pt x="426" y="154"/>
                                    </a:lnTo>
                                    <a:lnTo>
                                      <a:pt x="408" y="152"/>
                                    </a:lnTo>
                                    <a:lnTo>
                                      <a:pt x="388" y="150"/>
                                    </a:lnTo>
                                    <a:lnTo>
                                      <a:pt x="388" y="150"/>
                                    </a:lnTo>
                                    <a:lnTo>
                                      <a:pt x="366" y="150"/>
                                    </a:lnTo>
                                    <a:lnTo>
                                      <a:pt x="348" y="154"/>
                                    </a:lnTo>
                                    <a:lnTo>
                                      <a:pt x="330" y="158"/>
                                    </a:lnTo>
                                    <a:lnTo>
                                      <a:pt x="312" y="162"/>
                                    </a:lnTo>
                                    <a:lnTo>
                                      <a:pt x="312" y="162"/>
                                    </a:lnTo>
                                    <a:lnTo>
                                      <a:pt x="298" y="170"/>
                                    </a:lnTo>
                                    <a:lnTo>
                                      <a:pt x="282" y="178"/>
                                    </a:lnTo>
                                    <a:lnTo>
                                      <a:pt x="270" y="186"/>
                                    </a:lnTo>
                                    <a:lnTo>
                                      <a:pt x="256" y="196"/>
                                    </a:lnTo>
                                    <a:lnTo>
                                      <a:pt x="256" y="196"/>
                                    </a:lnTo>
                                    <a:lnTo>
                                      <a:pt x="246" y="208"/>
                                    </a:lnTo>
                                    <a:lnTo>
                                      <a:pt x="234" y="220"/>
                                    </a:lnTo>
                                    <a:lnTo>
                                      <a:pt x="226" y="232"/>
                                    </a:lnTo>
                                    <a:lnTo>
                                      <a:pt x="216" y="246"/>
                                    </a:lnTo>
                                    <a:lnTo>
                                      <a:pt x="216" y="246"/>
                                    </a:lnTo>
                                    <a:lnTo>
                                      <a:pt x="204" y="270"/>
                                    </a:lnTo>
                                    <a:lnTo>
                                      <a:pt x="192" y="296"/>
                                    </a:lnTo>
                                    <a:lnTo>
                                      <a:pt x="0" y="296"/>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7" name="Freeform 16"/>
                            <wps:cNvSpPr>
                              <a:spLocks/>
                            </wps:cNvSpPr>
                            <wps:spPr bwMode="auto">
                              <a:xfrm>
                                <a:off x="6645275" y="111125"/>
                                <a:ext cx="1095375" cy="1212850"/>
                              </a:xfrm>
                              <a:custGeom>
                                <a:avLst/>
                                <a:gdLst>
                                  <a:gd name="T0" fmla="*/ 690 w 690"/>
                                  <a:gd name="T1" fmla="*/ 198 h 764"/>
                                  <a:gd name="T2" fmla="*/ 668 w 690"/>
                                  <a:gd name="T3" fmla="*/ 116 h 764"/>
                                  <a:gd name="T4" fmla="*/ 602 w 690"/>
                                  <a:gd name="T5" fmla="*/ 46 h 764"/>
                                  <a:gd name="T6" fmla="*/ 534 w 690"/>
                                  <a:gd name="T7" fmla="*/ 16 h 764"/>
                                  <a:gd name="T8" fmla="*/ 452 w 690"/>
                                  <a:gd name="T9" fmla="*/ 2 h 764"/>
                                  <a:gd name="T10" fmla="*/ 366 w 690"/>
                                  <a:gd name="T11" fmla="*/ 0 h 764"/>
                                  <a:gd name="T12" fmla="*/ 284 w 690"/>
                                  <a:gd name="T13" fmla="*/ 12 h 764"/>
                                  <a:gd name="T14" fmla="*/ 180 w 690"/>
                                  <a:gd name="T15" fmla="*/ 52 h 764"/>
                                  <a:gd name="T16" fmla="*/ 118 w 690"/>
                                  <a:gd name="T17" fmla="*/ 102 h 764"/>
                                  <a:gd name="T18" fmla="*/ 80 w 690"/>
                                  <a:gd name="T19" fmla="*/ 170 h 764"/>
                                  <a:gd name="T20" fmla="*/ 72 w 690"/>
                                  <a:gd name="T21" fmla="*/ 252 h 764"/>
                                  <a:gd name="T22" fmla="*/ 82 w 690"/>
                                  <a:gd name="T23" fmla="*/ 304 h 764"/>
                                  <a:gd name="T24" fmla="*/ 112 w 690"/>
                                  <a:gd name="T25" fmla="*/ 354 h 764"/>
                                  <a:gd name="T26" fmla="*/ 148 w 690"/>
                                  <a:gd name="T27" fmla="*/ 382 h 764"/>
                                  <a:gd name="T28" fmla="*/ 230 w 690"/>
                                  <a:gd name="T29" fmla="*/ 416 h 764"/>
                                  <a:gd name="T30" fmla="*/ 424 w 690"/>
                                  <a:gd name="T31" fmla="*/ 484 h 764"/>
                                  <a:gd name="T32" fmla="*/ 448 w 690"/>
                                  <a:gd name="T33" fmla="*/ 512 h 764"/>
                                  <a:gd name="T34" fmla="*/ 452 w 690"/>
                                  <a:gd name="T35" fmla="*/ 556 h 764"/>
                                  <a:gd name="T36" fmla="*/ 442 w 690"/>
                                  <a:gd name="T37" fmla="*/ 586 h 764"/>
                                  <a:gd name="T38" fmla="*/ 394 w 690"/>
                                  <a:gd name="T39" fmla="*/ 622 h 764"/>
                                  <a:gd name="T40" fmla="*/ 328 w 690"/>
                                  <a:gd name="T41" fmla="*/ 632 h 764"/>
                                  <a:gd name="T42" fmla="*/ 276 w 690"/>
                                  <a:gd name="T43" fmla="*/ 626 h 764"/>
                                  <a:gd name="T44" fmla="*/ 212 w 690"/>
                                  <a:gd name="T45" fmla="*/ 594 h 764"/>
                                  <a:gd name="T46" fmla="*/ 188 w 690"/>
                                  <a:gd name="T47" fmla="*/ 556 h 764"/>
                                  <a:gd name="T48" fmla="*/ 0 w 690"/>
                                  <a:gd name="T49" fmla="*/ 510 h 764"/>
                                  <a:gd name="T50" fmla="*/ 8 w 690"/>
                                  <a:gd name="T51" fmla="*/ 598 h 764"/>
                                  <a:gd name="T52" fmla="*/ 44 w 690"/>
                                  <a:gd name="T53" fmla="*/ 668 h 764"/>
                                  <a:gd name="T54" fmla="*/ 100 w 690"/>
                                  <a:gd name="T55" fmla="*/ 716 h 764"/>
                                  <a:gd name="T56" fmla="*/ 200 w 690"/>
                                  <a:gd name="T57" fmla="*/ 752 h 764"/>
                                  <a:gd name="T58" fmla="*/ 280 w 690"/>
                                  <a:gd name="T59" fmla="*/ 762 h 764"/>
                                  <a:gd name="T60" fmla="*/ 370 w 690"/>
                                  <a:gd name="T61" fmla="*/ 760 h 764"/>
                                  <a:gd name="T62" fmla="*/ 462 w 690"/>
                                  <a:gd name="T63" fmla="*/ 744 h 764"/>
                                  <a:gd name="T64" fmla="*/ 544 w 690"/>
                                  <a:gd name="T65" fmla="*/ 708 h 764"/>
                                  <a:gd name="T66" fmla="*/ 622 w 690"/>
                                  <a:gd name="T67" fmla="*/ 634 h 764"/>
                                  <a:gd name="T68" fmla="*/ 650 w 690"/>
                                  <a:gd name="T69" fmla="*/ 550 h 764"/>
                                  <a:gd name="T70" fmla="*/ 648 w 690"/>
                                  <a:gd name="T71" fmla="*/ 476 h 764"/>
                                  <a:gd name="T72" fmla="*/ 630 w 690"/>
                                  <a:gd name="T73" fmla="*/ 424 h 764"/>
                                  <a:gd name="T74" fmla="*/ 596 w 690"/>
                                  <a:gd name="T75" fmla="*/ 382 h 764"/>
                                  <a:gd name="T76" fmla="*/ 536 w 690"/>
                                  <a:gd name="T77" fmla="*/ 340 h 764"/>
                                  <a:gd name="T78" fmla="*/ 362 w 690"/>
                                  <a:gd name="T79" fmla="*/ 278 h 764"/>
                                  <a:gd name="T80" fmla="*/ 304 w 690"/>
                                  <a:gd name="T81" fmla="*/ 254 h 764"/>
                                  <a:gd name="T82" fmla="*/ 276 w 690"/>
                                  <a:gd name="T83" fmla="*/ 228 h 764"/>
                                  <a:gd name="T84" fmla="*/ 274 w 690"/>
                                  <a:gd name="T85" fmla="*/ 186 h 764"/>
                                  <a:gd name="T86" fmla="*/ 290 w 690"/>
                                  <a:gd name="T87" fmla="*/ 160 h 764"/>
                                  <a:gd name="T88" fmla="*/ 324 w 690"/>
                                  <a:gd name="T89" fmla="*/ 142 h 764"/>
                                  <a:gd name="T90" fmla="*/ 394 w 690"/>
                                  <a:gd name="T91" fmla="*/ 134 h 764"/>
                                  <a:gd name="T92" fmla="*/ 470 w 690"/>
                                  <a:gd name="T93" fmla="*/ 154 h 764"/>
                                  <a:gd name="T94" fmla="*/ 498 w 690"/>
                                  <a:gd name="T95" fmla="*/ 190 h 7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90" h="764">
                                    <a:moveTo>
                                      <a:pt x="506" y="232"/>
                                    </a:moveTo>
                                    <a:lnTo>
                                      <a:pt x="690" y="232"/>
                                    </a:lnTo>
                                    <a:lnTo>
                                      <a:pt x="690" y="232"/>
                                    </a:lnTo>
                                    <a:lnTo>
                                      <a:pt x="690" y="198"/>
                                    </a:lnTo>
                                    <a:lnTo>
                                      <a:pt x="686" y="168"/>
                                    </a:lnTo>
                                    <a:lnTo>
                                      <a:pt x="678" y="140"/>
                                    </a:lnTo>
                                    <a:lnTo>
                                      <a:pt x="668" y="116"/>
                                    </a:lnTo>
                                    <a:lnTo>
                                      <a:pt x="668" y="116"/>
                                    </a:lnTo>
                                    <a:lnTo>
                                      <a:pt x="656" y="96"/>
                                    </a:lnTo>
                                    <a:lnTo>
                                      <a:pt x="640" y="76"/>
                                    </a:lnTo>
                                    <a:lnTo>
                                      <a:pt x="622" y="60"/>
                                    </a:lnTo>
                                    <a:lnTo>
                                      <a:pt x="602" y="46"/>
                                    </a:lnTo>
                                    <a:lnTo>
                                      <a:pt x="602" y="46"/>
                                    </a:lnTo>
                                    <a:lnTo>
                                      <a:pt x="582" y="34"/>
                                    </a:lnTo>
                                    <a:lnTo>
                                      <a:pt x="558" y="24"/>
                                    </a:lnTo>
                                    <a:lnTo>
                                      <a:pt x="534" y="16"/>
                                    </a:lnTo>
                                    <a:lnTo>
                                      <a:pt x="506" y="10"/>
                                    </a:lnTo>
                                    <a:lnTo>
                                      <a:pt x="506" y="10"/>
                                    </a:lnTo>
                                    <a:lnTo>
                                      <a:pt x="480" y="6"/>
                                    </a:lnTo>
                                    <a:lnTo>
                                      <a:pt x="452" y="2"/>
                                    </a:lnTo>
                                    <a:lnTo>
                                      <a:pt x="422" y="0"/>
                                    </a:lnTo>
                                    <a:lnTo>
                                      <a:pt x="394" y="0"/>
                                    </a:lnTo>
                                    <a:lnTo>
                                      <a:pt x="394" y="0"/>
                                    </a:lnTo>
                                    <a:lnTo>
                                      <a:pt x="366" y="0"/>
                                    </a:lnTo>
                                    <a:lnTo>
                                      <a:pt x="340" y="4"/>
                                    </a:lnTo>
                                    <a:lnTo>
                                      <a:pt x="312" y="8"/>
                                    </a:lnTo>
                                    <a:lnTo>
                                      <a:pt x="284" y="12"/>
                                    </a:lnTo>
                                    <a:lnTo>
                                      <a:pt x="284" y="12"/>
                                    </a:lnTo>
                                    <a:lnTo>
                                      <a:pt x="256" y="20"/>
                                    </a:lnTo>
                                    <a:lnTo>
                                      <a:pt x="230" y="28"/>
                                    </a:lnTo>
                                    <a:lnTo>
                                      <a:pt x="204" y="38"/>
                                    </a:lnTo>
                                    <a:lnTo>
                                      <a:pt x="180" y="52"/>
                                    </a:lnTo>
                                    <a:lnTo>
                                      <a:pt x="180" y="52"/>
                                    </a:lnTo>
                                    <a:lnTo>
                                      <a:pt x="158" y="66"/>
                                    </a:lnTo>
                                    <a:lnTo>
                                      <a:pt x="136" y="82"/>
                                    </a:lnTo>
                                    <a:lnTo>
                                      <a:pt x="118" y="102"/>
                                    </a:lnTo>
                                    <a:lnTo>
                                      <a:pt x="102" y="122"/>
                                    </a:lnTo>
                                    <a:lnTo>
                                      <a:pt x="102" y="122"/>
                                    </a:lnTo>
                                    <a:lnTo>
                                      <a:pt x="88" y="146"/>
                                    </a:lnTo>
                                    <a:lnTo>
                                      <a:pt x="80" y="170"/>
                                    </a:lnTo>
                                    <a:lnTo>
                                      <a:pt x="74" y="200"/>
                                    </a:lnTo>
                                    <a:lnTo>
                                      <a:pt x="72" y="230"/>
                                    </a:lnTo>
                                    <a:lnTo>
                                      <a:pt x="72" y="230"/>
                                    </a:lnTo>
                                    <a:lnTo>
                                      <a:pt x="72" y="252"/>
                                    </a:lnTo>
                                    <a:lnTo>
                                      <a:pt x="74" y="270"/>
                                    </a:lnTo>
                                    <a:lnTo>
                                      <a:pt x="78" y="288"/>
                                    </a:lnTo>
                                    <a:lnTo>
                                      <a:pt x="82" y="304"/>
                                    </a:lnTo>
                                    <a:lnTo>
                                      <a:pt x="82" y="304"/>
                                    </a:lnTo>
                                    <a:lnTo>
                                      <a:pt x="88" y="318"/>
                                    </a:lnTo>
                                    <a:lnTo>
                                      <a:pt x="94" y="330"/>
                                    </a:lnTo>
                                    <a:lnTo>
                                      <a:pt x="104" y="342"/>
                                    </a:lnTo>
                                    <a:lnTo>
                                      <a:pt x="112" y="354"/>
                                    </a:lnTo>
                                    <a:lnTo>
                                      <a:pt x="112" y="354"/>
                                    </a:lnTo>
                                    <a:lnTo>
                                      <a:pt x="124" y="364"/>
                                    </a:lnTo>
                                    <a:lnTo>
                                      <a:pt x="136" y="374"/>
                                    </a:lnTo>
                                    <a:lnTo>
                                      <a:pt x="148" y="382"/>
                                    </a:lnTo>
                                    <a:lnTo>
                                      <a:pt x="162" y="388"/>
                                    </a:lnTo>
                                    <a:lnTo>
                                      <a:pt x="162" y="388"/>
                                    </a:lnTo>
                                    <a:lnTo>
                                      <a:pt x="194" y="402"/>
                                    </a:lnTo>
                                    <a:lnTo>
                                      <a:pt x="230" y="416"/>
                                    </a:lnTo>
                                    <a:lnTo>
                                      <a:pt x="382" y="464"/>
                                    </a:lnTo>
                                    <a:lnTo>
                                      <a:pt x="382" y="464"/>
                                    </a:lnTo>
                                    <a:lnTo>
                                      <a:pt x="412" y="476"/>
                                    </a:lnTo>
                                    <a:lnTo>
                                      <a:pt x="424" y="484"/>
                                    </a:lnTo>
                                    <a:lnTo>
                                      <a:pt x="434" y="492"/>
                                    </a:lnTo>
                                    <a:lnTo>
                                      <a:pt x="434" y="492"/>
                                    </a:lnTo>
                                    <a:lnTo>
                                      <a:pt x="442" y="500"/>
                                    </a:lnTo>
                                    <a:lnTo>
                                      <a:pt x="448" y="512"/>
                                    </a:lnTo>
                                    <a:lnTo>
                                      <a:pt x="452" y="528"/>
                                    </a:lnTo>
                                    <a:lnTo>
                                      <a:pt x="454" y="544"/>
                                    </a:lnTo>
                                    <a:lnTo>
                                      <a:pt x="454" y="544"/>
                                    </a:lnTo>
                                    <a:lnTo>
                                      <a:pt x="452" y="556"/>
                                    </a:lnTo>
                                    <a:lnTo>
                                      <a:pt x="450" y="568"/>
                                    </a:lnTo>
                                    <a:lnTo>
                                      <a:pt x="448" y="578"/>
                                    </a:lnTo>
                                    <a:lnTo>
                                      <a:pt x="442" y="586"/>
                                    </a:lnTo>
                                    <a:lnTo>
                                      <a:pt x="442" y="586"/>
                                    </a:lnTo>
                                    <a:lnTo>
                                      <a:pt x="430" y="602"/>
                                    </a:lnTo>
                                    <a:lnTo>
                                      <a:pt x="412" y="614"/>
                                    </a:lnTo>
                                    <a:lnTo>
                                      <a:pt x="412" y="614"/>
                                    </a:lnTo>
                                    <a:lnTo>
                                      <a:pt x="394" y="622"/>
                                    </a:lnTo>
                                    <a:lnTo>
                                      <a:pt x="372" y="628"/>
                                    </a:lnTo>
                                    <a:lnTo>
                                      <a:pt x="372" y="628"/>
                                    </a:lnTo>
                                    <a:lnTo>
                                      <a:pt x="350" y="630"/>
                                    </a:lnTo>
                                    <a:lnTo>
                                      <a:pt x="328" y="632"/>
                                    </a:lnTo>
                                    <a:lnTo>
                                      <a:pt x="328" y="632"/>
                                    </a:lnTo>
                                    <a:lnTo>
                                      <a:pt x="302" y="630"/>
                                    </a:lnTo>
                                    <a:lnTo>
                                      <a:pt x="276" y="626"/>
                                    </a:lnTo>
                                    <a:lnTo>
                                      <a:pt x="276" y="626"/>
                                    </a:lnTo>
                                    <a:lnTo>
                                      <a:pt x="252" y="618"/>
                                    </a:lnTo>
                                    <a:lnTo>
                                      <a:pt x="230" y="608"/>
                                    </a:lnTo>
                                    <a:lnTo>
                                      <a:pt x="230" y="608"/>
                                    </a:lnTo>
                                    <a:lnTo>
                                      <a:pt x="212" y="594"/>
                                    </a:lnTo>
                                    <a:lnTo>
                                      <a:pt x="196" y="576"/>
                                    </a:lnTo>
                                    <a:lnTo>
                                      <a:pt x="196" y="576"/>
                                    </a:lnTo>
                                    <a:lnTo>
                                      <a:pt x="192" y="568"/>
                                    </a:lnTo>
                                    <a:lnTo>
                                      <a:pt x="188" y="556"/>
                                    </a:lnTo>
                                    <a:lnTo>
                                      <a:pt x="184" y="546"/>
                                    </a:lnTo>
                                    <a:lnTo>
                                      <a:pt x="184" y="534"/>
                                    </a:lnTo>
                                    <a:lnTo>
                                      <a:pt x="184" y="510"/>
                                    </a:lnTo>
                                    <a:lnTo>
                                      <a:pt x="0" y="510"/>
                                    </a:lnTo>
                                    <a:lnTo>
                                      <a:pt x="0" y="540"/>
                                    </a:lnTo>
                                    <a:lnTo>
                                      <a:pt x="0" y="540"/>
                                    </a:lnTo>
                                    <a:lnTo>
                                      <a:pt x="2" y="570"/>
                                    </a:lnTo>
                                    <a:lnTo>
                                      <a:pt x="8" y="598"/>
                                    </a:lnTo>
                                    <a:lnTo>
                                      <a:pt x="16" y="624"/>
                                    </a:lnTo>
                                    <a:lnTo>
                                      <a:pt x="28" y="648"/>
                                    </a:lnTo>
                                    <a:lnTo>
                                      <a:pt x="28" y="648"/>
                                    </a:lnTo>
                                    <a:lnTo>
                                      <a:pt x="44" y="668"/>
                                    </a:lnTo>
                                    <a:lnTo>
                                      <a:pt x="60" y="686"/>
                                    </a:lnTo>
                                    <a:lnTo>
                                      <a:pt x="80" y="702"/>
                                    </a:lnTo>
                                    <a:lnTo>
                                      <a:pt x="100" y="716"/>
                                    </a:lnTo>
                                    <a:lnTo>
                                      <a:pt x="100" y="716"/>
                                    </a:lnTo>
                                    <a:lnTo>
                                      <a:pt x="122" y="728"/>
                                    </a:lnTo>
                                    <a:lnTo>
                                      <a:pt x="148" y="738"/>
                                    </a:lnTo>
                                    <a:lnTo>
                                      <a:pt x="172" y="746"/>
                                    </a:lnTo>
                                    <a:lnTo>
                                      <a:pt x="200" y="752"/>
                                    </a:lnTo>
                                    <a:lnTo>
                                      <a:pt x="200" y="752"/>
                                    </a:lnTo>
                                    <a:lnTo>
                                      <a:pt x="226" y="758"/>
                                    </a:lnTo>
                                    <a:lnTo>
                                      <a:pt x="254" y="760"/>
                                    </a:lnTo>
                                    <a:lnTo>
                                      <a:pt x="280" y="762"/>
                                    </a:lnTo>
                                    <a:lnTo>
                                      <a:pt x="308" y="764"/>
                                    </a:lnTo>
                                    <a:lnTo>
                                      <a:pt x="308" y="764"/>
                                    </a:lnTo>
                                    <a:lnTo>
                                      <a:pt x="340" y="762"/>
                                    </a:lnTo>
                                    <a:lnTo>
                                      <a:pt x="370" y="760"/>
                                    </a:lnTo>
                                    <a:lnTo>
                                      <a:pt x="402" y="756"/>
                                    </a:lnTo>
                                    <a:lnTo>
                                      <a:pt x="432" y="750"/>
                                    </a:lnTo>
                                    <a:lnTo>
                                      <a:pt x="432" y="750"/>
                                    </a:lnTo>
                                    <a:lnTo>
                                      <a:pt x="462" y="744"/>
                                    </a:lnTo>
                                    <a:lnTo>
                                      <a:pt x="492" y="734"/>
                                    </a:lnTo>
                                    <a:lnTo>
                                      <a:pt x="518" y="722"/>
                                    </a:lnTo>
                                    <a:lnTo>
                                      <a:pt x="544" y="708"/>
                                    </a:lnTo>
                                    <a:lnTo>
                                      <a:pt x="544" y="708"/>
                                    </a:lnTo>
                                    <a:lnTo>
                                      <a:pt x="566" y="692"/>
                                    </a:lnTo>
                                    <a:lnTo>
                                      <a:pt x="588" y="676"/>
                                    </a:lnTo>
                                    <a:lnTo>
                                      <a:pt x="606" y="656"/>
                                    </a:lnTo>
                                    <a:lnTo>
                                      <a:pt x="622" y="634"/>
                                    </a:lnTo>
                                    <a:lnTo>
                                      <a:pt x="622" y="634"/>
                                    </a:lnTo>
                                    <a:lnTo>
                                      <a:pt x="636" y="608"/>
                                    </a:lnTo>
                                    <a:lnTo>
                                      <a:pt x="646" y="580"/>
                                    </a:lnTo>
                                    <a:lnTo>
                                      <a:pt x="650" y="550"/>
                                    </a:lnTo>
                                    <a:lnTo>
                                      <a:pt x="652" y="518"/>
                                    </a:lnTo>
                                    <a:lnTo>
                                      <a:pt x="652" y="518"/>
                                    </a:lnTo>
                                    <a:lnTo>
                                      <a:pt x="652" y="496"/>
                                    </a:lnTo>
                                    <a:lnTo>
                                      <a:pt x="648" y="476"/>
                                    </a:lnTo>
                                    <a:lnTo>
                                      <a:pt x="644" y="456"/>
                                    </a:lnTo>
                                    <a:lnTo>
                                      <a:pt x="638" y="440"/>
                                    </a:lnTo>
                                    <a:lnTo>
                                      <a:pt x="638" y="440"/>
                                    </a:lnTo>
                                    <a:lnTo>
                                      <a:pt x="630" y="424"/>
                                    </a:lnTo>
                                    <a:lnTo>
                                      <a:pt x="620" y="408"/>
                                    </a:lnTo>
                                    <a:lnTo>
                                      <a:pt x="610" y="394"/>
                                    </a:lnTo>
                                    <a:lnTo>
                                      <a:pt x="596" y="382"/>
                                    </a:lnTo>
                                    <a:lnTo>
                                      <a:pt x="596" y="382"/>
                                    </a:lnTo>
                                    <a:lnTo>
                                      <a:pt x="584" y="370"/>
                                    </a:lnTo>
                                    <a:lnTo>
                                      <a:pt x="570" y="358"/>
                                    </a:lnTo>
                                    <a:lnTo>
                                      <a:pt x="554" y="348"/>
                                    </a:lnTo>
                                    <a:lnTo>
                                      <a:pt x="536" y="340"/>
                                    </a:lnTo>
                                    <a:lnTo>
                                      <a:pt x="536" y="340"/>
                                    </a:lnTo>
                                    <a:lnTo>
                                      <a:pt x="500" y="324"/>
                                    </a:lnTo>
                                    <a:lnTo>
                                      <a:pt x="462" y="310"/>
                                    </a:lnTo>
                                    <a:lnTo>
                                      <a:pt x="362" y="278"/>
                                    </a:lnTo>
                                    <a:lnTo>
                                      <a:pt x="362" y="278"/>
                                    </a:lnTo>
                                    <a:lnTo>
                                      <a:pt x="338" y="270"/>
                                    </a:lnTo>
                                    <a:lnTo>
                                      <a:pt x="320" y="262"/>
                                    </a:lnTo>
                                    <a:lnTo>
                                      <a:pt x="304" y="254"/>
                                    </a:lnTo>
                                    <a:lnTo>
                                      <a:pt x="290" y="246"/>
                                    </a:lnTo>
                                    <a:lnTo>
                                      <a:pt x="290" y="246"/>
                                    </a:lnTo>
                                    <a:lnTo>
                                      <a:pt x="282" y="236"/>
                                    </a:lnTo>
                                    <a:lnTo>
                                      <a:pt x="276" y="228"/>
                                    </a:lnTo>
                                    <a:lnTo>
                                      <a:pt x="272" y="216"/>
                                    </a:lnTo>
                                    <a:lnTo>
                                      <a:pt x="272" y="206"/>
                                    </a:lnTo>
                                    <a:lnTo>
                                      <a:pt x="272" y="206"/>
                                    </a:lnTo>
                                    <a:lnTo>
                                      <a:pt x="274" y="186"/>
                                    </a:lnTo>
                                    <a:lnTo>
                                      <a:pt x="276" y="178"/>
                                    </a:lnTo>
                                    <a:lnTo>
                                      <a:pt x="280" y="172"/>
                                    </a:lnTo>
                                    <a:lnTo>
                                      <a:pt x="284" y="166"/>
                                    </a:lnTo>
                                    <a:lnTo>
                                      <a:pt x="290" y="160"/>
                                    </a:lnTo>
                                    <a:lnTo>
                                      <a:pt x="296" y="154"/>
                                    </a:lnTo>
                                    <a:lnTo>
                                      <a:pt x="304" y="150"/>
                                    </a:lnTo>
                                    <a:lnTo>
                                      <a:pt x="304" y="150"/>
                                    </a:lnTo>
                                    <a:lnTo>
                                      <a:pt x="324" y="142"/>
                                    </a:lnTo>
                                    <a:lnTo>
                                      <a:pt x="344" y="138"/>
                                    </a:lnTo>
                                    <a:lnTo>
                                      <a:pt x="368" y="134"/>
                                    </a:lnTo>
                                    <a:lnTo>
                                      <a:pt x="394" y="134"/>
                                    </a:lnTo>
                                    <a:lnTo>
                                      <a:pt x="394" y="134"/>
                                    </a:lnTo>
                                    <a:lnTo>
                                      <a:pt x="420" y="136"/>
                                    </a:lnTo>
                                    <a:lnTo>
                                      <a:pt x="444" y="140"/>
                                    </a:lnTo>
                                    <a:lnTo>
                                      <a:pt x="462" y="148"/>
                                    </a:lnTo>
                                    <a:lnTo>
                                      <a:pt x="470" y="154"/>
                                    </a:lnTo>
                                    <a:lnTo>
                                      <a:pt x="478" y="160"/>
                                    </a:lnTo>
                                    <a:lnTo>
                                      <a:pt x="478" y="160"/>
                                    </a:lnTo>
                                    <a:lnTo>
                                      <a:pt x="490" y="174"/>
                                    </a:lnTo>
                                    <a:lnTo>
                                      <a:pt x="498" y="190"/>
                                    </a:lnTo>
                                    <a:lnTo>
                                      <a:pt x="504" y="210"/>
                                    </a:lnTo>
                                    <a:lnTo>
                                      <a:pt x="506" y="232"/>
                                    </a:lnTo>
                                    <a:close/>
                                  </a:path>
                                </a:pathLst>
                              </a:custGeom>
                              <a:solidFill>
                                <a:srgbClr val="DE008F"/>
                              </a:solidFill>
                              <a:ln>
                                <a:noFill/>
                              </a:ln>
                            </wps:spPr>
                            <wps:bodyPr vert="horz" wrap="square" lIns="91440" tIns="45720" rIns="91440" bIns="45720" numCol="1" anchor="t" anchorCtr="0" compatLnSpc="1">
                              <a:prstTxWarp prst="textNoShape">
                                <a:avLst/>
                              </a:prstTxWarp>
                            </wps:bodyPr>
                          </wps:wsp>
                          <wps:wsp>
                            <wps:cNvPr id="28" name="Freeform 17"/>
                            <wps:cNvSpPr>
                              <a:spLocks/>
                            </wps:cNvSpPr>
                            <wps:spPr bwMode="auto">
                              <a:xfrm>
                                <a:off x="6645275" y="111125"/>
                                <a:ext cx="1095375" cy="1212850"/>
                              </a:xfrm>
                              <a:custGeom>
                                <a:avLst/>
                                <a:gdLst>
                                  <a:gd name="T0" fmla="*/ 690 w 690"/>
                                  <a:gd name="T1" fmla="*/ 198 h 764"/>
                                  <a:gd name="T2" fmla="*/ 668 w 690"/>
                                  <a:gd name="T3" fmla="*/ 116 h 764"/>
                                  <a:gd name="T4" fmla="*/ 602 w 690"/>
                                  <a:gd name="T5" fmla="*/ 46 h 764"/>
                                  <a:gd name="T6" fmla="*/ 534 w 690"/>
                                  <a:gd name="T7" fmla="*/ 16 h 764"/>
                                  <a:gd name="T8" fmla="*/ 452 w 690"/>
                                  <a:gd name="T9" fmla="*/ 2 h 764"/>
                                  <a:gd name="T10" fmla="*/ 366 w 690"/>
                                  <a:gd name="T11" fmla="*/ 0 h 764"/>
                                  <a:gd name="T12" fmla="*/ 284 w 690"/>
                                  <a:gd name="T13" fmla="*/ 12 h 764"/>
                                  <a:gd name="T14" fmla="*/ 180 w 690"/>
                                  <a:gd name="T15" fmla="*/ 52 h 764"/>
                                  <a:gd name="T16" fmla="*/ 118 w 690"/>
                                  <a:gd name="T17" fmla="*/ 102 h 764"/>
                                  <a:gd name="T18" fmla="*/ 80 w 690"/>
                                  <a:gd name="T19" fmla="*/ 170 h 764"/>
                                  <a:gd name="T20" fmla="*/ 72 w 690"/>
                                  <a:gd name="T21" fmla="*/ 252 h 764"/>
                                  <a:gd name="T22" fmla="*/ 82 w 690"/>
                                  <a:gd name="T23" fmla="*/ 304 h 764"/>
                                  <a:gd name="T24" fmla="*/ 112 w 690"/>
                                  <a:gd name="T25" fmla="*/ 354 h 764"/>
                                  <a:gd name="T26" fmla="*/ 148 w 690"/>
                                  <a:gd name="T27" fmla="*/ 382 h 764"/>
                                  <a:gd name="T28" fmla="*/ 230 w 690"/>
                                  <a:gd name="T29" fmla="*/ 416 h 764"/>
                                  <a:gd name="T30" fmla="*/ 424 w 690"/>
                                  <a:gd name="T31" fmla="*/ 484 h 764"/>
                                  <a:gd name="T32" fmla="*/ 448 w 690"/>
                                  <a:gd name="T33" fmla="*/ 512 h 764"/>
                                  <a:gd name="T34" fmla="*/ 452 w 690"/>
                                  <a:gd name="T35" fmla="*/ 556 h 764"/>
                                  <a:gd name="T36" fmla="*/ 442 w 690"/>
                                  <a:gd name="T37" fmla="*/ 586 h 764"/>
                                  <a:gd name="T38" fmla="*/ 394 w 690"/>
                                  <a:gd name="T39" fmla="*/ 622 h 764"/>
                                  <a:gd name="T40" fmla="*/ 328 w 690"/>
                                  <a:gd name="T41" fmla="*/ 632 h 764"/>
                                  <a:gd name="T42" fmla="*/ 276 w 690"/>
                                  <a:gd name="T43" fmla="*/ 626 h 764"/>
                                  <a:gd name="T44" fmla="*/ 212 w 690"/>
                                  <a:gd name="T45" fmla="*/ 594 h 764"/>
                                  <a:gd name="T46" fmla="*/ 188 w 690"/>
                                  <a:gd name="T47" fmla="*/ 556 h 764"/>
                                  <a:gd name="T48" fmla="*/ 0 w 690"/>
                                  <a:gd name="T49" fmla="*/ 510 h 764"/>
                                  <a:gd name="T50" fmla="*/ 8 w 690"/>
                                  <a:gd name="T51" fmla="*/ 598 h 764"/>
                                  <a:gd name="T52" fmla="*/ 44 w 690"/>
                                  <a:gd name="T53" fmla="*/ 668 h 764"/>
                                  <a:gd name="T54" fmla="*/ 100 w 690"/>
                                  <a:gd name="T55" fmla="*/ 716 h 764"/>
                                  <a:gd name="T56" fmla="*/ 200 w 690"/>
                                  <a:gd name="T57" fmla="*/ 752 h 764"/>
                                  <a:gd name="T58" fmla="*/ 280 w 690"/>
                                  <a:gd name="T59" fmla="*/ 762 h 764"/>
                                  <a:gd name="T60" fmla="*/ 370 w 690"/>
                                  <a:gd name="T61" fmla="*/ 760 h 764"/>
                                  <a:gd name="T62" fmla="*/ 462 w 690"/>
                                  <a:gd name="T63" fmla="*/ 744 h 764"/>
                                  <a:gd name="T64" fmla="*/ 544 w 690"/>
                                  <a:gd name="T65" fmla="*/ 708 h 764"/>
                                  <a:gd name="T66" fmla="*/ 622 w 690"/>
                                  <a:gd name="T67" fmla="*/ 634 h 764"/>
                                  <a:gd name="T68" fmla="*/ 650 w 690"/>
                                  <a:gd name="T69" fmla="*/ 550 h 764"/>
                                  <a:gd name="T70" fmla="*/ 648 w 690"/>
                                  <a:gd name="T71" fmla="*/ 476 h 764"/>
                                  <a:gd name="T72" fmla="*/ 630 w 690"/>
                                  <a:gd name="T73" fmla="*/ 424 h 764"/>
                                  <a:gd name="T74" fmla="*/ 596 w 690"/>
                                  <a:gd name="T75" fmla="*/ 382 h 764"/>
                                  <a:gd name="T76" fmla="*/ 536 w 690"/>
                                  <a:gd name="T77" fmla="*/ 340 h 764"/>
                                  <a:gd name="T78" fmla="*/ 362 w 690"/>
                                  <a:gd name="T79" fmla="*/ 278 h 764"/>
                                  <a:gd name="T80" fmla="*/ 304 w 690"/>
                                  <a:gd name="T81" fmla="*/ 254 h 764"/>
                                  <a:gd name="T82" fmla="*/ 276 w 690"/>
                                  <a:gd name="T83" fmla="*/ 228 h 764"/>
                                  <a:gd name="T84" fmla="*/ 274 w 690"/>
                                  <a:gd name="T85" fmla="*/ 186 h 764"/>
                                  <a:gd name="T86" fmla="*/ 290 w 690"/>
                                  <a:gd name="T87" fmla="*/ 160 h 764"/>
                                  <a:gd name="T88" fmla="*/ 324 w 690"/>
                                  <a:gd name="T89" fmla="*/ 142 h 764"/>
                                  <a:gd name="T90" fmla="*/ 394 w 690"/>
                                  <a:gd name="T91" fmla="*/ 134 h 764"/>
                                  <a:gd name="T92" fmla="*/ 470 w 690"/>
                                  <a:gd name="T93" fmla="*/ 154 h 764"/>
                                  <a:gd name="T94" fmla="*/ 498 w 690"/>
                                  <a:gd name="T95" fmla="*/ 190 h 7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90" h="764">
                                    <a:moveTo>
                                      <a:pt x="506" y="232"/>
                                    </a:moveTo>
                                    <a:lnTo>
                                      <a:pt x="690" y="232"/>
                                    </a:lnTo>
                                    <a:lnTo>
                                      <a:pt x="690" y="232"/>
                                    </a:lnTo>
                                    <a:lnTo>
                                      <a:pt x="690" y="198"/>
                                    </a:lnTo>
                                    <a:lnTo>
                                      <a:pt x="686" y="168"/>
                                    </a:lnTo>
                                    <a:lnTo>
                                      <a:pt x="678" y="140"/>
                                    </a:lnTo>
                                    <a:lnTo>
                                      <a:pt x="668" y="116"/>
                                    </a:lnTo>
                                    <a:lnTo>
                                      <a:pt x="668" y="116"/>
                                    </a:lnTo>
                                    <a:lnTo>
                                      <a:pt x="656" y="96"/>
                                    </a:lnTo>
                                    <a:lnTo>
                                      <a:pt x="640" y="76"/>
                                    </a:lnTo>
                                    <a:lnTo>
                                      <a:pt x="622" y="60"/>
                                    </a:lnTo>
                                    <a:lnTo>
                                      <a:pt x="602" y="46"/>
                                    </a:lnTo>
                                    <a:lnTo>
                                      <a:pt x="602" y="46"/>
                                    </a:lnTo>
                                    <a:lnTo>
                                      <a:pt x="582" y="34"/>
                                    </a:lnTo>
                                    <a:lnTo>
                                      <a:pt x="558" y="24"/>
                                    </a:lnTo>
                                    <a:lnTo>
                                      <a:pt x="534" y="16"/>
                                    </a:lnTo>
                                    <a:lnTo>
                                      <a:pt x="506" y="10"/>
                                    </a:lnTo>
                                    <a:lnTo>
                                      <a:pt x="506" y="10"/>
                                    </a:lnTo>
                                    <a:lnTo>
                                      <a:pt x="480" y="6"/>
                                    </a:lnTo>
                                    <a:lnTo>
                                      <a:pt x="452" y="2"/>
                                    </a:lnTo>
                                    <a:lnTo>
                                      <a:pt x="422" y="0"/>
                                    </a:lnTo>
                                    <a:lnTo>
                                      <a:pt x="394" y="0"/>
                                    </a:lnTo>
                                    <a:lnTo>
                                      <a:pt x="394" y="0"/>
                                    </a:lnTo>
                                    <a:lnTo>
                                      <a:pt x="366" y="0"/>
                                    </a:lnTo>
                                    <a:lnTo>
                                      <a:pt x="340" y="4"/>
                                    </a:lnTo>
                                    <a:lnTo>
                                      <a:pt x="312" y="8"/>
                                    </a:lnTo>
                                    <a:lnTo>
                                      <a:pt x="284" y="12"/>
                                    </a:lnTo>
                                    <a:lnTo>
                                      <a:pt x="284" y="12"/>
                                    </a:lnTo>
                                    <a:lnTo>
                                      <a:pt x="256" y="20"/>
                                    </a:lnTo>
                                    <a:lnTo>
                                      <a:pt x="230" y="28"/>
                                    </a:lnTo>
                                    <a:lnTo>
                                      <a:pt x="204" y="38"/>
                                    </a:lnTo>
                                    <a:lnTo>
                                      <a:pt x="180" y="52"/>
                                    </a:lnTo>
                                    <a:lnTo>
                                      <a:pt x="180" y="52"/>
                                    </a:lnTo>
                                    <a:lnTo>
                                      <a:pt x="158" y="66"/>
                                    </a:lnTo>
                                    <a:lnTo>
                                      <a:pt x="136" y="82"/>
                                    </a:lnTo>
                                    <a:lnTo>
                                      <a:pt x="118" y="102"/>
                                    </a:lnTo>
                                    <a:lnTo>
                                      <a:pt x="102" y="122"/>
                                    </a:lnTo>
                                    <a:lnTo>
                                      <a:pt x="102" y="122"/>
                                    </a:lnTo>
                                    <a:lnTo>
                                      <a:pt x="88" y="146"/>
                                    </a:lnTo>
                                    <a:lnTo>
                                      <a:pt x="80" y="170"/>
                                    </a:lnTo>
                                    <a:lnTo>
                                      <a:pt x="74" y="200"/>
                                    </a:lnTo>
                                    <a:lnTo>
                                      <a:pt x="72" y="230"/>
                                    </a:lnTo>
                                    <a:lnTo>
                                      <a:pt x="72" y="230"/>
                                    </a:lnTo>
                                    <a:lnTo>
                                      <a:pt x="72" y="252"/>
                                    </a:lnTo>
                                    <a:lnTo>
                                      <a:pt x="74" y="270"/>
                                    </a:lnTo>
                                    <a:lnTo>
                                      <a:pt x="78" y="288"/>
                                    </a:lnTo>
                                    <a:lnTo>
                                      <a:pt x="82" y="304"/>
                                    </a:lnTo>
                                    <a:lnTo>
                                      <a:pt x="82" y="304"/>
                                    </a:lnTo>
                                    <a:lnTo>
                                      <a:pt x="88" y="318"/>
                                    </a:lnTo>
                                    <a:lnTo>
                                      <a:pt x="94" y="330"/>
                                    </a:lnTo>
                                    <a:lnTo>
                                      <a:pt x="104" y="342"/>
                                    </a:lnTo>
                                    <a:lnTo>
                                      <a:pt x="112" y="354"/>
                                    </a:lnTo>
                                    <a:lnTo>
                                      <a:pt x="112" y="354"/>
                                    </a:lnTo>
                                    <a:lnTo>
                                      <a:pt x="124" y="364"/>
                                    </a:lnTo>
                                    <a:lnTo>
                                      <a:pt x="136" y="374"/>
                                    </a:lnTo>
                                    <a:lnTo>
                                      <a:pt x="148" y="382"/>
                                    </a:lnTo>
                                    <a:lnTo>
                                      <a:pt x="162" y="388"/>
                                    </a:lnTo>
                                    <a:lnTo>
                                      <a:pt x="162" y="388"/>
                                    </a:lnTo>
                                    <a:lnTo>
                                      <a:pt x="194" y="402"/>
                                    </a:lnTo>
                                    <a:lnTo>
                                      <a:pt x="230" y="416"/>
                                    </a:lnTo>
                                    <a:lnTo>
                                      <a:pt x="382" y="464"/>
                                    </a:lnTo>
                                    <a:lnTo>
                                      <a:pt x="382" y="464"/>
                                    </a:lnTo>
                                    <a:lnTo>
                                      <a:pt x="412" y="476"/>
                                    </a:lnTo>
                                    <a:lnTo>
                                      <a:pt x="424" y="484"/>
                                    </a:lnTo>
                                    <a:lnTo>
                                      <a:pt x="434" y="492"/>
                                    </a:lnTo>
                                    <a:lnTo>
                                      <a:pt x="434" y="492"/>
                                    </a:lnTo>
                                    <a:lnTo>
                                      <a:pt x="442" y="500"/>
                                    </a:lnTo>
                                    <a:lnTo>
                                      <a:pt x="448" y="512"/>
                                    </a:lnTo>
                                    <a:lnTo>
                                      <a:pt x="452" y="528"/>
                                    </a:lnTo>
                                    <a:lnTo>
                                      <a:pt x="454" y="544"/>
                                    </a:lnTo>
                                    <a:lnTo>
                                      <a:pt x="454" y="544"/>
                                    </a:lnTo>
                                    <a:lnTo>
                                      <a:pt x="452" y="556"/>
                                    </a:lnTo>
                                    <a:lnTo>
                                      <a:pt x="450" y="568"/>
                                    </a:lnTo>
                                    <a:lnTo>
                                      <a:pt x="448" y="578"/>
                                    </a:lnTo>
                                    <a:lnTo>
                                      <a:pt x="442" y="586"/>
                                    </a:lnTo>
                                    <a:lnTo>
                                      <a:pt x="442" y="586"/>
                                    </a:lnTo>
                                    <a:lnTo>
                                      <a:pt x="430" y="602"/>
                                    </a:lnTo>
                                    <a:lnTo>
                                      <a:pt x="412" y="614"/>
                                    </a:lnTo>
                                    <a:lnTo>
                                      <a:pt x="412" y="614"/>
                                    </a:lnTo>
                                    <a:lnTo>
                                      <a:pt x="394" y="622"/>
                                    </a:lnTo>
                                    <a:lnTo>
                                      <a:pt x="372" y="628"/>
                                    </a:lnTo>
                                    <a:lnTo>
                                      <a:pt x="372" y="628"/>
                                    </a:lnTo>
                                    <a:lnTo>
                                      <a:pt x="350" y="630"/>
                                    </a:lnTo>
                                    <a:lnTo>
                                      <a:pt x="328" y="632"/>
                                    </a:lnTo>
                                    <a:lnTo>
                                      <a:pt x="328" y="632"/>
                                    </a:lnTo>
                                    <a:lnTo>
                                      <a:pt x="302" y="630"/>
                                    </a:lnTo>
                                    <a:lnTo>
                                      <a:pt x="276" y="626"/>
                                    </a:lnTo>
                                    <a:lnTo>
                                      <a:pt x="276" y="626"/>
                                    </a:lnTo>
                                    <a:lnTo>
                                      <a:pt x="252" y="618"/>
                                    </a:lnTo>
                                    <a:lnTo>
                                      <a:pt x="230" y="608"/>
                                    </a:lnTo>
                                    <a:lnTo>
                                      <a:pt x="230" y="608"/>
                                    </a:lnTo>
                                    <a:lnTo>
                                      <a:pt x="212" y="594"/>
                                    </a:lnTo>
                                    <a:lnTo>
                                      <a:pt x="196" y="576"/>
                                    </a:lnTo>
                                    <a:lnTo>
                                      <a:pt x="196" y="576"/>
                                    </a:lnTo>
                                    <a:lnTo>
                                      <a:pt x="192" y="568"/>
                                    </a:lnTo>
                                    <a:lnTo>
                                      <a:pt x="188" y="556"/>
                                    </a:lnTo>
                                    <a:lnTo>
                                      <a:pt x="184" y="546"/>
                                    </a:lnTo>
                                    <a:lnTo>
                                      <a:pt x="184" y="534"/>
                                    </a:lnTo>
                                    <a:lnTo>
                                      <a:pt x="184" y="510"/>
                                    </a:lnTo>
                                    <a:lnTo>
                                      <a:pt x="0" y="510"/>
                                    </a:lnTo>
                                    <a:lnTo>
                                      <a:pt x="0" y="540"/>
                                    </a:lnTo>
                                    <a:lnTo>
                                      <a:pt x="0" y="540"/>
                                    </a:lnTo>
                                    <a:lnTo>
                                      <a:pt x="2" y="570"/>
                                    </a:lnTo>
                                    <a:lnTo>
                                      <a:pt x="8" y="598"/>
                                    </a:lnTo>
                                    <a:lnTo>
                                      <a:pt x="16" y="624"/>
                                    </a:lnTo>
                                    <a:lnTo>
                                      <a:pt x="28" y="648"/>
                                    </a:lnTo>
                                    <a:lnTo>
                                      <a:pt x="28" y="648"/>
                                    </a:lnTo>
                                    <a:lnTo>
                                      <a:pt x="44" y="668"/>
                                    </a:lnTo>
                                    <a:lnTo>
                                      <a:pt x="60" y="686"/>
                                    </a:lnTo>
                                    <a:lnTo>
                                      <a:pt x="80" y="702"/>
                                    </a:lnTo>
                                    <a:lnTo>
                                      <a:pt x="100" y="716"/>
                                    </a:lnTo>
                                    <a:lnTo>
                                      <a:pt x="100" y="716"/>
                                    </a:lnTo>
                                    <a:lnTo>
                                      <a:pt x="122" y="728"/>
                                    </a:lnTo>
                                    <a:lnTo>
                                      <a:pt x="148" y="738"/>
                                    </a:lnTo>
                                    <a:lnTo>
                                      <a:pt x="172" y="746"/>
                                    </a:lnTo>
                                    <a:lnTo>
                                      <a:pt x="200" y="752"/>
                                    </a:lnTo>
                                    <a:lnTo>
                                      <a:pt x="200" y="752"/>
                                    </a:lnTo>
                                    <a:lnTo>
                                      <a:pt x="226" y="758"/>
                                    </a:lnTo>
                                    <a:lnTo>
                                      <a:pt x="254" y="760"/>
                                    </a:lnTo>
                                    <a:lnTo>
                                      <a:pt x="280" y="762"/>
                                    </a:lnTo>
                                    <a:lnTo>
                                      <a:pt x="308" y="764"/>
                                    </a:lnTo>
                                    <a:lnTo>
                                      <a:pt x="308" y="764"/>
                                    </a:lnTo>
                                    <a:lnTo>
                                      <a:pt x="340" y="762"/>
                                    </a:lnTo>
                                    <a:lnTo>
                                      <a:pt x="370" y="760"/>
                                    </a:lnTo>
                                    <a:lnTo>
                                      <a:pt x="402" y="756"/>
                                    </a:lnTo>
                                    <a:lnTo>
                                      <a:pt x="432" y="750"/>
                                    </a:lnTo>
                                    <a:lnTo>
                                      <a:pt x="432" y="750"/>
                                    </a:lnTo>
                                    <a:lnTo>
                                      <a:pt x="462" y="744"/>
                                    </a:lnTo>
                                    <a:lnTo>
                                      <a:pt x="492" y="734"/>
                                    </a:lnTo>
                                    <a:lnTo>
                                      <a:pt x="518" y="722"/>
                                    </a:lnTo>
                                    <a:lnTo>
                                      <a:pt x="544" y="708"/>
                                    </a:lnTo>
                                    <a:lnTo>
                                      <a:pt x="544" y="708"/>
                                    </a:lnTo>
                                    <a:lnTo>
                                      <a:pt x="566" y="692"/>
                                    </a:lnTo>
                                    <a:lnTo>
                                      <a:pt x="588" y="676"/>
                                    </a:lnTo>
                                    <a:lnTo>
                                      <a:pt x="606" y="656"/>
                                    </a:lnTo>
                                    <a:lnTo>
                                      <a:pt x="622" y="634"/>
                                    </a:lnTo>
                                    <a:lnTo>
                                      <a:pt x="622" y="634"/>
                                    </a:lnTo>
                                    <a:lnTo>
                                      <a:pt x="636" y="608"/>
                                    </a:lnTo>
                                    <a:lnTo>
                                      <a:pt x="646" y="580"/>
                                    </a:lnTo>
                                    <a:lnTo>
                                      <a:pt x="650" y="550"/>
                                    </a:lnTo>
                                    <a:lnTo>
                                      <a:pt x="652" y="518"/>
                                    </a:lnTo>
                                    <a:lnTo>
                                      <a:pt x="652" y="518"/>
                                    </a:lnTo>
                                    <a:lnTo>
                                      <a:pt x="652" y="496"/>
                                    </a:lnTo>
                                    <a:lnTo>
                                      <a:pt x="648" y="476"/>
                                    </a:lnTo>
                                    <a:lnTo>
                                      <a:pt x="644" y="456"/>
                                    </a:lnTo>
                                    <a:lnTo>
                                      <a:pt x="638" y="440"/>
                                    </a:lnTo>
                                    <a:lnTo>
                                      <a:pt x="638" y="440"/>
                                    </a:lnTo>
                                    <a:lnTo>
                                      <a:pt x="630" y="424"/>
                                    </a:lnTo>
                                    <a:lnTo>
                                      <a:pt x="620" y="408"/>
                                    </a:lnTo>
                                    <a:lnTo>
                                      <a:pt x="610" y="394"/>
                                    </a:lnTo>
                                    <a:lnTo>
                                      <a:pt x="596" y="382"/>
                                    </a:lnTo>
                                    <a:lnTo>
                                      <a:pt x="596" y="382"/>
                                    </a:lnTo>
                                    <a:lnTo>
                                      <a:pt x="584" y="370"/>
                                    </a:lnTo>
                                    <a:lnTo>
                                      <a:pt x="570" y="358"/>
                                    </a:lnTo>
                                    <a:lnTo>
                                      <a:pt x="554" y="348"/>
                                    </a:lnTo>
                                    <a:lnTo>
                                      <a:pt x="536" y="340"/>
                                    </a:lnTo>
                                    <a:lnTo>
                                      <a:pt x="536" y="340"/>
                                    </a:lnTo>
                                    <a:lnTo>
                                      <a:pt x="500" y="324"/>
                                    </a:lnTo>
                                    <a:lnTo>
                                      <a:pt x="462" y="310"/>
                                    </a:lnTo>
                                    <a:lnTo>
                                      <a:pt x="362" y="278"/>
                                    </a:lnTo>
                                    <a:lnTo>
                                      <a:pt x="362" y="278"/>
                                    </a:lnTo>
                                    <a:lnTo>
                                      <a:pt x="338" y="270"/>
                                    </a:lnTo>
                                    <a:lnTo>
                                      <a:pt x="320" y="262"/>
                                    </a:lnTo>
                                    <a:lnTo>
                                      <a:pt x="304" y="254"/>
                                    </a:lnTo>
                                    <a:lnTo>
                                      <a:pt x="290" y="246"/>
                                    </a:lnTo>
                                    <a:lnTo>
                                      <a:pt x="290" y="246"/>
                                    </a:lnTo>
                                    <a:lnTo>
                                      <a:pt x="282" y="236"/>
                                    </a:lnTo>
                                    <a:lnTo>
                                      <a:pt x="276" y="228"/>
                                    </a:lnTo>
                                    <a:lnTo>
                                      <a:pt x="272" y="216"/>
                                    </a:lnTo>
                                    <a:lnTo>
                                      <a:pt x="272" y="206"/>
                                    </a:lnTo>
                                    <a:lnTo>
                                      <a:pt x="272" y="206"/>
                                    </a:lnTo>
                                    <a:lnTo>
                                      <a:pt x="274" y="186"/>
                                    </a:lnTo>
                                    <a:lnTo>
                                      <a:pt x="276" y="178"/>
                                    </a:lnTo>
                                    <a:lnTo>
                                      <a:pt x="280" y="172"/>
                                    </a:lnTo>
                                    <a:lnTo>
                                      <a:pt x="284" y="166"/>
                                    </a:lnTo>
                                    <a:lnTo>
                                      <a:pt x="290" y="160"/>
                                    </a:lnTo>
                                    <a:lnTo>
                                      <a:pt x="296" y="154"/>
                                    </a:lnTo>
                                    <a:lnTo>
                                      <a:pt x="304" y="150"/>
                                    </a:lnTo>
                                    <a:lnTo>
                                      <a:pt x="304" y="150"/>
                                    </a:lnTo>
                                    <a:lnTo>
                                      <a:pt x="324" y="142"/>
                                    </a:lnTo>
                                    <a:lnTo>
                                      <a:pt x="344" y="138"/>
                                    </a:lnTo>
                                    <a:lnTo>
                                      <a:pt x="368" y="134"/>
                                    </a:lnTo>
                                    <a:lnTo>
                                      <a:pt x="394" y="134"/>
                                    </a:lnTo>
                                    <a:lnTo>
                                      <a:pt x="394" y="134"/>
                                    </a:lnTo>
                                    <a:lnTo>
                                      <a:pt x="420" y="136"/>
                                    </a:lnTo>
                                    <a:lnTo>
                                      <a:pt x="444" y="140"/>
                                    </a:lnTo>
                                    <a:lnTo>
                                      <a:pt x="462" y="148"/>
                                    </a:lnTo>
                                    <a:lnTo>
                                      <a:pt x="470" y="154"/>
                                    </a:lnTo>
                                    <a:lnTo>
                                      <a:pt x="478" y="160"/>
                                    </a:lnTo>
                                    <a:lnTo>
                                      <a:pt x="478" y="160"/>
                                    </a:lnTo>
                                    <a:lnTo>
                                      <a:pt x="490" y="174"/>
                                    </a:lnTo>
                                    <a:lnTo>
                                      <a:pt x="498" y="190"/>
                                    </a:lnTo>
                                    <a:lnTo>
                                      <a:pt x="504" y="210"/>
                                    </a:lnTo>
                                    <a:lnTo>
                                      <a:pt x="506" y="232"/>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29" name="Freeform 18"/>
                            <wps:cNvSpPr>
                              <a:spLocks noEditPoints="1"/>
                            </wps:cNvSpPr>
                            <wps:spPr bwMode="auto">
                              <a:xfrm>
                                <a:off x="1362075" y="111125"/>
                                <a:ext cx="1171575" cy="1212850"/>
                              </a:xfrm>
                              <a:custGeom>
                                <a:avLst/>
                                <a:gdLst>
                                  <a:gd name="T0" fmla="*/ 190 w 738"/>
                                  <a:gd name="T1" fmla="*/ 474 h 764"/>
                                  <a:gd name="T2" fmla="*/ 192 w 738"/>
                                  <a:gd name="T3" fmla="*/ 504 h 764"/>
                                  <a:gd name="T4" fmla="*/ 206 w 738"/>
                                  <a:gd name="T5" fmla="*/ 542 h 764"/>
                                  <a:gd name="T6" fmla="*/ 230 w 738"/>
                                  <a:gd name="T7" fmla="*/ 576 h 764"/>
                                  <a:gd name="T8" fmla="*/ 252 w 738"/>
                                  <a:gd name="T9" fmla="*/ 592 h 764"/>
                                  <a:gd name="T10" fmla="*/ 294 w 738"/>
                                  <a:gd name="T11" fmla="*/ 610 h 764"/>
                                  <a:gd name="T12" fmla="*/ 350 w 738"/>
                                  <a:gd name="T13" fmla="*/ 614 h 764"/>
                                  <a:gd name="T14" fmla="*/ 390 w 738"/>
                                  <a:gd name="T15" fmla="*/ 610 h 764"/>
                                  <a:gd name="T16" fmla="*/ 424 w 738"/>
                                  <a:gd name="T17" fmla="*/ 596 h 764"/>
                                  <a:gd name="T18" fmla="*/ 460 w 738"/>
                                  <a:gd name="T19" fmla="*/ 568 h 764"/>
                                  <a:gd name="T20" fmla="*/ 498 w 738"/>
                                  <a:gd name="T21" fmla="*/ 516 h 764"/>
                                  <a:gd name="T22" fmla="*/ 686 w 738"/>
                                  <a:gd name="T23" fmla="*/ 546 h 764"/>
                                  <a:gd name="T24" fmla="*/ 642 w 738"/>
                                  <a:gd name="T25" fmla="*/ 624 h 764"/>
                                  <a:gd name="T26" fmla="*/ 606 w 738"/>
                                  <a:gd name="T27" fmla="*/ 666 h 764"/>
                                  <a:gd name="T28" fmla="*/ 564 w 738"/>
                                  <a:gd name="T29" fmla="*/ 702 h 764"/>
                                  <a:gd name="T30" fmla="*/ 488 w 738"/>
                                  <a:gd name="T31" fmla="*/ 740 h 764"/>
                                  <a:gd name="T32" fmla="*/ 428 w 738"/>
                                  <a:gd name="T33" fmla="*/ 754 h 764"/>
                                  <a:gd name="T34" fmla="*/ 322 w 738"/>
                                  <a:gd name="T35" fmla="*/ 764 h 764"/>
                                  <a:gd name="T36" fmla="*/ 252 w 738"/>
                                  <a:gd name="T37" fmla="*/ 758 h 764"/>
                                  <a:gd name="T38" fmla="*/ 188 w 738"/>
                                  <a:gd name="T39" fmla="*/ 744 h 764"/>
                                  <a:gd name="T40" fmla="*/ 110 w 738"/>
                                  <a:gd name="T41" fmla="*/ 704 h 764"/>
                                  <a:gd name="T42" fmla="*/ 68 w 738"/>
                                  <a:gd name="T43" fmla="*/ 664 h 764"/>
                                  <a:gd name="T44" fmla="*/ 22 w 738"/>
                                  <a:gd name="T45" fmla="*/ 586 h 764"/>
                                  <a:gd name="T46" fmla="*/ 4 w 738"/>
                                  <a:gd name="T47" fmla="*/ 522 h 764"/>
                                  <a:gd name="T48" fmla="*/ 0 w 738"/>
                                  <a:gd name="T49" fmla="*/ 442 h 764"/>
                                  <a:gd name="T50" fmla="*/ 28 w 738"/>
                                  <a:gd name="T51" fmla="*/ 280 h 764"/>
                                  <a:gd name="T52" fmla="*/ 60 w 738"/>
                                  <a:gd name="T53" fmla="*/ 204 h 764"/>
                                  <a:gd name="T54" fmla="*/ 106 w 738"/>
                                  <a:gd name="T55" fmla="*/ 138 h 764"/>
                                  <a:gd name="T56" fmla="*/ 196 w 738"/>
                                  <a:gd name="T57" fmla="*/ 58 h 764"/>
                                  <a:gd name="T58" fmla="*/ 250 w 738"/>
                                  <a:gd name="T59" fmla="*/ 30 h 764"/>
                                  <a:gd name="T60" fmla="*/ 312 w 738"/>
                                  <a:gd name="T61" fmla="*/ 10 h 764"/>
                                  <a:gd name="T62" fmla="*/ 376 w 738"/>
                                  <a:gd name="T63" fmla="*/ 0 h 764"/>
                                  <a:gd name="T64" fmla="*/ 436 w 738"/>
                                  <a:gd name="T65" fmla="*/ 2 h 764"/>
                                  <a:gd name="T66" fmla="*/ 536 w 738"/>
                                  <a:gd name="T67" fmla="*/ 20 h 764"/>
                                  <a:gd name="T68" fmla="*/ 594 w 738"/>
                                  <a:gd name="T69" fmla="*/ 44 h 764"/>
                                  <a:gd name="T70" fmla="*/ 644 w 738"/>
                                  <a:gd name="T71" fmla="*/ 80 h 764"/>
                                  <a:gd name="T72" fmla="*/ 698 w 738"/>
                                  <a:gd name="T73" fmla="*/ 150 h 764"/>
                                  <a:gd name="T74" fmla="*/ 724 w 738"/>
                                  <a:gd name="T75" fmla="*/ 210 h 764"/>
                                  <a:gd name="T76" fmla="*/ 738 w 738"/>
                                  <a:gd name="T77" fmla="*/ 318 h 764"/>
                                  <a:gd name="T78" fmla="*/ 734 w 738"/>
                                  <a:gd name="T79" fmla="*/ 372 h 764"/>
                                  <a:gd name="T80" fmla="*/ 230 w 738"/>
                                  <a:gd name="T81" fmla="*/ 430 h 764"/>
                                  <a:gd name="T82" fmla="*/ 544 w 738"/>
                                  <a:gd name="T83" fmla="*/ 304 h 764"/>
                                  <a:gd name="T84" fmla="*/ 540 w 738"/>
                                  <a:gd name="T85" fmla="*/ 250 h 764"/>
                                  <a:gd name="T86" fmla="*/ 528 w 738"/>
                                  <a:gd name="T87" fmla="*/ 210 h 764"/>
                                  <a:gd name="T88" fmla="*/ 514 w 738"/>
                                  <a:gd name="T89" fmla="*/ 188 h 764"/>
                                  <a:gd name="T90" fmla="*/ 480 w 738"/>
                                  <a:gd name="T91" fmla="*/ 164 h 764"/>
                                  <a:gd name="T92" fmla="*/ 450 w 738"/>
                                  <a:gd name="T93" fmla="*/ 154 h 764"/>
                                  <a:gd name="T94" fmla="*/ 410 w 738"/>
                                  <a:gd name="T95" fmla="*/ 150 h 764"/>
                                  <a:gd name="T96" fmla="*/ 352 w 738"/>
                                  <a:gd name="T97" fmla="*/ 158 h 764"/>
                                  <a:gd name="T98" fmla="*/ 320 w 738"/>
                                  <a:gd name="T99" fmla="*/ 170 h 764"/>
                                  <a:gd name="T100" fmla="*/ 280 w 738"/>
                                  <a:gd name="T101" fmla="*/ 196 h 764"/>
                                  <a:gd name="T102" fmla="*/ 258 w 738"/>
                                  <a:gd name="T103" fmla="*/ 220 h 764"/>
                                  <a:gd name="T104" fmla="*/ 240 w 738"/>
                                  <a:gd name="T105" fmla="*/ 246 h 764"/>
                                  <a:gd name="T106" fmla="*/ 22 w 738"/>
                                  <a:gd name="T107" fmla="*/ 296 h 76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738" h="764">
                                    <a:moveTo>
                                      <a:pt x="190" y="442"/>
                                    </a:moveTo>
                                    <a:lnTo>
                                      <a:pt x="190" y="454"/>
                                    </a:lnTo>
                                    <a:lnTo>
                                      <a:pt x="190" y="474"/>
                                    </a:lnTo>
                                    <a:lnTo>
                                      <a:pt x="190" y="474"/>
                                    </a:lnTo>
                                    <a:lnTo>
                                      <a:pt x="190" y="488"/>
                                    </a:lnTo>
                                    <a:lnTo>
                                      <a:pt x="192" y="504"/>
                                    </a:lnTo>
                                    <a:lnTo>
                                      <a:pt x="196" y="518"/>
                                    </a:lnTo>
                                    <a:lnTo>
                                      <a:pt x="200" y="530"/>
                                    </a:lnTo>
                                    <a:lnTo>
                                      <a:pt x="206" y="542"/>
                                    </a:lnTo>
                                    <a:lnTo>
                                      <a:pt x="212" y="554"/>
                                    </a:lnTo>
                                    <a:lnTo>
                                      <a:pt x="220" y="566"/>
                                    </a:lnTo>
                                    <a:lnTo>
                                      <a:pt x="230" y="576"/>
                                    </a:lnTo>
                                    <a:lnTo>
                                      <a:pt x="230" y="576"/>
                                    </a:lnTo>
                                    <a:lnTo>
                                      <a:pt x="240" y="584"/>
                                    </a:lnTo>
                                    <a:lnTo>
                                      <a:pt x="252" y="592"/>
                                    </a:lnTo>
                                    <a:lnTo>
                                      <a:pt x="264" y="600"/>
                                    </a:lnTo>
                                    <a:lnTo>
                                      <a:pt x="280" y="604"/>
                                    </a:lnTo>
                                    <a:lnTo>
                                      <a:pt x="294" y="610"/>
                                    </a:lnTo>
                                    <a:lnTo>
                                      <a:pt x="312" y="612"/>
                                    </a:lnTo>
                                    <a:lnTo>
                                      <a:pt x="330" y="614"/>
                                    </a:lnTo>
                                    <a:lnTo>
                                      <a:pt x="350" y="614"/>
                                    </a:lnTo>
                                    <a:lnTo>
                                      <a:pt x="350" y="614"/>
                                    </a:lnTo>
                                    <a:lnTo>
                                      <a:pt x="378" y="612"/>
                                    </a:lnTo>
                                    <a:lnTo>
                                      <a:pt x="390" y="610"/>
                                    </a:lnTo>
                                    <a:lnTo>
                                      <a:pt x="402" y="606"/>
                                    </a:lnTo>
                                    <a:lnTo>
                                      <a:pt x="402" y="606"/>
                                    </a:lnTo>
                                    <a:lnTo>
                                      <a:pt x="424" y="596"/>
                                    </a:lnTo>
                                    <a:lnTo>
                                      <a:pt x="442" y="582"/>
                                    </a:lnTo>
                                    <a:lnTo>
                                      <a:pt x="442" y="582"/>
                                    </a:lnTo>
                                    <a:lnTo>
                                      <a:pt x="460" y="568"/>
                                    </a:lnTo>
                                    <a:lnTo>
                                      <a:pt x="474" y="550"/>
                                    </a:lnTo>
                                    <a:lnTo>
                                      <a:pt x="474" y="550"/>
                                    </a:lnTo>
                                    <a:lnTo>
                                      <a:pt x="498" y="516"/>
                                    </a:lnTo>
                                    <a:lnTo>
                                      <a:pt x="698" y="516"/>
                                    </a:lnTo>
                                    <a:lnTo>
                                      <a:pt x="698" y="516"/>
                                    </a:lnTo>
                                    <a:lnTo>
                                      <a:pt x="686" y="546"/>
                                    </a:lnTo>
                                    <a:lnTo>
                                      <a:pt x="672" y="572"/>
                                    </a:lnTo>
                                    <a:lnTo>
                                      <a:pt x="658" y="600"/>
                                    </a:lnTo>
                                    <a:lnTo>
                                      <a:pt x="642" y="624"/>
                                    </a:lnTo>
                                    <a:lnTo>
                                      <a:pt x="642" y="624"/>
                                    </a:lnTo>
                                    <a:lnTo>
                                      <a:pt x="624" y="646"/>
                                    </a:lnTo>
                                    <a:lnTo>
                                      <a:pt x="606" y="666"/>
                                    </a:lnTo>
                                    <a:lnTo>
                                      <a:pt x="586" y="684"/>
                                    </a:lnTo>
                                    <a:lnTo>
                                      <a:pt x="564" y="702"/>
                                    </a:lnTo>
                                    <a:lnTo>
                                      <a:pt x="564" y="702"/>
                                    </a:lnTo>
                                    <a:lnTo>
                                      <a:pt x="542" y="716"/>
                                    </a:lnTo>
                                    <a:lnTo>
                                      <a:pt x="516" y="728"/>
                                    </a:lnTo>
                                    <a:lnTo>
                                      <a:pt x="488" y="740"/>
                                    </a:lnTo>
                                    <a:lnTo>
                                      <a:pt x="460" y="748"/>
                                    </a:lnTo>
                                    <a:lnTo>
                                      <a:pt x="460" y="748"/>
                                    </a:lnTo>
                                    <a:lnTo>
                                      <a:pt x="428" y="754"/>
                                    </a:lnTo>
                                    <a:lnTo>
                                      <a:pt x="396" y="760"/>
                                    </a:lnTo>
                                    <a:lnTo>
                                      <a:pt x="360" y="762"/>
                                    </a:lnTo>
                                    <a:lnTo>
                                      <a:pt x="322" y="764"/>
                                    </a:lnTo>
                                    <a:lnTo>
                                      <a:pt x="322" y="764"/>
                                    </a:lnTo>
                                    <a:lnTo>
                                      <a:pt x="286" y="762"/>
                                    </a:lnTo>
                                    <a:lnTo>
                                      <a:pt x="252" y="758"/>
                                    </a:lnTo>
                                    <a:lnTo>
                                      <a:pt x="220" y="752"/>
                                    </a:lnTo>
                                    <a:lnTo>
                                      <a:pt x="188" y="744"/>
                                    </a:lnTo>
                                    <a:lnTo>
                                      <a:pt x="188" y="744"/>
                                    </a:lnTo>
                                    <a:lnTo>
                                      <a:pt x="160" y="732"/>
                                    </a:lnTo>
                                    <a:lnTo>
                                      <a:pt x="134" y="720"/>
                                    </a:lnTo>
                                    <a:lnTo>
                                      <a:pt x="110" y="704"/>
                                    </a:lnTo>
                                    <a:lnTo>
                                      <a:pt x="88" y="684"/>
                                    </a:lnTo>
                                    <a:lnTo>
                                      <a:pt x="88" y="684"/>
                                    </a:lnTo>
                                    <a:lnTo>
                                      <a:pt x="68" y="664"/>
                                    </a:lnTo>
                                    <a:lnTo>
                                      <a:pt x="50" y="640"/>
                                    </a:lnTo>
                                    <a:lnTo>
                                      <a:pt x="34" y="614"/>
                                    </a:lnTo>
                                    <a:lnTo>
                                      <a:pt x="22" y="586"/>
                                    </a:lnTo>
                                    <a:lnTo>
                                      <a:pt x="22" y="586"/>
                                    </a:lnTo>
                                    <a:lnTo>
                                      <a:pt x="12" y="554"/>
                                    </a:lnTo>
                                    <a:lnTo>
                                      <a:pt x="4" y="522"/>
                                    </a:lnTo>
                                    <a:lnTo>
                                      <a:pt x="0" y="486"/>
                                    </a:lnTo>
                                    <a:lnTo>
                                      <a:pt x="0" y="448"/>
                                    </a:lnTo>
                                    <a:lnTo>
                                      <a:pt x="0" y="442"/>
                                    </a:lnTo>
                                    <a:lnTo>
                                      <a:pt x="190" y="442"/>
                                    </a:lnTo>
                                    <a:close/>
                                    <a:moveTo>
                                      <a:pt x="22" y="296"/>
                                    </a:moveTo>
                                    <a:lnTo>
                                      <a:pt x="28" y="280"/>
                                    </a:lnTo>
                                    <a:lnTo>
                                      <a:pt x="28" y="280"/>
                                    </a:lnTo>
                                    <a:lnTo>
                                      <a:pt x="42" y="242"/>
                                    </a:lnTo>
                                    <a:lnTo>
                                      <a:pt x="60" y="204"/>
                                    </a:lnTo>
                                    <a:lnTo>
                                      <a:pt x="82" y="170"/>
                                    </a:lnTo>
                                    <a:lnTo>
                                      <a:pt x="106" y="138"/>
                                    </a:lnTo>
                                    <a:lnTo>
                                      <a:pt x="106" y="138"/>
                                    </a:lnTo>
                                    <a:lnTo>
                                      <a:pt x="134" y="108"/>
                                    </a:lnTo>
                                    <a:lnTo>
                                      <a:pt x="164" y="82"/>
                                    </a:lnTo>
                                    <a:lnTo>
                                      <a:pt x="196" y="58"/>
                                    </a:lnTo>
                                    <a:lnTo>
                                      <a:pt x="232" y="38"/>
                                    </a:lnTo>
                                    <a:lnTo>
                                      <a:pt x="232" y="38"/>
                                    </a:lnTo>
                                    <a:lnTo>
                                      <a:pt x="250" y="30"/>
                                    </a:lnTo>
                                    <a:lnTo>
                                      <a:pt x="270" y="22"/>
                                    </a:lnTo>
                                    <a:lnTo>
                                      <a:pt x="290" y="14"/>
                                    </a:lnTo>
                                    <a:lnTo>
                                      <a:pt x="312" y="10"/>
                                    </a:lnTo>
                                    <a:lnTo>
                                      <a:pt x="332" y="6"/>
                                    </a:lnTo>
                                    <a:lnTo>
                                      <a:pt x="354" y="2"/>
                                    </a:lnTo>
                                    <a:lnTo>
                                      <a:pt x="376" y="0"/>
                                    </a:lnTo>
                                    <a:lnTo>
                                      <a:pt x="400" y="0"/>
                                    </a:lnTo>
                                    <a:lnTo>
                                      <a:pt x="400" y="0"/>
                                    </a:lnTo>
                                    <a:lnTo>
                                      <a:pt x="436" y="2"/>
                                    </a:lnTo>
                                    <a:lnTo>
                                      <a:pt x="472" y="6"/>
                                    </a:lnTo>
                                    <a:lnTo>
                                      <a:pt x="504" y="12"/>
                                    </a:lnTo>
                                    <a:lnTo>
                                      <a:pt x="536" y="20"/>
                                    </a:lnTo>
                                    <a:lnTo>
                                      <a:pt x="536" y="20"/>
                                    </a:lnTo>
                                    <a:lnTo>
                                      <a:pt x="566" y="30"/>
                                    </a:lnTo>
                                    <a:lnTo>
                                      <a:pt x="594" y="44"/>
                                    </a:lnTo>
                                    <a:lnTo>
                                      <a:pt x="620" y="62"/>
                                    </a:lnTo>
                                    <a:lnTo>
                                      <a:pt x="644" y="80"/>
                                    </a:lnTo>
                                    <a:lnTo>
                                      <a:pt x="644" y="80"/>
                                    </a:lnTo>
                                    <a:lnTo>
                                      <a:pt x="664" y="102"/>
                                    </a:lnTo>
                                    <a:lnTo>
                                      <a:pt x="682" y="124"/>
                                    </a:lnTo>
                                    <a:lnTo>
                                      <a:pt x="698" y="150"/>
                                    </a:lnTo>
                                    <a:lnTo>
                                      <a:pt x="712" y="180"/>
                                    </a:lnTo>
                                    <a:lnTo>
                                      <a:pt x="712" y="180"/>
                                    </a:lnTo>
                                    <a:lnTo>
                                      <a:pt x="724" y="210"/>
                                    </a:lnTo>
                                    <a:lnTo>
                                      <a:pt x="730" y="244"/>
                                    </a:lnTo>
                                    <a:lnTo>
                                      <a:pt x="736" y="280"/>
                                    </a:lnTo>
                                    <a:lnTo>
                                      <a:pt x="738" y="318"/>
                                    </a:lnTo>
                                    <a:lnTo>
                                      <a:pt x="738" y="318"/>
                                    </a:lnTo>
                                    <a:lnTo>
                                      <a:pt x="736" y="344"/>
                                    </a:lnTo>
                                    <a:lnTo>
                                      <a:pt x="734" y="372"/>
                                    </a:lnTo>
                                    <a:lnTo>
                                      <a:pt x="730" y="402"/>
                                    </a:lnTo>
                                    <a:lnTo>
                                      <a:pt x="726" y="430"/>
                                    </a:lnTo>
                                    <a:lnTo>
                                      <a:pt x="230" y="430"/>
                                    </a:lnTo>
                                    <a:lnTo>
                                      <a:pt x="256" y="304"/>
                                    </a:lnTo>
                                    <a:lnTo>
                                      <a:pt x="544" y="304"/>
                                    </a:lnTo>
                                    <a:lnTo>
                                      <a:pt x="544" y="304"/>
                                    </a:lnTo>
                                    <a:lnTo>
                                      <a:pt x="544" y="276"/>
                                    </a:lnTo>
                                    <a:lnTo>
                                      <a:pt x="540" y="250"/>
                                    </a:lnTo>
                                    <a:lnTo>
                                      <a:pt x="540" y="250"/>
                                    </a:lnTo>
                                    <a:lnTo>
                                      <a:pt x="536" y="236"/>
                                    </a:lnTo>
                                    <a:lnTo>
                                      <a:pt x="532" y="224"/>
                                    </a:lnTo>
                                    <a:lnTo>
                                      <a:pt x="528" y="210"/>
                                    </a:lnTo>
                                    <a:lnTo>
                                      <a:pt x="522" y="200"/>
                                    </a:lnTo>
                                    <a:lnTo>
                                      <a:pt x="522" y="200"/>
                                    </a:lnTo>
                                    <a:lnTo>
                                      <a:pt x="514" y="188"/>
                                    </a:lnTo>
                                    <a:lnTo>
                                      <a:pt x="504" y="180"/>
                                    </a:lnTo>
                                    <a:lnTo>
                                      <a:pt x="492" y="172"/>
                                    </a:lnTo>
                                    <a:lnTo>
                                      <a:pt x="480" y="164"/>
                                    </a:lnTo>
                                    <a:lnTo>
                                      <a:pt x="480" y="164"/>
                                    </a:lnTo>
                                    <a:lnTo>
                                      <a:pt x="466" y="158"/>
                                    </a:lnTo>
                                    <a:lnTo>
                                      <a:pt x="450" y="154"/>
                                    </a:lnTo>
                                    <a:lnTo>
                                      <a:pt x="430" y="152"/>
                                    </a:lnTo>
                                    <a:lnTo>
                                      <a:pt x="410" y="150"/>
                                    </a:lnTo>
                                    <a:lnTo>
                                      <a:pt x="410" y="150"/>
                                    </a:lnTo>
                                    <a:lnTo>
                                      <a:pt x="390" y="150"/>
                                    </a:lnTo>
                                    <a:lnTo>
                                      <a:pt x="370" y="154"/>
                                    </a:lnTo>
                                    <a:lnTo>
                                      <a:pt x="352" y="158"/>
                                    </a:lnTo>
                                    <a:lnTo>
                                      <a:pt x="336" y="162"/>
                                    </a:lnTo>
                                    <a:lnTo>
                                      <a:pt x="336" y="162"/>
                                    </a:lnTo>
                                    <a:lnTo>
                                      <a:pt x="320" y="170"/>
                                    </a:lnTo>
                                    <a:lnTo>
                                      <a:pt x="306" y="178"/>
                                    </a:lnTo>
                                    <a:lnTo>
                                      <a:pt x="292" y="186"/>
                                    </a:lnTo>
                                    <a:lnTo>
                                      <a:pt x="280" y="196"/>
                                    </a:lnTo>
                                    <a:lnTo>
                                      <a:pt x="280" y="196"/>
                                    </a:lnTo>
                                    <a:lnTo>
                                      <a:pt x="268" y="208"/>
                                    </a:lnTo>
                                    <a:lnTo>
                                      <a:pt x="258" y="220"/>
                                    </a:lnTo>
                                    <a:lnTo>
                                      <a:pt x="248" y="232"/>
                                    </a:lnTo>
                                    <a:lnTo>
                                      <a:pt x="240" y="246"/>
                                    </a:lnTo>
                                    <a:lnTo>
                                      <a:pt x="240" y="246"/>
                                    </a:lnTo>
                                    <a:lnTo>
                                      <a:pt x="226" y="270"/>
                                    </a:lnTo>
                                    <a:lnTo>
                                      <a:pt x="216" y="296"/>
                                    </a:lnTo>
                                    <a:lnTo>
                                      <a:pt x="22" y="296"/>
                                    </a:lnTo>
                                    <a:close/>
                                  </a:path>
                                </a:pathLst>
                              </a:custGeom>
                              <a:solidFill>
                                <a:srgbClr val="DE008F"/>
                              </a:solidFill>
                              <a:ln>
                                <a:noFill/>
                              </a:ln>
                            </wps:spPr>
                            <wps:bodyPr vert="horz" wrap="square" lIns="91440" tIns="45720" rIns="91440" bIns="45720" numCol="1" anchor="t" anchorCtr="0" compatLnSpc="1">
                              <a:prstTxWarp prst="textNoShape">
                                <a:avLst/>
                              </a:prstTxWarp>
                            </wps:bodyPr>
                          </wps:wsp>
                          <wps:wsp>
                            <wps:cNvPr id="30" name="Freeform 19"/>
                            <wps:cNvSpPr>
                              <a:spLocks/>
                            </wps:cNvSpPr>
                            <wps:spPr bwMode="auto">
                              <a:xfrm>
                                <a:off x="1362075" y="812800"/>
                                <a:ext cx="1108075" cy="511175"/>
                              </a:xfrm>
                              <a:custGeom>
                                <a:avLst/>
                                <a:gdLst>
                                  <a:gd name="T0" fmla="*/ 190 w 698"/>
                                  <a:gd name="T1" fmla="*/ 12 h 322"/>
                                  <a:gd name="T2" fmla="*/ 190 w 698"/>
                                  <a:gd name="T3" fmla="*/ 32 h 322"/>
                                  <a:gd name="T4" fmla="*/ 192 w 698"/>
                                  <a:gd name="T5" fmla="*/ 62 h 322"/>
                                  <a:gd name="T6" fmla="*/ 200 w 698"/>
                                  <a:gd name="T7" fmla="*/ 88 h 322"/>
                                  <a:gd name="T8" fmla="*/ 212 w 698"/>
                                  <a:gd name="T9" fmla="*/ 112 h 322"/>
                                  <a:gd name="T10" fmla="*/ 230 w 698"/>
                                  <a:gd name="T11" fmla="*/ 134 h 322"/>
                                  <a:gd name="T12" fmla="*/ 240 w 698"/>
                                  <a:gd name="T13" fmla="*/ 142 h 322"/>
                                  <a:gd name="T14" fmla="*/ 264 w 698"/>
                                  <a:gd name="T15" fmla="*/ 158 h 322"/>
                                  <a:gd name="T16" fmla="*/ 294 w 698"/>
                                  <a:gd name="T17" fmla="*/ 168 h 322"/>
                                  <a:gd name="T18" fmla="*/ 330 w 698"/>
                                  <a:gd name="T19" fmla="*/ 172 h 322"/>
                                  <a:gd name="T20" fmla="*/ 350 w 698"/>
                                  <a:gd name="T21" fmla="*/ 172 h 322"/>
                                  <a:gd name="T22" fmla="*/ 390 w 698"/>
                                  <a:gd name="T23" fmla="*/ 168 h 322"/>
                                  <a:gd name="T24" fmla="*/ 402 w 698"/>
                                  <a:gd name="T25" fmla="*/ 164 h 322"/>
                                  <a:gd name="T26" fmla="*/ 442 w 698"/>
                                  <a:gd name="T27" fmla="*/ 140 h 322"/>
                                  <a:gd name="T28" fmla="*/ 460 w 698"/>
                                  <a:gd name="T29" fmla="*/ 126 h 322"/>
                                  <a:gd name="T30" fmla="*/ 474 w 698"/>
                                  <a:gd name="T31" fmla="*/ 108 h 322"/>
                                  <a:gd name="T32" fmla="*/ 698 w 698"/>
                                  <a:gd name="T33" fmla="*/ 74 h 322"/>
                                  <a:gd name="T34" fmla="*/ 686 w 698"/>
                                  <a:gd name="T35" fmla="*/ 104 h 322"/>
                                  <a:gd name="T36" fmla="*/ 658 w 698"/>
                                  <a:gd name="T37" fmla="*/ 158 h 322"/>
                                  <a:gd name="T38" fmla="*/ 642 w 698"/>
                                  <a:gd name="T39" fmla="*/ 182 h 322"/>
                                  <a:gd name="T40" fmla="*/ 606 w 698"/>
                                  <a:gd name="T41" fmla="*/ 224 h 322"/>
                                  <a:gd name="T42" fmla="*/ 564 w 698"/>
                                  <a:gd name="T43" fmla="*/ 260 h 322"/>
                                  <a:gd name="T44" fmla="*/ 542 w 698"/>
                                  <a:gd name="T45" fmla="*/ 274 h 322"/>
                                  <a:gd name="T46" fmla="*/ 488 w 698"/>
                                  <a:gd name="T47" fmla="*/ 298 h 322"/>
                                  <a:gd name="T48" fmla="*/ 460 w 698"/>
                                  <a:gd name="T49" fmla="*/ 306 h 322"/>
                                  <a:gd name="T50" fmla="*/ 396 w 698"/>
                                  <a:gd name="T51" fmla="*/ 318 h 322"/>
                                  <a:gd name="T52" fmla="*/ 322 w 698"/>
                                  <a:gd name="T53" fmla="*/ 322 h 322"/>
                                  <a:gd name="T54" fmla="*/ 286 w 698"/>
                                  <a:gd name="T55" fmla="*/ 320 h 322"/>
                                  <a:gd name="T56" fmla="*/ 220 w 698"/>
                                  <a:gd name="T57" fmla="*/ 310 h 322"/>
                                  <a:gd name="T58" fmla="*/ 188 w 698"/>
                                  <a:gd name="T59" fmla="*/ 302 h 322"/>
                                  <a:gd name="T60" fmla="*/ 134 w 698"/>
                                  <a:gd name="T61" fmla="*/ 278 h 322"/>
                                  <a:gd name="T62" fmla="*/ 88 w 698"/>
                                  <a:gd name="T63" fmla="*/ 242 h 322"/>
                                  <a:gd name="T64" fmla="*/ 68 w 698"/>
                                  <a:gd name="T65" fmla="*/ 222 h 322"/>
                                  <a:gd name="T66" fmla="*/ 34 w 698"/>
                                  <a:gd name="T67" fmla="*/ 172 h 322"/>
                                  <a:gd name="T68" fmla="*/ 22 w 698"/>
                                  <a:gd name="T69" fmla="*/ 144 h 322"/>
                                  <a:gd name="T70" fmla="*/ 4 w 698"/>
                                  <a:gd name="T71" fmla="*/ 80 h 322"/>
                                  <a:gd name="T72" fmla="*/ 0 w 698"/>
                                  <a:gd name="T73" fmla="*/ 6 h 322"/>
                                  <a:gd name="T74" fmla="*/ 190 w 698"/>
                                  <a:gd name="T75" fmla="*/ 0 h 32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698" h="322">
                                    <a:moveTo>
                                      <a:pt x="190" y="0"/>
                                    </a:moveTo>
                                    <a:lnTo>
                                      <a:pt x="190" y="12"/>
                                    </a:lnTo>
                                    <a:lnTo>
                                      <a:pt x="190" y="32"/>
                                    </a:lnTo>
                                    <a:lnTo>
                                      <a:pt x="190" y="32"/>
                                    </a:lnTo>
                                    <a:lnTo>
                                      <a:pt x="190" y="46"/>
                                    </a:lnTo>
                                    <a:lnTo>
                                      <a:pt x="192" y="62"/>
                                    </a:lnTo>
                                    <a:lnTo>
                                      <a:pt x="196" y="76"/>
                                    </a:lnTo>
                                    <a:lnTo>
                                      <a:pt x="200" y="88"/>
                                    </a:lnTo>
                                    <a:lnTo>
                                      <a:pt x="206" y="100"/>
                                    </a:lnTo>
                                    <a:lnTo>
                                      <a:pt x="212" y="112"/>
                                    </a:lnTo>
                                    <a:lnTo>
                                      <a:pt x="220" y="124"/>
                                    </a:lnTo>
                                    <a:lnTo>
                                      <a:pt x="230" y="134"/>
                                    </a:lnTo>
                                    <a:lnTo>
                                      <a:pt x="230" y="134"/>
                                    </a:lnTo>
                                    <a:lnTo>
                                      <a:pt x="240" y="142"/>
                                    </a:lnTo>
                                    <a:lnTo>
                                      <a:pt x="252" y="150"/>
                                    </a:lnTo>
                                    <a:lnTo>
                                      <a:pt x="264" y="158"/>
                                    </a:lnTo>
                                    <a:lnTo>
                                      <a:pt x="280" y="162"/>
                                    </a:lnTo>
                                    <a:lnTo>
                                      <a:pt x="294" y="168"/>
                                    </a:lnTo>
                                    <a:lnTo>
                                      <a:pt x="312" y="170"/>
                                    </a:lnTo>
                                    <a:lnTo>
                                      <a:pt x="330" y="172"/>
                                    </a:lnTo>
                                    <a:lnTo>
                                      <a:pt x="350" y="172"/>
                                    </a:lnTo>
                                    <a:lnTo>
                                      <a:pt x="350" y="172"/>
                                    </a:lnTo>
                                    <a:lnTo>
                                      <a:pt x="378" y="170"/>
                                    </a:lnTo>
                                    <a:lnTo>
                                      <a:pt x="390" y="168"/>
                                    </a:lnTo>
                                    <a:lnTo>
                                      <a:pt x="402" y="164"/>
                                    </a:lnTo>
                                    <a:lnTo>
                                      <a:pt x="402" y="164"/>
                                    </a:lnTo>
                                    <a:lnTo>
                                      <a:pt x="424" y="154"/>
                                    </a:lnTo>
                                    <a:lnTo>
                                      <a:pt x="442" y="140"/>
                                    </a:lnTo>
                                    <a:lnTo>
                                      <a:pt x="442" y="140"/>
                                    </a:lnTo>
                                    <a:lnTo>
                                      <a:pt x="460" y="126"/>
                                    </a:lnTo>
                                    <a:lnTo>
                                      <a:pt x="474" y="108"/>
                                    </a:lnTo>
                                    <a:lnTo>
                                      <a:pt x="474" y="108"/>
                                    </a:lnTo>
                                    <a:lnTo>
                                      <a:pt x="498" y="74"/>
                                    </a:lnTo>
                                    <a:lnTo>
                                      <a:pt x="698" y="74"/>
                                    </a:lnTo>
                                    <a:lnTo>
                                      <a:pt x="698" y="74"/>
                                    </a:lnTo>
                                    <a:lnTo>
                                      <a:pt x="686" y="104"/>
                                    </a:lnTo>
                                    <a:lnTo>
                                      <a:pt x="672" y="130"/>
                                    </a:lnTo>
                                    <a:lnTo>
                                      <a:pt x="658" y="158"/>
                                    </a:lnTo>
                                    <a:lnTo>
                                      <a:pt x="642" y="182"/>
                                    </a:lnTo>
                                    <a:lnTo>
                                      <a:pt x="642" y="182"/>
                                    </a:lnTo>
                                    <a:lnTo>
                                      <a:pt x="624" y="204"/>
                                    </a:lnTo>
                                    <a:lnTo>
                                      <a:pt x="606" y="224"/>
                                    </a:lnTo>
                                    <a:lnTo>
                                      <a:pt x="586" y="242"/>
                                    </a:lnTo>
                                    <a:lnTo>
                                      <a:pt x="564" y="260"/>
                                    </a:lnTo>
                                    <a:lnTo>
                                      <a:pt x="564" y="260"/>
                                    </a:lnTo>
                                    <a:lnTo>
                                      <a:pt x="542" y="274"/>
                                    </a:lnTo>
                                    <a:lnTo>
                                      <a:pt x="516" y="286"/>
                                    </a:lnTo>
                                    <a:lnTo>
                                      <a:pt x="488" y="298"/>
                                    </a:lnTo>
                                    <a:lnTo>
                                      <a:pt x="460" y="306"/>
                                    </a:lnTo>
                                    <a:lnTo>
                                      <a:pt x="460" y="306"/>
                                    </a:lnTo>
                                    <a:lnTo>
                                      <a:pt x="428" y="312"/>
                                    </a:lnTo>
                                    <a:lnTo>
                                      <a:pt x="396" y="318"/>
                                    </a:lnTo>
                                    <a:lnTo>
                                      <a:pt x="360" y="320"/>
                                    </a:lnTo>
                                    <a:lnTo>
                                      <a:pt x="322" y="322"/>
                                    </a:lnTo>
                                    <a:lnTo>
                                      <a:pt x="322" y="322"/>
                                    </a:lnTo>
                                    <a:lnTo>
                                      <a:pt x="286" y="320"/>
                                    </a:lnTo>
                                    <a:lnTo>
                                      <a:pt x="252" y="316"/>
                                    </a:lnTo>
                                    <a:lnTo>
                                      <a:pt x="220" y="310"/>
                                    </a:lnTo>
                                    <a:lnTo>
                                      <a:pt x="188" y="302"/>
                                    </a:lnTo>
                                    <a:lnTo>
                                      <a:pt x="188" y="302"/>
                                    </a:lnTo>
                                    <a:lnTo>
                                      <a:pt x="160" y="290"/>
                                    </a:lnTo>
                                    <a:lnTo>
                                      <a:pt x="134" y="278"/>
                                    </a:lnTo>
                                    <a:lnTo>
                                      <a:pt x="110" y="262"/>
                                    </a:lnTo>
                                    <a:lnTo>
                                      <a:pt x="88" y="242"/>
                                    </a:lnTo>
                                    <a:lnTo>
                                      <a:pt x="88" y="242"/>
                                    </a:lnTo>
                                    <a:lnTo>
                                      <a:pt x="68" y="222"/>
                                    </a:lnTo>
                                    <a:lnTo>
                                      <a:pt x="50" y="198"/>
                                    </a:lnTo>
                                    <a:lnTo>
                                      <a:pt x="34" y="172"/>
                                    </a:lnTo>
                                    <a:lnTo>
                                      <a:pt x="22" y="144"/>
                                    </a:lnTo>
                                    <a:lnTo>
                                      <a:pt x="22" y="144"/>
                                    </a:lnTo>
                                    <a:lnTo>
                                      <a:pt x="12" y="112"/>
                                    </a:lnTo>
                                    <a:lnTo>
                                      <a:pt x="4" y="80"/>
                                    </a:lnTo>
                                    <a:lnTo>
                                      <a:pt x="0" y="44"/>
                                    </a:lnTo>
                                    <a:lnTo>
                                      <a:pt x="0" y="6"/>
                                    </a:lnTo>
                                    <a:lnTo>
                                      <a:pt x="0" y="0"/>
                                    </a:lnTo>
                                    <a:lnTo>
                                      <a:pt x="190" y="0"/>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31" name="Freeform 20"/>
                            <wps:cNvSpPr>
                              <a:spLocks/>
                            </wps:cNvSpPr>
                            <wps:spPr bwMode="auto">
                              <a:xfrm>
                                <a:off x="1397000" y="111125"/>
                                <a:ext cx="1136650" cy="682625"/>
                              </a:xfrm>
                              <a:custGeom>
                                <a:avLst/>
                                <a:gdLst>
                                  <a:gd name="T0" fmla="*/ 6 w 716"/>
                                  <a:gd name="T1" fmla="*/ 280 h 430"/>
                                  <a:gd name="T2" fmla="*/ 20 w 716"/>
                                  <a:gd name="T3" fmla="*/ 242 h 430"/>
                                  <a:gd name="T4" fmla="*/ 60 w 716"/>
                                  <a:gd name="T5" fmla="*/ 170 h 430"/>
                                  <a:gd name="T6" fmla="*/ 84 w 716"/>
                                  <a:gd name="T7" fmla="*/ 138 h 430"/>
                                  <a:gd name="T8" fmla="*/ 142 w 716"/>
                                  <a:gd name="T9" fmla="*/ 82 h 430"/>
                                  <a:gd name="T10" fmla="*/ 210 w 716"/>
                                  <a:gd name="T11" fmla="*/ 38 h 430"/>
                                  <a:gd name="T12" fmla="*/ 228 w 716"/>
                                  <a:gd name="T13" fmla="*/ 30 h 430"/>
                                  <a:gd name="T14" fmla="*/ 268 w 716"/>
                                  <a:gd name="T15" fmla="*/ 14 h 430"/>
                                  <a:gd name="T16" fmla="*/ 310 w 716"/>
                                  <a:gd name="T17" fmla="*/ 6 h 430"/>
                                  <a:gd name="T18" fmla="*/ 354 w 716"/>
                                  <a:gd name="T19" fmla="*/ 0 h 430"/>
                                  <a:gd name="T20" fmla="*/ 378 w 716"/>
                                  <a:gd name="T21" fmla="*/ 0 h 430"/>
                                  <a:gd name="T22" fmla="*/ 450 w 716"/>
                                  <a:gd name="T23" fmla="*/ 6 h 430"/>
                                  <a:gd name="T24" fmla="*/ 514 w 716"/>
                                  <a:gd name="T25" fmla="*/ 20 h 430"/>
                                  <a:gd name="T26" fmla="*/ 544 w 716"/>
                                  <a:gd name="T27" fmla="*/ 30 h 430"/>
                                  <a:gd name="T28" fmla="*/ 598 w 716"/>
                                  <a:gd name="T29" fmla="*/ 62 h 430"/>
                                  <a:gd name="T30" fmla="*/ 622 w 716"/>
                                  <a:gd name="T31" fmla="*/ 80 h 430"/>
                                  <a:gd name="T32" fmla="*/ 660 w 716"/>
                                  <a:gd name="T33" fmla="*/ 124 h 430"/>
                                  <a:gd name="T34" fmla="*/ 690 w 716"/>
                                  <a:gd name="T35" fmla="*/ 180 h 430"/>
                                  <a:gd name="T36" fmla="*/ 702 w 716"/>
                                  <a:gd name="T37" fmla="*/ 210 h 430"/>
                                  <a:gd name="T38" fmla="*/ 714 w 716"/>
                                  <a:gd name="T39" fmla="*/ 280 h 430"/>
                                  <a:gd name="T40" fmla="*/ 716 w 716"/>
                                  <a:gd name="T41" fmla="*/ 318 h 430"/>
                                  <a:gd name="T42" fmla="*/ 712 w 716"/>
                                  <a:gd name="T43" fmla="*/ 372 h 430"/>
                                  <a:gd name="T44" fmla="*/ 704 w 716"/>
                                  <a:gd name="T45" fmla="*/ 430 h 430"/>
                                  <a:gd name="T46" fmla="*/ 234 w 716"/>
                                  <a:gd name="T47" fmla="*/ 304 h 430"/>
                                  <a:gd name="T48" fmla="*/ 522 w 716"/>
                                  <a:gd name="T49" fmla="*/ 304 h 430"/>
                                  <a:gd name="T50" fmla="*/ 518 w 716"/>
                                  <a:gd name="T51" fmla="*/ 250 h 430"/>
                                  <a:gd name="T52" fmla="*/ 514 w 716"/>
                                  <a:gd name="T53" fmla="*/ 236 h 430"/>
                                  <a:gd name="T54" fmla="*/ 506 w 716"/>
                                  <a:gd name="T55" fmla="*/ 210 h 430"/>
                                  <a:gd name="T56" fmla="*/ 500 w 716"/>
                                  <a:gd name="T57" fmla="*/ 200 h 430"/>
                                  <a:gd name="T58" fmla="*/ 482 w 716"/>
                                  <a:gd name="T59" fmla="*/ 180 h 430"/>
                                  <a:gd name="T60" fmla="*/ 458 w 716"/>
                                  <a:gd name="T61" fmla="*/ 164 h 430"/>
                                  <a:gd name="T62" fmla="*/ 444 w 716"/>
                                  <a:gd name="T63" fmla="*/ 158 h 430"/>
                                  <a:gd name="T64" fmla="*/ 408 w 716"/>
                                  <a:gd name="T65" fmla="*/ 152 h 430"/>
                                  <a:gd name="T66" fmla="*/ 388 w 716"/>
                                  <a:gd name="T67" fmla="*/ 150 h 430"/>
                                  <a:gd name="T68" fmla="*/ 348 w 716"/>
                                  <a:gd name="T69" fmla="*/ 154 h 430"/>
                                  <a:gd name="T70" fmla="*/ 314 w 716"/>
                                  <a:gd name="T71" fmla="*/ 162 h 430"/>
                                  <a:gd name="T72" fmla="*/ 298 w 716"/>
                                  <a:gd name="T73" fmla="*/ 170 h 430"/>
                                  <a:gd name="T74" fmla="*/ 270 w 716"/>
                                  <a:gd name="T75" fmla="*/ 186 h 430"/>
                                  <a:gd name="T76" fmla="*/ 258 w 716"/>
                                  <a:gd name="T77" fmla="*/ 196 h 430"/>
                                  <a:gd name="T78" fmla="*/ 236 w 716"/>
                                  <a:gd name="T79" fmla="*/ 220 h 430"/>
                                  <a:gd name="T80" fmla="*/ 218 w 716"/>
                                  <a:gd name="T81" fmla="*/ 246 h 430"/>
                                  <a:gd name="T82" fmla="*/ 204 w 716"/>
                                  <a:gd name="T83" fmla="*/ 270 h 430"/>
                                  <a:gd name="T84" fmla="*/ 0 w 716"/>
                                  <a:gd name="T85" fmla="*/ 296 h 43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Lst>
                                <a:rect l="0" t="0" r="r" b="b"/>
                                <a:pathLst>
                                  <a:path w="716" h="430">
                                    <a:moveTo>
                                      <a:pt x="0" y="296"/>
                                    </a:moveTo>
                                    <a:lnTo>
                                      <a:pt x="6" y="280"/>
                                    </a:lnTo>
                                    <a:lnTo>
                                      <a:pt x="6" y="280"/>
                                    </a:lnTo>
                                    <a:lnTo>
                                      <a:pt x="20" y="242"/>
                                    </a:lnTo>
                                    <a:lnTo>
                                      <a:pt x="38" y="204"/>
                                    </a:lnTo>
                                    <a:lnTo>
                                      <a:pt x="60" y="170"/>
                                    </a:lnTo>
                                    <a:lnTo>
                                      <a:pt x="84" y="138"/>
                                    </a:lnTo>
                                    <a:lnTo>
                                      <a:pt x="84" y="138"/>
                                    </a:lnTo>
                                    <a:lnTo>
                                      <a:pt x="112" y="108"/>
                                    </a:lnTo>
                                    <a:lnTo>
                                      <a:pt x="142" y="82"/>
                                    </a:lnTo>
                                    <a:lnTo>
                                      <a:pt x="174" y="58"/>
                                    </a:lnTo>
                                    <a:lnTo>
                                      <a:pt x="210" y="38"/>
                                    </a:lnTo>
                                    <a:lnTo>
                                      <a:pt x="210" y="38"/>
                                    </a:lnTo>
                                    <a:lnTo>
                                      <a:pt x="228" y="30"/>
                                    </a:lnTo>
                                    <a:lnTo>
                                      <a:pt x="248" y="22"/>
                                    </a:lnTo>
                                    <a:lnTo>
                                      <a:pt x="268" y="14"/>
                                    </a:lnTo>
                                    <a:lnTo>
                                      <a:pt x="290" y="10"/>
                                    </a:lnTo>
                                    <a:lnTo>
                                      <a:pt x="310" y="6"/>
                                    </a:lnTo>
                                    <a:lnTo>
                                      <a:pt x="332" y="2"/>
                                    </a:lnTo>
                                    <a:lnTo>
                                      <a:pt x="354" y="0"/>
                                    </a:lnTo>
                                    <a:lnTo>
                                      <a:pt x="378" y="0"/>
                                    </a:lnTo>
                                    <a:lnTo>
                                      <a:pt x="378" y="0"/>
                                    </a:lnTo>
                                    <a:lnTo>
                                      <a:pt x="414" y="2"/>
                                    </a:lnTo>
                                    <a:lnTo>
                                      <a:pt x="450" y="6"/>
                                    </a:lnTo>
                                    <a:lnTo>
                                      <a:pt x="482" y="12"/>
                                    </a:lnTo>
                                    <a:lnTo>
                                      <a:pt x="514" y="20"/>
                                    </a:lnTo>
                                    <a:lnTo>
                                      <a:pt x="514" y="20"/>
                                    </a:lnTo>
                                    <a:lnTo>
                                      <a:pt x="544" y="30"/>
                                    </a:lnTo>
                                    <a:lnTo>
                                      <a:pt x="572" y="44"/>
                                    </a:lnTo>
                                    <a:lnTo>
                                      <a:pt x="598" y="62"/>
                                    </a:lnTo>
                                    <a:lnTo>
                                      <a:pt x="622" y="80"/>
                                    </a:lnTo>
                                    <a:lnTo>
                                      <a:pt x="622" y="80"/>
                                    </a:lnTo>
                                    <a:lnTo>
                                      <a:pt x="642" y="102"/>
                                    </a:lnTo>
                                    <a:lnTo>
                                      <a:pt x="660" y="124"/>
                                    </a:lnTo>
                                    <a:lnTo>
                                      <a:pt x="676" y="150"/>
                                    </a:lnTo>
                                    <a:lnTo>
                                      <a:pt x="690" y="180"/>
                                    </a:lnTo>
                                    <a:lnTo>
                                      <a:pt x="690" y="180"/>
                                    </a:lnTo>
                                    <a:lnTo>
                                      <a:pt x="702" y="210"/>
                                    </a:lnTo>
                                    <a:lnTo>
                                      <a:pt x="708" y="244"/>
                                    </a:lnTo>
                                    <a:lnTo>
                                      <a:pt x="714" y="280"/>
                                    </a:lnTo>
                                    <a:lnTo>
                                      <a:pt x="716" y="318"/>
                                    </a:lnTo>
                                    <a:lnTo>
                                      <a:pt x="716" y="318"/>
                                    </a:lnTo>
                                    <a:lnTo>
                                      <a:pt x="714" y="344"/>
                                    </a:lnTo>
                                    <a:lnTo>
                                      <a:pt x="712" y="372"/>
                                    </a:lnTo>
                                    <a:lnTo>
                                      <a:pt x="708" y="402"/>
                                    </a:lnTo>
                                    <a:lnTo>
                                      <a:pt x="704" y="430"/>
                                    </a:lnTo>
                                    <a:lnTo>
                                      <a:pt x="208" y="430"/>
                                    </a:lnTo>
                                    <a:lnTo>
                                      <a:pt x="234" y="304"/>
                                    </a:lnTo>
                                    <a:lnTo>
                                      <a:pt x="522" y="304"/>
                                    </a:lnTo>
                                    <a:lnTo>
                                      <a:pt x="522" y="304"/>
                                    </a:lnTo>
                                    <a:lnTo>
                                      <a:pt x="522" y="276"/>
                                    </a:lnTo>
                                    <a:lnTo>
                                      <a:pt x="518" y="250"/>
                                    </a:lnTo>
                                    <a:lnTo>
                                      <a:pt x="518" y="250"/>
                                    </a:lnTo>
                                    <a:lnTo>
                                      <a:pt x="514" y="236"/>
                                    </a:lnTo>
                                    <a:lnTo>
                                      <a:pt x="510" y="224"/>
                                    </a:lnTo>
                                    <a:lnTo>
                                      <a:pt x="506" y="210"/>
                                    </a:lnTo>
                                    <a:lnTo>
                                      <a:pt x="500" y="200"/>
                                    </a:lnTo>
                                    <a:lnTo>
                                      <a:pt x="500" y="200"/>
                                    </a:lnTo>
                                    <a:lnTo>
                                      <a:pt x="492" y="188"/>
                                    </a:lnTo>
                                    <a:lnTo>
                                      <a:pt x="482" y="180"/>
                                    </a:lnTo>
                                    <a:lnTo>
                                      <a:pt x="470" y="172"/>
                                    </a:lnTo>
                                    <a:lnTo>
                                      <a:pt x="458" y="164"/>
                                    </a:lnTo>
                                    <a:lnTo>
                                      <a:pt x="458" y="164"/>
                                    </a:lnTo>
                                    <a:lnTo>
                                      <a:pt x="444" y="158"/>
                                    </a:lnTo>
                                    <a:lnTo>
                                      <a:pt x="428" y="154"/>
                                    </a:lnTo>
                                    <a:lnTo>
                                      <a:pt x="408" y="152"/>
                                    </a:lnTo>
                                    <a:lnTo>
                                      <a:pt x="388" y="150"/>
                                    </a:lnTo>
                                    <a:lnTo>
                                      <a:pt x="388" y="150"/>
                                    </a:lnTo>
                                    <a:lnTo>
                                      <a:pt x="368" y="150"/>
                                    </a:lnTo>
                                    <a:lnTo>
                                      <a:pt x="348" y="154"/>
                                    </a:lnTo>
                                    <a:lnTo>
                                      <a:pt x="330" y="158"/>
                                    </a:lnTo>
                                    <a:lnTo>
                                      <a:pt x="314" y="162"/>
                                    </a:lnTo>
                                    <a:lnTo>
                                      <a:pt x="314" y="162"/>
                                    </a:lnTo>
                                    <a:lnTo>
                                      <a:pt x="298" y="170"/>
                                    </a:lnTo>
                                    <a:lnTo>
                                      <a:pt x="284" y="178"/>
                                    </a:lnTo>
                                    <a:lnTo>
                                      <a:pt x="270" y="186"/>
                                    </a:lnTo>
                                    <a:lnTo>
                                      <a:pt x="258" y="196"/>
                                    </a:lnTo>
                                    <a:lnTo>
                                      <a:pt x="258" y="196"/>
                                    </a:lnTo>
                                    <a:lnTo>
                                      <a:pt x="246" y="208"/>
                                    </a:lnTo>
                                    <a:lnTo>
                                      <a:pt x="236" y="220"/>
                                    </a:lnTo>
                                    <a:lnTo>
                                      <a:pt x="226" y="232"/>
                                    </a:lnTo>
                                    <a:lnTo>
                                      <a:pt x="218" y="246"/>
                                    </a:lnTo>
                                    <a:lnTo>
                                      <a:pt x="218" y="246"/>
                                    </a:lnTo>
                                    <a:lnTo>
                                      <a:pt x="204" y="270"/>
                                    </a:lnTo>
                                    <a:lnTo>
                                      <a:pt x="194" y="296"/>
                                    </a:lnTo>
                                    <a:lnTo>
                                      <a:pt x="0" y="296"/>
                                    </a:lnTo>
                                  </a:path>
                                </a:pathLst>
                              </a:custGeom>
                              <a:solidFill>
                                <a:srgbClr val="BE0A5F"/>
                              </a:solidFill>
                              <a:ln>
                                <a:noFill/>
                              </a:ln>
                            </wps:spPr>
                            <wps:bodyPr vert="horz" wrap="square" lIns="91440" tIns="45720" rIns="91440" bIns="45720" numCol="1" anchor="t" anchorCtr="0" compatLnSpc="1">
                              <a:prstTxWarp prst="textNoShape">
                                <a:avLst/>
                              </a:prstTxWarp>
                            </wps:bodyPr>
                          </wps:wsp>
                          <wps:wsp>
                            <wps:cNvPr id="32" name="Freeform 21"/>
                            <wps:cNvSpPr>
                              <a:spLocks noEditPoints="1"/>
                            </wps:cNvSpPr>
                            <wps:spPr bwMode="auto">
                              <a:xfrm>
                                <a:off x="7916862" y="0"/>
                                <a:ext cx="339725" cy="336550"/>
                              </a:xfrm>
                              <a:custGeom>
                                <a:avLst/>
                                <a:gdLst>
                                  <a:gd name="T0" fmla="*/ 128 w 214"/>
                                  <a:gd name="T1" fmla="*/ 2 h 212"/>
                                  <a:gd name="T2" fmla="*/ 182 w 214"/>
                                  <a:gd name="T3" fmla="*/ 30 h 212"/>
                                  <a:gd name="T4" fmla="*/ 212 w 214"/>
                                  <a:gd name="T5" fmla="*/ 84 h 212"/>
                                  <a:gd name="T6" fmla="*/ 212 w 214"/>
                                  <a:gd name="T7" fmla="*/ 128 h 212"/>
                                  <a:gd name="T8" fmla="*/ 182 w 214"/>
                                  <a:gd name="T9" fmla="*/ 182 h 212"/>
                                  <a:gd name="T10" fmla="*/ 128 w 214"/>
                                  <a:gd name="T11" fmla="*/ 210 h 212"/>
                                  <a:gd name="T12" fmla="*/ 86 w 214"/>
                                  <a:gd name="T13" fmla="*/ 210 h 212"/>
                                  <a:gd name="T14" fmla="*/ 32 w 214"/>
                                  <a:gd name="T15" fmla="*/ 182 h 212"/>
                                  <a:gd name="T16" fmla="*/ 2 w 214"/>
                                  <a:gd name="T17" fmla="*/ 128 h 212"/>
                                  <a:gd name="T18" fmla="*/ 2 w 214"/>
                                  <a:gd name="T19" fmla="*/ 84 h 212"/>
                                  <a:gd name="T20" fmla="*/ 32 w 214"/>
                                  <a:gd name="T21" fmla="*/ 30 h 212"/>
                                  <a:gd name="T22" fmla="*/ 86 w 214"/>
                                  <a:gd name="T23" fmla="*/ 2 h 212"/>
                                  <a:gd name="T24" fmla="*/ 106 w 214"/>
                                  <a:gd name="T25" fmla="*/ 198 h 212"/>
                                  <a:gd name="T26" fmla="*/ 142 w 214"/>
                                  <a:gd name="T27" fmla="*/ 190 h 212"/>
                                  <a:gd name="T28" fmla="*/ 180 w 214"/>
                                  <a:gd name="T29" fmla="*/ 158 h 212"/>
                                  <a:gd name="T30" fmla="*/ 194 w 214"/>
                                  <a:gd name="T31" fmla="*/ 106 h 212"/>
                                  <a:gd name="T32" fmla="*/ 188 w 214"/>
                                  <a:gd name="T33" fmla="*/ 70 h 212"/>
                                  <a:gd name="T34" fmla="*/ 156 w 214"/>
                                  <a:gd name="T35" fmla="*/ 30 h 212"/>
                                  <a:gd name="T36" fmla="*/ 106 w 214"/>
                                  <a:gd name="T37" fmla="*/ 16 h 212"/>
                                  <a:gd name="T38" fmla="*/ 72 w 214"/>
                                  <a:gd name="T39" fmla="*/ 22 h 212"/>
                                  <a:gd name="T40" fmla="*/ 34 w 214"/>
                                  <a:gd name="T41" fmla="*/ 54 h 212"/>
                                  <a:gd name="T42" fmla="*/ 18 w 214"/>
                                  <a:gd name="T43" fmla="*/ 106 h 212"/>
                                  <a:gd name="T44" fmla="*/ 26 w 214"/>
                                  <a:gd name="T45" fmla="*/ 142 h 212"/>
                                  <a:gd name="T46" fmla="*/ 56 w 214"/>
                                  <a:gd name="T47" fmla="*/ 182 h 212"/>
                                  <a:gd name="T48" fmla="*/ 106 w 214"/>
                                  <a:gd name="T49" fmla="*/ 198 h 212"/>
                                  <a:gd name="T50" fmla="*/ 164 w 214"/>
                                  <a:gd name="T51" fmla="*/ 126 h 212"/>
                                  <a:gd name="T52" fmla="*/ 150 w 214"/>
                                  <a:gd name="T53" fmla="*/ 152 h 212"/>
                                  <a:gd name="T54" fmla="*/ 128 w 214"/>
                                  <a:gd name="T55" fmla="*/ 168 h 212"/>
                                  <a:gd name="T56" fmla="*/ 110 w 214"/>
                                  <a:gd name="T57" fmla="*/ 172 h 212"/>
                                  <a:gd name="T58" fmla="*/ 74 w 214"/>
                                  <a:gd name="T59" fmla="*/ 160 h 212"/>
                                  <a:gd name="T60" fmla="*/ 52 w 214"/>
                                  <a:gd name="T61" fmla="*/ 132 h 212"/>
                                  <a:gd name="T62" fmla="*/ 48 w 214"/>
                                  <a:gd name="T63" fmla="*/ 106 h 212"/>
                                  <a:gd name="T64" fmla="*/ 56 w 214"/>
                                  <a:gd name="T65" fmla="*/ 68 h 212"/>
                                  <a:gd name="T66" fmla="*/ 84 w 214"/>
                                  <a:gd name="T67" fmla="*/ 46 h 212"/>
                                  <a:gd name="T68" fmla="*/ 110 w 214"/>
                                  <a:gd name="T69" fmla="*/ 40 h 212"/>
                                  <a:gd name="T70" fmla="*/ 138 w 214"/>
                                  <a:gd name="T71" fmla="*/ 48 h 212"/>
                                  <a:gd name="T72" fmla="*/ 156 w 214"/>
                                  <a:gd name="T73" fmla="*/ 66 h 212"/>
                                  <a:gd name="T74" fmla="*/ 146 w 214"/>
                                  <a:gd name="T75" fmla="*/ 84 h 212"/>
                                  <a:gd name="T76" fmla="*/ 134 w 214"/>
                                  <a:gd name="T77" fmla="*/ 64 h 212"/>
                                  <a:gd name="T78" fmla="*/ 110 w 214"/>
                                  <a:gd name="T79" fmla="*/ 56 h 212"/>
                                  <a:gd name="T80" fmla="*/ 84 w 214"/>
                                  <a:gd name="T81" fmla="*/ 64 h 212"/>
                                  <a:gd name="T82" fmla="*/ 70 w 214"/>
                                  <a:gd name="T83" fmla="*/ 86 h 212"/>
                                  <a:gd name="T84" fmla="*/ 66 w 214"/>
                                  <a:gd name="T85" fmla="*/ 106 h 212"/>
                                  <a:gd name="T86" fmla="*/ 74 w 214"/>
                                  <a:gd name="T87" fmla="*/ 134 h 212"/>
                                  <a:gd name="T88" fmla="*/ 92 w 214"/>
                                  <a:gd name="T89" fmla="*/ 152 h 212"/>
                                  <a:gd name="T90" fmla="*/ 110 w 214"/>
                                  <a:gd name="T91" fmla="*/ 156 h 212"/>
                                  <a:gd name="T92" fmla="*/ 142 w 214"/>
                                  <a:gd name="T93" fmla="*/ 138 h 2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Lst>
                                <a:rect l="0" t="0" r="r" b="b"/>
                                <a:pathLst>
                                  <a:path w="214" h="212">
                                    <a:moveTo>
                                      <a:pt x="106" y="0"/>
                                    </a:moveTo>
                                    <a:lnTo>
                                      <a:pt x="106" y="0"/>
                                    </a:lnTo>
                                    <a:lnTo>
                                      <a:pt x="128" y="2"/>
                                    </a:lnTo>
                                    <a:lnTo>
                                      <a:pt x="148" y="8"/>
                                    </a:lnTo>
                                    <a:lnTo>
                                      <a:pt x="166" y="18"/>
                                    </a:lnTo>
                                    <a:lnTo>
                                      <a:pt x="182" y="30"/>
                                    </a:lnTo>
                                    <a:lnTo>
                                      <a:pt x="196" y="46"/>
                                    </a:lnTo>
                                    <a:lnTo>
                                      <a:pt x="206" y="64"/>
                                    </a:lnTo>
                                    <a:lnTo>
                                      <a:pt x="212" y="84"/>
                                    </a:lnTo>
                                    <a:lnTo>
                                      <a:pt x="214" y="106"/>
                                    </a:lnTo>
                                    <a:lnTo>
                                      <a:pt x="214" y="106"/>
                                    </a:lnTo>
                                    <a:lnTo>
                                      <a:pt x="212" y="128"/>
                                    </a:lnTo>
                                    <a:lnTo>
                                      <a:pt x="206" y="148"/>
                                    </a:lnTo>
                                    <a:lnTo>
                                      <a:pt x="196" y="166"/>
                                    </a:lnTo>
                                    <a:lnTo>
                                      <a:pt x="182" y="182"/>
                                    </a:lnTo>
                                    <a:lnTo>
                                      <a:pt x="166" y="194"/>
                                    </a:lnTo>
                                    <a:lnTo>
                                      <a:pt x="148" y="204"/>
                                    </a:lnTo>
                                    <a:lnTo>
                                      <a:pt x="128" y="210"/>
                                    </a:lnTo>
                                    <a:lnTo>
                                      <a:pt x="106" y="212"/>
                                    </a:lnTo>
                                    <a:lnTo>
                                      <a:pt x="106" y="212"/>
                                    </a:lnTo>
                                    <a:lnTo>
                                      <a:pt x="86" y="210"/>
                                    </a:lnTo>
                                    <a:lnTo>
                                      <a:pt x="66" y="204"/>
                                    </a:lnTo>
                                    <a:lnTo>
                                      <a:pt x="48" y="194"/>
                                    </a:lnTo>
                                    <a:lnTo>
                                      <a:pt x="32" y="182"/>
                                    </a:lnTo>
                                    <a:lnTo>
                                      <a:pt x="18" y="166"/>
                                    </a:lnTo>
                                    <a:lnTo>
                                      <a:pt x="8" y="148"/>
                                    </a:lnTo>
                                    <a:lnTo>
                                      <a:pt x="2" y="128"/>
                                    </a:lnTo>
                                    <a:lnTo>
                                      <a:pt x="0" y="106"/>
                                    </a:lnTo>
                                    <a:lnTo>
                                      <a:pt x="0" y="106"/>
                                    </a:lnTo>
                                    <a:lnTo>
                                      <a:pt x="2" y="84"/>
                                    </a:lnTo>
                                    <a:lnTo>
                                      <a:pt x="8" y="64"/>
                                    </a:lnTo>
                                    <a:lnTo>
                                      <a:pt x="18" y="46"/>
                                    </a:lnTo>
                                    <a:lnTo>
                                      <a:pt x="32" y="30"/>
                                    </a:lnTo>
                                    <a:lnTo>
                                      <a:pt x="48" y="18"/>
                                    </a:lnTo>
                                    <a:lnTo>
                                      <a:pt x="66" y="8"/>
                                    </a:lnTo>
                                    <a:lnTo>
                                      <a:pt x="86" y="2"/>
                                    </a:lnTo>
                                    <a:lnTo>
                                      <a:pt x="106" y="0"/>
                                    </a:lnTo>
                                    <a:lnTo>
                                      <a:pt x="106" y="0"/>
                                    </a:lnTo>
                                    <a:close/>
                                    <a:moveTo>
                                      <a:pt x="106" y="198"/>
                                    </a:moveTo>
                                    <a:lnTo>
                                      <a:pt x="106" y="198"/>
                                    </a:lnTo>
                                    <a:lnTo>
                                      <a:pt x="124" y="196"/>
                                    </a:lnTo>
                                    <a:lnTo>
                                      <a:pt x="142" y="190"/>
                                    </a:lnTo>
                                    <a:lnTo>
                                      <a:pt x="156" y="182"/>
                                    </a:lnTo>
                                    <a:lnTo>
                                      <a:pt x="170" y="170"/>
                                    </a:lnTo>
                                    <a:lnTo>
                                      <a:pt x="180" y="158"/>
                                    </a:lnTo>
                                    <a:lnTo>
                                      <a:pt x="188" y="142"/>
                                    </a:lnTo>
                                    <a:lnTo>
                                      <a:pt x="192" y="124"/>
                                    </a:lnTo>
                                    <a:lnTo>
                                      <a:pt x="194" y="106"/>
                                    </a:lnTo>
                                    <a:lnTo>
                                      <a:pt x="194" y="106"/>
                                    </a:lnTo>
                                    <a:lnTo>
                                      <a:pt x="192" y="88"/>
                                    </a:lnTo>
                                    <a:lnTo>
                                      <a:pt x="188" y="70"/>
                                    </a:lnTo>
                                    <a:lnTo>
                                      <a:pt x="180" y="54"/>
                                    </a:lnTo>
                                    <a:lnTo>
                                      <a:pt x="170" y="42"/>
                                    </a:lnTo>
                                    <a:lnTo>
                                      <a:pt x="156" y="30"/>
                                    </a:lnTo>
                                    <a:lnTo>
                                      <a:pt x="142" y="22"/>
                                    </a:lnTo>
                                    <a:lnTo>
                                      <a:pt x="124" y="16"/>
                                    </a:lnTo>
                                    <a:lnTo>
                                      <a:pt x="106" y="16"/>
                                    </a:lnTo>
                                    <a:lnTo>
                                      <a:pt x="106" y="16"/>
                                    </a:lnTo>
                                    <a:lnTo>
                                      <a:pt x="88" y="16"/>
                                    </a:lnTo>
                                    <a:lnTo>
                                      <a:pt x="72" y="22"/>
                                    </a:lnTo>
                                    <a:lnTo>
                                      <a:pt x="56" y="30"/>
                                    </a:lnTo>
                                    <a:lnTo>
                                      <a:pt x="44" y="42"/>
                                    </a:lnTo>
                                    <a:lnTo>
                                      <a:pt x="34" y="54"/>
                                    </a:lnTo>
                                    <a:lnTo>
                                      <a:pt x="26" y="70"/>
                                    </a:lnTo>
                                    <a:lnTo>
                                      <a:pt x="20" y="88"/>
                                    </a:lnTo>
                                    <a:lnTo>
                                      <a:pt x="18" y="106"/>
                                    </a:lnTo>
                                    <a:lnTo>
                                      <a:pt x="18" y="106"/>
                                    </a:lnTo>
                                    <a:lnTo>
                                      <a:pt x="20" y="124"/>
                                    </a:lnTo>
                                    <a:lnTo>
                                      <a:pt x="26" y="142"/>
                                    </a:lnTo>
                                    <a:lnTo>
                                      <a:pt x="34" y="158"/>
                                    </a:lnTo>
                                    <a:lnTo>
                                      <a:pt x="44" y="170"/>
                                    </a:lnTo>
                                    <a:lnTo>
                                      <a:pt x="56" y="182"/>
                                    </a:lnTo>
                                    <a:lnTo>
                                      <a:pt x="72" y="190"/>
                                    </a:lnTo>
                                    <a:lnTo>
                                      <a:pt x="88" y="196"/>
                                    </a:lnTo>
                                    <a:lnTo>
                                      <a:pt x="106" y="198"/>
                                    </a:lnTo>
                                    <a:lnTo>
                                      <a:pt x="106" y="198"/>
                                    </a:lnTo>
                                    <a:close/>
                                    <a:moveTo>
                                      <a:pt x="164" y="126"/>
                                    </a:moveTo>
                                    <a:lnTo>
                                      <a:pt x="164" y="126"/>
                                    </a:lnTo>
                                    <a:lnTo>
                                      <a:pt x="160" y="136"/>
                                    </a:lnTo>
                                    <a:lnTo>
                                      <a:pt x="156" y="146"/>
                                    </a:lnTo>
                                    <a:lnTo>
                                      <a:pt x="150" y="152"/>
                                    </a:lnTo>
                                    <a:lnTo>
                                      <a:pt x="144" y="160"/>
                                    </a:lnTo>
                                    <a:lnTo>
                                      <a:pt x="138" y="164"/>
                                    </a:lnTo>
                                    <a:lnTo>
                                      <a:pt x="128" y="168"/>
                                    </a:lnTo>
                                    <a:lnTo>
                                      <a:pt x="120" y="170"/>
                                    </a:lnTo>
                                    <a:lnTo>
                                      <a:pt x="110" y="172"/>
                                    </a:lnTo>
                                    <a:lnTo>
                                      <a:pt x="110" y="172"/>
                                    </a:lnTo>
                                    <a:lnTo>
                                      <a:pt x="96" y="170"/>
                                    </a:lnTo>
                                    <a:lnTo>
                                      <a:pt x="84" y="166"/>
                                    </a:lnTo>
                                    <a:lnTo>
                                      <a:pt x="74" y="160"/>
                                    </a:lnTo>
                                    <a:lnTo>
                                      <a:pt x="64" y="152"/>
                                    </a:lnTo>
                                    <a:lnTo>
                                      <a:pt x="56" y="144"/>
                                    </a:lnTo>
                                    <a:lnTo>
                                      <a:pt x="52" y="132"/>
                                    </a:lnTo>
                                    <a:lnTo>
                                      <a:pt x="48" y="120"/>
                                    </a:lnTo>
                                    <a:lnTo>
                                      <a:pt x="48" y="106"/>
                                    </a:lnTo>
                                    <a:lnTo>
                                      <a:pt x="48" y="106"/>
                                    </a:lnTo>
                                    <a:lnTo>
                                      <a:pt x="48" y="92"/>
                                    </a:lnTo>
                                    <a:lnTo>
                                      <a:pt x="52" y="80"/>
                                    </a:lnTo>
                                    <a:lnTo>
                                      <a:pt x="56" y="68"/>
                                    </a:lnTo>
                                    <a:lnTo>
                                      <a:pt x="64" y="60"/>
                                    </a:lnTo>
                                    <a:lnTo>
                                      <a:pt x="72" y="52"/>
                                    </a:lnTo>
                                    <a:lnTo>
                                      <a:pt x="84" y="46"/>
                                    </a:lnTo>
                                    <a:lnTo>
                                      <a:pt x="96" y="42"/>
                                    </a:lnTo>
                                    <a:lnTo>
                                      <a:pt x="110" y="40"/>
                                    </a:lnTo>
                                    <a:lnTo>
                                      <a:pt x="110" y="40"/>
                                    </a:lnTo>
                                    <a:lnTo>
                                      <a:pt x="120" y="42"/>
                                    </a:lnTo>
                                    <a:lnTo>
                                      <a:pt x="128" y="44"/>
                                    </a:lnTo>
                                    <a:lnTo>
                                      <a:pt x="138" y="48"/>
                                    </a:lnTo>
                                    <a:lnTo>
                                      <a:pt x="144" y="52"/>
                                    </a:lnTo>
                                    <a:lnTo>
                                      <a:pt x="152" y="58"/>
                                    </a:lnTo>
                                    <a:lnTo>
                                      <a:pt x="156" y="66"/>
                                    </a:lnTo>
                                    <a:lnTo>
                                      <a:pt x="160" y="74"/>
                                    </a:lnTo>
                                    <a:lnTo>
                                      <a:pt x="164" y="84"/>
                                    </a:lnTo>
                                    <a:lnTo>
                                      <a:pt x="146" y="84"/>
                                    </a:lnTo>
                                    <a:lnTo>
                                      <a:pt x="146" y="84"/>
                                    </a:lnTo>
                                    <a:lnTo>
                                      <a:pt x="142" y="74"/>
                                    </a:lnTo>
                                    <a:lnTo>
                                      <a:pt x="134" y="64"/>
                                    </a:lnTo>
                                    <a:lnTo>
                                      <a:pt x="122" y="58"/>
                                    </a:lnTo>
                                    <a:lnTo>
                                      <a:pt x="110" y="56"/>
                                    </a:lnTo>
                                    <a:lnTo>
                                      <a:pt x="110" y="56"/>
                                    </a:lnTo>
                                    <a:lnTo>
                                      <a:pt x="100" y="58"/>
                                    </a:lnTo>
                                    <a:lnTo>
                                      <a:pt x="92" y="60"/>
                                    </a:lnTo>
                                    <a:lnTo>
                                      <a:pt x="84" y="64"/>
                                    </a:lnTo>
                                    <a:lnTo>
                                      <a:pt x="78" y="70"/>
                                    </a:lnTo>
                                    <a:lnTo>
                                      <a:pt x="72" y="78"/>
                                    </a:lnTo>
                                    <a:lnTo>
                                      <a:pt x="70" y="86"/>
                                    </a:lnTo>
                                    <a:lnTo>
                                      <a:pt x="68" y="96"/>
                                    </a:lnTo>
                                    <a:lnTo>
                                      <a:pt x="66" y="106"/>
                                    </a:lnTo>
                                    <a:lnTo>
                                      <a:pt x="66" y="106"/>
                                    </a:lnTo>
                                    <a:lnTo>
                                      <a:pt x="68" y="116"/>
                                    </a:lnTo>
                                    <a:lnTo>
                                      <a:pt x="70" y="124"/>
                                    </a:lnTo>
                                    <a:lnTo>
                                      <a:pt x="74" y="134"/>
                                    </a:lnTo>
                                    <a:lnTo>
                                      <a:pt x="78" y="140"/>
                                    </a:lnTo>
                                    <a:lnTo>
                                      <a:pt x="84" y="146"/>
                                    </a:lnTo>
                                    <a:lnTo>
                                      <a:pt x="92" y="152"/>
                                    </a:lnTo>
                                    <a:lnTo>
                                      <a:pt x="100" y="154"/>
                                    </a:lnTo>
                                    <a:lnTo>
                                      <a:pt x="110" y="156"/>
                                    </a:lnTo>
                                    <a:lnTo>
                                      <a:pt x="110" y="156"/>
                                    </a:lnTo>
                                    <a:lnTo>
                                      <a:pt x="124" y="154"/>
                                    </a:lnTo>
                                    <a:lnTo>
                                      <a:pt x="134" y="148"/>
                                    </a:lnTo>
                                    <a:lnTo>
                                      <a:pt x="142" y="138"/>
                                    </a:lnTo>
                                    <a:lnTo>
                                      <a:pt x="146" y="126"/>
                                    </a:lnTo>
                                    <a:lnTo>
                                      <a:pt x="164" y="126"/>
                                    </a:lnTo>
                                    <a:close/>
                                  </a:path>
                                </a:pathLst>
                              </a:custGeom>
                              <a:solidFill>
                                <a:srgbClr val="BE0A5F"/>
                              </a:solidFill>
                              <a:ln>
                                <a:noFill/>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xmlns:w16du="http://schemas.microsoft.com/office/word/2023/wordml/word16du">
                <w:pict>
                  <v:group w14:anchorId="31A81B95" id="Gruppieren 1" o:spid="_x0000_s1026" style="position:absolute;margin-left:156.8pt;margin-top:7.35pt;width:96.45pt;height:15.35pt;z-index:251659264;mso-width-relative:margin;mso-height-relative:margin" coordsize="82565,13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">
                    <v:shape id="Freeform 7" o:spid="_x0000_s1027" style="position:absolute;left:4921;top:1079;width:8922;height:11875;visibility:visible;mso-wrap-style:square;v-text-anchor:top" coordsize="562,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" path="m,426r272,l204,748r200,l562,,362,,302,288r-272,l,426xe" fillcolor="#be0a5f" stroked="f">
                      <v:path arrowok="t" o:connecttype="custom" o:connectlocs="0,676275;431800,676275;323850,1187450;641350,1187450;892175,0;574675,0;479425,457200;47625,457200;0,676275" o:connectangles="0,0,0,0,0,0,0,0,0"/>
                    </v:shape>
                    <v:shape id="Freeform 8" o:spid="_x0000_s1028" style="position:absolute;top:1079;width:5778;height:11875;visibility:visible;mso-wrap-style:square;v-text-anchor:top" coordsize="364,7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" path="m304,288l364,,156,,,748r206,l274,426,304,288xe" fillcolor="#be0a5f" stroked="f">
                      <v:path arrowok="t" o:connecttype="custom" o:connectlocs="482600,457200;577850,0;247650,0;0,1187450;327025,1187450;434975,676275;482600,457200" o:connectangles="0,0,0,0,0,0,0"/>
                    </v:shape>
                    <v:shape id="Freeform 9" o:spid="_x0000_s1029" style="position:absolute;left:25400;top:1111;width:9906;height:11843;visibility:visible;mso-wrap-style:square;v-text-anchor:top" coordsize="624,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" path="m150,20l,746r196,l264,424r,l276,378r14,-42l290,336r8,-22l308,294r12,-18l334,258r,l348,242r16,-14l382,216r18,-10l400,206r22,-10l446,190r24,-4l498,186r,l520,186r20,4l540,190r42,8l624,4r,l592,2,562,r,l542,,522,2,504,6r-20,4l466,16r-18,6l430,30,414,40r,l396,50,382,60,368,74,354,86r-12,16l330,118r-10,16l312,152r-2,-2l338,20r-188,xe" fillcolor="#de008f" stroked="f">
                      <v:path arrowok="t" o:connecttype="custom" o:connectlocs="238125,31750;0,1184275;311150,1184275;419100,673100;419100,673100;438150,600075;460375,533400;460375,533400;473075,498475;488950,466725;508000,438150;530225,409575;530225,409575;552450,384175;577850,361950;606425,342900;635000,327025;635000,327025;669925,311150;708025,301625;746125,295275;790575,295275;790575,295275;825500,295275;857250,301625;857250,301625;923925,314325;990600,6350;990600,6350;939800,3175;892175,0;892175,0;860425,0;828675,3175;800100,9525;768350,15875;739775,25400;711200,34925;682625,47625;657225,63500;657225,63500;628650,79375;606425,95250;584200,117475;561975,136525;542925,161925;523875,187325;508000,212725;495300,241300;492125,238125;536575,31750;238125,31750" o:connectangles="0,0,0,0,0,0,0,0,0,0,0,0,0,0,0,0,0,0,0,0,0,0,0,0,0,0,0,0,0,0,0,0,0,0,0,0,0,0,0,0,0,0,0,0,0,0,0,0,0,0,0,0"/>
                    </v:shape>
                    <v:shape id="Freeform 10" o:spid="_x0000_s1030" style="position:absolute;left:25400;top:1111;width:9906;height:11843;visibility:visible;mso-wrap-style:square;v-text-anchor:top" coordsize="624,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" path="m150,20l,746r196,l264,424r,l276,378r14,-42l290,336r8,-22l308,294r12,-18l334,258r,l348,242r16,-14l382,216r18,-10l400,206r22,-10l446,190r24,-4l498,186r,l520,186r20,4l540,190r42,8l624,4r,l592,2,562,r,l542,,522,2,504,6r-20,4l466,16r-18,6l430,30,414,40r,l396,50,382,60,368,74,354,86r-12,16l330,118r-10,16l312,152r-2,-2l338,20r-188,e" fillcolor="#be0a5f" stroked="f">
                      <v:path arrowok="t" o:connecttype="custom" o:connectlocs="238125,31750;0,1184275;311150,1184275;419100,673100;419100,673100;438150,600075;460375,533400;460375,533400;473075,498475;488950,466725;508000,438150;530225,409575;530225,409575;552450,384175;577850,361950;606425,342900;635000,327025;635000,327025;669925,311150;708025,301625;746125,295275;790575,295275;790575,295275;825500,295275;857250,301625;857250,301625;923925,314325;990600,6350;990600,6350;939800,3175;892175,0;892175,0;860425,0;828675,3175;800100,9525;768350,15875;739775,25400;711200,34925;682625,47625;657225,63500;657225,63500;628650,79375;606425,95250;584200,117475;561975,136525;542925,161925;523875,187325;508000,212725;495300,241300;492125,238125;536575,31750;238125,31750" o:connectangles="0,0,0,0,0,0,0,0,0,0,0,0,0,0,0,0,0,0,0,0,0,0,0,0,0,0,0,0,0,0,0,0,0,0,0,0,0,0,0,0,0,0,0,0,0,0,0,0,0,0,0,0"/>
                    </v:shape>
                    <v:shape id="Freeform 11" o:spid="_x0000_s1031" style="position:absolute;left:34163;top:1111;width:19335;height:11843;visibility:visible;mso-wrap-style:square;v-text-anchor:top" coordsize="1218,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" path="m150,20l,746r198,l280,356r,l288,322r14,-34l302,288r18,-34l330,240r10,-16l340,224r12,-14l366,198r14,-12l394,176r,l412,168r16,-6l448,158r18,l466,158r18,l500,162r16,8l528,180r,l540,192r8,12l552,218r2,16l554,234r-2,26l548,286,452,746r200,l734,356r,l744,322r12,-34l756,288r10,-18l774,254r10,-14l794,224r,l808,210r12,-12l834,186r16,-10l850,176r16,-8l884,162r18,-4l922,158r,l940,158r16,4l970,170r12,10l982,180r12,12l1002,204r4,14l1008,234r,l1006,260r-4,26l906,746r200,l1196,318r,l1210,252r,l1216,218r2,-34l1218,184r-2,-22l1212,140r-6,-20l1198,102r,l1190,86,1178,70,1164,56,1150,44r,l1134,34r-18,-8l1098,18r-20,-6l1078,12,1058,6,1038,2,1018,,996,r,l962,2r-36,8l926,10,890,20,858,36r,l826,54,798,76r,l784,88r-12,12l760,112r-8,14l752,126r-4,-16l742,94,736,82,730,68,722,56,712,46,702,38,690,30r,l666,16,638,8,608,2,576,r,l536,2,500,8r-36,8l432,30r,l416,38r-16,8l386,56,372,68,346,92r-24,30l318,122,342,20r-192,xe" fillcolor="#de008f" stroked="f">
                      <v:path arrowok="t" o:connecttype="custom" o:connectlocs="314325,1184275;457200,511175;508000,403225;539750,355600;603250,295275;654050,266700;739775,250825;793750,257175;838200,285750;876300,346075;876300,412750;1035050,1184275;1181100,511175;1216025,428625;1260475,355600;1301750,314325;1349375,279400;1431925,250825;1492250,250825;1558925,285750;1590675,323850;1600200,371475;1438275,1184275;1898650,504825;1930400,346075;1930400,257175;1901825,161925;1870075,111125;1825625,69850;1743075,28575;1679575,9525;1581150,0;1470025,15875;1362075,57150;1266825,120650;1225550,158750;1193800,200025;1168400,130175;1130300,73025;1095375,47625;965200,3175;850900,3175;685800,47625;635000,73025;549275,146050;542925,31750" o:connectangles="0,0,0,0,0,0,0,0,0,0,0,0,0,0,0,0,0,0,0,0,0,0,0,0,0,0,0,0,0,0,0,0,0,0,0,0,0,0,0,0,0,0,0,0,0,0"/>
                    </v:shape>
                    <v:shape id="Freeform 12" o:spid="_x0000_s1032" style="position:absolute;left:34163;top:1111;width:19335;height:11843;visibility:visible;mso-wrap-style:square;v-text-anchor:top" coordsize="1218,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" path="m150,20l,746r198,l280,356r,l288,322r14,-34l302,288r18,-34l330,240r10,-16l340,224r12,-14l366,198r14,-12l394,176r,l412,168r16,-6l448,158r18,l466,158r18,l500,162r16,8l528,180r,l540,192r8,12l552,218r2,16l554,234r-2,26l548,286,452,746r200,l734,356r,l744,322r12,-34l756,288r10,-18l774,254r10,-14l794,224r,l808,210r12,-12l834,186r16,-10l850,176r16,-8l884,162r18,-4l922,158r,l940,158r16,4l970,170r12,10l982,180r12,12l1002,204r4,14l1008,234r,l1006,260r-4,26l906,746r200,l1196,318r,l1210,252r,l1216,218r2,-34l1218,184r-2,-22l1212,140r-6,-20l1198,102r,l1190,86,1178,70,1164,56,1150,44r,l1134,34r-18,-8l1098,18r-20,-6l1078,12,1058,6,1038,2,1018,,996,r,l962,2r-36,8l926,10,890,20,858,36r,l826,54,798,76r,l784,88r-12,12l760,112r-8,14l752,126r-4,-16l742,94,736,82,730,68,722,56,712,46,702,38,690,30r,l666,16,638,8,608,2,576,r,l536,2,500,8r-36,8l432,30r,l416,38r-16,8l386,56,372,68,346,92r-24,30l318,122,342,20r-192,e" fillcolor="#be0a5f" stroked="f">
                      <v:path arrowok="t" o:connecttype="custom" o:connectlocs="314325,1184275;457200,511175;508000,403225;539750,355600;603250,295275;654050,266700;739775,250825;793750,257175;838200,285750;876300,346075;876300,412750;1035050,1184275;1181100,511175;1216025,428625;1260475,355600;1301750,314325;1349375,279400;1431925,250825;1492250,250825;1558925,285750;1590675,323850;1600200,371475;1438275,1184275;1898650,504825;1930400,346075;1930400,257175;1901825,161925;1870075,111125;1825625,69850;1743075,28575;1679575,9525;1581150,0;1470025,15875;1362075,57150;1266825,120650;1225550,158750;1193800,200025;1168400,130175;1130300,73025;1095375,47625;965200,3175;850900,3175;685800,47625;635000,73025;549275,146050;542925,31750" o:connectangles="0,0,0,0,0,0,0,0,0,0,0,0,0,0,0,0,0,0,0,0,0,0,0,0,0,0,0,0,0,0,0,0,0,0,0,0,0,0,0,0,0,0,0,0,0,0"/>
                    </v:shape>
                    <v:shape id="Freeform 13" o:spid="_x0000_s1033" style="position:absolute;left:54197;top:1111;width:11716;height:12128;visibility:visible;mso-wrap-style:square;v-text-anchor:top" coordsize="738,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" path="m192,442r,12l192,474r,l192,488r2,16l196,518r4,12l206,542r8,12l222,566r8,10l230,576r10,8l252,592r14,8l280,604r16,6l312,612r20,2l352,614r,l378,612r14,-2l402,606r,l426,596r18,-14l444,582r16,-14l474,550r,l500,516r200,l700,516r-14,30l674,572r-16,28l642,624r,l626,646r-18,20l588,684r-22,18l566,702r-24,14l518,728r-28,12l460,748r,l430,754r-34,6l362,762r-38,2l324,764r-36,-2l254,758r-34,-6l190,744r,l162,732,134,720,110,704,88,684r,l68,664,52,640,36,614,22,586r,l12,554,6,522,2,486,,448r,-6l192,442xm24,296r4,-16l28,280,44,242,62,204,84,170r22,-32l106,138r28,-30l164,82,198,58,234,38r,l252,30r20,-8l292,14r20,-4l334,6,354,2,378,r22,l400,r38,2l472,6r34,6l538,20r,l568,30r28,14l622,62r22,18l644,80r22,22l684,124r16,26l714,180r,l724,210r8,34l736,280r2,38l738,318r,26l736,372r-4,30l728,430r-496,l258,304r288,l546,304r-2,-28l540,250r,l538,236r-4,-12l528,210r-6,-10l522,200r-8,-12l506,180r-12,-8l482,164r,l468,158r-18,-4l432,152r-20,-2l412,150r-22,l372,154r-18,4l336,162r,l322,170r-16,8l294,186r-14,10l280,196r-10,12l258,220r-8,12l240,246r,l228,270r-12,26l24,296xe" fillcolor="#de008f" stroked="f">
                      <v:path arrowok="t" o:connecttype="custom" o:connectlocs="304800,752475;307975,800100;327025,860425;365125,914400;400050,939800;469900,968375;558800,974725;622300,968375;676275,946150;730250,901700;793750,819150;1089025,866775;1019175,990600;965200,1057275;898525,1114425;777875,1174750;682625,1196975;514350,1212850;403225,1203325;301625,1181100;174625,1117600;107950,1054100;34925,930275;9525,828675;0,701675;44450,444500;98425,323850;168275,219075;314325,92075;400050,47625;495300,15875;600075,0;695325,3175;854075,31750;946150,69850;1022350,127000;1111250,238125;1149350,333375;1171575,504825;1168400,590550;368300,682625;866775,482600;857250,396875;838200,333375;815975,298450;765175,260350;714375,244475;654050,238125;561975,250825;511175,269875;444500,311150;409575,349250;381000,390525;38100,469900" o:connectangles="0,0,0,0,0,0,0,0,0,0,0,0,0,0,0,0,0,0,0,0,0,0,0,0,0,0,0,0,0,0,0,0,0,0,0,0,0,0,0,0,0,0,0,0,0,0,0,0,0,0,0,0,0,0"/>
                      <o:lock v:ext="edit" verticies="t"/>
                    </v:shape>
                    <v:shape id="Freeform 14" o:spid="_x0000_s1034" style="position:absolute;left:54197;top:8128;width:11112;height:5111;visibility:visible;mso-wrap-style:square;v-text-anchor:top" coordsize="700,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" path="m192,r,12l192,32r,l192,46r2,16l196,76r4,12l206,100r8,12l222,124r8,10l230,134r10,8l252,150r14,8l280,162r16,6l312,170r20,2l352,172r,l378,170r14,-2l402,164r,l426,154r18,-14l444,140r16,-14l474,108r,l500,74r200,l700,74r-14,30l674,130r-16,28l642,182r,l626,204r-18,20l588,242r-22,18l566,260r-24,14l518,286r-28,12l460,306r,l430,312r-34,6l362,320r-38,2l324,322r-36,-2l254,316r-34,-6l190,302r,l162,290,134,278,110,262,88,242r,l68,222,52,198,36,172,22,144r,l12,112,6,80,2,44,,6,,,192,e" fillcolor="#be0a5f" stroked="f">
                      <v:path arrowok="t" o:connecttype="custom" o:connectlocs="304800,19050;304800,50800;307975,98425;317500,139700;339725,177800;365125,212725;381000,225425;422275,250825;469900,266700;527050,273050;558800,273050;622300,266700;638175,260350;704850,222250;730250,200025;752475,171450;1111250,117475;1089025,165100;1044575,250825;1019175,288925;965200,355600;898525,412750;860425,434975;777875,473075;730250,485775;628650,504825;514350,511175;457200,508000;349250,492125;301625,479425;212725,441325;139700,384175;107950,352425;57150,273050;34925,228600;9525,127000;0,9525;304800,0" o:connectangles="0,0,0,0,0,0,0,0,0,0,0,0,0,0,0,0,0,0,0,0,0,0,0,0,0,0,0,0,0,0,0,0,0,0,0,0,0,0"/>
                    </v:shape>
                    <v:shape id="Freeform 15" o:spid="_x0000_s1035" style="position:absolute;left:54578;top:1111;width:11335;height:6826;visibility:visible;mso-wrap-style:square;v-text-anchor:top" coordsize="714,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" path="m,296l4,280r,l20,242,38,204,60,170,82,138r,l110,108,140,82,174,58,210,38r,l228,30r20,-8l268,14r20,-4l310,6,330,2,354,r22,l376,r38,2l448,6r34,6l514,20r,l544,30r28,14l598,62r22,18l620,80r22,22l660,124r16,26l690,180r,l700,210r8,34l712,280r2,38l714,318r,26l712,372r-4,30l704,430r-496,l234,304r288,l522,304r-2,-28l516,250r,l514,236r-4,-12l504,210r-6,-10l498,200r-8,-12l482,180r-12,-8l458,164r,l444,158r-18,-4l408,152r-20,-2l388,150r-22,l348,154r-18,4l312,162r,l298,170r-16,8l270,186r-14,10l256,196r-10,12l234,220r-8,12l216,246r,l204,270r-12,26l,296e" fillcolor="#be0a5f" stroked="f">
                      <v:path arrowok="t" o:connecttype="custom" o:connectlocs="6350,444500;31750,384175;95250,269875;130175,219075;222250,130175;333375,60325;361950,47625;425450,22225;492125,9525;561975,0;596900,0;711200,9525;815975,31750;863600,47625;949325,98425;984250,127000;1047750,196850;1095375,285750;1111250,333375;1130300,444500;1133475,504825;1130300,590550;1117600,682625;371475,482600;828675,482600;819150,396875;815975,374650;800100,333375;790575,317500;765175,285750;727075,260350;704850,250825;647700,241300;615950,238125;552450,244475;495300,257175;473075,269875;428625,295275;406400,311150;371475,349250;342900,390525;323850,428625;0,469900" o:connectangles="0,0,0,0,0,0,0,0,0,0,0,0,0,0,0,0,0,0,0,0,0,0,0,0,0,0,0,0,0,0,0,0,0,0,0,0,0,0,0,0,0,0,0"/>
                    </v:shape>
                    <v:shape id="Freeform 16" o:spid="_x0000_s1036" style="position:absolute;left:66452;top:1111;width:10954;height:12128;visibility:visible;mso-wrap-style:square;v-text-anchor:top" coordsize="690,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" path="m506,232r184,l690,232r,-34l686,168r-8,-28l668,116r,l656,96,640,76,622,60,602,46r,l582,34,558,24,534,16,506,10r,l480,6,452,2,422,,394,r,l366,,340,4,312,8r-28,4l284,12r-28,8l230,28,204,38,180,52r,l158,66,136,82r-18,20l102,122r,l88,146r-8,24l74,200r-2,30l72,230r,22l74,270r4,18l82,304r,l88,318r6,12l104,342r8,12l112,354r12,10l136,374r12,8l162,388r,l194,402r36,14l382,464r,l412,476r12,8l434,492r,l442,500r6,12l452,528r2,16l454,544r-2,12l450,568r-2,10l442,586r,l430,602r-18,12l412,614r-18,8l372,628r,l350,630r-22,2l328,632r-26,-2l276,626r,l252,618,230,608r,l212,594,196,576r,l192,568r-4,-12l184,546r,-12l184,510,,510r,30l,540r2,30l8,598r8,26l28,648r,l44,668r16,18l80,702r20,14l100,716r22,12l148,738r24,8l200,752r,l226,758r28,2l280,762r28,2l308,764r32,-2l370,760r32,-4l432,750r,l462,744r30,-10l518,722r26,-14l544,708r22,-16l588,676r18,-20l622,634r,l636,608r10,-28l650,550r2,-32l652,518r,-22l648,476r-4,-20l638,440r,l630,424,620,408,610,394,596,382r,l584,370,570,358,554,348r-18,-8l536,340,500,324,462,310,362,278r,l338,270r-18,-8l304,254r-14,-8l290,246r-8,-10l276,228r-4,-12l272,206r,l274,186r2,-8l280,172r4,-6l290,160r6,-6l304,150r,l324,142r20,-4l368,134r26,l394,134r26,2l444,140r18,8l470,154r8,6l478,160r12,14l498,190r6,20l506,232xe" fillcolor="#de008f" stroked="f">
                      <v:path arrowok="t" o:connecttype="custom" o:connectlocs="1095375,314325;1060450,184150;955675,73025;847725,25400;717550,3175;581025,0;450850,19050;285750,82550;187325,161925;127000,269875;114300,400050;130175,482600;177800,561975;234950,606425;365125,660400;673100,768350;711200,812800;717550,882650;701675,930275;625475,987425;520700,1003300;438150,993775;336550,942975;298450,882650;0,809625;12700,949325;69850,1060450;158750,1136650;317500,1193800;444500,1209675;587375,1206500;733425,1181100;863600,1123950;987425,1006475;1031875,873125;1028700,755650;1000125,673100;946150,606425;850900,539750;574675,441325;482600,403225;438150,361950;434975,295275;460375,254000;514350,225425;625475,212725;746125,244475;790575,301625" o:connectangles="0,0,0,0,0,0,0,0,0,0,0,0,0,0,0,0,0,0,0,0,0,0,0,0,0,0,0,0,0,0,0,0,0,0,0,0,0,0,0,0,0,0,0,0,0,0,0,0"/>
                    </v:shape>
                    <v:shape id="Freeform 17" o:spid="_x0000_s1037" style="position:absolute;left:66452;top:1111;width:10954;height:12128;visibility:visible;mso-wrap-style:square;v-text-anchor:top" coordsize="690,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" path="m506,232r184,l690,232r,-34l686,168r-8,-28l668,116r,l656,96,640,76,622,60,602,46r,l582,34,558,24,534,16,506,10r,l480,6,452,2,422,,394,r,l366,,340,4,312,8r-28,4l284,12r-28,8l230,28,204,38,180,52r,l158,66,136,82r-18,20l102,122r,l88,146r-8,24l74,200r-2,30l72,230r,22l74,270r4,18l82,304r,l88,318r6,12l104,342r8,12l112,354r12,10l136,374r12,8l162,388r,l194,402r36,14l382,464r,l412,476r12,8l434,492r,l442,500r6,12l452,528r2,16l454,544r-2,12l450,568r-2,10l442,586r,l430,602r-18,12l412,614r-18,8l372,628r,l350,630r-22,2l328,632r-26,-2l276,626r,l252,618,230,608r,l212,594,196,576r,l192,568r-4,-12l184,546r,-12l184,510,,510r,30l,540r2,30l8,598r8,26l28,648r,l44,668r16,18l80,702r20,14l100,716r22,12l148,738r24,8l200,752r,l226,758r28,2l280,762r28,2l308,764r32,-2l370,760r32,-4l432,750r,l462,744r30,-10l518,722r26,-14l544,708r22,-16l588,676r18,-20l622,634r,l636,608r10,-28l650,550r2,-32l652,518r,-22l648,476r-4,-20l638,440r,l630,424,620,408,610,394,596,382r,l584,370,570,358,554,348r-18,-8l536,340,500,324,462,310,362,278r,l338,270r-18,-8l304,254r-14,-8l290,246r-8,-10l276,228r-4,-12l272,206r,l274,186r2,-8l280,172r4,-6l290,160r6,-6l304,150r,l324,142r20,-4l368,134r26,l394,134r26,2l444,140r18,8l470,154r8,6l478,160r12,14l498,190r6,20l506,232e" fillcolor="#be0a5f" stroked="f">
                      <v:path arrowok="t" o:connecttype="custom" o:connectlocs="1095375,314325;1060450,184150;955675,73025;847725,25400;717550,3175;581025,0;450850,19050;285750,82550;187325,161925;127000,269875;114300,400050;130175,482600;177800,561975;234950,606425;365125,660400;673100,768350;711200,812800;717550,882650;701675,930275;625475,987425;520700,1003300;438150,993775;336550,942975;298450,882650;0,809625;12700,949325;69850,1060450;158750,1136650;317500,1193800;444500,1209675;587375,1206500;733425,1181100;863600,1123950;987425,1006475;1031875,873125;1028700,755650;1000125,673100;946150,606425;850900,539750;574675,441325;482600,403225;438150,361950;434975,295275;460375,254000;514350,225425;625475,212725;746125,244475;790575,301625" o:connectangles="0,0,0,0,0,0,0,0,0,0,0,0,0,0,0,0,0,0,0,0,0,0,0,0,0,0,0,0,0,0,0,0,0,0,0,0,0,0,0,0,0,0,0,0,0,0,0,0"/>
                    </v:shape>
                    <v:shape id="Freeform 18" o:spid="_x0000_s1038" style="position:absolute;left:13620;top:1111;width:11716;height:12128;visibility:visible;mso-wrap-style:square;v-text-anchor:top" coordsize="738,7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" path="m190,442r,12l190,474r,l190,488r2,16l196,518r4,12l206,542r6,12l220,566r10,10l230,576r10,8l252,592r12,8l280,604r14,6l312,612r18,2l350,614r,l378,612r12,-2l402,606r,l424,596r18,-14l442,582r18,-14l474,550r,l498,516r200,l698,516r-12,30l672,572r-14,28l642,624r,l624,646r-18,20l586,684r-22,18l564,702r-22,14l516,728r-28,12l460,748r,l428,754r-32,6l360,762r-38,2l322,764r-36,-2l252,758r-32,-6l188,744r,l160,732,134,720,110,704,88,684r,l68,664,50,640,34,614,22,586r,l12,554,4,522,,486,,448r,-6l190,442xm22,296r6,-16l28,280,42,242,60,204,82,170r24,-32l106,138r28,-30l164,82,196,58,232,38r,l250,30r20,-8l290,14r22,-4l332,6,354,2,376,r24,l400,r36,2l472,6r32,6l536,20r,l566,30r28,14l620,62r24,18l644,80r20,22l682,124r16,26l712,180r,l724,210r6,34l736,280r2,38l738,318r-2,26l734,372r-4,30l726,430r-496,l256,304r288,l544,304r,-28l540,250r,l536,236r-4,-12l528,210r-6,-10l522,200r-8,-12l504,180r-12,-8l480,164r,l466,158r-16,-4l430,152r-20,-2l410,150r-20,l370,154r-18,4l336,162r,l320,170r-14,8l292,186r-12,10l280,196r-12,12l258,220r-10,12l240,246r,l226,270r-10,26l22,296xe" fillcolor="#de008f" stroked="f">
                      <v:path arrowok="t" o:connecttype="custom" o:connectlocs="301625,752475;304800,800100;327025,860425;365125,914400;400050,939800;466725,968375;555625,974725;619125,968375;673100,946150;730250,901700;790575,819150;1089025,866775;1019175,990600;962025,1057275;895350,1114425;774700,1174750;679450,1196975;511175,1212850;400050,1203325;298450,1181100;174625,1117600;107950,1054100;34925,930275;6350,828675;0,701675;44450,444500;95250,323850;168275,219075;311150,92075;396875,47625;495300,15875;596900,0;692150,3175;850900,31750;942975,69850;1022350,127000;1108075,238125;1149350,333375;1171575,504825;1165225,590550;365125,682625;863600,482600;857250,396875;838200,333375;815975,298450;762000,260350;714375,244475;650875,238125;558800,250825;508000,269875;444500,311150;409575,349250;381000,390525;34925,469900" o:connectangles="0,0,0,0,0,0,0,0,0,0,0,0,0,0,0,0,0,0,0,0,0,0,0,0,0,0,0,0,0,0,0,0,0,0,0,0,0,0,0,0,0,0,0,0,0,0,0,0,0,0,0,0,0,0"/>
                      <o:lock v:ext="edit" verticies="t"/>
                    </v:shape>
                    <v:shape id="Freeform 19" o:spid="_x0000_s1039" style="position:absolute;left:13620;top:8128;width:11081;height:5111;visibility:visible;mso-wrap-style:square;v-text-anchor:top" coordsize="698,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" path="m190,r,12l190,32r,l190,46r2,16l196,76r4,12l206,100r6,12l220,124r10,10l230,134r10,8l252,150r12,8l280,162r14,6l312,170r18,2l350,172r,l378,170r12,-2l402,164r,l424,154r18,-14l442,140r18,-14l474,108r,l498,74r200,l698,74r-12,30l672,130r-14,28l642,182r,l624,204r-18,20l586,242r-22,18l564,260r-22,14l516,286r-28,12l460,306r,l428,312r-32,6l360,320r-38,2l322,322r-36,-2l252,316r-32,-6l188,302r,l160,290,134,278,110,262,88,242r,l68,222,50,198,34,172,22,144r,l12,112,4,80,,44,,6,,,190,e" fillcolor="#be0a5f" stroked="f">
                      <v:path arrowok="t" o:connecttype="custom" o:connectlocs="301625,19050;301625,50800;304800,98425;317500,139700;336550,177800;365125,212725;381000,225425;419100,250825;466725,266700;523875,273050;555625,273050;619125,266700;638175,260350;701675,222250;730250,200025;752475,171450;1108075,117475;1089025,165100;1044575,250825;1019175,288925;962025,355600;895350,412750;860425,434975;774700,473075;730250,485775;628650,504825;511175,511175;454025,508000;349250,492125;298450,479425;212725,441325;139700,384175;107950,352425;53975,273050;34925,228600;6350,127000;0,9525;301625,0" o:connectangles="0,0,0,0,0,0,0,0,0,0,0,0,0,0,0,0,0,0,0,0,0,0,0,0,0,0,0,0,0,0,0,0,0,0,0,0,0,0"/>
                    </v:shape>
                    <v:shape id="Freeform 20" o:spid="_x0000_s1040" style="position:absolute;left:13970;top:1111;width:11366;height:6826;visibility:visible;mso-wrap-style:square;v-text-anchor:top" coordsize="716,4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" path="m,296l6,280r,l20,242,38,204,60,170,84,138r,l112,108,142,82,174,58,210,38r,l228,30r20,-8l268,14r22,-4l310,6,332,2,354,r24,l378,r36,2l450,6r32,6l514,20r,l544,30r28,14l598,62r24,18l622,80r20,22l660,124r16,26l690,180r,l702,210r6,34l714,280r2,38l716,318r-2,26l712,372r-4,30l704,430r-496,l234,304r288,l522,304r,-28l518,250r,l514,236r-4,-12l506,210r-6,-10l500,200r-8,-12l482,180r-12,-8l458,164r,l444,158r-16,-4l408,152r-20,-2l388,150r-20,l348,154r-18,4l314,162r,l298,170r-14,8l270,186r-12,10l258,196r-12,12l236,220r-10,12l218,246r,l204,270r-10,26l,296e" fillcolor="#be0a5f" stroked="f">
                      <v:path arrowok="t" o:connecttype="custom" o:connectlocs="9525,444500;31750,384175;95250,269875;133350,219075;225425,130175;333375,60325;361950,47625;425450,22225;492125,9525;561975,0;600075,0;714375,9525;815975,31750;863600,47625;949325,98425;987425,127000;1047750,196850;1095375,285750;1114425,333375;1133475,444500;1136650,504825;1130300,590550;1117600,682625;371475,482600;828675,482600;822325,396875;815975,374650;803275,333375;793750,317500;765175,285750;727075,260350;704850,250825;647700,241300;615950,238125;552450,244475;498475,257175;473075,269875;428625,295275;409575,311150;374650,349250;346075,390525;323850,428625;0,469900" o:connectangles="0,0,0,0,0,0,0,0,0,0,0,0,0,0,0,0,0,0,0,0,0,0,0,0,0,0,0,0,0,0,0,0,0,0,0,0,0,0,0,0,0,0,0"/>
                    </v:shape>
                    <v:shape id="Freeform 21" o:spid="_x0000_s1041" style="position:absolute;left:79168;width:3397;height:3365;visibility:visible;mso-wrap-style:square;v-text-anchor:top" coordsize="214,2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" path="m106,r,l128,2r20,6l166,18r16,12l196,46r10,18l212,84r2,22l214,106r-2,22l206,148r-10,18l182,182r-16,12l148,204r-20,6l106,212r,l86,210,66,204,48,194,32,182,18,166,8,148,2,128,,106r,l2,84,8,64,18,46,32,30,48,18,66,8,86,2,106,r,xm106,198r,l124,196r18,-6l156,182r14,-12l180,158r8,-16l192,124r2,-18l194,106,192,88,188,70,180,54,170,42,156,30,142,22,124,16r-18,l106,16r-18,l72,22,56,30,44,42,34,54,26,70,20,88r-2,18l18,106r2,18l26,142r8,16l44,170r12,12l72,190r16,6l106,198r,xm164,126r,l160,136r-4,10l150,152r-6,8l138,164r-10,4l120,170r-10,2l110,172,96,170,84,166,74,160,64,152r-8,-8l52,132,48,120r,-14l48,106r,-14l52,80,56,68r8,-8l72,52,84,46,96,42r14,-2l110,40r10,2l128,44r10,4l144,52r8,6l156,66r4,8l164,84r-18,l146,84,142,74,134,64,122,58,110,56r,l100,58r-8,2l84,64r-6,6l72,78r-2,8l68,96r-2,10l66,106r2,10l70,124r4,10l78,140r6,6l92,152r8,2l110,156r,l124,154r10,-6l142,138r4,-12l164,126xe" fillcolor="#be0a5f" stroked="f">
                      <v:path arrowok="t" o:connecttype="custom" o:connectlocs="203200,3175;288925,47625;336550,133350;336550,203200;288925,288925;203200,333375;136525,333375;50800,288925;3175,203200;3175,133350;50800,47625;136525,3175;168275,314325;225425,301625;285750,250825;307975,168275;298450,111125;247650,47625;168275,25400;114300,34925;53975,85725;28575,168275;41275,225425;88900,288925;168275,314325;260350,200025;238125,241300;203200,266700;174625,273050;117475,254000;82550,209550;76200,168275;88900,107950;133350,73025;174625,63500;219075,76200;247650,104775;231775,133350;212725,101600;174625,88900;133350,101600;111125,136525;104775,168275;117475,212725;146050,241300;174625,247650;225425,219075" o:connectangles="0,0,0,0,0,0,0,0,0,0,0,0,0,0,0,0,0,0,0,0,0,0,0,0,0,0,0,0,0,0,0,0,0,0,0,0,0,0,0,0,0,0,0,0,0,0,0"/>
                      <o:lock v:ext="edit" verticies="t"/>
                    </v:shape>
                  </v:group>
                </w:pict>
              </mc:Fallback>
            </mc:AlternateContent>
          </w:r>
        </w:p>
      </w:tc>
    </w:tr>
    <w:tr w:rsidR="00EB6E06" w14:paraId="25F642D6" w14:textId="77777777">
      <w:trPr>
        <w:cantSplit/>
        <w:trHeight w:val="482"/>
      </w:trPr>
      <w:tc>
        <w:tcPr>
          <w:tcW w:w="4253" w:type="dxa"/>
        </w:tcPr>
        <w:p w14:paraId="79635EF4" w14:textId="77777777" w:rsidR="00EB6E06" w:rsidRDefault="00EB6E06">
          <w:pPr>
            <w:pStyle w:val="Footer"/>
          </w:pPr>
        </w:p>
      </w:tc>
      <w:tc>
        <w:tcPr>
          <w:tcW w:w="5103" w:type="dxa"/>
        </w:tcPr>
        <w:p w14:paraId="743EBD6F" w14:textId="77777777" w:rsidR="00EB6E06" w:rsidRDefault="00EB6E06">
          <w:pPr>
            <w:pStyle w:val="Footer"/>
          </w:pPr>
        </w:p>
      </w:tc>
    </w:tr>
  </w:tbl>
  <w:p w14:paraId="736EDACA" w14:textId="536A0E42" w:rsidR="00EB6E06" w:rsidRDefault="00EB6E06">
    <w:pPr>
      <w:pStyle w:val="Footer"/>
    </w:pPr>
    <w:r>
      <w:rPr>
        <w:noProof/>
      </w:rPr>
      <w:fldChar w:fldCharType="begin"/>
    </w:r>
    <w:r>
      <w:rPr>
        <w:noProof/>
      </w:rPr>
      <w:instrText xml:space="preserve"> FILENAME \* LOWER \* MERGEFORMAT </w:instrText>
    </w:r>
    <w:r>
      <w:rPr>
        <w:noProof/>
      </w:rPr>
      <w:fldChar w:fldCharType="separate"/>
    </w:r>
    <w:r w:rsidR="003B5D50">
      <w:rPr>
        <w:noProof/>
      </w:rPr>
      <w:t>document1</w:t>
    </w:r>
    <w:r>
      <w:rPr>
        <w:noProof/>
      </w:rPr>
      <w:fldChar w:fldCharType="end"/>
    </w:r>
  </w:p>
  <w:p w14:paraId="7ECC696C" w14:textId="77777777" w:rsidR="00EB6E06" w:rsidRDefault="00EB6E06">
    <w:pPr>
      <w:pStyle w:val="Absatz0Pt1Pt"/>
      <w:rPr>
        <w:lang w:val="de-C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4133F3" w14:textId="77777777" w:rsidR="006A6FA9" w:rsidRDefault="006A6FA9">
      <w:pPr>
        <w:spacing w:after="0" w:line="240" w:lineRule="auto"/>
      </w:pPr>
      <w:r>
        <w:separator/>
      </w:r>
    </w:p>
    <w:p w14:paraId="1172D05D" w14:textId="77777777" w:rsidR="006A6FA9" w:rsidRDefault="006A6FA9"/>
    <w:p w14:paraId="7CB04684" w14:textId="77777777" w:rsidR="006A6FA9" w:rsidRDefault="006A6FA9"/>
  </w:footnote>
  <w:footnote w:type="continuationSeparator" w:id="0">
    <w:p w14:paraId="14B29175" w14:textId="77777777" w:rsidR="006A6FA9" w:rsidRDefault="006A6FA9">
      <w:pPr>
        <w:spacing w:after="0" w:line="240" w:lineRule="auto"/>
      </w:pPr>
      <w:r>
        <w:continuationSeparator/>
      </w:r>
    </w:p>
    <w:p w14:paraId="2182F7E4" w14:textId="77777777" w:rsidR="006A6FA9" w:rsidRDefault="006A6FA9"/>
    <w:p w14:paraId="386CBD1F" w14:textId="77777777" w:rsidR="006A6FA9" w:rsidRDefault="006A6FA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72" w:type="dxa"/>
      <w:tblLayout w:type="fixed"/>
      <w:tblCellMar>
        <w:left w:w="0" w:type="dxa"/>
        <w:right w:w="0" w:type="dxa"/>
      </w:tblCellMar>
      <w:tblLook w:val="04A0" w:firstRow="1" w:lastRow="0" w:firstColumn="1" w:lastColumn="0" w:noHBand="0" w:noVBand="1"/>
    </w:tblPr>
    <w:tblGrid>
      <w:gridCol w:w="3402"/>
      <w:gridCol w:w="5670"/>
    </w:tblGrid>
    <w:tr w:rsidR="00EB6E06" w14:paraId="56260CA4" w14:textId="77777777">
      <w:trPr>
        <w:cantSplit/>
        <w:trHeight w:hRule="exact" w:val="400"/>
      </w:trPr>
      <w:tc>
        <w:tcPr>
          <w:tcW w:w="3402" w:type="dxa"/>
        </w:tcPr>
        <w:p w14:paraId="0674F11C" w14:textId="77777777" w:rsidR="00EB6E06" w:rsidRDefault="00EB6E06">
          <w:pPr>
            <w:pStyle w:val="Referenz"/>
          </w:pPr>
        </w:p>
      </w:tc>
      <w:tc>
        <w:tcPr>
          <w:tcW w:w="5670" w:type="dxa"/>
        </w:tcPr>
        <w:p w14:paraId="4F5263F6" w14:textId="5FE741D2" w:rsidR="00EB6E06" w:rsidRDefault="00EB6E06">
          <w:pPr>
            <w:pStyle w:val="Referenz"/>
            <w:jc w:val="right"/>
          </w:pPr>
          <w:r>
            <w:fldChar w:fldCharType="begin"/>
          </w:r>
          <w:r>
            <w:instrText xml:space="preserve"> STYLEREF "Titel-Projektbezeichnung 1" </w:instrText>
          </w:r>
          <w:r>
            <w:fldChar w:fldCharType="separate"/>
          </w:r>
          <w:r w:rsidR="003B5D50">
            <w:t>Migrationskonzept</w:t>
          </w:r>
          <w:r>
            <w:fldChar w:fldCharType="end"/>
          </w:r>
        </w:p>
        <w:p w14:paraId="26D1B554" w14:textId="16BB2195" w:rsidR="00EB6E06" w:rsidRDefault="00EB6E06">
          <w:pPr>
            <w:pStyle w:val="Referenz"/>
            <w:jc w:val="right"/>
          </w:pPr>
          <w:r>
            <w:fldChar w:fldCharType="begin"/>
          </w:r>
          <w:r>
            <w:instrText xml:space="preserve"> STYLEREF "Titel-Projektbezeichnung 2" </w:instrText>
          </w:r>
          <w:r>
            <w:fldChar w:fldCharType="separate"/>
          </w:r>
          <w:r w:rsidR="003B5D50">
            <w:t>${h5_projektname}</w:t>
          </w:r>
          <w:r>
            <w:fldChar w:fldCharType="end"/>
          </w:r>
        </w:p>
      </w:tc>
    </w:tr>
  </w:tbl>
  <w:p w14:paraId="0CBFC11B" w14:textId="77777777" w:rsidR="00EB6E06" w:rsidRDefault="00EB6E0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72" w:type="dxa"/>
      <w:tblLayout w:type="fixed"/>
      <w:tblCellMar>
        <w:left w:w="0" w:type="dxa"/>
        <w:right w:w="0" w:type="dxa"/>
      </w:tblCellMar>
      <w:tblLook w:val="04A0" w:firstRow="1" w:lastRow="0" w:firstColumn="1" w:lastColumn="0" w:noHBand="0" w:noVBand="1"/>
    </w:tblPr>
    <w:tblGrid>
      <w:gridCol w:w="6804"/>
      <w:gridCol w:w="2268"/>
    </w:tblGrid>
    <w:tr w:rsidR="00EB6E06" w14:paraId="3039DE52" w14:textId="77777777">
      <w:trPr>
        <w:cantSplit/>
        <w:trHeight w:hRule="exact" w:val="400"/>
      </w:trPr>
      <w:tc>
        <w:tcPr>
          <w:tcW w:w="6804" w:type="dxa"/>
        </w:tcPr>
        <w:p w14:paraId="7D6AC705" w14:textId="3110B6DD" w:rsidR="00EB6E06" w:rsidRDefault="00EB6E06">
          <w:pPr>
            <w:pStyle w:val="Referenz"/>
          </w:pPr>
          <w:r>
            <w:fldChar w:fldCharType="begin"/>
          </w:r>
          <w:r>
            <w:instrText xml:space="preserve"> STYLEREF "Titel-Projektbezeichnung 1" </w:instrText>
          </w:r>
          <w:r>
            <w:fldChar w:fldCharType="separate"/>
          </w:r>
          <w:r w:rsidR="00705B60">
            <w:t>Migrationskonzept</w:t>
          </w:r>
          <w:r>
            <w:fldChar w:fldCharType="end"/>
          </w:r>
        </w:p>
        <w:p w14:paraId="0461FC30" w14:textId="7337251F" w:rsidR="00EB6E06" w:rsidRDefault="00EB6E06">
          <w:pPr>
            <w:pStyle w:val="Referenz"/>
          </w:pPr>
          <w:r>
            <w:fldChar w:fldCharType="begin"/>
          </w:r>
          <w:r>
            <w:instrText xml:space="preserve"> STYLEREF "Titel-Projektbezeichnung 2" </w:instrText>
          </w:r>
          <w:r>
            <w:fldChar w:fldCharType="separate"/>
          </w:r>
          <w:r w:rsidR="00705B60">
            <w:t>SQL Migration</w:t>
          </w:r>
          <w:r>
            <w:fldChar w:fldCharType="end"/>
          </w:r>
        </w:p>
      </w:tc>
      <w:tc>
        <w:tcPr>
          <w:tcW w:w="2268" w:type="dxa"/>
        </w:tcPr>
        <w:p w14:paraId="3E146A2C" w14:textId="77777777" w:rsidR="00EB6E06" w:rsidRDefault="00EB6E06">
          <w:pPr>
            <w:pStyle w:val="Referenz"/>
          </w:pPr>
        </w:p>
      </w:tc>
    </w:tr>
  </w:tbl>
  <w:p w14:paraId="3712BC71" w14:textId="77777777" w:rsidR="00EB6E06" w:rsidRDefault="00EB6E0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945" w:type="dxa"/>
      <w:tblInd w:w="-595" w:type="dxa"/>
      <w:tblLayout w:type="fixed"/>
      <w:tblCellMar>
        <w:left w:w="0" w:type="dxa"/>
        <w:right w:w="0" w:type="dxa"/>
      </w:tblCellMar>
      <w:tblLook w:val="0600" w:firstRow="0" w:lastRow="0" w:firstColumn="0" w:lastColumn="0" w:noHBand="1" w:noVBand="1"/>
    </w:tblPr>
    <w:tblGrid>
      <w:gridCol w:w="4845"/>
      <w:gridCol w:w="5100"/>
    </w:tblGrid>
    <w:tr w:rsidR="00EB6E06" w14:paraId="58213E77" w14:textId="77777777">
      <w:trPr>
        <w:cantSplit/>
        <w:trHeight w:hRule="exact" w:val="1814"/>
      </w:trPr>
      <w:tc>
        <w:tcPr>
          <w:tcW w:w="4848" w:type="dxa"/>
          <w:hideMark/>
        </w:tcPr>
        <w:p w14:paraId="3A86A3DB" w14:textId="77777777" w:rsidR="00EB6E06" w:rsidRDefault="00EB6E06">
          <w:pPr>
            <w:pStyle w:val="Header"/>
          </w:pPr>
          <w:r>
            <w:t>${h5_logo}</w:t>
          </w:r>
        </w:p>
      </w:tc>
      <w:tc>
        <w:tcPr>
          <w:tcW w:w="5103" w:type="dxa"/>
        </w:tcPr>
        <w:p w14:paraId="5A48DF06" w14:textId="77777777" w:rsidR="00EB6E06" w:rsidRDefault="00EB6E06">
          <w:pPr>
            <w:pStyle w:val="Header"/>
          </w:pPr>
          <w:r>
            <w:t>${h5_firma1}</w:t>
          </w:r>
        </w:p>
        <w:p w14:paraId="38A0DA8C" w14:textId="77777777" w:rsidR="00EB6E06" w:rsidRDefault="00EB6E06">
          <w:pPr>
            <w:pStyle w:val="KopfzeileFett"/>
          </w:pPr>
          <w:r>
            <w:t>${h5_firma2}</w:t>
          </w:r>
        </w:p>
        <w:p w14:paraId="0DECFFE2" w14:textId="77777777" w:rsidR="00EB6E06" w:rsidRDefault="00EB6E06">
          <w:pPr>
            <w:pStyle w:val="Header"/>
          </w:pPr>
        </w:p>
      </w:tc>
    </w:tr>
  </w:tbl>
  <w:p w14:paraId="0E66525F" w14:textId="77777777" w:rsidR="00EB6E06" w:rsidRDefault="00EB6E0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2E7C94A8"/>
    <w:lvl w:ilvl="0">
      <w:start w:val="1"/>
      <w:numFmt w:val="ordinal"/>
      <w:lvlText w:val="%1"/>
      <w:lvlJc w:val="left"/>
      <w:pPr>
        <w:tabs>
          <w:tab w:val="num" w:pos="3054"/>
        </w:tabs>
        <w:ind w:left="3054" w:hanging="360"/>
      </w:pPr>
      <w:rPr>
        <w:rFonts w:hint="default"/>
      </w:rPr>
    </w:lvl>
    <w:lvl w:ilvl="1">
      <w:start w:val="1"/>
      <w:numFmt w:val="decimal"/>
      <w:lvlText w:val="%1%2"/>
      <w:lvlJc w:val="left"/>
      <w:pPr>
        <w:tabs>
          <w:tab w:val="num" w:pos="0"/>
        </w:tabs>
        <w:ind w:left="0" w:firstLine="0"/>
      </w:pPr>
      <w:rPr>
        <w:rFonts w:hint="default"/>
      </w:rPr>
    </w:lvl>
    <w:lvl w:ilvl="2">
      <w:start w:val="1"/>
      <w:numFmt w:val="decimal"/>
      <w:lvlText w:val="%1.%2.%3"/>
      <w:lvlJc w:val="left"/>
      <w:pPr>
        <w:tabs>
          <w:tab w:val="num" w:pos="0"/>
        </w:tabs>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upperLetter"/>
      <w:pStyle w:val="Heading8"/>
      <w:lvlText w:val="Anhang %8"/>
      <w:lvlJc w:val="left"/>
      <w:pPr>
        <w:tabs>
          <w:tab w:val="num" w:pos="0"/>
        </w:tabs>
        <w:ind w:left="0" w:firstLine="0"/>
      </w:pPr>
      <w:rPr>
        <w:rFonts w:hint="default"/>
      </w:rPr>
    </w:lvl>
    <w:lvl w:ilvl="8">
      <w:start w:val="1"/>
      <w:numFmt w:val="upperLetter"/>
      <w:pStyle w:val="Heading9"/>
      <w:lvlText w:val="Anhang %8.%9"/>
      <w:lvlJc w:val="left"/>
      <w:pPr>
        <w:tabs>
          <w:tab w:val="num" w:pos="1440"/>
        </w:tabs>
        <w:ind w:left="0" w:firstLine="0"/>
      </w:pPr>
      <w:rPr>
        <w:rFonts w:hint="default"/>
        <w:b/>
      </w:rPr>
    </w:lvl>
  </w:abstractNum>
  <w:abstractNum w:abstractNumId="1" w15:restartNumberingAfterBreak="0">
    <w:nsid w:val="031B60B6"/>
    <w:multiLevelType w:val="hybridMultilevel"/>
    <w:tmpl w:val="F362B2D0"/>
    <w:lvl w:ilvl="0" w:tplc="69B6D5EE">
      <w:start w:val="1"/>
      <w:numFmt w:val="bullet"/>
      <w:lvlText w:val=""/>
      <w:lvlJc w:val="left"/>
      <w:pPr>
        <w:ind w:left="360" w:hanging="360"/>
      </w:pPr>
      <w:rPr>
        <w:rFonts w:ascii="Symbol" w:hAnsi="Symbol" w:hint="default"/>
        <w:color w:val="BE0A5F"/>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3AD2E09"/>
    <w:multiLevelType w:val="singleLevel"/>
    <w:tmpl w:val="69D80504"/>
    <w:lvl w:ilvl="0">
      <w:start w:val="1"/>
      <w:numFmt w:val="lowerLetter"/>
      <w:pStyle w:val="Aufzhlungsalpha1n"/>
      <w:lvlText w:val="%1)"/>
      <w:legacy w:legacy="1" w:legacySpace="0" w:legacyIndent="283"/>
      <w:lvlJc w:val="left"/>
      <w:pPr>
        <w:ind w:left="992" w:hanging="283"/>
      </w:pPr>
    </w:lvl>
  </w:abstractNum>
  <w:abstractNum w:abstractNumId="3" w15:restartNumberingAfterBreak="0">
    <w:nsid w:val="05DF6AB5"/>
    <w:multiLevelType w:val="hybridMultilevel"/>
    <w:tmpl w:val="1704648A"/>
    <w:lvl w:ilvl="0" w:tplc="66820ADE">
      <w:start w:val="1"/>
      <w:numFmt w:val="bullet"/>
      <w:pStyle w:val="AufzhlungspunktSubSub3"/>
      <w:lvlText w:val="o"/>
      <w:lvlJc w:val="left"/>
      <w:pPr>
        <w:ind w:left="927" w:hanging="360"/>
      </w:pPr>
      <w:rPr>
        <w:rFonts w:ascii="Courier New" w:hAnsi="Courier New" w:hint="default"/>
        <w:sz w:val="24"/>
      </w:rPr>
    </w:lvl>
    <w:lvl w:ilvl="1" w:tplc="08070003" w:tentative="1">
      <w:start w:val="1"/>
      <w:numFmt w:val="bullet"/>
      <w:lvlText w:val="o"/>
      <w:lvlJc w:val="left"/>
      <w:pPr>
        <w:tabs>
          <w:tab w:val="num" w:pos="2857"/>
        </w:tabs>
        <w:ind w:left="2857" w:hanging="360"/>
      </w:pPr>
      <w:rPr>
        <w:rFonts w:ascii="Courier New" w:hAnsi="Courier New" w:cs="Courier New" w:hint="default"/>
      </w:rPr>
    </w:lvl>
    <w:lvl w:ilvl="2" w:tplc="08070005" w:tentative="1">
      <w:start w:val="1"/>
      <w:numFmt w:val="bullet"/>
      <w:lvlText w:val=""/>
      <w:lvlJc w:val="left"/>
      <w:pPr>
        <w:tabs>
          <w:tab w:val="num" w:pos="3577"/>
        </w:tabs>
        <w:ind w:left="3577" w:hanging="360"/>
      </w:pPr>
      <w:rPr>
        <w:rFonts w:ascii="Wingdings" w:hAnsi="Wingdings" w:hint="default"/>
      </w:rPr>
    </w:lvl>
    <w:lvl w:ilvl="3" w:tplc="08070001" w:tentative="1">
      <w:start w:val="1"/>
      <w:numFmt w:val="bullet"/>
      <w:lvlText w:val=""/>
      <w:lvlJc w:val="left"/>
      <w:pPr>
        <w:tabs>
          <w:tab w:val="num" w:pos="4297"/>
        </w:tabs>
        <w:ind w:left="4297" w:hanging="360"/>
      </w:pPr>
      <w:rPr>
        <w:rFonts w:ascii="Symbol" w:hAnsi="Symbol" w:hint="default"/>
      </w:rPr>
    </w:lvl>
    <w:lvl w:ilvl="4" w:tplc="08070003" w:tentative="1">
      <w:start w:val="1"/>
      <w:numFmt w:val="bullet"/>
      <w:lvlText w:val="o"/>
      <w:lvlJc w:val="left"/>
      <w:pPr>
        <w:tabs>
          <w:tab w:val="num" w:pos="5017"/>
        </w:tabs>
        <w:ind w:left="5017" w:hanging="360"/>
      </w:pPr>
      <w:rPr>
        <w:rFonts w:ascii="Courier New" w:hAnsi="Courier New" w:cs="Courier New" w:hint="default"/>
      </w:rPr>
    </w:lvl>
    <w:lvl w:ilvl="5" w:tplc="08070005" w:tentative="1">
      <w:start w:val="1"/>
      <w:numFmt w:val="bullet"/>
      <w:lvlText w:val=""/>
      <w:lvlJc w:val="left"/>
      <w:pPr>
        <w:tabs>
          <w:tab w:val="num" w:pos="5737"/>
        </w:tabs>
        <w:ind w:left="5737" w:hanging="360"/>
      </w:pPr>
      <w:rPr>
        <w:rFonts w:ascii="Wingdings" w:hAnsi="Wingdings" w:hint="default"/>
      </w:rPr>
    </w:lvl>
    <w:lvl w:ilvl="6" w:tplc="08070001" w:tentative="1">
      <w:start w:val="1"/>
      <w:numFmt w:val="bullet"/>
      <w:lvlText w:val=""/>
      <w:lvlJc w:val="left"/>
      <w:pPr>
        <w:tabs>
          <w:tab w:val="num" w:pos="6457"/>
        </w:tabs>
        <w:ind w:left="6457" w:hanging="360"/>
      </w:pPr>
      <w:rPr>
        <w:rFonts w:ascii="Symbol" w:hAnsi="Symbol" w:hint="default"/>
      </w:rPr>
    </w:lvl>
    <w:lvl w:ilvl="7" w:tplc="08070003" w:tentative="1">
      <w:start w:val="1"/>
      <w:numFmt w:val="bullet"/>
      <w:lvlText w:val="o"/>
      <w:lvlJc w:val="left"/>
      <w:pPr>
        <w:tabs>
          <w:tab w:val="num" w:pos="7177"/>
        </w:tabs>
        <w:ind w:left="7177" w:hanging="360"/>
      </w:pPr>
      <w:rPr>
        <w:rFonts w:ascii="Courier New" w:hAnsi="Courier New" w:cs="Courier New" w:hint="default"/>
      </w:rPr>
    </w:lvl>
    <w:lvl w:ilvl="8" w:tplc="08070005" w:tentative="1">
      <w:start w:val="1"/>
      <w:numFmt w:val="bullet"/>
      <w:lvlText w:val=""/>
      <w:lvlJc w:val="left"/>
      <w:pPr>
        <w:tabs>
          <w:tab w:val="num" w:pos="7897"/>
        </w:tabs>
        <w:ind w:left="7897" w:hanging="360"/>
      </w:pPr>
      <w:rPr>
        <w:rFonts w:ascii="Wingdings" w:hAnsi="Wingdings" w:hint="default"/>
      </w:rPr>
    </w:lvl>
  </w:abstractNum>
  <w:abstractNum w:abstractNumId="4" w15:restartNumberingAfterBreak="0">
    <w:nsid w:val="0EF039B9"/>
    <w:multiLevelType w:val="hybridMultilevel"/>
    <w:tmpl w:val="5582F628"/>
    <w:lvl w:ilvl="0" w:tplc="EFA4F250">
      <w:start w:val="1"/>
      <w:numFmt w:val="bullet"/>
      <w:pStyle w:val="Aufzhlung1CDB"/>
      <w:lvlText w:val=""/>
      <w:lvlJc w:val="left"/>
      <w:pPr>
        <w:tabs>
          <w:tab w:val="num" w:pos="284"/>
        </w:tabs>
        <w:ind w:left="284" w:hanging="284"/>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363FD6"/>
    <w:multiLevelType w:val="hybridMultilevel"/>
    <w:tmpl w:val="22965C26"/>
    <w:lvl w:ilvl="0" w:tplc="9B1AB50A">
      <w:start w:val="1"/>
      <w:numFmt w:val="bullet"/>
      <w:pStyle w:val="Aufzhlungspunkt1"/>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06B1614"/>
    <w:multiLevelType w:val="hybridMultilevel"/>
    <w:tmpl w:val="850A3382"/>
    <w:lvl w:ilvl="0" w:tplc="6E88EAA8">
      <w:start w:val="1"/>
      <w:numFmt w:val="bullet"/>
      <w:pStyle w:val="Aufzhlungspunkt1Tab12PtTite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3236962"/>
    <w:multiLevelType w:val="singleLevel"/>
    <w:tmpl w:val="200E1982"/>
    <w:lvl w:ilvl="0">
      <w:start w:val="1"/>
      <w:numFmt w:val="decimal"/>
      <w:pStyle w:val="Aufzhlungsnum1"/>
      <w:lvlText w:val="%1"/>
      <w:lvlJc w:val="left"/>
      <w:pPr>
        <w:ind w:left="1211" w:hanging="360"/>
      </w:pPr>
      <w:rPr>
        <w:rFonts w:hint="default"/>
      </w:rPr>
    </w:lvl>
  </w:abstractNum>
  <w:abstractNum w:abstractNumId="8" w15:restartNumberingAfterBreak="0">
    <w:nsid w:val="1B0415D8"/>
    <w:multiLevelType w:val="hybridMultilevel"/>
    <w:tmpl w:val="10283E14"/>
    <w:lvl w:ilvl="0" w:tplc="F9A85BEE">
      <w:start w:val="1"/>
      <w:numFmt w:val="decimal"/>
      <w:pStyle w:val="AufzhlungsnumSub1"/>
      <w:lvlText w:val="%1"/>
      <w:lvlJc w:val="left"/>
      <w:pPr>
        <w:ind w:left="1494" w:hanging="360"/>
      </w:pPr>
      <w:rPr>
        <w:rFonts w:hint="default"/>
      </w:rPr>
    </w:lvl>
    <w:lvl w:ilvl="1" w:tplc="08070019" w:tentative="1">
      <w:start w:val="1"/>
      <w:numFmt w:val="lowerLetter"/>
      <w:lvlText w:val="%2."/>
      <w:lvlJc w:val="left"/>
      <w:pPr>
        <w:tabs>
          <w:tab w:val="num" w:pos="1440"/>
        </w:tabs>
        <w:ind w:left="1440" w:hanging="360"/>
      </w:pPr>
    </w:lvl>
    <w:lvl w:ilvl="2" w:tplc="0807001B" w:tentative="1">
      <w:start w:val="1"/>
      <w:numFmt w:val="lowerRoman"/>
      <w:lvlText w:val="%3."/>
      <w:lvlJc w:val="right"/>
      <w:pPr>
        <w:tabs>
          <w:tab w:val="num" w:pos="2160"/>
        </w:tabs>
        <w:ind w:left="2160" w:hanging="180"/>
      </w:pPr>
    </w:lvl>
    <w:lvl w:ilvl="3" w:tplc="0807000F" w:tentative="1">
      <w:start w:val="1"/>
      <w:numFmt w:val="decimal"/>
      <w:lvlText w:val="%4."/>
      <w:lvlJc w:val="left"/>
      <w:pPr>
        <w:tabs>
          <w:tab w:val="num" w:pos="2880"/>
        </w:tabs>
        <w:ind w:left="2880" w:hanging="360"/>
      </w:pPr>
    </w:lvl>
    <w:lvl w:ilvl="4" w:tplc="08070019" w:tentative="1">
      <w:start w:val="1"/>
      <w:numFmt w:val="lowerLetter"/>
      <w:lvlText w:val="%5."/>
      <w:lvlJc w:val="left"/>
      <w:pPr>
        <w:tabs>
          <w:tab w:val="num" w:pos="3600"/>
        </w:tabs>
        <w:ind w:left="3600" w:hanging="360"/>
      </w:pPr>
    </w:lvl>
    <w:lvl w:ilvl="5" w:tplc="0807001B" w:tentative="1">
      <w:start w:val="1"/>
      <w:numFmt w:val="lowerRoman"/>
      <w:lvlText w:val="%6."/>
      <w:lvlJc w:val="right"/>
      <w:pPr>
        <w:tabs>
          <w:tab w:val="num" w:pos="4320"/>
        </w:tabs>
        <w:ind w:left="4320" w:hanging="180"/>
      </w:pPr>
    </w:lvl>
    <w:lvl w:ilvl="6" w:tplc="0807000F" w:tentative="1">
      <w:start w:val="1"/>
      <w:numFmt w:val="decimal"/>
      <w:lvlText w:val="%7."/>
      <w:lvlJc w:val="left"/>
      <w:pPr>
        <w:tabs>
          <w:tab w:val="num" w:pos="5040"/>
        </w:tabs>
        <w:ind w:left="5040" w:hanging="360"/>
      </w:pPr>
    </w:lvl>
    <w:lvl w:ilvl="7" w:tplc="08070019" w:tentative="1">
      <w:start w:val="1"/>
      <w:numFmt w:val="lowerLetter"/>
      <w:lvlText w:val="%8."/>
      <w:lvlJc w:val="left"/>
      <w:pPr>
        <w:tabs>
          <w:tab w:val="num" w:pos="5760"/>
        </w:tabs>
        <w:ind w:left="5760" w:hanging="360"/>
      </w:pPr>
    </w:lvl>
    <w:lvl w:ilvl="8" w:tplc="0807001B" w:tentative="1">
      <w:start w:val="1"/>
      <w:numFmt w:val="lowerRoman"/>
      <w:lvlText w:val="%9."/>
      <w:lvlJc w:val="right"/>
      <w:pPr>
        <w:tabs>
          <w:tab w:val="num" w:pos="6480"/>
        </w:tabs>
        <w:ind w:left="6480" w:hanging="180"/>
      </w:pPr>
    </w:lvl>
  </w:abstractNum>
  <w:abstractNum w:abstractNumId="9" w15:restartNumberingAfterBreak="0">
    <w:nsid w:val="20BD1C6D"/>
    <w:multiLevelType w:val="hybridMultilevel"/>
    <w:tmpl w:val="1A9EA38A"/>
    <w:lvl w:ilvl="0" w:tplc="7604F89C">
      <w:start w:val="1"/>
      <w:numFmt w:val="bullet"/>
      <w:pStyle w:val="AufzhlungspunktSub1"/>
      <w:lvlText w:val=""/>
      <w:lvlJc w:val="left"/>
      <w:pPr>
        <w:tabs>
          <w:tab w:val="num" w:pos="2913"/>
        </w:tabs>
        <w:ind w:left="2913" w:hanging="360"/>
      </w:pPr>
      <w:rPr>
        <w:rFonts w:ascii="Symbol" w:hAnsi="Symbol" w:hint="default"/>
        <w:b w:val="0"/>
        <w:i w:val="0"/>
        <w:color w:val="auto"/>
        <w:sz w:val="24"/>
      </w:rPr>
    </w:lvl>
    <w:lvl w:ilvl="1" w:tplc="08070003" w:tentative="1">
      <w:start w:val="1"/>
      <w:numFmt w:val="bullet"/>
      <w:lvlText w:val="o"/>
      <w:lvlJc w:val="left"/>
      <w:pPr>
        <w:tabs>
          <w:tab w:val="num" w:pos="2433"/>
        </w:tabs>
        <w:ind w:left="2433" w:hanging="360"/>
      </w:pPr>
      <w:rPr>
        <w:rFonts w:ascii="Courier New" w:hAnsi="Courier New" w:cs="Courier New" w:hint="default"/>
      </w:rPr>
    </w:lvl>
    <w:lvl w:ilvl="2" w:tplc="08070005" w:tentative="1">
      <w:start w:val="1"/>
      <w:numFmt w:val="bullet"/>
      <w:lvlText w:val=""/>
      <w:lvlJc w:val="left"/>
      <w:pPr>
        <w:tabs>
          <w:tab w:val="num" w:pos="3153"/>
        </w:tabs>
        <w:ind w:left="3153" w:hanging="360"/>
      </w:pPr>
      <w:rPr>
        <w:rFonts w:ascii="Wingdings" w:hAnsi="Wingdings" w:hint="default"/>
      </w:rPr>
    </w:lvl>
    <w:lvl w:ilvl="3" w:tplc="08070001" w:tentative="1">
      <w:start w:val="1"/>
      <w:numFmt w:val="bullet"/>
      <w:lvlText w:val=""/>
      <w:lvlJc w:val="left"/>
      <w:pPr>
        <w:tabs>
          <w:tab w:val="num" w:pos="3873"/>
        </w:tabs>
        <w:ind w:left="3873" w:hanging="360"/>
      </w:pPr>
      <w:rPr>
        <w:rFonts w:ascii="Symbol" w:hAnsi="Symbol" w:hint="default"/>
      </w:rPr>
    </w:lvl>
    <w:lvl w:ilvl="4" w:tplc="08070003" w:tentative="1">
      <w:start w:val="1"/>
      <w:numFmt w:val="bullet"/>
      <w:lvlText w:val="o"/>
      <w:lvlJc w:val="left"/>
      <w:pPr>
        <w:tabs>
          <w:tab w:val="num" w:pos="4593"/>
        </w:tabs>
        <w:ind w:left="4593" w:hanging="360"/>
      </w:pPr>
      <w:rPr>
        <w:rFonts w:ascii="Courier New" w:hAnsi="Courier New" w:cs="Courier New" w:hint="default"/>
      </w:rPr>
    </w:lvl>
    <w:lvl w:ilvl="5" w:tplc="08070005" w:tentative="1">
      <w:start w:val="1"/>
      <w:numFmt w:val="bullet"/>
      <w:lvlText w:val=""/>
      <w:lvlJc w:val="left"/>
      <w:pPr>
        <w:tabs>
          <w:tab w:val="num" w:pos="5313"/>
        </w:tabs>
        <w:ind w:left="5313" w:hanging="360"/>
      </w:pPr>
      <w:rPr>
        <w:rFonts w:ascii="Wingdings" w:hAnsi="Wingdings" w:hint="default"/>
      </w:rPr>
    </w:lvl>
    <w:lvl w:ilvl="6" w:tplc="08070001" w:tentative="1">
      <w:start w:val="1"/>
      <w:numFmt w:val="bullet"/>
      <w:lvlText w:val=""/>
      <w:lvlJc w:val="left"/>
      <w:pPr>
        <w:tabs>
          <w:tab w:val="num" w:pos="6033"/>
        </w:tabs>
        <w:ind w:left="6033" w:hanging="360"/>
      </w:pPr>
      <w:rPr>
        <w:rFonts w:ascii="Symbol" w:hAnsi="Symbol" w:hint="default"/>
      </w:rPr>
    </w:lvl>
    <w:lvl w:ilvl="7" w:tplc="08070003" w:tentative="1">
      <w:start w:val="1"/>
      <w:numFmt w:val="bullet"/>
      <w:lvlText w:val="o"/>
      <w:lvlJc w:val="left"/>
      <w:pPr>
        <w:tabs>
          <w:tab w:val="num" w:pos="6753"/>
        </w:tabs>
        <w:ind w:left="6753" w:hanging="360"/>
      </w:pPr>
      <w:rPr>
        <w:rFonts w:ascii="Courier New" w:hAnsi="Courier New" w:cs="Courier New" w:hint="default"/>
      </w:rPr>
    </w:lvl>
    <w:lvl w:ilvl="8" w:tplc="08070005" w:tentative="1">
      <w:start w:val="1"/>
      <w:numFmt w:val="bullet"/>
      <w:lvlText w:val=""/>
      <w:lvlJc w:val="left"/>
      <w:pPr>
        <w:tabs>
          <w:tab w:val="num" w:pos="7473"/>
        </w:tabs>
        <w:ind w:left="7473" w:hanging="360"/>
      </w:pPr>
      <w:rPr>
        <w:rFonts w:ascii="Wingdings" w:hAnsi="Wingdings" w:hint="default"/>
      </w:rPr>
    </w:lvl>
  </w:abstractNum>
  <w:abstractNum w:abstractNumId="10" w15:restartNumberingAfterBreak="0">
    <w:nsid w:val="25FA2406"/>
    <w:multiLevelType w:val="hybridMultilevel"/>
    <w:tmpl w:val="BBA8A394"/>
    <w:lvl w:ilvl="0" w:tplc="3D5EC8F6">
      <w:start w:val="1"/>
      <w:numFmt w:val="bullet"/>
      <w:pStyle w:val="Plus"/>
      <w:lvlText w:val="+"/>
      <w:lvlJc w:val="left"/>
      <w:pPr>
        <w:tabs>
          <w:tab w:val="num" w:pos="1417"/>
        </w:tabs>
        <w:ind w:left="1417" w:hanging="425"/>
      </w:pPr>
      <w:rPr>
        <w:rFonts w:hint="default"/>
        <w:b/>
        <w:i w:val="0"/>
        <w:sz w:val="24"/>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Times New Roman" w:hint="default"/>
      </w:rPr>
    </w:lvl>
    <w:lvl w:ilvl="3" w:tplc="04070001">
      <w:start w:val="1"/>
      <w:numFmt w:val="bullet"/>
      <w:lvlText w:val=""/>
      <w:lvlJc w:val="left"/>
      <w:pPr>
        <w:tabs>
          <w:tab w:val="num" w:pos="2880"/>
        </w:tabs>
        <w:ind w:left="2880" w:hanging="360"/>
      </w:pPr>
      <w:rPr>
        <w:rFonts w:ascii="Symbol" w:hAnsi="Symbol" w:cs="Times New Roman"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Times New Roman" w:hint="default"/>
      </w:rPr>
    </w:lvl>
    <w:lvl w:ilvl="6" w:tplc="04070001">
      <w:start w:val="1"/>
      <w:numFmt w:val="bullet"/>
      <w:lvlText w:val=""/>
      <w:lvlJc w:val="left"/>
      <w:pPr>
        <w:tabs>
          <w:tab w:val="num" w:pos="5040"/>
        </w:tabs>
        <w:ind w:left="5040" w:hanging="360"/>
      </w:pPr>
      <w:rPr>
        <w:rFonts w:ascii="Symbol" w:hAnsi="Symbol" w:cs="Times New Roman"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Times New Roman" w:hint="default"/>
      </w:rPr>
    </w:lvl>
  </w:abstractNum>
  <w:abstractNum w:abstractNumId="11" w15:restartNumberingAfterBreak="0">
    <w:nsid w:val="2CC41400"/>
    <w:multiLevelType w:val="hybridMultilevel"/>
    <w:tmpl w:val="31141344"/>
    <w:lvl w:ilvl="0" w:tplc="947E3788">
      <w:start w:val="1"/>
      <w:numFmt w:val="bullet"/>
      <w:pStyle w:val="Aufzhlungspunkt3n0Pt"/>
      <w:lvlText w:val="o"/>
      <w:lvlJc w:val="left"/>
      <w:pPr>
        <w:tabs>
          <w:tab w:val="num" w:pos="1571"/>
        </w:tabs>
        <w:ind w:left="1571"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37F5655"/>
    <w:multiLevelType w:val="hybridMultilevel"/>
    <w:tmpl w:val="A1000300"/>
    <w:lvl w:ilvl="0" w:tplc="98FEF37A">
      <w:start w:val="1"/>
      <w:numFmt w:val="bullet"/>
      <w:pStyle w:val="Aufzhlungspunkt3"/>
      <w:lvlText w:val="o"/>
      <w:lvlJc w:val="left"/>
      <w:pPr>
        <w:ind w:left="360" w:hanging="360"/>
      </w:pPr>
      <w:rPr>
        <w:rFonts w:ascii="Courier New" w:hAnsi="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39B3420E"/>
    <w:multiLevelType w:val="hybridMultilevel"/>
    <w:tmpl w:val="684A4F3A"/>
    <w:lvl w:ilvl="0" w:tplc="D4EA8DF2">
      <w:start w:val="1"/>
      <w:numFmt w:val="bullet"/>
      <w:pStyle w:val="AufzhlungspunktSub3"/>
      <w:lvlText w:val="o"/>
      <w:lvlJc w:val="left"/>
      <w:pPr>
        <w:tabs>
          <w:tab w:val="num" w:pos="1855"/>
        </w:tabs>
        <w:ind w:left="1855" w:hanging="360"/>
      </w:pPr>
      <w:rPr>
        <w:rFonts w:ascii="Courier New" w:hAnsi="Courier New" w:hint="default"/>
        <w:sz w:val="24"/>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3E8C3AD3"/>
    <w:multiLevelType w:val="hybridMultilevel"/>
    <w:tmpl w:val="99F84E1C"/>
    <w:lvl w:ilvl="0" w:tplc="EC982432">
      <w:start w:val="1"/>
      <w:numFmt w:val="bullet"/>
      <w:pStyle w:val="Aufzhlungspunkt2"/>
      <w:lvlText w:val="–"/>
      <w:lvlJc w:val="left"/>
      <w:pPr>
        <w:tabs>
          <w:tab w:val="num" w:pos="1571"/>
        </w:tabs>
        <w:ind w:left="1571" w:hanging="360"/>
      </w:pPr>
      <w:rPr>
        <w:rFonts w:ascii="Arial" w:hAnsi="Arial"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15" w15:restartNumberingAfterBreak="0">
    <w:nsid w:val="3EAE6880"/>
    <w:multiLevelType w:val="hybridMultilevel"/>
    <w:tmpl w:val="CCF09256"/>
    <w:lvl w:ilvl="0" w:tplc="98D6F5DE">
      <w:start w:val="1"/>
      <w:numFmt w:val="bullet"/>
      <w:lvlText w:val=""/>
      <w:lvlJc w:val="left"/>
      <w:pPr>
        <w:ind w:left="360" w:hanging="360"/>
      </w:pPr>
      <w:rPr>
        <w:rFonts w:ascii="Symbol" w:hAnsi="Symbol" w:hint="default"/>
        <w:color w:val="BE0A5F"/>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41D42E1A"/>
    <w:multiLevelType w:val="hybridMultilevel"/>
    <w:tmpl w:val="154A2CC4"/>
    <w:lvl w:ilvl="0" w:tplc="0CF0D06A">
      <w:start w:val="1"/>
      <w:numFmt w:val="bullet"/>
      <w:pStyle w:val="Minus"/>
      <w:lvlText w:val="-"/>
      <w:lvlJc w:val="left"/>
      <w:pPr>
        <w:tabs>
          <w:tab w:val="num" w:pos="1636"/>
        </w:tabs>
        <w:ind w:left="1636" w:hanging="360"/>
      </w:pPr>
      <w:rPr>
        <w:rFonts w:ascii="Helvetica" w:hAnsi="Helvetica" w:hint="default"/>
        <w:b/>
        <w:i w:val="0"/>
        <w:sz w:val="28"/>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7" w15:restartNumberingAfterBreak="0">
    <w:nsid w:val="424C1574"/>
    <w:multiLevelType w:val="hybridMultilevel"/>
    <w:tmpl w:val="D5466002"/>
    <w:lvl w:ilvl="0" w:tplc="841EF77E">
      <w:start w:val="1"/>
      <w:numFmt w:val="bullet"/>
      <w:pStyle w:val="Aufzhlungspunkt1n10"/>
      <w:lvlText w:val=""/>
      <w:lvlJc w:val="left"/>
      <w:pPr>
        <w:ind w:left="720" w:hanging="360"/>
      </w:pPr>
      <w:rPr>
        <w:rFonts w:ascii="Symbol" w:hAnsi="Symbol" w:hint="default"/>
        <w:b w:val="0"/>
        <w:i w:val="0"/>
        <w:color w:val="auto"/>
        <w:sz w:val="2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4C0354EE"/>
    <w:multiLevelType w:val="hybridMultilevel"/>
    <w:tmpl w:val="E35A7350"/>
    <w:lvl w:ilvl="0" w:tplc="C7FA8080">
      <w:start w:val="1"/>
      <w:numFmt w:val="bullet"/>
      <w:pStyle w:val="Aufzhlungspfeil1Subpfeil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4C494191"/>
    <w:multiLevelType w:val="hybridMultilevel"/>
    <w:tmpl w:val="1E6A3ED0"/>
    <w:lvl w:ilvl="0" w:tplc="0C9AD06A">
      <w:start w:val="1"/>
      <w:numFmt w:val="bullet"/>
      <w:pStyle w:val="Aufzhlungspunkt3n"/>
      <w:lvlText w:val="o"/>
      <w:lvlJc w:val="left"/>
      <w:pPr>
        <w:tabs>
          <w:tab w:val="num" w:pos="1571"/>
        </w:tabs>
        <w:ind w:left="1571" w:hanging="360"/>
      </w:pPr>
      <w:rPr>
        <w:rFonts w:ascii="Courier New" w:hAnsi="Courier New" w:hint="default"/>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0" w15:restartNumberingAfterBreak="0">
    <w:nsid w:val="4D370BFB"/>
    <w:multiLevelType w:val="multilevel"/>
    <w:tmpl w:val="22A21F6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4FE66A32"/>
    <w:multiLevelType w:val="hybridMultilevel"/>
    <w:tmpl w:val="F8824BFC"/>
    <w:lvl w:ilvl="0" w:tplc="6BB211E4">
      <w:start w:val="1"/>
      <w:numFmt w:val="bullet"/>
      <w:pStyle w:val="Aufzhlungspunkt1n"/>
      <w:lvlText w:val=""/>
      <w:lvlJc w:val="left"/>
      <w:pPr>
        <w:tabs>
          <w:tab w:val="num" w:pos="1920"/>
        </w:tabs>
        <w:ind w:left="1920" w:hanging="360"/>
      </w:pPr>
      <w:rPr>
        <w:rFonts w:ascii="Symbol" w:hAnsi="Symbol" w:hint="default"/>
        <w:b w:val="0"/>
        <w:i w:val="0"/>
        <w:color w:val="auto"/>
        <w:sz w:val="24"/>
      </w:rPr>
    </w:lvl>
    <w:lvl w:ilvl="1" w:tplc="08070003" w:tentative="1">
      <w:start w:val="1"/>
      <w:numFmt w:val="bullet"/>
      <w:lvlText w:val="o"/>
      <w:lvlJc w:val="left"/>
      <w:pPr>
        <w:tabs>
          <w:tab w:val="num" w:pos="2291"/>
        </w:tabs>
        <w:ind w:left="2291" w:hanging="360"/>
      </w:pPr>
      <w:rPr>
        <w:rFonts w:ascii="Courier New" w:hAnsi="Courier New" w:cs="Courier New" w:hint="default"/>
      </w:rPr>
    </w:lvl>
    <w:lvl w:ilvl="2" w:tplc="08070005" w:tentative="1">
      <w:start w:val="1"/>
      <w:numFmt w:val="bullet"/>
      <w:lvlText w:val=""/>
      <w:lvlJc w:val="left"/>
      <w:pPr>
        <w:tabs>
          <w:tab w:val="num" w:pos="3011"/>
        </w:tabs>
        <w:ind w:left="3011" w:hanging="360"/>
      </w:pPr>
      <w:rPr>
        <w:rFonts w:ascii="Wingdings" w:hAnsi="Wingdings" w:hint="default"/>
      </w:rPr>
    </w:lvl>
    <w:lvl w:ilvl="3" w:tplc="08070001" w:tentative="1">
      <w:start w:val="1"/>
      <w:numFmt w:val="bullet"/>
      <w:lvlText w:val=""/>
      <w:lvlJc w:val="left"/>
      <w:pPr>
        <w:tabs>
          <w:tab w:val="num" w:pos="3731"/>
        </w:tabs>
        <w:ind w:left="3731" w:hanging="360"/>
      </w:pPr>
      <w:rPr>
        <w:rFonts w:ascii="Symbol" w:hAnsi="Symbol" w:hint="default"/>
      </w:rPr>
    </w:lvl>
    <w:lvl w:ilvl="4" w:tplc="08070003" w:tentative="1">
      <w:start w:val="1"/>
      <w:numFmt w:val="bullet"/>
      <w:lvlText w:val="o"/>
      <w:lvlJc w:val="left"/>
      <w:pPr>
        <w:tabs>
          <w:tab w:val="num" w:pos="4451"/>
        </w:tabs>
        <w:ind w:left="4451" w:hanging="360"/>
      </w:pPr>
      <w:rPr>
        <w:rFonts w:ascii="Courier New" w:hAnsi="Courier New" w:cs="Courier New" w:hint="default"/>
      </w:rPr>
    </w:lvl>
    <w:lvl w:ilvl="5" w:tplc="08070005" w:tentative="1">
      <w:start w:val="1"/>
      <w:numFmt w:val="bullet"/>
      <w:lvlText w:val=""/>
      <w:lvlJc w:val="left"/>
      <w:pPr>
        <w:tabs>
          <w:tab w:val="num" w:pos="5171"/>
        </w:tabs>
        <w:ind w:left="5171" w:hanging="360"/>
      </w:pPr>
      <w:rPr>
        <w:rFonts w:ascii="Wingdings" w:hAnsi="Wingdings" w:hint="default"/>
      </w:rPr>
    </w:lvl>
    <w:lvl w:ilvl="6" w:tplc="08070001" w:tentative="1">
      <w:start w:val="1"/>
      <w:numFmt w:val="bullet"/>
      <w:lvlText w:val=""/>
      <w:lvlJc w:val="left"/>
      <w:pPr>
        <w:tabs>
          <w:tab w:val="num" w:pos="5891"/>
        </w:tabs>
        <w:ind w:left="5891" w:hanging="360"/>
      </w:pPr>
      <w:rPr>
        <w:rFonts w:ascii="Symbol" w:hAnsi="Symbol" w:hint="default"/>
      </w:rPr>
    </w:lvl>
    <w:lvl w:ilvl="7" w:tplc="08070003" w:tentative="1">
      <w:start w:val="1"/>
      <w:numFmt w:val="bullet"/>
      <w:lvlText w:val="o"/>
      <w:lvlJc w:val="left"/>
      <w:pPr>
        <w:tabs>
          <w:tab w:val="num" w:pos="6611"/>
        </w:tabs>
        <w:ind w:left="6611" w:hanging="360"/>
      </w:pPr>
      <w:rPr>
        <w:rFonts w:ascii="Courier New" w:hAnsi="Courier New" w:cs="Courier New" w:hint="default"/>
      </w:rPr>
    </w:lvl>
    <w:lvl w:ilvl="8" w:tplc="08070005" w:tentative="1">
      <w:start w:val="1"/>
      <w:numFmt w:val="bullet"/>
      <w:lvlText w:val=""/>
      <w:lvlJc w:val="left"/>
      <w:pPr>
        <w:tabs>
          <w:tab w:val="num" w:pos="7331"/>
        </w:tabs>
        <w:ind w:left="7331" w:hanging="360"/>
      </w:pPr>
      <w:rPr>
        <w:rFonts w:ascii="Wingdings" w:hAnsi="Wingdings" w:hint="default"/>
      </w:rPr>
    </w:lvl>
  </w:abstractNum>
  <w:abstractNum w:abstractNumId="22" w15:restartNumberingAfterBreak="0">
    <w:nsid w:val="50187F54"/>
    <w:multiLevelType w:val="hybridMultilevel"/>
    <w:tmpl w:val="69369C94"/>
    <w:lvl w:ilvl="0" w:tplc="C0949710">
      <w:start w:val="1"/>
      <w:numFmt w:val="bullet"/>
      <w:lvlText w:val="o"/>
      <w:lvlJc w:val="left"/>
      <w:pPr>
        <w:tabs>
          <w:tab w:val="num" w:pos="1352"/>
        </w:tabs>
        <w:ind w:left="1352" w:hanging="360"/>
      </w:pPr>
      <w:rPr>
        <w:rFonts w:ascii="Courier New" w:hAnsi="Courier New" w:hint="default"/>
        <w:color w:val="009EDB"/>
        <w:sz w:val="17"/>
      </w:rPr>
    </w:lvl>
    <w:lvl w:ilvl="1" w:tplc="877C42A0">
      <w:start w:val="1"/>
      <w:numFmt w:val="bullet"/>
      <w:lvlText w:val="-"/>
      <w:lvlJc w:val="left"/>
      <w:pPr>
        <w:tabs>
          <w:tab w:val="num" w:pos="2072"/>
        </w:tabs>
        <w:ind w:left="2072" w:hanging="360"/>
      </w:pPr>
      <w:rPr>
        <w:rFonts w:ascii="Symbol" w:hAnsi="Symbol" w:hint="default"/>
        <w:color w:val="BE0A5F"/>
      </w:rPr>
    </w:lvl>
    <w:lvl w:ilvl="2" w:tplc="04070005" w:tentative="1">
      <w:start w:val="1"/>
      <w:numFmt w:val="bullet"/>
      <w:lvlText w:val=""/>
      <w:lvlJc w:val="left"/>
      <w:pPr>
        <w:tabs>
          <w:tab w:val="num" w:pos="2792"/>
        </w:tabs>
        <w:ind w:left="2792" w:hanging="360"/>
      </w:pPr>
      <w:rPr>
        <w:rFonts w:ascii="Wingdings" w:hAnsi="Wingdings" w:hint="default"/>
      </w:rPr>
    </w:lvl>
    <w:lvl w:ilvl="3" w:tplc="04070001" w:tentative="1">
      <w:start w:val="1"/>
      <w:numFmt w:val="bullet"/>
      <w:lvlText w:val=""/>
      <w:lvlJc w:val="left"/>
      <w:pPr>
        <w:tabs>
          <w:tab w:val="num" w:pos="3512"/>
        </w:tabs>
        <w:ind w:left="3512" w:hanging="360"/>
      </w:pPr>
      <w:rPr>
        <w:rFonts w:ascii="Symbol" w:hAnsi="Symbol" w:hint="default"/>
      </w:rPr>
    </w:lvl>
    <w:lvl w:ilvl="4" w:tplc="04070003" w:tentative="1">
      <w:start w:val="1"/>
      <w:numFmt w:val="bullet"/>
      <w:lvlText w:val="o"/>
      <w:lvlJc w:val="left"/>
      <w:pPr>
        <w:tabs>
          <w:tab w:val="num" w:pos="4232"/>
        </w:tabs>
        <w:ind w:left="4232" w:hanging="360"/>
      </w:pPr>
      <w:rPr>
        <w:rFonts w:ascii="Courier New" w:hAnsi="Courier New" w:hint="default"/>
      </w:rPr>
    </w:lvl>
    <w:lvl w:ilvl="5" w:tplc="04070005" w:tentative="1">
      <w:start w:val="1"/>
      <w:numFmt w:val="bullet"/>
      <w:lvlText w:val=""/>
      <w:lvlJc w:val="left"/>
      <w:pPr>
        <w:tabs>
          <w:tab w:val="num" w:pos="4952"/>
        </w:tabs>
        <w:ind w:left="4952" w:hanging="360"/>
      </w:pPr>
      <w:rPr>
        <w:rFonts w:ascii="Wingdings" w:hAnsi="Wingdings" w:hint="default"/>
      </w:rPr>
    </w:lvl>
    <w:lvl w:ilvl="6" w:tplc="04070001" w:tentative="1">
      <w:start w:val="1"/>
      <w:numFmt w:val="bullet"/>
      <w:lvlText w:val=""/>
      <w:lvlJc w:val="left"/>
      <w:pPr>
        <w:tabs>
          <w:tab w:val="num" w:pos="5672"/>
        </w:tabs>
        <w:ind w:left="5672" w:hanging="360"/>
      </w:pPr>
      <w:rPr>
        <w:rFonts w:ascii="Symbol" w:hAnsi="Symbol" w:hint="default"/>
      </w:rPr>
    </w:lvl>
    <w:lvl w:ilvl="7" w:tplc="04070003" w:tentative="1">
      <w:start w:val="1"/>
      <w:numFmt w:val="bullet"/>
      <w:lvlText w:val="o"/>
      <w:lvlJc w:val="left"/>
      <w:pPr>
        <w:tabs>
          <w:tab w:val="num" w:pos="6392"/>
        </w:tabs>
        <w:ind w:left="6392" w:hanging="360"/>
      </w:pPr>
      <w:rPr>
        <w:rFonts w:ascii="Courier New" w:hAnsi="Courier New" w:hint="default"/>
      </w:rPr>
    </w:lvl>
    <w:lvl w:ilvl="8" w:tplc="04070005" w:tentative="1">
      <w:start w:val="1"/>
      <w:numFmt w:val="bullet"/>
      <w:lvlText w:val=""/>
      <w:lvlJc w:val="left"/>
      <w:pPr>
        <w:tabs>
          <w:tab w:val="num" w:pos="7112"/>
        </w:tabs>
        <w:ind w:left="7112" w:hanging="360"/>
      </w:pPr>
      <w:rPr>
        <w:rFonts w:ascii="Wingdings" w:hAnsi="Wingdings" w:hint="default"/>
      </w:rPr>
    </w:lvl>
  </w:abstractNum>
  <w:abstractNum w:abstractNumId="23" w15:restartNumberingAfterBreak="0">
    <w:nsid w:val="51183DB6"/>
    <w:multiLevelType w:val="hybridMultilevel"/>
    <w:tmpl w:val="0D8640BE"/>
    <w:lvl w:ilvl="0" w:tplc="0B9A5E96">
      <w:start w:val="1"/>
      <w:numFmt w:val="decimal"/>
      <w:pStyle w:val="Aufzhlungsnum1n"/>
      <w:lvlText w:val="%1"/>
      <w:lvlJc w:val="left"/>
      <w:pPr>
        <w:ind w:left="1211" w:hanging="360"/>
      </w:pPr>
      <w:rPr>
        <w:rFonts w:hint="default"/>
      </w:rPr>
    </w:lvl>
    <w:lvl w:ilvl="1" w:tplc="08070019" w:tentative="1">
      <w:start w:val="1"/>
      <w:numFmt w:val="lowerLetter"/>
      <w:lvlText w:val="%2."/>
      <w:lvlJc w:val="left"/>
      <w:pPr>
        <w:tabs>
          <w:tab w:val="num" w:pos="2291"/>
        </w:tabs>
        <w:ind w:left="2291" w:hanging="360"/>
      </w:pPr>
    </w:lvl>
    <w:lvl w:ilvl="2" w:tplc="0807001B" w:tentative="1">
      <w:start w:val="1"/>
      <w:numFmt w:val="lowerRoman"/>
      <w:lvlText w:val="%3."/>
      <w:lvlJc w:val="right"/>
      <w:pPr>
        <w:tabs>
          <w:tab w:val="num" w:pos="3011"/>
        </w:tabs>
        <w:ind w:left="3011" w:hanging="180"/>
      </w:pPr>
    </w:lvl>
    <w:lvl w:ilvl="3" w:tplc="0807000F" w:tentative="1">
      <w:start w:val="1"/>
      <w:numFmt w:val="decimal"/>
      <w:lvlText w:val="%4."/>
      <w:lvlJc w:val="left"/>
      <w:pPr>
        <w:tabs>
          <w:tab w:val="num" w:pos="3731"/>
        </w:tabs>
        <w:ind w:left="3731" w:hanging="360"/>
      </w:pPr>
    </w:lvl>
    <w:lvl w:ilvl="4" w:tplc="08070019" w:tentative="1">
      <w:start w:val="1"/>
      <w:numFmt w:val="lowerLetter"/>
      <w:lvlText w:val="%5."/>
      <w:lvlJc w:val="left"/>
      <w:pPr>
        <w:tabs>
          <w:tab w:val="num" w:pos="4451"/>
        </w:tabs>
        <w:ind w:left="4451" w:hanging="360"/>
      </w:pPr>
    </w:lvl>
    <w:lvl w:ilvl="5" w:tplc="0807001B" w:tentative="1">
      <w:start w:val="1"/>
      <w:numFmt w:val="lowerRoman"/>
      <w:lvlText w:val="%6."/>
      <w:lvlJc w:val="right"/>
      <w:pPr>
        <w:tabs>
          <w:tab w:val="num" w:pos="5171"/>
        </w:tabs>
        <w:ind w:left="5171" w:hanging="180"/>
      </w:pPr>
    </w:lvl>
    <w:lvl w:ilvl="6" w:tplc="0807000F" w:tentative="1">
      <w:start w:val="1"/>
      <w:numFmt w:val="decimal"/>
      <w:lvlText w:val="%7."/>
      <w:lvlJc w:val="left"/>
      <w:pPr>
        <w:tabs>
          <w:tab w:val="num" w:pos="5891"/>
        </w:tabs>
        <w:ind w:left="5891" w:hanging="360"/>
      </w:pPr>
    </w:lvl>
    <w:lvl w:ilvl="7" w:tplc="08070019" w:tentative="1">
      <w:start w:val="1"/>
      <w:numFmt w:val="lowerLetter"/>
      <w:lvlText w:val="%8."/>
      <w:lvlJc w:val="left"/>
      <w:pPr>
        <w:tabs>
          <w:tab w:val="num" w:pos="6611"/>
        </w:tabs>
        <w:ind w:left="6611" w:hanging="360"/>
      </w:pPr>
    </w:lvl>
    <w:lvl w:ilvl="8" w:tplc="0807001B" w:tentative="1">
      <w:start w:val="1"/>
      <w:numFmt w:val="lowerRoman"/>
      <w:lvlText w:val="%9."/>
      <w:lvlJc w:val="right"/>
      <w:pPr>
        <w:tabs>
          <w:tab w:val="num" w:pos="7331"/>
        </w:tabs>
        <w:ind w:left="7331" w:hanging="180"/>
      </w:pPr>
    </w:lvl>
  </w:abstractNum>
  <w:abstractNum w:abstractNumId="24" w15:restartNumberingAfterBreak="0">
    <w:nsid w:val="54B56FF4"/>
    <w:multiLevelType w:val="hybridMultilevel"/>
    <w:tmpl w:val="3C609E3E"/>
    <w:lvl w:ilvl="0" w:tplc="5372C85E">
      <w:start w:val="1"/>
      <w:numFmt w:val="bullet"/>
      <w:pStyle w:val="AufzhlungspunktSubSub1"/>
      <w:lvlText w:val=""/>
      <w:lvlJc w:val="left"/>
      <w:pPr>
        <w:ind w:left="927" w:hanging="360"/>
      </w:pPr>
      <w:rPr>
        <w:rFonts w:ascii="Symbol" w:hAnsi="Symbol" w:hint="default"/>
        <w:sz w:val="24"/>
      </w:rPr>
    </w:lvl>
    <w:lvl w:ilvl="1" w:tplc="08070003" w:tentative="1">
      <w:start w:val="1"/>
      <w:numFmt w:val="bullet"/>
      <w:lvlText w:val="o"/>
      <w:lvlJc w:val="left"/>
      <w:pPr>
        <w:tabs>
          <w:tab w:val="num" w:pos="2716"/>
        </w:tabs>
        <w:ind w:left="2716" w:hanging="360"/>
      </w:pPr>
      <w:rPr>
        <w:rFonts w:ascii="Courier New" w:hAnsi="Courier New" w:cs="Courier New" w:hint="default"/>
      </w:rPr>
    </w:lvl>
    <w:lvl w:ilvl="2" w:tplc="08070005" w:tentative="1">
      <w:start w:val="1"/>
      <w:numFmt w:val="bullet"/>
      <w:lvlText w:val=""/>
      <w:lvlJc w:val="left"/>
      <w:pPr>
        <w:tabs>
          <w:tab w:val="num" w:pos="3436"/>
        </w:tabs>
        <w:ind w:left="3436" w:hanging="360"/>
      </w:pPr>
      <w:rPr>
        <w:rFonts w:ascii="Wingdings" w:hAnsi="Wingdings" w:hint="default"/>
      </w:rPr>
    </w:lvl>
    <w:lvl w:ilvl="3" w:tplc="08070001" w:tentative="1">
      <w:start w:val="1"/>
      <w:numFmt w:val="bullet"/>
      <w:lvlText w:val=""/>
      <w:lvlJc w:val="left"/>
      <w:pPr>
        <w:tabs>
          <w:tab w:val="num" w:pos="4156"/>
        </w:tabs>
        <w:ind w:left="4156" w:hanging="360"/>
      </w:pPr>
      <w:rPr>
        <w:rFonts w:ascii="Symbol" w:hAnsi="Symbol" w:hint="default"/>
      </w:rPr>
    </w:lvl>
    <w:lvl w:ilvl="4" w:tplc="08070003" w:tentative="1">
      <w:start w:val="1"/>
      <w:numFmt w:val="bullet"/>
      <w:lvlText w:val="o"/>
      <w:lvlJc w:val="left"/>
      <w:pPr>
        <w:tabs>
          <w:tab w:val="num" w:pos="4876"/>
        </w:tabs>
        <w:ind w:left="4876" w:hanging="360"/>
      </w:pPr>
      <w:rPr>
        <w:rFonts w:ascii="Courier New" w:hAnsi="Courier New" w:cs="Courier New" w:hint="default"/>
      </w:rPr>
    </w:lvl>
    <w:lvl w:ilvl="5" w:tplc="08070005" w:tentative="1">
      <w:start w:val="1"/>
      <w:numFmt w:val="bullet"/>
      <w:lvlText w:val=""/>
      <w:lvlJc w:val="left"/>
      <w:pPr>
        <w:tabs>
          <w:tab w:val="num" w:pos="5596"/>
        </w:tabs>
        <w:ind w:left="5596" w:hanging="360"/>
      </w:pPr>
      <w:rPr>
        <w:rFonts w:ascii="Wingdings" w:hAnsi="Wingdings" w:hint="default"/>
      </w:rPr>
    </w:lvl>
    <w:lvl w:ilvl="6" w:tplc="08070001" w:tentative="1">
      <w:start w:val="1"/>
      <w:numFmt w:val="bullet"/>
      <w:lvlText w:val=""/>
      <w:lvlJc w:val="left"/>
      <w:pPr>
        <w:tabs>
          <w:tab w:val="num" w:pos="6316"/>
        </w:tabs>
        <w:ind w:left="6316" w:hanging="360"/>
      </w:pPr>
      <w:rPr>
        <w:rFonts w:ascii="Symbol" w:hAnsi="Symbol" w:hint="default"/>
      </w:rPr>
    </w:lvl>
    <w:lvl w:ilvl="7" w:tplc="08070003" w:tentative="1">
      <w:start w:val="1"/>
      <w:numFmt w:val="bullet"/>
      <w:lvlText w:val="o"/>
      <w:lvlJc w:val="left"/>
      <w:pPr>
        <w:tabs>
          <w:tab w:val="num" w:pos="7036"/>
        </w:tabs>
        <w:ind w:left="7036" w:hanging="360"/>
      </w:pPr>
      <w:rPr>
        <w:rFonts w:ascii="Courier New" w:hAnsi="Courier New" w:cs="Courier New" w:hint="default"/>
      </w:rPr>
    </w:lvl>
    <w:lvl w:ilvl="8" w:tplc="08070005" w:tentative="1">
      <w:start w:val="1"/>
      <w:numFmt w:val="bullet"/>
      <w:lvlText w:val=""/>
      <w:lvlJc w:val="left"/>
      <w:pPr>
        <w:tabs>
          <w:tab w:val="num" w:pos="7756"/>
        </w:tabs>
        <w:ind w:left="7756" w:hanging="360"/>
      </w:pPr>
      <w:rPr>
        <w:rFonts w:ascii="Wingdings" w:hAnsi="Wingdings" w:hint="default"/>
      </w:rPr>
    </w:lvl>
  </w:abstractNum>
  <w:abstractNum w:abstractNumId="25" w15:restartNumberingAfterBreak="0">
    <w:nsid w:val="55A60FE5"/>
    <w:multiLevelType w:val="hybridMultilevel"/>
    <w:tmpl w:val="99B8A136"/>
    <w:lvl w:ilvl="0" w:tplc="215E8066">
      <w:start w:val="1"/>
      <w:numFmt w:val="bullet"/>
      <w:pStyle w:val="Aufzhlungspfeil10pt"/>
      <w:lvlText w:val=""/>
      <w:lvlJc w:val="left"/>
      <w:pPr>
        <w:tabs>
          <w:tab w:val="num" w:pos="2422"/>
        </w:tabs>
        <w:ind w:left="2422" w:hanging="360"/>
      </w:pPr>
      <w:rPr>
        <w:rFonts w:ascii="Symbol" w:hAnsi="Symbol" w:hint="default"/>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5F26889"/>
    <w:multiLevelType w:val="hybridMultilevel"/>
    <w:tmpl w:val="2D7EC44C"/>
    <w:lvl w:ilvl="0" w:tplc="1E82D9DA">
      <w:start w:val="1"/>
      <w:numFmt w:val="bullet"/>
      <w:pStyle w:val="AufzhlungspunktSubSub2"/>
      <w:lvlText w:val="‒"/>
      <w:lvlJc w:val="left"/>
      <w:pPr>
        <w:ind w:left="1778" w:hanging="360"/>
      </w:pPr>
      <w:rPr>
        <w:rFonts w:ascii="Arial" w:hAnsi="Arial" w:hint="default"/>
        <w:sz w:val="24"/>
      </w:rPr>
    </w:lvl>
    <w:lvl w:ilvl="1" w:tplc="08070003" w:tentative="1">
      <w:start w:val="1"/>
      <w:numFmt w:val="bullet"/>
      <w:lvlText w:val="o"/>
      <w:lvlJc w:val="left"/>
      <w:pPr>
        <w:tabs>
          <w:tab w:val="num" w:pos="2858"/>
        </w:tabs>
        <w:ind w:left="2858" w:hanging="360"/>
      </w:pPr>
      <w:rPr>
        <w:rFonts w:ascii="Courier New" w:hAnsi="Courier New" w:cs="Courier New" w:hint="default"/>
      </w:rPr>
    </w:lvl>
    <w:lvl w:ilvl="2" w:tplc="08070005" w:tentative="1">
      <w:start w:val="1"/>
      <w:numFmt w:val="bullet"/>
      <w:lvlText w:val=""/>
      <w:lvlJc w:val="left"/>
      <w:pPr>
        <w:tabs>
          <w:tab w:val="num" w:pos="3578"/>
        </w:tabs>
        <w:ind w:left="3578" w:hanging="360"/>
      </w:pPr>
      <w:rPr>
        <w:rFonts w:ascii="Wingdings" w:hAnsi="Wingdings" w:hint="default"/>
      </w:rPr>
    </w:lvl>
    <w:lvl w:ilvl="3" w:tplc="08070001" w:tentative="1">
      <w:start w:val="1"/>
      <w:numFmt w:val="bullet"/>
      <w:lvlText w:val=""/>
      <w:lvlJc w:val="left"/>
      <w:pPr>
        <w:tabs>
          <w:tab w:val="num" w:pos="4298"/>
        </w:tabs>
        <w:ind w:left="4298" w:hanging="360"/>
      </w:pPr>
      <w:rPr>
        <w:rFonts w:ascii="Symbol" w:hAnsi="Symbol" w:hint="default"/>
      </w:rPr>
    </w:lvl>
    <w:lvl w:ilvl="4" w:tplc="08070003" w:tentative="1">
      <w:start w:val="1"/>
      <w:numFmt w:val="bullet"/>
      <w:lvlText w:val="o"/>
      <w:lvlJc w:val="left"/>
      <w:pPr>
        <w:tabs>
          <w:tab w:val="num" w:pos="5018"/>
        </w:tabs>
        <w:ind w:left="5018" w:hanging="360"/>
      </w:pPr>
      <w:rPr>
        <w:rFonts w:ascii="Courier New" w:hAnsi="Courier New" w:cs="Courier New" w:hint="default"/>
      </w:rPr>
    </w:lvl>
    <w:lvl w:ilvl="5" w:tplc="08070005" w:tentative="1">
      <w:start w:val="1"/>
      <w:numFmt w:val="bullet"/>
      <w:lvlText w:val=""/>
      <w:lvlJc w:val="left"/>
      <w:pPr>
        <w:tabs>
          <w:tab w:val="num" w:pos="5738"/>
        </w:tabs>
        <w:ind w:left="5738" w:hanging="360"/>
      </w:pPr>
      <w:rPr>
        <w:rFonts w:ascii="Wingdings" w:hAnsi="Wingdings" w:hint="default"/>
      </w:rPr>
    </w:lvl>
    <w:lvl w:ilvl="6" w:tplc="08070001" w:tentative="1">
      <w:start w:val="1"/>
      <w:numFmt w:val="bullet"/>
      <w:lvlText w:val=""/>
      <w:lvlJc w:val="left"/>
      <w:pPr>
        <w:tabs>
          <w:tab w:val="num" w:pos="6458"/>
        </w:tabs>
        <w:ind w:left="6458" w:hanging="360"/>
      </w:pPr>
      <w:rPr>
        <w:rFonts w:ascii="Symbol" w:hAnsi="Symbol" w:hint="default"/>
      </w:rPr>
    </w:lvl>
    <w:lvl w:ilvl="7" w:tplc="08070003" w:tentative="1">
      <w:start w:val="1"/>
      <w:numFmt w:val="bullet"/>
      <w:lvlText w:val="o"/>
      <w:lvlJc w:val="left"/>
      <w:pPr>
        <w:tabs>
          <w:tab w:val="num" w:pos="7178"/>
        </w:tabs>
        <w:ind w:left="7178" w:hanging="360"/>
      </w:pPr>
      <w:rPr>
        <w:rFonts w:ascii="Courier New" w:hAnsi="Courier New" w:cs="Courier New" w:hint="default"/>
      </w:rPr>
    </w:lvl>
    <w:lvl w:ilvl="8" w:tplc="08070005" w:tentative="1">
      <w:start w:val="1"/>
      <w:numFmt w:val="bullet"/>
      <w:lvlText w:val=""/>
      <w:lvlJc w:val="left"/>
      <w:pPr>
        <w:tabs>
          <w:tab w:val="num" w:pos="7898"/>
        </w:tabs>
        <w:ind w:left="7898" w:hanging="360"/>
      </w:pPr>
      <w:rPr>
        <w:rFonts w:ascii="Wingdings" w:hAnsi="Wingdings" w:hint="default"/>
      </w:rPr>
    </w:lvl>
  </w:abstractNum>
  <w:abstractNum w:abstractNumId="27" w15:restartNumberingAfterBreak="0">
    <w:nsid w:val="594625A1"/>
    <w:multiLevelType w:val="hybridMultilevel"/>
    <w:tmpl w:val="A9F48FF4"/>
    <w:lvl w:ilvl="0" w:tplc="246822BC">
      <w:numFmt w:val="bullet"/>
      <w:pStyle w:val="Aufzhlungspunkt2n"/>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BA33ECC"/>
    <w:multiLevelType w:val="multilevel"/>
    <w:tmpl w:val="A22AA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421130E"/>
    <w:multiLevelType w:val="singleLevel"/>
    <w:tmpl w:val="A62A47C2"/>
    <w:lvl w:ilvl="0">
      <w:start w:val="1"/>
      <w:numFmt w:val="lowerLetter"/>
      <w:pStyle w:val="Aufzhlungsalpha"/>
      <w:lvlText w:val="%1)"/>
      <w:legacy w:legacy="1" w:legacySpace="0" w:legacyIndent="283"/>
      <w:lvlJc w:val="left"/>
      <w:pPr>
        <w:ind w:left="1276" w:hanging="283"/>
      </w:pPr>
    </w:lvl>
  </w:abstractNum>
  <w:abstractNum w:abstractNumId="30" w15:restartNumberingAfterBreak="0">
    <w:nsid w:val="697F690A"/>
    <w:multiLevelType w:val="hybridMultilevel"/>
    <w:tmpl w:val="F39EB2F2"/>
    <w:lvl w:ilvl="0" w:tplc="9D7E63CA">
      <w:start w:val="1"/>
      <w:numFmt w:val="bullet"/>
      <w:pStyle w:val="Aufzhlungspunkt2n0Pt"/>
      <w:lvlText w:val="–"/>
      <w:lvlJc w:val="left"/>
      <w:pPr>
        <w:ind w:left="360" w:hanging="360"/>
      </w:pPr>
      <w:rPr>
        <w:rFonts w:ascii="Arial" w:hAnsi="Arial" w:hint="default"/>
        <w:sz w:val="24"/>
      </w:rPr>
    </w:lvl>
    <w:lvl w:ilvl="1" w:tplc="08070003" w:tentative="1">
      <w:start w:val="1"/>
      <w:numFmt w:val="bullet"/>
      <w:lvlText w:val="o"/>
      <w:lvlJc w:val="left"/>
      <w:pPr>
        <w:tabs>
          <w:tab w:val="num" w:pos="1440"/>
        </w:tabs>
        <w:ind w:left="1440" w:hanging="360"/>
      </w:pPr>
      <w:rPr>
        <w:rFonts w:ascii="Courier New" w:hAnsi="Courier New" w:cs="Courier New" w:hint="default"/>
      </w:rPr>
    </w:lvl>
    <w:lvl w:ilvl="2" w:tplc="08070005" w:tentative="1">
      <w:start w:val="1"/>
      <w:numFmt w:val="bullet"/>
      <w:lvlText w:val=""/>
      <w:lvlJc w:val="left"/>
      <w:pPr>
        <w:tabs>
          <w:tab w:val="num" w:pos="2160"/>
        </w:tabs>
        <w:ind w:left="2160" w:hanging="360"/>
      </w:pPr>
      <w:rPr>
        <w:rFonts w:ascii="Wingdings" w:hAnsi="Wingdings" w:hint="default"/>
      </w:rPr>
    </w:lvl>
    <w:lvl w:ilvl="3" w:tplc="08070001" w:tentative="1">
      <w:start w:val="1"/>
      <w:numFmt w:val="bullet"/>
      <w:lvlText w:val=""/>
      <w:lvlJc w:val="left"/>
      <w:pPr>
        <w:tabs>
          <w:tab w:val="num" w:pos="2880"/>
        </w:tabs>
        <w:ind w:left="2880" w:hanging="360"/>
      </w:pPr>
      <w:rPr>
        <w:rFonts w:ascii="Symbol" w:hAnsi="Symbol" w:hint="default"/>
      </w:rPr>
    </w:lvl>
    <w:lvl w:ilvl="4" w:tplc="08070003" w:tentative="1">
      <w:start w:val="1"/>
      <w:numFmt w:val="bullet"/>
      <w:lvlText w:val="o"/>
      <w:lvlJc w:val="left"/>
      <w:pPr>
        <w:tabs>
          <w:tab w:val="num" w:pos="3600"/>
        </w:tabs>
        <w:ind w:left="3600" w:hanging="360"/>
      </w:pPr>
      <w:rPr>
        <w:rFonts w:ascii="Courier New" w:hAnsi="Courier New" w:cs="Courier New" w:hint="default"/>
      </w:rPr>
    </w:lvl>
    <w:lvl w:ilvl="5" w:tplc="08070005" w:tentative="1">
      <w:start w:val="1"/>
      <w:numFmt w:val="bullet"/>
      <w:lvlText w:val=""/>
      <w:lvlJc w:val="left"/>
      <w:pPr>
        <w:tabs>
          <w:tab w:val="num" w:pos="4320"/>
        </w:tabs>
        <w:ind w:left="4320" w:hanging="360"/>
      </w:pPr>
      <w:rPr>
        <w:rFonts w:ascii="Wingdings" w:hAnsi="Wingdings" w:hint="default"/>
      </w:rPr>
    </w:lvl>
    <w:lvl w:ilvl="6" w:tplc="08070001" w:tentative="1">
      <w:start w:val="1"/>
      <w:numFmt w:val="bullet"/>
      <w:lvlText w:val=""/>
      <w:lvlJc w:val="left"/>
      <w:pPr>
        <w:tabs>
          <w:tab w:val="num" w:pos="5040"/>
        </w:tabs>
        <w:ind w:left="5040" w:hanging="360"/>
      </w:pPr>
      <w:rPr>
        <w:rFonts w:ascii="Symbol" w:hAnsi="Symbol" w:hint="default"/>
      </w:rPr>
    </w:lvl>
    <w:lvl w:ilvl="7" w:tplc="08070003" w:tentative="1">
      <w:start w:val="1"/>
      <w:numFmt w:val="bullet"/>
      <w:lvlText w:val="o"/>
      <w:lvlJc w:val="left"/>
      <w:pPr>
        <w:tabs>
          <w:tab w:val="num" w:pos="5760"/>
        </w:tabs>
        <w:ind w:left="5760" w:hanging="360"/>
      </w:pPr>
      <w:rPr>
        <w:rFonts w:ascii="Courier New" w:hAnsi="Courier New" w:cs="Courier New" w:hint="default"/>
      </w:rPr>
    </w:lvl>
    <w:lvl w:ilvl="8" w:tplc="0807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ACC518C"/>
    <w:multiLevelType w:val="hybridMultilevel"/>
    <w:tmpl w:val="675824EE"/>
    <w:lvl w:ilvl="0" w:tplc="D4069660">
      <w:start w:val="1"/>
      <w:numFmt w:val="bullet"/>
      <w:lvlText w:val=""/>
      <w:lvlJc w:val="left"/>
      <w:pPr>
        <w:tabs>
          <w:tab w:val="num" w:pos="3556"/>
        </w:tabs>
        <w:ind w:left="3556" w:hanging="360"/>
      </w:pPr>
      <w:rPr>
        <w:rFonts w:ascii="Monotype Sorts" w:hAnsi="Monotype Sorts" w:hint="default"/>
      </w:rPr>
    </w:lvl>
    <w:lvl w:ilvl="1" w:tplc="22CEC462">
      <w:start w:val="1"/>
      <w:numFmt w:val="bullet"/>
      <w:pStyle w:val="Aufzhlungspfeil2"/>
      <w:lvlText w:val=""/>
      <w:lvlJc w:val="left"/>
      <w:pPr>
        <w:tabs>
          <w:tab w:val="num" w:pos="2574"/>
        </w:tabs>
        <w:ind w:left="2574" w:hanging="360"/>
      </w:pPr>
      <w:rPr>
        <w:rFonts w:ascii="Wingdings" w:hAnsi="Wingdings" w:hint="default"/>
      </w:rPr>
    </w:lvl>
    <w:lvl w:ilvl="2" w:tplc="08070005" w:tentative="1">
      <w:start w:val="1"/>
      <w:numFmt w:val="bullet"/>
      <w:lvlText w:val=""/>
      <w:lvlJc w:val="left"/>
      <w:pPr>
        <w:tabs>
          <w:tab w:val="num" w:pos="3294"/>
        </w:tabs>
        <w:ind w:left="3294" w:hanging="360"/>
      </w:pPr>
      <w:rPr>
        <w:rFonts w:ascii="Wingdings" w:hAnsi="Wingdings" w:hint="default"/>
      </w:rPr>
    </w:lvl>
    <w:lvl w:ilvl="3" w:tplc="08070001" w:tentative="1">
      <w:start w:val="1"/>
      <w:numFmt w:val="bullet"/>
      <w:lvlText w:val=""/>
      <w:lvlJc w:val="left"/>
      <w:pPr>
        <w:tabs>
          <w:tab w:val="num" w:pos="4014"/>
        </w:tabs>
        <w:ind w:left="4014" w:hanging="360"/>
      </w:pPr>
      <w:rPr>
        <w:rFonts w:ascii="Symbol" w:hAnsi="Symbol" w:hint="default"/>
      </w:rPr>
    </w:lvl>
    <w:lvl w:ilvl="4" w:tplc="08070003" w:tentative="1">
      <w:start w:val="1"/>
      <w:numFmt w:val="bullet"/>
      <w:lvlText w:val="o"/>
      <w:lvlJc w:val="left"/>
      <w:pPr>
        <w:tabs>
          <w:tab w:val="num" w:pos="4734"/>
        </w:tabs>
        <w:ind w:left="4734" w:hanging="360"/>
      </w:pPr>
      <w:rPr>
        <w:rFonts w:ascii="Courier New" w:hAnsi="Courier New" w:cs="Courier New" w:hint="default"/>
      </w:rPr>
    </w:lvl>
    <w:lvl w:ilvl="5" w:tplc="08070005" w:tentative="1">
      <w:start w:val="1"/>
      <w:numFmt w:val="bullet"/>
      <w:lvlText w:val=""/>
      <w:lvlJc w:val="left"/>
      <w:pPr>
        <w:tabs>
          <w:tab w:val="num" w:pos="5454"/>
        </w:tabs>
        <w:ind w:left="5454" w:hanging="360"/>
      </w:pPr>
      <w:rPr>
        <w:rFonts w:ascii="Wingdings" w:hAnsi="Wingdings" w:hint="default"/>
      </w:rPr>
    </w:lvl>
    <w:lvl w:ilvl="6" w:tplc="08070001" w:tentative="1">
      <w:start w:val="1"/>
      <w:numFmt w:val="bullet"/>
      <w:lvlText w:val=""/>
      <w:lvlJc w:val="left"/>
      <w:pPr>
        <w:tabs>
          <w:tab w:val="num" w:pos="6174"/>
        </w:tabs>
        <w:ind w:left="6174" w:hanging="360"/>
      </w:pPr>
      <w:rPr>
        <w:rFonts w:ascii="Symbol" w:hAnsi="Symbol" w:hint="default"/>
      </w:rPr>
    </w:lvl>
    <w:lvl w:ilvl="7" w:tplc="08070003" w:tentative="1">
      <w:start w:val="1"/>
      <w:numFmt w:val="bullet"/>
      <w:lvlText w:val="o"/>
      <w:lvlJc w:val="left"/>
      <w:pPr>
        <w:tabs>
          <w:tab w:val="num" w:pos="6894"/>
        </w:tabs>
        <w:ind w:left="6894" w:hanging="360"/>
      </w:pPr>
      <w:rPr>
        <w:rFonts w:ascii="Courier New" w:hAnsi="Courier New" w:cs="Courier New" w:hint="default"/>
      </w:rPr>
    </w:lvl>
    <w:lvl w:ilvl="8" w:tplc="08070005" w:tentative="1">
      <w:start w:val="1"/>
      <w:numFmt w:val="bullet"/>
      <w:lvlText w:val=""/>
      <w:lvlJc w:val="left"/>
      <w:pPr>
        <w:tabs>
          <w:tab w:val="num" w:pos="7614"/>
        </w:tabs>
        <w:ind w:left="7614" w:hanging="360"/>
      </w:pPr>
      <w:rPr>
        <w:rFonts w:ascii="Wingdings" w:hAnsi="Wingdings" w:hint="default"/>
      </w:rPr>
    </w:lvl>
  </w:abstractNum>
  <w:abstractNum w:abstractNumId="32" w15:restartNumberingAfterBreak="0">
    <w:nsid w:val="6E9C1AF1"/>
    <w:multiLevelType w:val="hybridMultilevel"/>
    <w:tmpl w:val="330484FE"/>
    <w:lvl w:ilvl="0" w:tplc="5DE48640">
      <w:start w:val="1"/>
      <w:numFmt w:val="bullet"/>
      <w:pStyle w:val="AufzhlungspunktSub2"/>
      <w:lvlText w:val="–"/>
      <w:lvlJc w:val="left"/>
      <w:pPr>
        <w:ind w:left="720" w:hanging="360"/>
      </w:pPr>
      <w:rPr>
        <w:rFonts w:ascii="Arial" w:hAnsi="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732F3356"/>
    <w:multiLevelType w:val="hybridMultilevel"/>
    <w:tmpl w:val="86CCAA12"/>
    <w:lvl w:ilvl="0" w:tplc="10A60F8A">
      <w:start w:val="1"/>
      <w:numFmt w:val="bullet"/>
      <w:pStyle w:val="Aufzhlungspfeil1"/>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742B6808"/>
    <w:multiLevelType w:val="hybridMultilevel"/>
    <w:tmpl w:val="22BE46A0"/>
    <w:lvl w:ilvl="0" w:tplc="D2A6B880">
      <w:start w:val="1"/>
      <w:numFmt w:val="bullet"/>
      <w:lvlText w:val="o"/>
      <w:lvlJc w:val="left"/>
      <w:pPr>
        <w:ind w:left="1004" w:hanging="360"/>
      </w:pPr>
      <w:rPr>
        <w:rFonts w:ascii="Courier New" w:hAnsi="Courier New" w:hint="default"/>
        <w:color w:val="BE0A5F"/>
      </w:rPr>
    </w:lvl>
    <w:lvl w:ilvl="1" w:tplc="08070003" w:tentative="1">
      <w:start w:val="1"/>
      <w:numFmt w:val="bullet"/>
      <w:lvlText w:val="o"/>
      <w:lvlJc w:val="left"/>
      <w:pPr>
        <w:ind w:left="1724" w:hanging="360"/>
      </w:pPr>
      <w:rPr>
        <w:rFonts w:ascii="Courier New" w:hAnsi="Courier New" w:cs="Courier New" w:hint="default"/>
      </w:rPr>
    </w:lvl>
    <w:lvl w:ilvl="2" w:tplc="08070005" w:tentative="1">
      <w:start w:val="1"/>
      <w:numFmt w:val="bullet"/>
      <w:lvlText w:val=""/>
      <w:lvlJc w:val="left"/>
      <w:pPr>
        <w:ind w:left="2444" w:hanging="360"/>
      </w:pPr>
      <w:rPr>
        <w:rFonts w:ascii="Wingdings" w:hAnsi="Wingdings" w:hint="default"/>
      </w:rPr>
    </w:lvl>
    <w:lvl w:ilvl="3" w:tplc="08070001" w:tentative="1">
      <w:start w:val="1"/>
      <w:numFmt w:val="bullet"/>
      <w:lvlText w:val=""/>
      <w:lvlJc w:val="left"/>
      <w:pPr>
        <w:ind w:left="3164" w:hanging="360"/>
      </w:pPr>
      <w:rPr>
        <w:rFonts w:ascii="Symbol" w:hAnsi="Symbol" w:hint="default"/>
      </w:rPr>
    </w:lvl>
    <w:lvl w:ilvl="4" w:tplc="08070003" w:tentative="1">
      <w:start w:val="1"/>
      <w:numFmt w:val="bullet"/>
      <w:lvlText w:val="o"/>
      <w:lvlJc w:val="left"/>
      <w:pPr>
        <w:ind w:left="3884" w:hanging="360"/>
      </w:pPr>
      <w:rPr>
        <w:rFonts w:ascii="Courier New" w:hAnsi="Courier New" w:cs="Courier New" w:hint="default"/>
      </w:rPr>
    </w:lvl>
    <w:lvl w:ilvl="5" w:tplc="08070005" w:tentative="1">
      <w:start w:val="1"/>
      <w:numFmt w:val="bullet"/>
      <w:lvlText w:val=""/>
      <w:lvlJc w:val="left"/>
      <w:pPr>
        <w:ind w:left="4604" w:hanging="360"/>
      </w:pPr>
      <w:rPr>
        <w:rFonts w:ascii="Wingdings" w:hAnsi="Wingdings" w:hint="default"/>
      </w:rPr>
    </w:lvl>
    <w:lvl w:ilvl="6" w:tplc="08070001" w:tentative="1">
      <w:start w:val="1"/>
      <w:numFmt w:val="bullet"/>
      <w:lvlText w:val=""/>
      <w:lvlJc w:val="left"/>
      <w:pPr>
        <w:ind w:left="5324" w:hanging="360"/>
      </w:pPr>
      <w:rPr>
        <w:rFonts w:ascii="Symbol" w:hAnsi="Symbol" w:hint="default"/>
      </w:rPr>
    </w:lvl>
    <w:lvl w:ilvl="7" w:tplc="08070003" w:tentative="1">
      <w:start w:val="1"/>
      <w:numFmt w:val="bullet"/>
      <w:lvlText w:val="o"/>
      <w:lvlJc w:val="left"/>
      <w:pPr>
        <w:ind w:left="6044" w:hanging="360"/>
      </w:pPr>
      <w:rPr>
        <w:rFonts w:ascii="Courier New" w:hAnsi="Courier New" w:cs="Courier New" w:hint="default"/>
      </w:rPr>
    </w:lvl>
    <w:lvl w:ilvl="8" w:tplc="08070005" w:tentative="1">
      <w:start w:val="1"/>
      <w:numFmt w:val="bullet"/>
      <w:lvlText w:val=""/>
      <w:lvlJc w:val="left"/>
      <w:pPr>
        <w:ind w:left="6764" w:hanging="360"/>
      </w:pPr>
      <w:rPr>
        <w:rFonts w:ascii="Wingdings" w:hAnsi="Wingdings" w:hint="default"/>
      </w:rPr>
    </w:lvl>
  </w:abstractNum>
  <w:abstractNum w:abstractNumId="35" w15:restartNumberingAfterBreak="0">
    <w:nsid w:val="772525DD"/>
    <w:multiLevelType w:val="multilevel"/>
    <w:tmpl w:val="700E61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C255B15"/>
    <w:multiLevelType w:val="hybridMultilevel"/>
    <w:tmpl w:val="C71ACD12"/>
    <w:lvl w:ilvl="0" w:tplc="FD96EDAA">
      <w:start w:val="1"/>
      <w:numFmt w:val="bullet"/>
      <w:pStyle w:val="Aufzhlungspfeil1Subpfeil"/>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7F4125A2"/>
    <w:multiLevelType w:val="hybridMultilevel"/>
    <w:tmpl w:val="61042F5A"/>
    <w:lvl w:ilvl="0" w:tplc="E458A10E">
      <w:start w:val="1"/>
      <w:numFmt w:val="lowerLetter"/>
      <w:pStyle w:val="AufzhlungsalphaSub1"/>
      <w:lvlText w:val="%1)"/>
      <w:lvlJc w:val="left"/>
      <w:pPr>
        <w:tabs>
          <w:tab w:val="num" w:pos="2057"/>
        </w:tabs>
        <w:ind w:left="2057" w:hanging="420"/>
      </w:pPr>
      <w:rPr>
        <w:rFonts w:hint="default"/>
      </w:rPr>
    </w:lvl>
    <w:lvl w:ilvl="1" w:tplc="08070019" w:tentative="1">
      <w:start w:val="1"/>
      <w:numFmt w:val="lowerLetter"/>
      <w:lvlText w:val="%2."/>
      <w:lvlJc w:val="left"/>
      <w:pPr>
        <w:tabs>
          <w:tab w:val="num" w:pos="2433"/>
        </w:tabs>
        <w:ind w:left="2433" w:hanging="360"/>
      </w:pPr>
    </w:lvl>
    <w:lvl w:ilvl="2" w:tplc="0807001B" w:tentative="1">
      <w:start w:val="1"/>
      <w:numFmt w:val="lowerRoman"/>
      <w:lvlText w:val="%3."/>
      <w:lvlJc w:val="right"/>
      <w:pPr>
        <w:tabs>
          <w:tab w:val="num" w:pos="3153"/>
        </w:tabs>
        <w:ind w:left="3153" w:hanging="180"/>
      </w:pPr>
    </w:lvl>
    <w:lvl w:ilvl="3" w:tplc="0807000F" w:tentative="1">
      <w:start w:val="1"/>
      <w:numFmt w:val="decimal"/>
      <w:lvlText w:val="%4."/>
      <w:lvlJc w:val="left"/>
      <w:pPr>
        <w:tabs>
          <w:tab w:val="num" w:pos="3873"/>
        </w:tabs>
        <w:ind w:left="3873" w:hanging="360"/>
      </w:pPr>
    </w:lvl>
    <w:lvl w:ilvl="4" w:tplc="08070019" w:tentative="1">
      <w:start w:val="1"/>
      <w:numFmt w:val="lowerLetter"/>
      <w:lvlText w:val="%5."/>
      <w:lvlJc w:val="left"/>
      <w:pPr>
        <w:tabs>
          <w:tab w:val="num" w:pos="4593"/>
        </w:tabs>
        <w:ind w:left="4593" w:hanging="360"/>
      </w:pPr>
    </w:lvl>
    <w:lvl w:ilvl="5" w:tplc="0807001B" w:tentative="1">
      <w:start w:val="1"/>
      <w:numFmt w:val="lowerRoman"/>
      <w:lvlText w:val="%6."/>
      <w:lvlJc w:val="right"/>
      <w:pPr>
        <w:tabs>
          <w:tab w:val="num" w:pos="5313"/>
        </w:tabs>
        <w:ind w:left="5313" w:hanging="180"/>
      </w:pPr>
    </w:lvl>
    <w:lvl w:ilvl="6" w:tplc="0807000F" w:tentative="1">
      <w:start w:val="1"/>
      <w:numFmt w:val="decimal"/>
      <w:lvlText w:val="%7."/>
      <w:lvlJc w:val="left"/>
      <w:pPr>
        <w:tabs>
          <w:tab w:val="num" w:pos="6033"/>
        </w:tabs>
        <w:ind w:left="6033" w:hanging="360"/>
      </w:pPr>
    </w:lvl>
    <w:lvl w:ilvl="7" w:tplc="08070019" w:tentative="1">
      <w:start w:val="1"/>
      <w:numFmt w:val="lowerLetter"/>
      <w:lvlText w:val="%8."/>
      <w:lvlJc w:val="left"/>
      <w:pPr>
        <w:tabs>
          <w:tab w:val="num" w:pos="6753"/>
        </w:tabs>
        <w:ind w:left="6753" w:hanging="360"/>
      </w:pPr>
    </w:lvl>
    <w:lvl w:ilvl="8" w:tplc="0807001B" w:tentative="1">
      <w:start w:val="1"/>
      <w:numFmt w:val="lowerRoman"/>
      <w:lvlText w:val="%9."/>
      <w:lvlJc w:val="right"/>
      <w:pPr>
        <w:tabs>
          <w:tab w:val="num" w:pos="7473"/>
        </w:tabs>
        <w:ind w:left="7473" w:hanging="180"/>
      </w:pPr>
    </w:lvl>
  </w:abstractNum>
  <w:num w:numId="1" w16cid:durableId="587154953">
    <w:abstractNumId w:val="29"/>
  </w:num>
  <w:num w:numId="2" w16cid:durableId="1613396177">
    <w:abstractNumId w:val="2"/>
  </w:num>
  <w:num w:numId="3" w16cid:durableId="538929944">
    <w:abstractNumId w:val="37"/>
  </w:num>
  <w:num w:numId="4" w16cid:durableId="952594223">
    <w:abstractNumId w:val="7"/>
  </w:num>
  <w:num w:numId="5" w16cid:durableId="1193616276">
    <w:abstractNumId w:val="23"/>
  </w:num>
  <w:num w:numId="6" w16cid:durableId="1161895266">
    <w:abstractNumId w:val="8"/>
  </w:num>
  <w:num w:numId="7" w16cid:durableId="2092771055">
    <w:abstractNumId w:val="33"/>
  </w:num>
  <w:num w:numId="8" w16cid:durableId="1629582966">
    <w:abstractNumId w:val="25"/>
  </w:num>
  <w:num w:numId="9" w16cid:durableId="1063260281">
    <w:abstractNumId w:val="36"/>
  </w:num>
  <w:num w:numId="10" w16cid:durableId="483934838">
    <w:abstractNumId w:val="18"/>
  </w:num>
  <w:num w:numId="11" w16cid:durableId="28604694">
    <w:abstractNumId w:val="31"/>
  </w:num>
  <w:num w:numId="12" w16cid:durableId="776288249">
    <w:abstractNumId w:val="5"/>
  </w:num>
  <w:num w:numId="13" w16cid:durableId="1869219628">
    <w:abstractNumId w:val="17"/>
  </w:num>
  <w:num w:numId="14" w16cid:durableId="2078361085">
    <w:abstractNumId w:val="21"/>
  </w:num>
  <w:num w:numId="15" w16cid:durableId="146553357">
    <w:abstractNumId w:val="14"/>
  </w:num>
  <w:num w:numId="16" w16cid:durableId="912356148">
    <w:abstractNumId w:val="30"/>
  </w:num>
  <w:num w:numId="17" w16cid:durableId="588734029">
    <w:abstractNumId w:val="12"/>
  </w:num>
  <w:num w:numId="18" w16cid:durableId="1512178602">
    <w:abstractNumId w:val="19"/>
  </w:num>
  <w:num w:numId="19" w16cid:durableId="1311055742">
    <w:abstractNumId w:val="11"/>
  </w:num>
  <w:num w:numId="20" w16cid:durableId="2112241227">
    <w:abstractNumId w:val="24"/>
  </w:num>
  <w:num w:numId="21" w16cid:durableId="502742533">
    <w:abstractNumId w:val="26"/>
  </w:num>
  <w:num w:numId="22" w16cid:durableId="174930305">
    <w:abstractNumId w:val="3"/>
  </w:num>
  <w:num w:numId="23" w16cid:durableId="607009809">
    <w:abstractNumId w:val="9"/>
  </w:num>
  <w:num w:numId="24" w16cid:durableId="1484929882">
    <w:abstractNumId w:val="32"/>
  </w:num>
  <w:num w:numId="25" w16cid:durableId="1450859695">
    <w:abstractNumId w:val="13"/>
  </w:num>
  <w:num w:numId="26" w16cid:durableId="1138306671">
    <w:abstractNumId w:val="16"/>
  </w:num>
  <w:num w:numId="27" w16cid:durableId="1050878441">
    <w:abstractNumId w:val="10"/>
  </w:num>
  <w:num w:numId="28" w16cid:durableId="390495162">
    <w:abstractNumId w:val="20"/>
  </w:num>
  <w:num w:numId="29" w16cid:durableId="1450392777">
    <w:abstractNumId w:val="27"/>
  </w:num>
  <w:num w:numId="30" w16cid:durableId="263540514">
    <w:abstractNumId w:val="6"/>
  </w:num>
  <w:num w:numId="31" w16cid:durableId="857083974">
    <w:abstractNumId w:val="20"/>
  </w:num>
  <w:num w:numId="32" w16cid:durableId="203181556">
    <w:abstractNumId w:val="0"/>
  </w:num>
  <w:num w:numId="33" w16cid:durableId="1387022001">
    <w:abstractNumId w:val="1"/>
  </w:num>
  <w:num w:numId="34" w16cid:durableId="1217400287">
    <w:abstractNumId w:val="15"/>
  </w:num>
  <w:num w:numId="35" w16cid:durableId="679047770">
    <w:abstractNumId w:val="34"/>
  </w:num>
  <w:num w:numId="36" w16cid:durableId="879826273">
    <w:abstractNumId w:val="4"/>
  </w:num>
  <w:num w:numId="37" w16cid:durableId="251084001">
    <w:abstractNumId w:val="22"/>
  </w:num>
  <w:num w:numId="38" w16cid:durableId="1915387645">
    <w:abstractNumId w:val="28"/>
  </w:num>
  <w:num w:numId="39" w16cid:durableId="869339592">
    <w:abstractNumId w:val="35"/>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D50"/>
    <w:rsid w:val="000B0B89"/>
    <w:rsid w:val="000C1C10"/>
    <w:rsid w:val="000D2E02"/>
    <w:rsid w:val="000D3D44"/>
    <w:rsid w:val="000D72E5"/>
    <w:rsid w:val="000F4E1F"/>
    <w:rsid w:val="0016720F"/>
    <w:rsid w:val="001B3547"/>
    <w:rsid w:val="001B5EAE"/>
    <w:rsid w:val="001B6631"/>
    <w:rsid w:val="001D41D7"/>
    <w:rsid w:val="001F5B55"/>
    <w:rsid w:val="002076EC"/>
    <w:rsid w:val="00227AB9"/>
    <w:rsid w:val="0024118F"/>
    <w:rsid w:val="00270F14"/>
    <w:rsid w:val="00273D41"/>
    <w:rsid w:val="002763EC"/>
    <w:rsid w:val="002776C3"/>
    <w:rsid w:val="0028376F"/>
    <w:rsid w:val="002B0498"/>
    <w:rsid w:val="002B28EE"/>
    <w:rsid w:val="002C01DD"/>
    <w:rsid w:val="003257D1"/>
    <w:rsid w:val="0034260F"/>
    <w:rsid w:val="00356C9E"/>
    <w:rsid w:val="0036547A"/>
    <w:rsid w:val="0038150B"/>
    <w:rsid w:val="003B5D50"/>
    <w:rsid w:val="003D153D"/>
    <w:rsid w:val="003D15E8"/>
    <w:rsid w:val="003E34C9"/>
    <w:rsid w:val="003E47CD"/>
    <w:rsid w:val="00410310"/>
    <w:rsid w:val="004159D5"/>
    <w:rsid w:val="00425BDD"/>
    <w:rsid w:val="0043396C"/>
    <w:rsid w:val="00453A9F"/>
    <w:rsid w:val="00475AA1"/>
    <w:rsid w:val="00496F05"/>
    <w:rsid w:val="004A3F6A"/>
    <w:rsid w:val="004D6281"/>
    <w:rsid w:val="004E5DA8"/>
    <w:rsid w:val="004F2F24"/>
    <w:rsid w:val="005053B9"/>
    <w:rsid w:val="00516F60"/>
    <w:rsid w:val="00522E25"/>
    <w:rsid w:val="00542AEE"/>
    <w:rsid w:val="00546964"/>
    <w:rsid w:val="0056026C"/>
    <w:rsid w:val="00570195"/>
    <w:rsid w:val="00590CAE"/>
    <w:rsid w:val="005B503C"/>
    <w:rsid w:val="005D2EA5"/>
    <w:rsid w:val="005D5A99"/>
    <w:rsid w:val="006345C4"/>
    <w:rsid w:val="00652866"/>
    <w:rsid w:val="00654625"/>
    <w:rsid w:val="006A048D"/>
    <w:rsid w:val="006A6FA9"/>
    <w:rsid w:val="006D2E82"/>
    <w:rsid w:val="006D71CD"/>
    <w:rsid w:val="006E017F"/>
    <w:rsid w:val="006E704E"/>
    <w:rsid w:val="007039F6"/>
    <w:rsid w:val="00705A6F"/>
    <w:rsid w:val="00705B60"/>
    <w:rsid w:val="007144C6"/>
    <w:rsid w:val="00722289"/>
    <w:rsid w:val="00754ACE"/>
    <w:rsid w:val="00766A43"/>
    <w:rsid w:val="00777255"/>
    <w:rsid w:val="007857C6"/>
    <w:rsid w:val="00787486"/>
    <w:rsid w:val="0079156E"/>
    <w:rsid w:val="007B3821"/>
    <w:rsid w:val="007C3C71"/>
    <w:rsid w:val="007D02B8"/>
    <w:rsid w:val="007F318C"/>
    <w:rsid w:val="00806823"/>
    <w:rsid w:val="00821F21"/>
    <w:rsid w:val="00840827"/>
    <w:rsid w:val="0085343B"/>
    <w:rsid w:val="00855467"/>
    <w:rsid w:val="00863B49"/>
    <w:rsid w:val="00872089"/>
    <w:rsid w:val="00883E98"/>
    <w:rsid w:val="008879C7"/>
    <w:rsid w:val="008E349B"/>
    <w:rsid w:val="008E7B01"/>
    <w:rsid w:val="009345D7"/>
    <w:rsid w:val="00941FB5"/>
    <w:rsid w:val="009542DC"/>
    <w:rsid w:val="00997D26"/>
    <w:rsid w:val="009A73EB"/>
    <w:rsid w:val="009C6BA1"/>
    <w:rsid w:val="009E28D1"/>
    <w:rsid w:val="009E6FEF"/>
    <w:rsid w:val="009F1201"/>
    <w:rsid w:val="009F36C2"/>
    <w:rsid w:val="00A61A47"/>
    <w:rsid w:val="00A66F89"/>
    <w:rsid w:val="00A66FA2"/>
    <w:rsid w:val="00A821B5"/>
    <w:rsid w:val="00AB230F"/>
    <w:rsid w:val="00AB4646"/>
    <w:rsid w:val="00AB52ED"/>
    <w:rsid w:val="00AD0EC0"/>
    <w:rsid w:val="00AE4F03"/>
    <w:rsid w:val="00B210B2"/>
    <w:rsid w:val="00B24657"/>
    <w:rsid w:val="00B326FA"/>
    <w:rsid w:val="00B604F0"/>
    <w:rsid w:val="00B77C3E"/>
    <w:rsid w:val="00B84321"/>
    <w:rsid w:val="00B958D8"/>
    <w:rsid w:val="00BA0443"/>
    <w:rsid w:val="00BB03C5"/>
    <w:rsid w:val="00BC1BB4"/>
    <w:rsid w:val="00BE3981"/>
    <w:rsid w:val="00BE4890"/>
    <w:rsid w:val="00C32047"/>
    <w:rsid w:val="00C633B2"/>
    <w:rsid w:val="00C73902"/>
    <w:rsid w:val="00C80BBE"/>
    <w:rsid w:val="00C8661A"/>
    <w:rsid w:val="00C934A1"/>
    <w:rsid w:val="00CA0213"/>
    <w:rsid w:val="00CA0FFC"/>
    <w:rsid w:val="00CA1E4B"/>
    <w:rsid w:val="00CC3B83"/>
    <w:rsid w:val="00CC5198"/>
    <w:rsid w:val="00CE60EA"/>
    <w:rsid w:val="00CF60F0"/>
    <w:rsid w:val="00D5060B"/>
    <w:rsid w:val="00D60337"/>
    <w:rsid w:val="00D62875"/>
    <w:rsid w:val="00D97298"/>
    <w:rsid w:val="00DB5422"/>
    <w:rsid w:val="00DD4297"/>
    <w:rsid w:val="00DD777C"/>
    <w:rsid w:val="00DE5D73"/>
    <w:rsid w:val="00E060B5"/>
    <w:rsid w:val="00E25490"/>
    <w:rsid w:val="00E314AB"/>
    <w:rsid w:val="00E36849"/>
    <w:rsid w:val="00E53BD7"/>
    <w:rsid w:val="00E55AF7"/>
    <w:rsid w:val="00E62A1A"/>
    <w:rsid w:val="00E71A85"/>
    <w:rsid w:val="00E948BC"/>
    <w:rsid w:val="00E966A5"/>
    <w:rsid w:val="00EA6A07"/>
    <w:rsid w:val="00EB6E06"/>
    <w:rsid w:val="00EC4787"/>
    <w:rsid w:val="00EC624A"/>
    <w:rsid w:val="00EF12DA"/>
    <w:rsid w:val="00EF3FA4"/>
    <w:rsid w:val="00F12298"/>
    <w:rsid w:val="00F432EB"/>
    <w:rsid w:val="00F91C4E"/>
    <w:rsid w:val="00FC22FD"/>
    <w:rsid w:val="00FE3459"/>
    <w:rsid w:val="00FE6138"/>
    <w:rsid w:val="00FF373C"/>
    <w:rsid w:val="00FF5B3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6F1251"/>
  <w15:chartTrackingRefBased/>
  <w15:docId w15:val="{3D86A303-734E-4844-A5FF-3369DAD459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227AB9"/>
    <w:pPr>
      <w:spacing w:after="160" w:line="259" w:lineRule="auto"/>
    </w:pPr>
    <w:rPr>
      <w:color w:val="AEAAAA" w:themeColor="background2" w:themeShade="BF"/>
      <w:sz w:val="22"/>
      <w:szCs w:val="22"/>
      <w:lang w:eastAsia="en-US"/>
    </w:rPr>
  </w:style>
  <w:style w:type="paragraph" w:styleId="Heading1">
    <w:name w:val="heading 1"/>
    <w:basedOn w:val="Absatz"/>
    <w:next w:val="Absatz"/>
    <w:link w:val="Heading1Char"/>
    <w:qFormat/>
    <w:pPr>
      <w:keepNext/>
      <w:numPr>
        <w:numId w:val="31"/>
      </w:numPr>
      <w:spacing w:before="360" w:line="480" w:lineRule="exact"/>
      <w:jc w:val="left"/>
      <w:outlineLvl w:val="0"/>
    </w:pPr>
    <w:rPr>
      <w:rFonts w:asciiTheme="majorHAnsi" w:eastAsia="Times New Roman" w:hAnsiTheme="majorHAnsi" w:cs="Times New Roman"/>
      <w:b/>
      <w:color w:val="000000"/>
      <w:kern w:val="28"/>
      <w:sz w:val="36"/>
      <w:szCs w:val="36"/>
    </w:rPr>
  </w:style>
  <w:style w:type="paragraph" w:styleId="Heading2">
    <w:name w:val="heading 2"/>
    <w:basedOn w:val="Heading1"/>
    <w:next w:val="Absatz"/>
    <w:link w:val="Heading2Char"/>
    <w:qFormat/>
    <w:pPr>
      <w:numPr>
        <w:ilvl w:val="1"/>
      </w:numPr>
      <w:spacing w:before="240" w:line="240" w:lineRule="auto"/>
      <w:outlineLvl w:val="1"/>
    </w:pPr>
    <w:rPr>
      <w:sz w:val="28"/>
      <w:szCs w:val="28"/>
    </w:rPr>
  </w:style>
  <w:style w:type="paragraph" w:styleId="Heading3">
    <w:name w:val="heading 3"/>
    <w:basedOn w:val="Heading2"/>
    <w:next w:val="Absatz"/>
    <w:link w:val="Heading3Char"/>
    <w:qFormat/>
    <w:pPr>
      <w:numPr>
        <w:ilvl w:val="2"/>
      </w:numPr>
      <w:spacing w:before="180"/>
      <w:outlineLvl w:val="2"/>
    </w:pPr>
    <w:rPr>
      <w:sz w:val="26"/>
      <w:szCs w:val="26"/>
    </w:rPr>
  </w:style>
  <w:style w:type="paragraph" w:styleId="Heading4">
    <w:name w:val="heading 4"/>
    <w:basedOn w:val="Heading3"/>
    <w:next w:val="Absatz"/>
    <w:link w:val="Heading4Char"/>
    <w:qFormat/>
    <w:pPr>
      <w:numPr>
        <w:ilvl w:val="3"/>
      </w:numPr>
      <w:spacing w:before="120"/>
      <w:outlineLvl w:val="3"/>
    </w:pPr>
    <w:rPr>
      <w:sz w:val="24"/>
      <w:szCs w:val="24"/>
    </w:rPr>
  </w:style>
  <w:style w:type="paragraph" w:styleId="Heading5">
    <w:name w:val="heading 5"/>
    <w:basedOn w:val="Heading4"/>
    <w:next w:val="Absatz"/>
    <w:link w:val="Heading5Char"/>
    <w:qFormat/>
    <w:pPr>
      <w:numPr>
        <w:ilvl w:val="4"/>
      </w:numPr>
      <w:spacing w:before="60"/>
      <w:outlineLvl w:val="4"/>
    </w:pPr>
    <w:rPr>
      <w:b w:val="0"/>
    </w:rPr>
  </w:style>
  <w:style w:type="paragraph" w:styleId="Heading6">
    <w:name w:val="heading 6"/>
    <w:basedOn w:val="Heading5"/>
    <w:next w:val="Absatz"/>
    <w:link w:val="Heading6Char"/>
    <w:qFormat/>
    <w:pPr>
      <w:numPr>
        <w:ilvl w:val="5"/>
      </w:numPr>
      <w:tabs>
        <w:tab w:val="left" w:pos="2268"/>
      </w:tabs>
      <w:outlineLvl w:val="5"/>
    </w:pPr>
    <w:rPr>
      <w:bCs/>
    </w:rPr>
  </w:style>
  <w:style w:type="paragraph" w:styleId="Heading7">
    <w:name w:val="heading 7"/>
    <w:basedOn w:val="Heading6"/>
    <w:next w:val="Absatz"/>
    <w:link w:val="Heading7Char"/>
    <w:qFormat/>
    <w:pPr>
      <w:numPr>
        <w:ilvl w:val="6"/>
      </w:numPr>
      <w:tabs>
        <w:tab w:val="clear" w:pos="2268"/>
        <w:tab w:val="left" w:pos="2410"/>
      </w:tabs>
      <w:outlineLvl w:val="6"/>
    </w:pPr>
    <w:rPr>
      <w:bCs w:val="0"/>
    </w:rPr>
  </w:style>
  <w:style w:type="paragraph" w:styleId="Heading8">
    <w:name w:val="heading 8"/>
    <w:basedOn w:val="Absatz"/>
    <w:next w:val="Absatz"/>
    <w:link w:val="Heading8Char"/>
    <w:unhideWhenUsed/>
    <w:qFormat/>
    <w:pPr>
      <w:keepNext/>
      <w:pageBreakBefore/>
      <w:numPr>
        <w:ilvl w:val="7"/>
        <w:numId w:val="32"/>
      </w:numPr>
      <w:tabs>
        <w:tab w:val="left" w:pos="1701"/>
      </w:tabs>
      <w:spacing w:before="360"/>
      <w:outlineLvl w:val="7"/>
    </w:pPr>
    <w:rPr>
      <w:rFonts w:eastAsia="PMingLiU"/>
      <w:b/>
      <w:iCs/>
      <w:kern w:val="20"/>
      <w:sz w:val="36"/>
      <w:szCs w:val="36"/>
      <w:lang w:eastAsia="fr-FR"/>
    </w:rPr>
  </w:style>
  <w:style w:type="paragraph" w:styleId="Heading9">
    <w:name w:val="heading 9"/>
    <w:basedOn w:val="Normal"/>
    <w:next w:val="Normal"/>
    <w:link w:val="Heading9Char"/>
    <w:unhideWhenUsed/>
    <w:qFormat/>
    <w:pPr>
      <w:keepNext/>
      <w:numPr>
        <w:ilvl w:val="8"/>
        <w:numId w:val="32"/>
      </w:numPr>
      <w:tabs>
        <w:tab w:val="clear" w:pos="1440"/>
        <w:tab w:val="left" w:pos="1701"/>
      </w:tabs>
      <w:spacing w:before="240" w:after="0" w:line="240" w:lineRule="auto"/>
      <w:outlineLvl w:val="8"/>
    </w:pPr>
    <w:rPr>
      <w:rFonts w:ascii="Calibri Light" w:eastAsia="PMingLiU" w:hAnsi="Calibri Light" w:cs="Arial"/>
      <w:b/>
      <w:color w:val="auto"/>
      <w:kern w:val="20"/>
      <w:sz w:val="28"/>
      <w:szCs w:val="28"/>
      <w:lang w:eastAsia="fr-F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heme="majorHAnsi" w:eastAsia="Times New Roman" w:hAnsiTheme="majorHAnsi"/>
      <w:b/>
      <w:color w:val="000000"/>
      <w:kern w:val="28"/>
      <w:sz w:val="36"/>
      <w:szCs w:val="36"/>
      <w:lang w:eastAsia="de-DE"/>
    </w:rPr>
  </w:style>
  <w:style w:type="character" w:customStyle="1" w:styleId="Heading2Char">
    <w:name w:val="Heading 2 Char"/>
    <w:link w:val="Heading2"/>
    <w:rPr>
      <w:rFonts w:asciiTheme="majorHAnsi" w:eastAsia="Times New Roman" w:hAnsiTheme="majorHAnsi"/>
      <w:b/>
      <w:color w:val="000000"/>
      <w:kern w:val="28"/>
      <w:sz w:val="28"/>
      <w:szCs w:val="28"/>
      <w:lang w:eastAsia="de-DE"/>
    </w:rPr>
  </w:style>
  <w:style w:type="character" w:customStyle="1" w:styleId="Heading3Char">
    <w:name w:val="Heading 3 Char"/>
    <w:link w:val="Heading3"/>
    <w:rPr>
      <w:rFonts w:asciiTheme="majorHAnsi" w:eastAsia="Times New Roman" w:hAnsiTheme="majorHAnsi"/>
      <w:b/>
      <w:color w:val="000000"/>
      <w:kern w:val="28"/>
      <w:sz w:val="26"/>
      <w:szCs w:val="26"/>
      <w:lang w:eastAsia="de-DE"/>
    </w:rPr>
  </w:style>
  <w:style w:type="character" w:customStyle="1" w:styleId="Heading4Char">
    <w:name w:val="Heading 4 Char"/>
    <w:link w:val="Heading4"/>
    <w:rPr>
      <w:rFonts w:asciiTheme="majorHAnsi" w:eastAsia="Times New Roman" w:hAnsiTheme="majorHAnsi"/>
      <w:b/>
      <w:color w:val="000000"/>
      <w:kern w:val="28"/>
      <w:sz w:val="24"/>
      <w:szCs w:val="24"/>
      <w:lang w:eastAsia="de-DE"/>
    </w:rPr>
  </w:style>
  <w:style w:type="character" w:customStyle="1" w:styleId="Heading5Char">
    <w:name w:val="Heading 5 Char"/>
    <w:link w:val="Heading5"/>
    <w:rPr>
      <w:rFonts w:asciiTheme="majorHAnsi" w:eastAsia="Times New Roman" w:hAnsiTheme="majorHAnsi"/>
      <w:color w:val="000000"/>
      <w:kern w:val="28"/>
      <w:sz w:val="24"/>
      <w:szCs w:val="24"/>
      <w:lang w:eastAsia="de-DE"/>
    </w:rPr>
  </w:style>
  <w:style w:type="character" w:customStyle="1" w:styleId="Heading6Char">
    <w:name w:val="Heading 6 Char"/>
    <w:link w:val="Heading6"/>
    <w:rPr>
      <w:rFonts w:asciiTheme="majorHAnsi" w:eastAsia="Times New Roman" w:hAnsiTheme="majorHAnsi"/>
      <w:bCs/>
      <w:color w:val="000000"/>
      <w:kern w:val="28"/>
      <w:sz w:val="24"/>
      <w:szCs w:val="24"/>
      <w:lang w:eastAsia="de-DE"/>
    </w:rPr>
  </w:style>
  <w:style w:type="character" w:customStyle="1" w:styleId="Heading7Char">
    <w:name w:val="Heading 7 Char"/>
    <w:link w:val="Heading7"/>
    <w:rPr>
      <w:rFonts w:asciiTheme="majorHAnsi" w:eastAsia="Times New Roman" w:hAnsiTheme="majorHAnsi"/>
      <w:color w:val="000000"/>
      <w:kern w:val="28"/>
      <w:sz w:val="24"/>
      <w:szCs w:val="24"/>
      <w:lang w:eastAsia="de-DE"/>
    </w:rPr>
  </w:style>
  <w:style w:type="character" w:customStyle="1" w:styleId="Heading8Char">
    <w:name w:val="Heading 8 Char"/>
    <w:link w:val="Heading8"/>
    <w:rPr>
      <w:rFonts w:ascii="Calibri Light" w:eastAsia="PMingLiU" w:hAnsi="Calibri Light" w:cs="Arial"/>
      <w:b/>
      <w:iCs/>
      <w:kern w:val="20"/>
      <w:sz w:val="36"/>
      <w:szCs w:val="36"/>
      <w:lang w:eastAsia="fr-FR"/>
    </w:rPr>
  </w:style>
  <w:style w:type="character" w:customStyle="1" w:styleId="Heading9Char">
    <w:name w:val="Heading 9 Char"/>
    <w:link w:val="Heading9"/>
    <w:rPr>
      <w:rFonts w:ascii="Calibri Light" w:eastAsia="PMingLiU" w:hAnsi="Calibri Light" w:cs="Arial"/>
      <w:b/>
      <w:kern w:val="20"/>
      <w:sz w:val="28"/>
      <w:szCs w:val="28"/>
      <w:lang w:eastAsia="fr-FR"/>
    </w:rPr>
  </w:style>
  <w:style w:type="paragraph" w:styleId="TOC2">
    <w:name w:val="toc 2"/>
    <w:basedOn w:val="Absatz"/>
    <w:uiPriority w:val="39"/>
    <w:unhideWhenUsed/>
    <w:qFormat/>
    <w:pPr>
      <w:suppressLineNumbers/>
      <w:tabs>
        <w:tab w:val="left" w:pos="1132"/>
        <w:tab w:val="right" w:leader="dot" w:pos="9072"/>
      </w:tabs>
      <w:spacing w:before="60" w:line="280" w:lineRule="exact"/>
      <w:ind w:left="1134" w:hanging="709"/>
      <w:jc w:val="left"/>
    </w:pPr>
    <w:rPr>
      <w:rFonts w:eastAsia="Times New Roman"/>
      <w:noProof/>
      <w:sz w:val="26"/>
      <w:szCs w:val="26"/>
      <w:lang w:eastAsia="de-CH"/>
    </w:rPr>
  </w:style>
  <w:style w:type="paragraph" w:styleId="TOC3">
    <w:name w:val="toc 3"/>
    <w:basedOn w:val="Absatz"/>
    <w:uiPriority w:val="39"/>
    <w:unhideWhenUsed/>
    <w:qFormat/>
    <w:pPr>
      <w:suppressLineNumbers/>
      <w:tabs>
        <w:tab w:val="left" w:pos="2127"/>
        <w:tab w:val="right" w:leader="dot" w:pos="9072"/>
      </w:tabs>
      <w:spacing w:before="40" w:line="260" w:lineRule="atLeast"/>
      <w:ind w:left="2127" w:hanging="993"/>
      <w:jc w:val="left"/>
    </w:pPr>
    <w:rPr>
      <w:rFonts w:eastAsia="Times New Roman"/>
      <w:noProof/>
      <w:sz w:val="25"/>
      <w:szCs w:val="25"/>
      <w:lang w:eastAsia="de-CH"/>
    </w:rPr>
  </w:style>
  <w:style w:type="paragraph" w:styleId="TOC7">
    <w:name w:val="toc 7"/>
    <w:basedOn w:val="Absatz"/>
    <w:uiPriority w:val="39"/>
    <w:unhideWhenUsed/>
    <w:pPr>
      <w:suppressLineNumbers/>
      <w:tabs>
        <w:tab w:val="right" w:leader="dot" w:pos="9072"/>
      </w:tabs>
      <w:spacing w:before="60" w:line="260" w:lineRule="atLeast"/>
      <w:jc w:val="left"/>
    </w:pPr>
    <w:rPr>
      <w:rFonts w:eastAsia="Times New Roman"/>
      <w:noProof/>
      <w:sz w:val="26"/>
      <w:szCs w:val="26"/>
      <w:lang w:eastAsia="ar-SA"/>
    </w:rPr>
  </w:style>
  <w:style w:type="paragraph" w:styleId="TOC8">
    <w:name w:val="toc 8"/>
    <w:basedOn w:val="Absatz"/>
    <w:uiPriority w:val="39"/>
    <w:unhideWhenUsed/>
    <w:pPr>
      <w:suppressLineNumbers/>
      <w:tabs>
        <w:tab w:val="right" w:leader="dot" w:pos="9072"/>
      </w:tabs>
      <w:spacing w:before="60" w:line="280" w:lineRule="exact"/>
      <w:ind w:left="284"/>
      <w:jc w:val="left"/>
    </w:pPr>
    <w:rPr>
      <w:rFonts w:eastAsia="Times New Roman"/>
      <w:i/>
      <w:noProof/>
      <w:sz w:val="25"/>
      <w:szCs w:val="25"/>
      <w:lang w:eastAsia="de-CH"/>
    </w:rPr>
  </w:style>
  <w:style w:type="character" w:customStyle="1" w:styleId="AbsatzZchn">
    <w:name w:val="Absatz Zchn"/>
    <w:link w:val="Absatz"/>
    <w:locked/>
    <w:rPr>
      <w:rFonts w:ascii="Calibri Light" w:hAnsi="Calibri Light" w:cs="Arial"/>
      <w:sz w:val="24"/>
      <w:szCs w:val="24"/>
      <w:lang w:eastAsia="de-DE"/>
    </w:rPr>
  </w:style>
  <w:style w:type="paragraph" w:customStyle="1" w:styleId="Absatz">
    <w:name w:val="Absatz"/>
    <w:link w:val="AbsatzZchn"/>
    <w:qFormat/>
    <w:pPr>
      <w:spacing w:before="120"/>
      <w:jc w:val="both"/>
    </w:pPr>
    <w:rPr>
      <w:rFonts w:ascii="Calibri Light" w:hAnsi="Calibri Light" w:cs="Arial"/>
      <w:sz w:val="24"/>
      <w:szCs w:val="24"/>
      <w:lang w:eastAsia="de-DE"/>
    </w:rPr>
  </w:style>
  <w:style w:type="paragraph" w:customStyle="1" w:styleId="Abbildung">
    <w:name w:val="Abbildung"/>
    <w:basedOn w:val="Absatz"/>
    <w:pPr>
      <w:keepNext/>
      <w:tabs>
        <w:tab w:val="left" w:pos="0"/>
      </w:tabs>
      <w:spacing w:before="240"/>
      <w:jc w:val="left"/>
    </w:pPr>
    <w:rPr>
      <w:szCs w:val="20"/>
      <w:lang w:eastAsia="de-CH"/>
    </w:rPr>
  </w:style>
  <w:style w:type="character" w:customStyle="1" w:styleId="Absatz0PtZchn">
    <w:name w:val="Absatz 0Pt. Zchn"/>
    <w:link w:val="Absatz0Pt"/>
    <w:locked/>
    <w:rPr>
      <w:rFonts w:ascii="Calibri Light" w:hAnsi="Calibri Light" w:cs="Arial"/>
      <w:color w:val="000000"/>
      <w:sz w:val="24"/>
      <w:szCs w:val="24"/>
      <w:lang w:eastAsia="de-DE"/>
    </w:rPr>
  </w:style>
  <w:style w:type="paragraph" w:customStyle="1" w:styleId="Absatz0Pt">
    <w:name w:val="Absatz 0Pt."/>
    <w:basedOn w:val="Absatz"/>
    <w:link w:val="Absatz0PtZchn"/>
    <w:pPr>
      <w:spacing w:before="0"/>
    </w:pPr>
    <w:rPr>
      <w:color w:val="000000"/>
    </w:rPr>
  </w:style>
  <w:style w:type="paragraph" w:customStyle="1" w:styleId="AbsatzTab11Pt1-1">
    <w:name w:val="Absatz Tab 11 Pt. 1-1"/>
    <w:basedOn w:val="Absatz"/>
    <w:pPr>
      <w:spacing w:before="20" w:after="20" w:line="250" w:lineRule="exact"/>
    </w:pPr>
    <w:rPr>
      <w:rFonts w:eastAsia="Times New Roman"/>
      <w:sz w:val="22"/>
      <w:szCs w:val="22"/>
    </w:rPr>
  </w:style>
  <w:style w:type="paragraph" w:customStyle="1" w:styleId="AbsatzTab12Pt1-1">
    <w:name w:val="Absatz Tab 12 Pt 1-1"/>
    <w:basedOn w:val="Absatz"/>
    <w:pPr>
      <w:spacing w:before="20" w:after="20" w:line="260" w:lineRule="exact"/>
      <w:jc w:val="left"/>
    </w:pPr>
    <w:rPr>
      <w:rFonts w:eastAsia="Times New Roman"/>
    </w:rPr>
  </w:style>
  <w:style w:type="paragraph" w:customStyle="1" w:styleId="Aufzhlungspunkt1n">
    <w:name w:val="Aufzählungspunkt 1n"/>
    <w:basedOn w:val="Absatz"/>
    <w:pPr>
      <w:numPr>
        <w:numId w:val="14"/>
      </w:numPr>
      <w:overflowPunct w:val="0"/>
      <w:autoSpaceDE w:val="0"/>
      <w:autoSpaceDN w:val="0"/>
      <w:adjustRightInd w:val="0"/>
      <w:spacing w:before="60"/>
      <w:ind w:left="284" w:hanging="284"/>
      <w:textAlignment w:val="baseline"/>
    </w:pPr>
    <w:rPr>
      <w:rFonts w:eastAsia="Times New Roman"/>
    </w:rPr>
  </w:style>
  <w:style w:type="paragraph" w:customStyle="1" w:styleId="Inhaltsverzeichnis">
    <w:name w:val="Inhaltsverzeichnis"/>
    <w:basedOn w:val="Absatz"/>
    <w:pPr>
      <w:suppressLineNumbers/>
      <w:tabs>
        <w:tab w:val="right" w:leader="dot" w:pos="9637"/>
      </w:tabs>
      <w:spacing w:after="240"/>
      <w:jc w:val="left"/>
    </w:pPr>
    <w:rPr>
      <w:rFonts w:cs="Cambria"/>
      <w:b/>
      <w:noProof/>
      <w:sz w:val="36"/>
      <w:szCs w:val="36"/>
    </w:rPr>
  </w:style>
  <w:style w:type="paragraph" w:customStyle="1" w:styleId="Inhaltsverzeichnis12">
    <w:name w:val="Inhaltsverzeichnis 12"/>
    <w:basedOn w:val="Absatz"/>
    <w:uiPriority w:val="99"/>
    <w:pPr>
      <w:spacing w:before="600" w:after="300"/>
      <w:contextualSpacing/>
      <w:jc w:val="left"/>
    </w:pPr>
    <w:rPr>
      <w:b/>
    </w:rPr>
  </w:style>
  <w:style w:type="paragraph" w:customStyle="1" w:styleId="Projektidentifikation">
    <w:name w:val="Projektidentifikation"/>
    <w:basedOn w:val="Absatz"/>
    <w:pPr>
      <w:snapToGrid w:val="0"/>
      <w:spacing w:before="20" w:after="20" w:line="260" w:lineRule="exact"/>
      <w:jc w:val="right"/>
    </w:pPr>
    <w:rPr>
      <w:b/>
    </w:rPr>
  </w:style>
  <w:style w:type="paragraph" w:styleId="Caption">
    <w:name w:val="caption"/>
    <w:basedOn w:val="Absatz"/>
    <w:next w:val="Absatz"/>
    <w:unhideWhenUsed/>
    <w:qFormat/>
    <w:pPr>
      <w:tabs>
        <w:tab w:val="left" w:pos="993"/>
      </w:tabs>
      <w:spacing w:before="0"/>
      <w:ind w:left="993" w:hanging="993"/>
      <w:jc w:val="left"/>
    </w:pPr>
    <w:rPr>
      <w:b/>
      <w:bCs/>
      <w:sz w:val="20"/>
    </w:rPr>
  </w:style>
  <w:style w:type="paragraph" w:customStyle="1" w:styleId="Titel-Projektbezeichnung1">
    <w:name w:val="Titel-Projektbezeichnung 1"/>
    <w:basedOn w:val="Caption"/>
    <w:pPr>
      <w:spacing w:before="480" w:line="480" w:lineRule="exact"/>
    </w:pPr>
    <w:rPr>
      <w:sz w:val="40"/>
    </w:rPr>
  </w:style>
  <w:style w:type="paragraph" w:customStyle="1" w:styleId="Titel-Projektbezeichnung2">
    <w:name w:val="Titel-Projektbezeichnung 2"/>
    <w:basedOn w:val="Titel-Projektbezeichnung1"/>
    <w:pPr>
      <w:spacing w:before="120"/>
    </w:pPr>
    <w:rPr>
      <w:b w:val="0"/>
      <w:sz w:val="36"/>
      <w:szCs w:val="36"/>
    </w:rPr>
  </w:style>
  <w:style w:type="paragraph" w:customStyle="1" w:styleId="AbsatzTab12PtTitel">
    <w:name w:val="Absatz Tab 12 Pt Titel"/>
    <w:basedOn w:val="Absatz"/>
    <w:pPr>
      <w:spacing w:before="20" w:after="20" w:line="260" w:lineRule="exact"/>
      <w:jc w:val="left"/>
    </w:pPr>
    <w:rPr>
      <w:rFonts w:eastAsia="Times New Roman"/>
      <w:b/>
    </w:rPr>
  </w:style>
  <w:style w:type="paragraph" w:customStyle="1" w:styleId="AbsatzTab12Pt1-1Kur">
    <w:name w:val="Absatz Tab 12 Pt 1-1 Kur"/>
    <w:basedOn w:val="AbsatzTab12Pt1-1"/>
    <w:rPr>
      <w:i/>
      <w:iCs/>
    </w:rPr>
  </w:style>
  <w:style w:type="paragraph" w:customStyle="1" w:styleId="Absatzkurs">
    <w:name w:val="Absatz kurs."/>
    <w:basedOn w:val="Absatz"/>
    <w:rPr>
      <w:i/>
    </w:rPr>
  </w:style>
  <w:style w:type="paragraph" w:customStyle="1" w:styleId="Aufzhlungspunkt1nkur">
    <w:name w:val="Aufzählungspunkt 1n kur"/>
    <w:basedOn w:val="Aufzhlungspunkt1n"/>
    <w:pPr>
      <w:tabs>
        <w:tab w:val="clear" w:pos="1920"/>
      </w:tabs>
    </w:pPr>
    <w:rPr>
      <w:i/>
    </w:rPr>
  </w:style>
  <w:style w:type="paragraph" w:styleId="TableofFigures">
    <w:name w:val="table of figures"/>
    <w:basedOn w:val="Absatz"/>
    <w:uiPriority w:val="99"/>
    <w:unhideWhenUsed/>
    <w:pPr>
      <w:tabs>
        <w:tab w:val="left" w:pos="1134"/>
        <w:tab w:val="right" w:leader="dot" w:pos="9060"/>
      </w:tabs>
      <w:spacing w:before="40" w:line="260" w:lineRule="exact"/>
      <w:jc w:val="left"/>
    </w:pPr>
    <w:rPr>
      <w:rFonts w:eastAsia="Arial Unicode MS"/>
      <w:noProof/>
      <w:lang w:eastAsia="de-CH"/>
    </w:rPr>
  </w:style>
  <w:style w:type="paragraph" w:styleId="TOC1">
    <w:name w:val="toc 1"/>
    <w:basedOn w:val="Absatz"/>
    <w:uiPriority w:val="39"/>
    <w:unhideWhenUsed/>
    <w:qFormat/>
    <w:pPr>
      <w:tabs>
        <w:tab w:val="left" w:pos="426"/>
        <w:tab w:val="right" w:leader="dot" w:pos="9071"/>
      </w:tabs>
      <w:spacing w:before="100" w:line="300" w:lineRule="exact"/>
      <w:ind w:left="425" w:hanging="425"/>
      <w:jc w:val="left"/>
    </w:pPr>
    <w:rPr>
      <w:rFonts w:eastAsia="Times New Roman"/>
      <w:b/>
      <w:noProof/>
      <w:sz w:val="28"/>
      <w:szCs w:val="28"/>
      <w:lang w:eastAsia="de-CH"/>
    </w:rPr>
  </w:style>
  <w:style w:type="paragraph" w:styleId="Header">
    <w:name w:val="header"/>
    <w:basedOn w:val="Absatz"/>
    <w:link w:val="HeaderChar"/>
    <w:uiPriority w:val="99"/>
    <w:unhideWhenUsed/>
    <w:pPr>
      <w:tabs>
        <w:tab w:val="center" w:pos="4536"/>
        <w:tab w:val="right" w:pos="9072"/>
      </w:tabs>
      <w:spacing w:before="0" w:line="240" w:lineRule="atLeast"/>
    </w:pPr>
    <w:rPr>
      <w:sz w:val="18"/>
      <w:szCs w:val="18"/>
    </w:rPr>
  </w:style>
  <w:style w:type="character" w:customStyle="1" w:styleId="HeaderChar">
    <w:name w:val="Header Char"/>
    <w:link w:val="Header"/>
    <w:uiPriority w:val="99"/>
    <w:rPr>
      <w:rFonts w:ascii="Calibri Light" w:hAnsi="Calibri Light" w:cs="Arial"/>
      <w:sz w:val="18"/>
      <w:szCs w:val="18"/>
      <w:lang w:eastAsia="de-DE"/>
    </w:rPr>
  </w:style>
  <w:style w:type="paragraph" w:styleId="Footer">
    <w:name w:val="footer"/>
    <w:basedOn w:val="Absatz"/>
    <w:link w:val="FooterChar"/>
    <w:unhideWhenUsed/>
    <w:pPr>
      <w:tabs>
        <w:tab w:val="center" w:pos="4536"/>
        <w:tab w:val="right" w:pos="9072"/>
      </w:tabs>
      <w:spacing w:before="0"/>
    </w:pPr>
    <w:rPr>
      <w:sz w:val="16"/>
      <w:szCs w:val="16"/>
    </w:rPr>
  </w:style>
  <w:style w:type="character" w:customStyle="1" w:styleId="FooterChar">
    <w:name w:val="Footer Char"/>
    <w:link w:val="Footer"/>
    <w:rPr>
      <w:rFonts w:ascii="Calibri Light" w:hAnsi="Calibri Light" w:cs="Arial"/>
      <w:sz w:val="16"/>
      <w:szCs w:val="16"/>
      <w:lang w:eastAsia="de-DE"/>
    </w:rPr>
  </w:style>
  <w:style w:type="paragraph" w:customStyle="1" w:styleId="Referenz">
    <w:name w:val="Referenz"/>
    <w:basedOn w:val="Absatz"/>
    <w:uiPriority w:val="1"/>
    <w:pPr>
      <w:widowControl w:val="0"/>
      <w:suppressAutoHyphens/>
      <w:spacing w:before="0" w:line="200" w:lineRule="atLeast"/>
    </w:pPr>
    <w:rPr>
      <w:noProof/>
      <w:sz w:val="15"/>
    </w:rPr>
  </w:style>
  <w:style w:type="paragraph" w:customStyle="1" w:styleId="Absatz0Pt1Pt">
    <w:name w:val="Absatz 0Pt. 1 Pt."/>
    <w:basedOn w:val="Absatz"/>
    <w:link w:val="Absatz0Pt1PtZchn"/>
    <w:pPr>
      <w:spacing w:before="0"/>
    </w:pPr>
    <w:rPr>
      <w:rFonts w:eastAsia="Times New Roman"/>
      <w:sz w:val="2"/>
      <w:szCs w:val="20"/>
      <w:lang w:val="fr-CH" w:eastAsia="de-CH"/>
    </w:rPr>
  </w:style>
  <w:style w:type="character" w:customStyle="1" w:styleId="Absatz0Pt1PtZchn">
    <w:name w:val="Absatz 0Pt. 1 Pt. Zchn"/>
    <w:link w:val="Absatz0Pt1Pt"/>
    <w:rPr>
      <w:rFonts w:ascii="Calibri Light" w:eastAsia="Times New Roman" w:hAnsi="Calibri Light" w:cs="Arial"/>
      <w:sz w:val="2"/>
      <w:lang w:val="fr-CH"/>
    </w:rPr>
  </w:style>
  <w:style w:type="paragraph" w:customStyle="1" w:styleId="Klassifizierung">
    <w:name w:val="Klassifizierung"/>
    <w:basedOn w:val="Normal"/>
    <w:uiPriority w:val="2"/>
    <w:unhideWhenUsed/>
    <w:pPr>
      <w:widowControl w:val="0"/>
      <w:spacing w:after="0" w:line="260" w:lineRule="atLeast"/>
      <w:jc w:val="right"/>
    </w:pPr>
    <w:rPr>
      <w:rFonts w:ascii="Calibri Light" w:hAnsi="Calibri Light"/>
      <w:b/>
    </w:rPr>
  </w:style>
  <w:style w:type="character" w:styleId="PlaceholderText">
    <w:name w:val="Placeholder Text"/>
    <w:basedOn w:val="DefaultParagraphFont"/>
    <w:uiPriority w:val="99"/>
    <w:semiHidden/>
    <w:rPr>
      <w:color w:val="808080"/>
    </w:rPr>
  </w:style>
  <w:style w:type="paragraph" w:customStyle="1" w:styleId="Aufzhlungspunkt1">
    <w:name w:val="Aufzählungspunkt 1"/>
    <w:basedOn w:val="Absatz"/>
    <w:next w:val="Aufzhlungspunkt1n"/>
    <w:pPr>
      <w:numPr>
        <w:numId w:val="12"/>
      </w:numPr>
      <w:tabs>
        <w:tab w:val="clear" w:pos="1920"/>
      </w:tabs>
      <w:overflowPunct w:val="0"/>
      <w:autoSpaceDE w:val="0"/>
      <w:autoSpaceDN w:val="0"/>
      <w:adjustRightInd w:val="0"/>
      <w:ind w:left="284" w:hanging="284"/>
      <w:jc w:val="left"/>
      <w:textAlignment w:val="baseline"/>
    </w:pPr>
  </w:style>
  <w:style w:type="paragraph" w:customStyle="1" w:styleId="Aufzhlungspunkt2n">
    <w:name w:val="Aufzählungspunkt 2n"/>
    <w:basedOn w:val="Absatz"/>
    <w:pPr>
      <w:numPr>
        <w:numId w:val="29"/>
      </w:numPr>
      <w:spacing w:before="60"/>
      <w:ind w:left="284" w:hanging="284"/>
      <w:jc w:val="left"/>
    </w:pPr>
  </w:style>
  <w:style w:type="paragraph" w:customStyle="1" w:styleId="Aufzhlungspunkt3n">
    <w:name w:val="Aufzählungspunkt 3n"/>
    <w:basedOn w:val="Absatz"/>
    <w:pPr>
      <w:numPr>
        <w:numId w:val="18"/>
      </w:numPr>
      <w:tabs>
        <w:tab w:val="clear" w:pos="1571"/>
      </w:tabs>
      <w:spacing w:before="60"/>
      <w:ind w:left="284" w:hanging="284"/>
    </w:pPr>
    <w:rPr>
      <w:rFonts w:asciiTheme="majorHAnsi" w:hAnsiTheme="majorHAnsi"/>
    </w:rPr>
  </w:style>
  <w:style w:type="paragraph" w:customStyle="1" w:styleId="Aufzhlungspfeil1">
    <w:name w:val="Aufzählungspfeil 1"/>
    <w:basedOn w:val="Absatz"/>
    <w:pPr>
      <w:numPr>
        <w:numId w:val="7"/>
      </w:numPr>
      <w:ind w:left="284" w:hanging="284"/>
    </w:pPr>
  </w:style>
  <w:style w:type="paragraph" w:customStyle="1" w:styleId="Absatz3Pt10">
    <w:name w:val="Absatz 3Pt. 10"/>
    <w:basedOn w:val="Absatz"/>
    <w:next w:val="Absatz"/>
    <w:pPr>
      <w:tabs>
        <w:tab w:val="left" w:pos="0"/>
      </w:tabs>
      <w:spacing w:before="60" w:after="20"/>
    </w:pPr>
    <w:rPr>
      <w:rFonts w:asciiTheme="minorHAnsi" w:eastAsia="Times New Roman" w:hAnsiTheme="minorHAnsi"/>
      <w:sz w:val="20"/>
      <w:lang w:eastAsia="de-CH"/>
    </w:rPr>
  </w:style>
  <w:style w:type="paragraph" w:customStyle="1" w:styleId="Tab-Abstand0">
    <w:name w:val="Tab-Abstand 0"/>
    <w:basedOn w:val="Absatz0Pt"/>
    <w:pPr>
      <w:keepNext/>
      <w:spacing w:line="180" w:lineRule="exact"/>
    </w:pPr>
  </w:style>
  <w:style w:type="paragraph" w:customStyle="1" w:styleId="Text-Titel">
    <w:name w:val="Text-Titel"/>
    <w:basedOn w:val="Absatz"/>
    <w:next w:val="Absatz"/>
    <w:pPr>
      <w:keepNext/>
      <w:spacing w:before="160"/>
    </w:pPr>
    <w:rPr>
      <w:rFonts w:eastAsia="Times New Roman"/>
      <w:b/>
    </w:rPr>
  </w:style>
  <w:style w:type="paragraph" w:styleId="TOC4">
    <w:name w:val="toc 4"/>
    <w:basedOn w:val="Absatz"/>
    <w:uiPriority w:val="39"/>
    <w:unhideWhenUsed/>
    <w:pPr>
      <w:tabs>
        <w:tab w:val="left" w:pos="2268"/>
        <w:tab w:val="right" w:leader="dot" w:pos="9061"/>
      </w:tabs>
      <w:spacing w:before="20"/>
      <w:ind w:left="2268" w:hanging="1134"/>
      <w:jc w:val="left"/>
    </w:pPr>
    <w:rPr>
      <w:noProof/>
    </w:rPr>
  </w:style>
  <w:style w:type="paragraph" w:styleId="TOC5">
    <w:name w:val="toc 5"/>
    <w:basedOn w:val="Absatz"/>
    <w:autoRedefine/>
    <w:uiPriority w:val="39"/>
    <w:semiHidden/>
    <w:unhideWhenUsed/>
    <w:pPr>
      <w:spacing w:after="100"/>
      <w:ind w:left="880"/>
    </w:pPr>
  </w:style>
  <w:style w:type="paragraph" w:styleId="TOC6">
    <w:name w:val="toc 6"/>
    <w:basedOn w:val="Absatz"/>
    <w:uiPriority w:val="39"/>
    <w:unhideWhenUsed/>
    <w:pPr>
      <w:tabs>
        <w:tab w:val="left" w:pos="426"/>
        <w:tab w:val="right" w:leader="dot" w:pos="9071"/>
      </w:tabs>
      <w:spacing w:before="60"/>
      <w:ind w:left="425" w:hanging="425"/>
    </w:pPr>
  </w:style>
  <w:style w:type="paragraph" w:styleId="TOC9">
    <w:name w:val="toc 9"/>
    <w:basedOn w:val="Absatz"/>
    <w:uiPriority w:val="39"/>
    <w:unhideWhenUsed/>
    <w:pPr>
      <w:tabs>
        <w:tab w:val="right" w:leader="dot" w:pos="9072"/>
      </w:tabs>
      <w:spacing w:before="160" w:line="320" w:lineRule="exact"/>
    </w:pPr>
    <w:rPr>
      <w:b/>
      <w:noProof/>
      <w:sz w:val="30"/>
      <w:szCs w:val="30"/>
    </w:rPr>
  </w:style>
  <w:style w:type="paragraph" w:customStyle="1" w:styleId="Aufzhlungspunkt2">
    <w:name w:val="Aufzählungspunkt 2"/>
    <w:basedOn w:val="Absatz"/>
    <w:pPr>
      <w:numPr>
        <w:numId w:val="15"/>
      </w:numPr>
      <w:tabs>
        <w:tab w:val="clear" w:pos="1571"/>
      </w:tabs>
      <w:overflowPunct w:val="0"/>
      <w:autoSpaceDE w:val="0"/>
      <w:autoSpaceDN w:val="0"/>
      <w:adjustRightInd w:val="0"/>
      <w:spacing w:before="160"/>
      <w:ind w:left="284" w:hanging="284"/>
      <w:textAlignment w:val="baseline"/>
    </w:pPr>
    <w:rPr>
      <w:rFonts w:asciiTheme="majorHAnsi" w:eastAsia="Times New Roman" w:hAnsiTheme="majorHAnsi"/>
    </w:rPr>
  </w:style>
  <w:style w:type="paragraph" w:customStyle="1" w:styleId="Aufzhlungspfeil2">
    <w:name w:val="Aufzählungspfeil 2"/>
    <w:basedOn w:val="Absatz"/>
    <w:pPr>
      <w:numPr>
        <w:ilvl w:val="1"/>
        <w:numId w:val="11"/>
      </w:numPr>
      <w:tabs>
        <w:tab w:val="clear" w:pos="2574"/>
      </w:tabs>
      <w:ind w:left="284" w:hanging="284"/>
    </w:pPr>
    <w:rPr>
      <w:rFonts w:asciiTheme="majorHAnsi" w:eastAsia="Times New Roman" w:hAnsiTheme="majorHAnsi"/>
    </w:rPr>
  </w:style>
  <w:style w:type="paragraph" w:customStyle="1" w:styleId="Aufzhlungsalpha1n">
    <w:name w:val="Aufzählungsalpha 1n"/>
    <w:basedOn w:val="Absatz"/>
    <w:pPr>
      <w:numPr>
        <w:numId w:val="2"/>
      </w:numPr>
      <w:tabs>
        <w:tab w:val="left" w:pos="1134"/>
      </w:tabs>
      <w:overflowPunct w:val="0"/>
      <w:autoSpaceDE w:val="0"/>
      <w:autoSpaceDN w:val="0"/>
      <w:adjustRightInd w:val="0"/>
      <w:spacing w:before="60"/>
      <w:textAlignment w:val="baseline"/>
    </w:pPr>
    <w:rPr>
      <w:rFonts w:ascii="Arial" w:eastAsia="Times New Roman" w:hAnsi="Arial" w:cs="Times New Roman"/>
      <w:sz w:val="22"/>
      <w:szCs w:val="20"/>
      <w:lang w:eastAsia="de-CH"/>
    </w:rPr>
  </w:style>
  <w:style w:type="paragraph" w:customStyle="1" w:styleId="Aufzhlungsnum1">
    <w:name w:val="Aufzählungsnum 1"/>
    <w:basedOn w:val="Absatz"/>
    <w:pPr>
      <w:numPr>
        <w:numId w:val="4"/>
      </w:numPr>
      <w:overflowPunct w:val="0"/>
      <w:autoSpaceDE w:val="0"/>
      <w:autoSpaceDN w:val="0"/>
      <w:adjustRightInd w:val="0"/>
      <w:spacing w:before="160"/>
      <w:ind w:left="284" w:hanging="284"/>
      <w:textAlignment w:val="baseline"/>
    </w:pPr>
    <w:rPr>
      <w:rFonts w:asciiTheme="majorHAnsi" w:eastAsia="Times New Roman" w:hAnsiTheme="majorHAnsi" w:cs="Times New Roman"/>
      <w:lang w:eastAsia="de-CH"/>
    </w:rPr>
  </w:style>
  <w:style w:type="paragraph" w:customStyle="1" w:styleId="AufzhlungsnumSub1">
    <w:name w:val="Aufzählungsnum Sub1"/>
    <w:basedOn w:val="Absatz"/>
    <w:pPr>
      <w:numPr>
        <w:numId w:val="6"/>
      </w:numPr>
      <w:ind w:left="567" w:hanging="283"/>
    </w:pPr>
  </w:style>
  <w:style w:type="paragraph" w:customStyle="1" w:styleId="Aufzhlungspfeil1Subpfeil">
    <w:name w:val="Aufzählungspfeil 1 Subpfeil"/>
    <w:basedOn w:val="Absatz"/>
    <w:pPr>
      <w:numPr>
        <w:numId w:val="9"/>
      </w:numPr>
      <w:spacing w:before="60"/>
    </w:pPr>
    <w:rPr>
      <w:lang w:eastAsia="en-US"/>
    </w:rPr>
  </w:style>
  <w:style w:type="paragraph" w:customStyle="1" w:styleId="Absatz3Pt">
    <w:name w:val="Absatz 3Pt."/>
    <w:basedOn w:val="Absatz"/>
    <w:pPr>
      <w:spacing w:before="60"/>
    </w:pPr>
    <w:rPr>
      <w:rFonts w:asciiTheme="majorHAnsi" w:eastAsia="Times New Roman" w:hAnsiTheme="majorHAnsi" w:cs="Times New Roman"/>
      <w:color w:val="000000"/>
    </w:rPr>
  </w:style>
  <w:style w:type="paragraph" w:customStyle="1" w:styleId="Aufzhlungspunkt3">
    <w:name w:val="Aufzählungspunkt 3"/>
    <w:basedOn w:val="Absatz"/>
    <w:pPr>
      <w:numPr>
        <w:numId w:val="17"/>
      </w:numPr>
      <w:ind w:left="284" w:hanging="284"/>
    </w:pPr>
  </w:style>
  <w:style w:type="paragraph" w:customStyle="1" w:styleId="AufzhlungspunktSubSub3">
    <w:name w:val="Aufzählungspunkt Sub Sub3"/>
    <w:basedOn w:val="Absatz"/>
    <w:pPr>
      <w:numPr>
        <w:numId w:val="22"/>
      </w:numPr>
      <w:overflowPunct w:val="0"/>
      <w:autoSpaceDE w:val="0"/>
      <w:autoSpaceDN w:val="0"/>
      <w:adjustRightInd w:val="0"/>
      <w:spacing w:before="40"/>
      <w:textAlignment w:val="baseline"/>
    </w:pPr>
    <w:rPr>
      <w:rFonts w:asciiTheme="majorHAnsi" w:eastAsia="Times New Roman" w:hAnsiTheme="majorHAnsi" w:cs="Times New Roman"/>
      <w:lang w:eastAsia="de-CH"/>
    </w:rPr>
  </w:style>
  <w:style w:type="paragraph" w:customStyle="1" w:styleId="AufzhlungspunktSubSub1">
    <w:name w:val="Aufzählungspunkt Sub Sub1"/>
    <w:basedOn w:val="Absatz"/>
    <w:pPr>
      <w:numPr>
        <w:numId w:val="20"/>
      </w:numPr>
      <w:overflowPunct w:val="0"/>
      <w:autoSpaceDE w:val="0"/>
      <w:autoSpaceDN w:val="0"/>
      <w:adjustRightInd w:val="0"/>
      <w:spacing w:before="60"/>
      <w:ind w:left="851" w:right="-1" w:hanging="283"/>
      <w:textAlignment w:val="baseline"/>
    </w:pPr>
    <w:rPr>
      <w:rFonts w:asciiTheme="majorHAnsi" w:eastAsia="Times New Roman" w:hAnsiTheme="majorHAnsi"/>
    </w:rPr>
  </w:style>
  <w:style w:type="paragraph" w:customStyle="1" w:styleId="AufzhlungspunktSub1">
    <w:name w:val="Aufzählungspunkt Sub1"/>
    <w:basedOn w:val="Absatz"/>
    <w:pPr>
      <w:numPr>
        <w:numId w:val="23"/>
      </w:numPr>
      <w:tabs>
        <w:tab w:val="clear" w:pos="2913"/>
      </w:tabs>
      <w:spacing w:before="60"/>
      <w:ind w:left="567" w:hanging="283"/>
    </w:pPr>
    <w:rPr>
      <w:rFonts w:asciiTheme="majorHAnsi" w:hAnsiTheme="majorHAnsi"/>
    </w:rPr>
  </w:style>
  <w:style w:type="paragraph" w:customStyle="1" w:styleId="AufzhlungspunktSub2">
    <w:name w:val="Aufzählungspunkt Sub2"/>
    <w:basedOn w:val="Absatz"/>
    <w:pPr>
      <w:numPr>
        <w:numId w:val="24"/>
      </w:numPr>
    </w:pPr>
  </w:style>
  <w:style w:type="paragraph" w:customStyle="1" w:styleId="Einschub1">
    <w:name w:val="Einschub 1"/>
    <w:basedOn w:val="Absatz"/>
    <w:pPr>
      <w:ind w:left="284"/>
    </w:pPr>
    <w:rPr>
      <w:rFonts w:asciiTheme="majorHAnsi" w:eastAsia="Times New Roman" w:hAnsiTheme="majorHAnsi"/>
    </w:rPr>
  </w:style>
  <w:style w:type="paragraph" w:customStyle="1" w:styleId="Einschub10Pt">
    <w:name w:val="Einschub 1 0Pt."/>
    <w:basedOn w:val="Einschub1"/>
    <w:pPr>
      <w:spacing w:before="0"/>
    </w:pPr>
  </w:style>
  <w:style w:type="paragraph" w:customStyle="1" w:styleId="EinschubSub">
    <w:name w:val="Einschub Sub"/>
    <w:basedOn w:val="Absatz"/>
    <w:pPr>
      <w:spacing w:before="60"/>
      <w:ind w:left="567"/>
    </w:pPr>
    <w:rPr>
      <w:rFonts w:asciiTheme="majorHAnsi" w:eastAsia="Times New Roman" w:hAnsiTheme="majorHAnsi"/>
    </w:rPr>
  </w:style>
  <w:style w:type="paragraph" w:customStyle="1" w:styleId="Absatz6Pt">
    <w:name w:val="Absatz 6Pt."/>
    <w:basedOn w:val="Absatz"/>
    <w:rPr>
      <w:rFonts w:asciiTheme="majorHAnsi" w:eastAsia="Times New Roman" w:hAnsiTheme="majorHAnsi" w:cs="Times New Roman"/>
      <w:color w:val="000000"/>
    </w:rPr>
  </w:style>
  <w:style w:type="paragraph" w:customStyle="1" w:styleId="Aufzhlungspunkt1n0Pt">
    <w:name w:val="Aufzählungspunkt 1n 0Pt."/>
    <w:basedOn w:val="Aufzhlungspunkt1n"/>
    <w:pPr>
      <w:tabs>
        <w:tab w:val="clear" w:pos="1920"/>
      </w:tabs>
      <w:spacing w:before="0"/>
    </w:pPr>
    <w:rPr>
      <w:rFonts w:asciiTheme="majorHAnsi" w:hAnsiTheme="majorHAnsi" w:cs="Times New Roman"/>
      <w:lang w:eastAsia="de-CH"/>
    </w:rPr>
  </w:style>
  <w:style w:type="paragraph" w:customStyle="1" w:styleId="Aufzhlungsnum1n">
    <w:name w:val="Aufzählungsnum 1n"/>
    <w:basedOn w:val="Absatz"/>
    <w:pPr>
      <w:numPr>
        <w:numId w:val="5"/>
      </w:numPr>
      <w:spacing w:before="60"/>
      <w:ind w:left="284" w:hanging="284"/>
    </w:pPr>
  </w:style>
  <w:style w:type="paragraph" w:customStyle="1" w:styleId="Aufzhlungsalpha">
    <w:name w:val="Aufzählungsalpha"/>
    <w:basedOn w:val="Absatz"/>
    <w:pPr>
      <w:numPr>
        <w:numId w:val="1"/>
      </w:numPr>
    </w:pPr>
    <w:rPr>
      <w:color w:val="000000"/>
    </w:rPr>
  </w:style>
  <w:style w:type="paragraph" w:customStyle="1" w:styleId="AufzhlungsalphaSub1">
    <w:name w:val="Aufzählungsalpha Sub1"/>
    <w:basedOn w:val="Absatz"/>
    <w:pPr>
      <w:numPr>
        <w:numId w:val="3"/>
      </w:numPr>
      <w:tabs>
        <w:tab w:val="clear" w:pos="2057"/>
      </w:tabs>
      <w:overflowPunct w:val="0"/>
      <w:autoSpaceDE w:val="0"/>
      <w:autoSpaceDN w:val="0"/>
      <w:adjustRightInd w:val="0"/>
      <w:spacing w:before="60"/>
      <w:ind w:left="567" w:hanging="283"/>
      <w:textAlignment w:val="baseline"/>
    </w:pPr>
    <w:rPr>
      <w:rFonts w:asciiTheme="majorHAnsi" w:eastAsia="Times New Roman" w:hAnsiTheme="majorHAnsi"/>
      <w:lang w:eastAsia="de-CH"/>
    </w:rPr>
  </w:style>
  <w:style w:type="paragraph" w:customStyle="1" w:styleId="AufzhlungspunktSubSub2">
    <w:name w:val="Aufzählungspunkt Sub Sub2"/>
    <w:basedOn w:val="Absatz"/>
    <w:pPr>
      <w:numPr>
        <w:numId w:val="21"/>
      </w:numPr>
      <w:spacing w:before="60"/>
      <w:ind w:left="851" w:hanging="284"/>
    </w:pPr>
    <w:rPr>
      <w:rFonts w:asciiTheme="majorHAnsi" w:hAnsiTheme="majorHAnsi"/>
    </w:rPr>
  </w:style>
  <w:style w:type="paragraph" w:customStyle="1" w:styleId="Absatz-Rahmen-Zent">
    <w:name w:val="Absatz-Rahmen-Zent"/>
    <w:basedOn w:val="Absatz"/>
    <w:pPr>
      <w:pBdr>
        <w:top w:val="single" w:sz="4" w:space="2" w:color="auto"/>
        <w:left w:val="single" w:sz="4" w:space="4" w:color="auto"/>
        <w:bottom w:val="single" w:sz="4" w:space="1" w:color="auto"/>
        <w:right w:val="single" w:sz="4" w:space="4" w:color="auto"/>
      </w:pBdr>
      <w:spacing w:before="160"/>
      <w:ind w:left="2410" w:right="1416"/>
      <w:jc w:val="center"/>
    </w:pPr>
    <w:rPr>
      <w:rFonts w:asciiTheme="majorHAnsi" w:eastAsia="Times New Roman" w:hAnsiTheme="majorHAnsi" w:cs="Times New Roman"/>
      <w:color w:val="000000"/>
    </w:rPr>
  </w:style>
  <w:style w:type="paragraph" w:customStyle="1" w:styleId="Aufzhlungspunkt2n0Pt">
    <w:name w:val="Aufzählungspunkt 2n 0Pt."/>
    <w:basedOn w:val="Absatz"/>
    <w:pPr>
      <w:numPr>
        <w:numId w:val="16"/>
      </w:numPr>
      <w:overflowPunct w:val="0"/>
      <w:autoSpaceDE w:val="0"/>
      <w:autoSpaceDN w:val="0"/>
      <w:adjustRightInd w:val="0"/>
      <w:spacing w:before="0"/>
      <w:ind w:left="284" w:hanging="284"/>
      <w:textAlignment w:val="baseline"/>
    </w:pPr>
    <w:rPr>
      <w:rFonts w:asciiTheme="majorHAnsi" w:eastAsia="Times New Roman" w:hAnsiTheme="majorHAnsi"/>
      <w:szCs w:val="20"/>
      <w:lang w:val="fr-CH" w:eastAsia="de-CH"/>
    </w:rPr>
  </w:style>
  <w:style w:type="paragraph" w:customStyle="1" w:styleId="Absatz0Ptkurs">
    <w:name w:val="Absatz 0Pt. kurs."/>
    <w:basedOn w:val="Normal"/>
    <w:pPr>
      <w:spacing w:after="0" w:line="240" w:lineRule="auto"/>
      <w:jc w:val="both"/>
    </w:pPr>
    <w:rPr>
      <w:rFonts w:asciiTheme="majorHAnsi" w:eastAsia="Times New Roman" w:hAnsiTheme="majorHAnsi"/>
      <w:i/>
      <w:color w:val="000000"/>
      <w:sz w:val="24"/>
      <w:szCs w:val="20"/>
      <w:lang w:eastAsia="de-DE"/>
    </w:rPr>
  </w:style>
  <w:style w:type="paragraph" w:customStyle="1" w:styleId="EinschubSub0Pt">
    <w:name w:val="Einschub Sub 0Pt."/>
    <w:basedOn w:val="EinschubSub"/>
    <w:pPr>
      <w:spacing w:before="0"/>
      <w:jc w:val="left"/>
    </w:pPr>
    <w:rPr>
      <w:rFonts w:cs="Times New Roman"/>
    </w:rPr>
  </w:style>
  <w:style w:type="paragraph" w:customStyle="1" w:styleId="Aufzhlungspfeil1SubpfeilSubpfeil">
    <w:name w:val="Aufzählungspfeil 1 Subpfeil Subpfeil"/>
    <w:basedOn w:val="Absatz"/>
    <w:pPr>
      <w:numPr>
        <w:numId w:val="10"/>
      </w:numPr>
      <w:spacing w:before="0"/>
    </w:pPr>
  </w:style>
  <w:style w:type="paragraph" w:customStyle="1" w:styleId="Plus">
    <w:name w:val="Plus"/>
    <w:pPr>
      <w:numPr>
        <w:numId w:val="27"/>
      </w:numPr>
      <w:tabs>
        <w:tab w:val="clear" w:pos="1417"/>
      </w:tabs>
      <w:spacing w:before="60"/>
      <w:jc w:val="both"/>
    </w:pPr>
    <w:rPr>
      <w:rFonts w:asciiTheme="majorHAnsi" w:eastAsia="Times New Roman" w:hAnsiTheme="majorHAnsi" w:cs="Arial"/>
      <w:sz w:val="24"/>
      <w:szCs w:val="24"/>
      <w:lang w:eastAsia="de-DE"/>
    </w:rPr>
  </w:style>
  <w:style w:type="paragraph" w:customStyle="1" w:styleId="Minus">
    <w:name w:val="Minus"/>
    <w:pPr>
      <w:numPr>
        <w:numId w:val="26"/>
      </w:numPr>
      <w:tabs>
        <w:tab w:val="clear" w:pos="1636"/>
      </w:tabs>
      <w:spacing w:before="60"/>
    </w:pPr>
    <w:rPr>
      <w:rFonts w:asciiTheme="majorHAnsi" w:eastAsia="Times New Roman" w:hAnsiTheme="majorHAnsi" w:cs="Arial"/>
      <w:sz w:val="24"/>
      <w:szCs w:val="24"/>
      <w:lang w:eastAsia="de-DE"/>
    </w:rPr>
  </w:style>
  <w:style w:type="paragraph" w:customStyle="1" w:styleId="Aufzhlungspfeil10pt">
    <w:name w:val="Aufzählungspfeil 1 0pt."/>
    <w:basedOn w:val="Absatz"/>
    <w:pPr>
      <w:numPr>
        <w:numId w:val="8"/>
      </w:numPr>
      <w:tabs>
        <w:tab w:val="clear" w:pos="2422"/>
        <w:tab w:val="right" w:pos="9498"/>
      </w:tabs>
      <w:overflowPunct w:val="0"/>
      <w:autoSpaceDE w:val="0"/>
      <w:autoSpaceDN w:val="0"/>
      <w:adjustRightInd w:val="0"/>
      <w:ind w:left="284" w:hanging="284"/>
      <w:textAlignment w:val="baseline"/>
    </w:pPr>
    <w:rPr>
      <w:rFonts w:asciiTheme="majorHAnsi" w:eastAsia="Times New Roman" w:hAnsiTheme="majorHAnsi"/>
      <w:lang w:eastAsia="de-CH"/>
    </w:rPr>
  </w:style>
  <w:style w:type="paragraph" w:customStyle="1" w:styleId="Aufzhlungspunkt3n0Pt">
    <w:name w:val="Aufzählungspunkt 3n 0Pt."/>
    <w:basedOn w:val="Absatz"/>
    <w:pPr>
      <w:numPr>
        <w:numId w:val="19"/>
      </w:numPr>
      <w:tabs>
        <w:tab w:val="clear" w:pos="1571"/>
      </w:tabs>
      <w:spacing w:before="0"/>
      <w:ind w:left="284" w:hanging="284"/>
    </w:pPr>
    <w:rPr>
      <w:rFonts w:asciiTheme="majorHAnsi" w:hAnsiTheme="majorHAnsi"/>
    </w:rPr>
  </w:style>
  <w:style w:type="paragraph" w:customStyle="1" w:styleId="AufzhlungspunktSub3">
    <w:name w:val="Aufzählungspunkt Sub3"/>
    <w:basedOn w:val="Absatz"/>
    <w:pPr>
      <w:numPr>
        <w:numId w:val="25"/>
      </w:numPr>
      <w:tabs>
        <w:tab w:val="clear" w:pos="1855"/>
      </w:tabs>
      <w:spacing w:before="60"/>
      <w:ind w:left="567" w:hanging="283"/>
    </w:pPr>
    <w:rPr>
      <w:rFonts w:asciiTheme="majorHAnsi" w:hAnsiTheme="majorHAnsi"/>
    </w:rPr>
  </w:style>
  <w:style w:type="paragraph" w:customStyle="1" w:styleId="Text-Titelkur">
    <w:name w:val="Text-Titel kur"/>
    <w:basedOn w:val="Text-Titel"/>
    <w:pPr>
      <w:spacing w:before="240"/>
    </w:pPr>
    <w:rPr>
      <w:rFonts w:asciiTheme="majorHAnsi" w:hAnsiTheme="majorHAnsi"/>
      <w:i/>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eckliste">
    <w:name w:val="Checkliste"/>
    <w:basedOn w:val="Absatz"/>
    <w:pPr>
      <w:pageBreakBefore/>
      <w:jc w:val="left"/>
    </w:pPr>
    <w:rPr>
      <w:b/>
      <w:sz w:val="40"/>
      <w:szCs w:val="40"/>
    </w:rPr>
  </w:style>
  <w:style w:type="paragraph" w:customStyle="1" w:styleId="AbsatzTab9PtTitel">
    <w:name w:val="Absatz Tab 9 Pt Titel"/>
    <w:basedOn w:val="AbsatzTab12PtTitel"/>
    <w:pPr>
      <w:spacing w:before="0"/>
    </w:pPr>
    <w:rPr>
      <w:sz w:val="18"/>
      <w:szCs w:val="18"/>
    </w:rPr>
  </w:style>
  <w:style w:type="paragraph" w:customStyle="1" w:styleId="Aufzhlungspunkt1n0Ptkur">
    <w:name w:val="Aufzählungspunkt 1n 0Pt. kur"/>
    <w:basedOn w:val="Aufzhlungspunkt1n0Pt"/>
    <w:rPr>
      <w:i/>
    </w:rPr>
  </w:style>
  <w:style w:type="paragraph" w:customStyle="1" w:styleId="Aufzhlungspunkt1n10">
    <w:name w:val="Aufzählungspunkt 1n 10"/>
    <w:basedOn w:val="Absatz"/>
    <w:pPr>
      <w:numPr>
        <w:numId w:val="13"/>
      </w:numPr>
      <w:spacing w:before="60"/>
      <w:ind w:left="284" w:hanging="284"/>
    </w:pPr>
    <w:rPr>
      <w:sz w:val="20"/>
      <w:szCs w:val="20"/>
    </w:rPr>
  </w:style>
  <w:style w:type="paragraph" w:customStyle="1" w:styleId="KopfzeileFett">
    <w:name w:val="Kopfzeile Fett"/>
    <w:basedOn w:val="Header"/>
    <w:rPr>
      <w:b/>
    </w:rPr>
  </w:style>
  <w:style w:type="paragraph" w:customStyle="1" w:styleId="Protokoll">
    <w:name w:val="Protokoll"/>
    <w:basedOn w:val="Absatz"/>
    <w:pPr>
      <w:tabs>
        <w:tab w:val="left" w:pos="1418"/>
      </w:tabs>
      <w:spacing w:before="60"/>
      <w:ind w:left="1418" w:hanging="1418"/>
    </w:pPr>
  </w:style>
  <w:style w:type="paragraph" w:customStyle="1" w:styleId="AbsatzTab10Pt1-1Kur">
    <w:name w:val="Absatz Tab 10 Pt 1-1 Kur"/>
    <w:basedOn w:val="AbsatzTab12Pt1-1Kur"/>
    <w:rPr>
      <w:sz w:val="20"/>
      <w:szCs w:val="20"/>
    </w:rPr>
  </w:style>
  <w:style w:type="paragraph" w:customStyle="1" w:styleId="Aufzhlungspunkt1Tab12PtTitel">
    <w:name w:val="Aufzählungspunkt 1 Tab 12 Pt Titel"/>
    <w:basedOn w:val="AbsatzTab12PtTitel"/>
    <w:pPr>
      <w:numPr>
        <w:numId w:val="30"/>
      </w:numPr>
      <w:ind w:left="357" w:hanging="357"/>
    </w:pPr>
  </w:style>
  <w:style w:type="paragraph" w:customStyle="1" w:styleId="AbsatzChoice">
    <w:name w:val="Absatz Choice"/>
    <w:basedOn w:val="Absatz"/>
    <w:pPr>
      <w:ind w:left="709" w:hanging="709"/>
    </w:pPr>
  </w:style>
  <w:style w:type="paragraph" w:customStyle="1" w:styleId="AbsatzTab10Pt1-1KurFett">
    <w:name w:val="Absatz Tab 10 Pt 1-1 Kur Fett"/>
    <w:basedOn w:val="Normal"/>
    <w:pPr>
      <w:tabs>
        <w:tab w:val="left" w:pos="837"/>
      </w:tabs>
      <w:spacing w:before="20" w:after="20" w:line="220" w:lineRule="exact"/>
    </w:pPr>
    <w:rPr>
      <w:rFonts w:ascii="Calibri Light" w:eastAsia="Times New Roman" w:hAnsi="Calibri Light" w:cs="Arial"/>
      <w:b/>
      <w:i/>
      <w:iCs/>
      <w:color w:val="auto"/>
      <w:sz w:val="18"/>
      <w:szCs w:val="18"/>
      <w:lang w:eastAsia="de-DE"/>
    </w:rPr>
  </w:style>
  <w:style w:type="paragraph" w:customStyle="1" w:styleId="AbsatzTab12PtTitelR">
    <w:name w:val="Absatz Tab 12 Pt Titel R"/>
    <w:basedOn w:val="AbsatzTab12PtTitel"/>
    <w:pPr>
      <w:jc w:val="right"/>
    </w:pPr>
  </w:style>
  <w:style w:type="paragraph" w:customStyle="1" w:styleId="Titel-berschrift">
    <w:name w:val="Titel-Überschrift"/>
    <w:basedOn w:val="Titel-Projektbezeichnung1"/>
    <w:next w:val="Absatz"/>
    <w:pPr>
      <w:pageBreakBefore/>
    </w:p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color w:val="AEAAAA" w:themeColor="background2" w:themeShade="BF"/>
      <w:sz w:val="18"/>
      <w:szCs w:val="18"/>
      <w:lang w:eastAsia="en-US"/>
    </w:rPr>
  </w:style>
  <w:style w:type="paragraph" w:customStyle="1" w:styleId="Default">
    <w:name w:val="Default"/>
    <w:rsid w:val="00C633B2"/>
    <w:pPr>
      <w:autoSpaceDE w:val="0"/>
      <w:autoSpaceDN w:val="0"/>
      <w:adjustRightInd w:val="0"/>
    </w:pPr>
    <w:rPr>
      <w:rFonts w:ascii="Arial" w:eastAsia="Times New Roman" w:hAnsi="Arial" w:cs="Arial"/>
      <w:color w:val="000000"/>
      <w:sz w:val="24"/>
      <w:szCs w:val="24"/>
    </w:rPr>
  </w:style>
  <w:style w:type="paragraph" w:customStyle="1" w:styleId="TextCDB">
    <w:name w:val="Text_CDB"/>
    <w:basedOn w:val="Normal"/>
    <w:qFormat/>
    <w:rsid w:val="00AD0EC0"/>
    <w:pPr>
      <w:spacing w:after="120" w:line="264" w:lineRule="auto"/>
    </w:pPr>
    <w:rPr>
      <w:rFonts w:ascii="Arial" w:eastAsia="Times New Roman" w:hAnsi="Arial"/>
      <w:color w:val="auto"/>
      <w:lang w:val="en-US" w:eastAsia="de-DE"/>
    </w:rPr>
  </w:style>
  <w:style w:type="paragraph" w:customStyle="1" w:styleId="Aufzhlung1CDB">
    <w:name w:val="Aufzählung 1_CDB"/>
    <w:basedOn w:val="Normal"/>
    <w:rsid w:val="00AD0EC0"/>
    <w:pPr>
      <w:numPr>
        <w:numId w:val="36"/>
      </w:numPr>
      <w:spacing w:after="120" w:line="260" w:lineRule="atLeast"/>
    </w:pPr>
    <w:rPr>
      <w:rFonts w:ascii="Arial" w:eastAsia="Times New Roman" w:hAnsi="Arial"/>
      <w:color w:val="auto"/>
      <w:lang w:eastAsia="de-DE"/>
    </w:rPr>
  </w:style>
  <w:style w:type="character" w:styleId="Strong">
    <w:name w:val="Strong"/>
    <w:basedOn w:val="DefaultParagraphFont"/>
    <w:uiPriority w:val="22"/>
    <w:qFormat/>
    <w:rsid w:val="00C934A1"/>
    <w:rPr>
      <w:b/>
      <w:bCs/>
    </w:rPr>
  </w:style>
  <w:style w:type="paragraph" w:styleId="NormalWeb">
    <w:name w:val="Normal (Web)"/>
    <w:basedOn w:val="Normal"/>
    <w:uiPriority w:val="99"/>
    <w:semiHidden/>
    <w:unhideWhenUsed/>
    <w:rsid w:val="003B5D50"/>
    <w:pPr>
      <w:spacing w:before="100" w:beforeAutospacing="1" w:after="100" w:afterAutospacing="1" w:line="240" w:lineRule="auto"/>
    </w:pPr>
    <w:rPr>
      <w:rFonts w:ascii="Times New Roman" w:eastAsia="Times New Roman" w:hAnsi="Times New Roman"/>
      <w:color w:val="auto"/>
      <w:sz w:val="24"/>
      <w:szCs w:val="24"/>
      <w:lang w:val="en-US"/>
    </w:rPr>
  </w:style>
  <w:style w:type="table" w:styleId="TableGridLight">
    <w:name w:val="Grid Table Light"/>
    <w:basedOn w:val="TableNormal"/>
    <w:uiPriority w:val="40"/>
    <w:rsid w:val="003B5D5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6Colorful">
    <w:name w:val="Grid Table 6 Colorful"/>
    <w:basedOn w:val="TableNormal"/>
    <w:uiPriority w:val="51"/>
    <w:rsid w:val="003D153D"/>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7681">
      <w:bodyDiv w:val="1"/>
      <w:marLeft w:val="0"/>
      <w:marRight w:val="0"/>
      <w:marTop w:val="0"/>
      <w:marBottom w:val="0"/>
      <w:divBdr>
        <w:top w:val="none" w:sz="0" w:space="0" w:color="auto"/>
        <w:left w:val="none" w:sz="0" w:space="0" w:color="auto"/>
        <w:bottom w:val="none" w:sz="0" w:space="0" w:color="auto"/>
        <w:right w:val="none" w:sz="0" w:space="0" w:color="auto"/>
      </w:divBdr>
      <w:divsChild>
        <w:div w:id="967737198">
          <w:marLeft w:val="0"/>
          <w:marRight w:val="0"/>
          <w:marTop w:val="0"/>
          <w:marBottom w:val="0"/>
          <w:divBdr>
            <w:top w:val="none" w:sz="0" w:space="0" w:color="auto"/>
            <w:left w:val="none" w:sz="0" w:space="0" w:color="auto"/>
            <w:bottom w:val="none" w:sz="0" w:space="0" w:color="auto"/>
            <w:right w:val="none" w:sz="0" w:space="0" w:color="auto"/>
          </w:divBdr>
        </w:div>
        <w:div w:id="1416974446">
          <w:marLeft w:val="0"/>
          <w:marRight w:val="0"/>
          <w:marTop w:val="0"/>
          <w:marBottom w:val="0"/>
          <w:divBdr>
            <w:top w:val="none" w:sz="0" w:space="0" w:color="auto"/>
            <w:left w:val="none" w:sz="0" w:space="0" w:color="auto"/>
            <w:bottom w:val="none" w:sz="0" w:space="0" w:color="auto"/>
            <w:right w:val="none" w:sz="0" w:space="0" w:color="auto"/>
          </w:divBdr>
        </w:div>
        <w:div w:id="677579689">
          <w:marLeft w:val="0"/>
          <w:marRight w:val="0"/>
          <w:marTop w:val="0"/>
          <w:marBottom w:val="0"/>
          <w:divBdr>
            <w:top w:val="none" w:sz="0" w:space="0" w:color="auto"/>
            <w:left w:val="none" w:sz="0" w:space="0" w:color="auto"/>
            <w:bottom w:val="none" w:sz="0" w:space="0" w:color="auto"/>
            <w:right w:val="none" w:sz="0" w:space="0" w:color="auto"/>
          </w:divBdr>
        </w:div>
        <w:div w:id="1577864175">
          <w:marLeft w:val="0"/>
          <w:marRight w:val="0"/>
          <w:marTop w:val="0"/>
          <w:marBottom w:val="0"/>
          <w:divBdr>
            <w:top w:val="none" w:sz="0" w:space="0" w:color="auto"/>
            <w:left w:val="none" w:sz="0" w:space="0" w:color="auto"/>
            <w:bottom w:val="none" w:sz="0" w:space="0" w:color="auto"/>
            <w:right w:val="none" w:sz="0" w:space="0" w:color="auto"/>
          </w:divBdr>
        </w:div>
        <w:div w:id="589585099">
          <w:marLeft w:val="0"/>
          <w:marRight w:val="0"/>
          <w:marTop w:val="0"/>
          <w:marBottom w:val="0"/>
          <w:divBdr>
            <w:top w:val="none" w:sz="0" w:space="0" w:color="auto"/>
            <w:left w:val="none" w:sz="0" w:space="0" w:color="auto"/>
            <w:bottom w:val="none" w:sz="0" w:space="0" w:color="auto"/>
            <w:right w:val="none" w:sz="0" w:space="0" w:color="auto"/>
          </w:divBdr>
        </w:div>
        <w:div w:id="1180697965">
          <w:marLeft w:val="0"/>
          <w:marRight w:val="0"/>
          <w:marTop w:val="0"/>
          <w:marBottom w:val="0"/>
          <w:divBdr>
            <w:top w:val="none" w:sz="0" w:space="0" w:color="auto"/>
            <w:left w:val="none" w:sz="0" w:space="0" w:color="auto"/>
            <w:bottom w:val="none" w:sz="0" w:space="0" w:color="auto"/>
            <w:right w:val="none" w:sz="0" w:space="0" w:color="auto"/>
          </w:divBdr>
        </w:div>
        <w:div w:id="799495753">
          <w:marLeft w:val="0"/>
          <w:marRight w:val="0"/>
          <w:marTop w:val="0"/>
          <w:marBottom w:val="0"/>
          <w:divBdr>
            <w:top w:val="none" w:sz="0" w:space="0" w:color="auto"/>
            <w:left w:val="none" w:sz="0" w:space="0" w:color="auto"/>
            <w:bottom w:val="none" w:sz="0" w:space="0" w:color="auto"/>
            <w:right w:val="none" w:sz="0" w:space="0" w:color="auto"/>
          </w:divBdr>
        </w:div>
        <w:div w:id="1323123948">
          <w:marLeft w:val="0"/>
          <w:marRight w:val="0"/>
          <w:marTop w:val="0"/>
          <w:marBottom w:val="0"/>
          <w:divBdr>
            <w:top w:val="none" w:sz="0" w:space="0" w:color="auto"/>
            <w:left w:val="none" w:sz="0" w:space="0" w:color="auto"/>
            <w:bottom w:val="none" w:sz="0" w:space="0" w:color="auto"/>
            <w:right w:val="none" w:sz="0" w:space="0" w:color="auto"/>
          </w:divBdr>
        </w:div>
        <w:div w:id="496112198">
          <w:marLeft w:val="0"/>
          <w:marRight w:val="0"/>
          <w:marTop w:val="0"/>
          <w:marBottom w:val="0"/>
          <w:divBdr>
            <w:top w:val="none" w:sz="0" w:space="0" w:color="auto"/>
            <w:left w:val="none" w:sz="0" w:space="0" w:color="auto"/>
            <w:bottom w:val="none" w:sz="0" w:space="0" w:color="auto"/>
            <w:right w:val="none" w:sz="0" w:space="0" w:color="auto"/>
          </w:divBdr>
        </w:div>
        <w:div w:id="350960730">
          <w:marLeft w:val="0"/>
          <w:marRight w:val="0"/>
          <w:marTop w:val="0"/>
          <w:marBottom w:val="0"/>
          <w:divBdr>
            <w:top w:val="none" w:sz="0" w:space="0" w:color="auto"/>
            <w:left w:val="none" w:sz="0" w:space="0" w:color="auto"/>
            <w:bottom w:val="none" w:sz="0" w:space="0" w:color="auto"/>
            <w:right w:val="none" w:sz="0" w:space="0" w:color="auto"/>
          </w:divBdr>
        </w:div>
        <w:div w:id="1793790664">
          <w:marLeft w:val="0"/>
          <w:marRight w:val="0"/>
          <w:marTop w:val="0"/>
          <w:marBottom w:val="0"/>
          <w:divBdr>
            <w:top w:val="none" w:sz="0" w:space="0" w:color="auto"/>
            <w:left w:val="none" w:sz="0" w:space="0" w:color="auto"/>
            <w:bottom w:val="none" w:sz="0" w:space="0" w:color="auto"/>
            <w:right w:val="none" w:sz="0" w:space="0" w:color="auto"/>
          </w:divBdr>
        </w:div>
      </w:divsChild>
    </w:div>
    <w:div w:id="95756296">
      <w:bodyDiv w:val="1"/>
      <w:marLeft w:val="0"/>
      <w:marRight w:val="0"/>
      <w:marTop w:val="0"/>
      <w:marBottom w:val="0"/>
      <w:divBdr>
        <w:top w:val="none" w:sz="0" w:space="0" w:color="auto"/>
        <w:left w:val="none" w:sz="0" w:space="0" w:color="auto"/>
        <w:bottom w:val="none" w:sz="0" w:space="0" w:color="auto"/>
        <w:right w:val="none" w:sz="0" w:space="0" w:color="auto"/>
      </w:divBdr>
      <w:divsChild>
        <w:div w:id="1639649128">
          <w:marLeft w:val="0"/>
          <w:marRight w:val="0"/>
          <w:marTop w:val="0"/>
          <w:marBottom w:val="0"/>
          <w:divBdr>
            <w:top w:val="none" w:sz="0" w:space="0" w:color="auto"/>
            <w:left w:val="none" w:sz="0" w:space="0" w:color="auto"/>
            <w:bottom w:val="none" w:sz="0" w:space="0" w:color="auto"/>
            <w:right w:val="none" w:sz="0" w:space="0" w:color="auto"/>
          </w:divBdr>
        </w:div>
        <w:div w:id="360591276">
          <w:marLeft w:val="0"/>
          <w:marRight w:val="0"/>
          <w:marTop w:val="0"/>
          <w:marBottom w:val="0"/>
          <w:divBdr>
            <w:top w:val="none" w:sz="0" w:space="0" w:color="auto"/>
            <w:left w:val="none" w:sz="0" w:space="0" w:color="auto"/>
            <w:bottom w:val="none" w:sz="0" w:space="0" w:color="auto"/>
            <w:right w:val="none" w:sz="0" w:space="0" w:color="auto"/>
          </w:divBdr>
        </w:div>
        <w:div w:id="1996032505">
          <w:marLeft w:val="0"/>
          <w:marRight w:val="0"/>
          <w:marTop w:val="0"/>
          <w:marBottom w:val="0"/>
          <w:divBdr>
            <w:top w:val="none" w:sz="0" w:space="0" w:color="auto"/>
            <w:left w:val="none" w:sz="0" w:space="0" w:color="auto"/>
            <w:bottom w:val="none" w:sz="0" w:space="0" w:color="auto"/>
            <w:right w:val="none" w:sz="0" w:space="0" w:color="auto"/>
          </w:divBdr>
        </w:div>
        <w:div w:id="534847433">
          <w:marLeft w:val="0"/>
          <w:marRight w:val="0"/>
          <w:marTop w:val="0"/>
          <w:marBottom w:val="0"/>
          <w:divBdr>
            <w:top w:val="none" w:sz="0" w:space="0" w:color="auto"/>
            <w:left w:val="none" w:sz="0" w:space="0" w:color="auto"/>
            <w:bottom w:val="none" w:sz="0" w:space="0" w:color="auto"/>
            <w:right w:val="none" w:sz="0" w:space="0" w:color="auto"/>
          </w:divBdr>
        </w:div>
      </w:divsChild>
    </w:div>
    <w:div w:id="286201920">
      <w:bodyDiv w:val="1"/>
      <w:marLeft w:val="0"/>
      <w:marRight w:val="0"/>
      <w:marTop w:val="0"/>
      <w:marBottom w:val="0"/>
      <w:divBdr>
        <w:top w:val="none" w:sz="0" w:space="0" w:color="auto"/>
        <w:left w:val="none" w:sz="0" w:space="0" w:color="auto"/>
        <w:bottom w:val="none" w:sz="0" w:space="0" w:color="auto"/>
        <w:right w:val="none" w:sz="0" w:space="0" w:color="auto"/>
      </w:divBdr>
      <w:divsChild>
        <w:div w:id="1882133482">
          <w:marLeft w:val="0"/>
          <w:marRight w:val="0"/>
          <w:marTop w:val="0"/>
          <w:marBottom w:val="0"/>
          <w:divBdr>
            <w:top w:val="none" w:sz="0" w:space="0" w:color="auto"/>
            <w:left w:val="none" w:sz="0" w:space="0" w:color="auto"/>
            <w:bottom w:val="none" w:sz="0" w:space="0" w:color="auto"/>
            <w:right w:val="none" w:sz="0" w:space="0" w:color="auto"/>
          </w:divBdr>
        </w:div>
        <w:div w:id="2042657419">
          <w:marLeft w:val="0"/>
          <w:marRight w:val="0"/>
          <w:marTop w:val="0"/>
          <w:marBottom w:val="0"/>
          <w:divBdr>
            <w:top w:val="none" w:sz="0" w:space="0" w:color="auto"/>
            <w:left w:val="none" w:sz="0" w:space="0" w:color="auto"/>
            <w:bottom w:val="none" w:sz="0" w:space="0" w:color="auto"/>
            <w:right w:val="none" w:sz="0" w:space="0" w:color="auto"/>
          </w:divBdr>
        </w:div>
        <w:div w:id="1217737322">
          <w:marLeft w:val="0"/>
          <w:marRight w:val="0"/>
          <w:marTop w:val="0"/>
          <w:marBottom w:val="0"/>
          <w:divBdr>
            <w:top w:val="none" w:sz="0" w:space="0" w:color="auto"/>
            <w:left w:val="none" w:sz="0" w:space="0" w:color="auto"/>
            <w:bottom w:val="none" w:sz="0" w:space="0" w:color="auto"/>
            <w:right w:val="none" w:sz="0" w:space="0" w:color="auto"/>
          </w:divBdr>
        </w:div>
        <w:div w:id="580215790">
          <w:marLeft w:val="0"/>
          <w:marRight w:val="0"/>
          <w:marTop w:val="0"/>
          <w:marBottom w:val="0"/>
          <w:divBdr>
            <w:top w:val="none" w:sz="0" w:space="0" w:color="auto"/>
            <w:left w:val="none" w:sz="0" w:space="0" w:color="auto"/>
            <w:bottom w:val="none" w:sz="0" w:space="0" w:color="auto"/>
            <w:right w:val="none" w:sz="0" w:space="0" w:color="auto"/>
          </w:divBdr>
        </w:div>
        <w:div w:id="1306281017">
          <w:marLeft w:val="0"/>
          <w:marRight w:val="0"/>
          <w:marTop w:val="0"/>
          <w:marBottom w:val="0"/>
          <w:divBdr>
            <w:top w:val="none" w:sz="0" w:space="0" w:color="auto"/>
            <w:left w:val="none" w:sz="0" w:space="0" w:color="auto"/>
            <w:bottom w:val="none" w:sz="0" w:space="0" w:color="auto"/>
            <w:right w:val="none" w:sz="0" w:space="0" w:color="auto"/>
          </w:divBdr>
        </w:div>
        <w:div w:id="1384796352">
          <w:marLeft w:val="0"/>
          <w:marRight w:val="0"/>
          <w:marTop w:val="0"/>
          <w:marBottom w:val="0"/>
          <w:divBdr>
            <w:top w:val="none" w:sz="0" w:space="0" w:color="auto"/>
            <w:left w:val="none" w:sz="0" w:space="0" w:color="auto"/>
            <w:bottom w:val="none" w:sz="0" w:space="0" w:color="auto"/>
            <w:right w:val="none" w:sz="0" w:space="0" w:color="auto"/>
          </w:divBdr>
        </w:div>
        <w:div w:id="1961454957">
          <w:marLeft w:val="0"/>
          <w:marRight w:val="0"/>
          <w:marTop w:val="0"/>
          <w:marBottom w:val="0"/>
          <w:divBdr>
            <w:top w:val="none" w:sz="0" w:space="0" w:color="auto"/>
            <w:left w:val="none" w:sz="0" w:space="0" w:color="auto"/>
            <w:bottom w:val="none" w:sz="0" w:space="0" w:color="auto"/>
            <w:right w:val="none" w:sz="0" w:space="0" w:color="auto"/>
          </w:divBdr>
        </w:div>
        <w:div w:id="286398265">
          <w:marLeft w:val="0"/>
          <w:marRight w:val="0"/>
          <w:marTop w:val="0"/>
          <w:marBottom w:val="0"/>
          <w:divBdr>
            <w:top w:val="none" w:sz="0" w:space="0" w:color="auto"/>
            <w:left w:val="none" w:sz="0" w:space="0" w:color="auto"/>
            <w:bottom w:val="none" w:sz="0" w:space="0" w:color="auto"/>
            <w:right w:val="none" w:sz="0" w:space="0" w:color="auto"/>
          </w:divBdr>
        </w:div>
        <w:div w:id="2117558152">
          <w:marLeft w:val="0"/>
          <w:marRight w:val="0"/>
          <w:marTop w:val="0"/>
          <w:marBottom w:val="0"/>
          <w:divBdr>
            <w:top w:val="none" w:sz="0" w:space="0" w:color="auto"/>
            <w:left w:val="none" w:sz="0" w:space="0" w:color="auto"/>
            <w:bottom w:val="none" w:sz="0" w:space="0" w:color="auto"/>
            <w:right w:val="none" w:sz="0" w:space="0" w:color="auto"/>
          </w:divBdr>
        </w:div>
      </w:divsChild>
    </w:div>
    <w:div w:id="365957792">
      <w:bodyDiv w:val="1"/>
      <w:marLeft w:val="0"/>
      <w:marRight w:val="0"/>
      <w:marTop w:val="0"/>
      <w:marBottom w:val="0"/>
      <w:divBdr>
        <w:top w:val="none" w:sz="0" w:space="0" w:color="auto"/>
        <w:left w:val="none" w:sz="0" w:space="0" w:color="auto"/>
        <w:bottom w:val="none" w:sz="0" w:space="0" w:color="auto"/>
        <w:right w:val="none" w:sz="0" w:space="0" w:color="auto"/>
      </w:divBdr>
    </w:div>
    <w:div w:id="398944036">
      <w:bodyDiv w:val="1"/>
      <w:marLeft w:val="0"/>
      <w:marRight w:val="0"/>
      <w:marTop w:val="0"/>
      <w:marBottom w:val="0"/>
      <w:divBdr>
        <w:top w:val="none" w:sz="0" w:space="0" w:color="auto"/>
        <w:left w:val="none" w:sz="0" w:space="0" w:color="auto"/>
        <w:bottom w:val="none" w:sz="0" w:space="0" w:color="auto"/>
        <w:right w:val="none" w:sz="0" w:space="0" w:color="auto"/>
      </w:divBdr>
      <w:divsChild>
        <w:div w:id="1411270532">
          <w:marLeft w:val="0"/>
          <w:marRight w:val="0"/>
          <w:marTop w:val="0"/>
          <w:marBottom w:val="0"/>
          <w:divBdr>
            <w:top w:val="none" w:sz="0" w:space="0" w:color="auto"/>
            <w:left w:val="none" w:sz="0" w:space="0" w:color="auto"/>
            <w:bottom w:val="none" w:sz="0" w:space="0" w:color="auto"/>
            <w:right w:val="none" w:sz="0" w:space="0" w:color="auto"/>
          </w:divBdr>
        </w:div>
        <w:div w:id="846410876">
          <w:marLeft w:val="0"/>
          <w:marRight w:val="0"/>
          <w:marTop w:val="0"/>
          <w:marBottom w:val="0"/>
          <w:divBdr>
            <w:top w:val="none" w:sz="0" w:space="0" w:color="auto"/>
            <w:left w:val="none" w:sz="0" w:space="0" w:color="auto"/>
            <w:bottom w:val="none" w:sz="0" w:space="0" w:color="auto"/>
            <w:right w:val="none" w:sz="0" w:space="0" w:color="auto"/>
          </w:divBdr>
        </w:div>
        <w:div w:id="325019679">
          <w:marLeft w:val="0"/>
          <w:marRight w:val="0"/>
          <w:marTop w:val="0"/>
          <w:marBottom w:val="0"/>
          <w:divBdr>
            <w:top w:val="none" w:sz="0" w:space="0" w:color="auto"/>
            <w:left w:val="none" w:sz="0" w:space="0" w:color="auto"/>
            <w:bottom w:val="none" w:sz="0" w:space="0" w:color="auto"/>
            <w:right w:val="none" w:sz="0" w:space="0" w:color="auto"/>
          </w:divBdr>
        </w:div>
      </w:divsChild>
    </w:div>
    <w:div w:id="515078222">
      <w:bodyDiv w:val="1"/>
      <w:marLeft w:val="0"/>
      <w:marRight w:val="0"/>
      <w:marTop w:val="0"/>
      <w:marBottom w:val="0"/>
      <w:divBdr>
        <w:top w:val="none" w:sz="0" w:space="0" w:color="auto"/>
        <w:left w:val="none" w:sz="0" w:space="0" w:color="auto"/>
        <w:bottom w:val="none" w:sz="0" w:space="0" w:color="auto"/>
        <w:right w:val="none" w:sz="0" w:space="0" w:color="auto"/>
      </w:divBdr>
      <w:divsChild>
        <w:div w:id="9844340">
          <w:marLeft w:val="0"/>
          <w:marRight w:val="0"/>
          <w:marTop w:val="0"/>
          <w:marBottom w:val="0"/>
          <w:divBdr>
            <w:top w:val="none" w:sz="0" w:space="0" w:color="auto"/>
            <w:left w:val="none" w:sz="0" w:space="0" w:color="auto"/>
            <w:bottom w:val="none" w:sz="0" w:space="0" w:color="auto"/>
            <w:right w:val="none" w:sz="0" w:space="0" w:color="auto"/>
          </w:divBdr>
        </w:div>
      </w:divsChild>
    </w:div>
    <w:div w:id="521435242">
      <w:bodyDiv w:val="1"/>
      <w:marLeft w:val="0"/>
      <w:marRight w:val="0"/>
      <w:marTop w:val="0"/>
      <w:marBottom w:val="0"/>
      <w:divBdr>
        <w:top w:val="none" w:sz="0" w:space="0" w:color="auto"/>
        <w:left w:val="none" w:sz="0" w:space="0" w:color="auto"/>
        <w:bottom w:val="none" w:sz="0" w:space="0" w:color="auto"/>
        <w:right w:val="none" w:sz="0" w:space="0" w:color="auto"/>
      </w:divBdr>
    </w:div>
    <w:div w:id="707485329">
      <w:bodyDiv w:val="1"/>
      <w:marLeft w:val="0"/>
      <w:marRight w:val="0"/>
      <w:marTop w:val="0"/>
      <w:marBottom w:val="0"/>
      <w:divBdr>
        <w:top w:val="none" w:sz="0" w:space="0" w:color="auto"/>
        <w:left w:val="none" w:sz="0" w:space="0" w:color="auto"/>
        <w:bottom w:val="none" w:sz="0" w:space="0" w:color="auto"/>
        <w:right w:val="none" w:sz="0" w:space="0" w:color="auto"/>
      </w:divBdr>
      <w:divsChild>
        <w:div w:id="294222010">
          <w:marLeft w:val="0"/>
          <w:marRight w:val="0"/>
          <w:marTop w:val="0"/>
          <w:marBottom w:val="0"/>
          <w:divBdr>
            <w:top w:val="none" w:sz="0" w:space="0" w:color="auto"/>
            <w:left w:val="none" w:sz="0" w:space="0" w:color="auto"/>
            <w:bottom w:val="none" w:sz="0" w:space="0" w:color="auto"/>
            <w:right w:val="none" w:sz="0" w:space="0" w:color="auto"/>
          </w:divBdr>
        </w:div>
        <w:div w:id="829637771">
          <w:marLeft w:val="0"/>
          <w:marRight w:val="0"/>
          <w:marTop w:val="0"/>
          <w:marBottom w:val="0"/>
          <w:divBdr>
            <w:top w:val="none" w:sz="0" w:space="0" w:color="auto"/>
            <w:left w:val="none" w:sz="0" w:space="0" w:color="auto"/>
            <w:bottom w:val="none" w:sz="0" w:space="0" w:color="auto"/>
            <w:right w:val="none" w:sz="0" w:space="0" w:color="auto"/>
          </w:divBdr>
        </w:div>
        <w:div w:id="893002853">
          <w:marLeft w:val="0"/>
          <w:marRight w:val="0"/>
          <w:marTop w:val="0"/>
          <w:marBottom w:val="0"/>
          <w:divBdr>
            <w:top w:val="none" w:sz="0" w:space="0" w:color="auto"/>
            <w:left w:val="none" w:sz="0" w:space="0" w:color="auto"/>
            <w:bottom w:val="none" w:sz="0" w:space="0" w:color="auto"/>
            <w:right w:val="none" w:sz="0" w:space="0" w:color="auto"/>
          </w:divBdr>
        </w:div>
        <w:div w:id="944075156">
          <w:marLeft w:val="0"/>
          <w:marRight w:val="0"/>
          <w:marTop w:val="0"/>
          <w:marBottom w:val="0"/>
          <w:divBdr>
            <w:top w:val="none" w:sz="0" w:space="0" w:color="auto"/>
            <w:left w:val="none" w:sz="0" w:space="0" w:color="auto"/>
            <w:bottom w:val="none" w:sz="0" w:space="0" w:color="auto"/>
            <w:right w:val="none" w:sz="0" w:space="0" w:color="auto"/>
          </w:divBdr>
        </w:div>
        <w:div w:id="1715080875">
          <w:marLeft w:val="0"/>
          <w:marRight w:val="0"/>
          <w:marTop w:val="0"/>
          <w:marBottom w:val="0"/>
          <w:divBdr>
            <w:top w:val="none" w:sz="0" w:space="0" w:color="auto"/>
            <w:left w:val="none" w:sz="0" w:space="0" w:color="auto"/>
            <w:bottom w:val="none" w:sz="0" w:space="0" w:color="auto"/>
            <w:right w:val="none" w:sz="0" w:space="0" w:color="auto"/>
          </w:divBdr>
        </w:div>
        <w:div w:id="1019434805">
          <w:marLeft w:val="0"/>
          <w:marRight w:val="0"/>
          <w:marTop w:val="0"/>
          <w:marBottom w:val="0"/>
          <w:divBdr>
            <w:top w:val="none" w:sz="0" w:space="0" w:color="auto"/>
            <w:left w:val="none" w:sz="0" w:space="0" w:color="auto"/>
            <w:bottom w:val="none" w:sz="0" w:space="0" w:color="auto"/>
            <w:right w:val="none" w:sz="0" w:space="0" w:color="auto"/>
          </w:divBdr>
        </w:div>
      </w:divsChild>
    </w:div>
    <w:div w:id="742603028">
      <w:bodyDiv w:val="1"/>
      <w:marLeft w:val="0"/>
      <w:marRight w:val="0"/>
      <w:marTop w:val="0"/>
      <w:marBottom w:val="0"/>
      <w:divBdr>
        <w:top w:val="none" w:sz="0" w:space="0" w:color="auto"/>
        <w:left w:val="none" w:sz="0" w:space="0" w:color="auto"/>
        <w:bottom w:val="none" w:sz="0" w:space="0" w:color="auto"/>
        <w:right w:val="none" w:sz="0" w:space="0" w:color="auto"/>
      </w:divBdr>
      <w:divsChild>
        <w:div w:id="67925728">
          <w:marLeft w:val="0"/>
          <w:marRight w:val="0"/>
          <w:marTop w:val="0"/>
          <w:marBottom w:val="0"/>
          <w:divBdr>
            <w:top w:val="none" w:sz="0" w:space="0" w:color="auto"/>
            <w:left w:val="none" w:sz="0" w:space="0" w:color="auto"/>
            <w:bottom w:val="none" w:sz="0" w:space="0" w:color="auto"/>
            <w:right w:val="none" w:sz="0" w:space="0" w:color="auto"/>
          </w:divBdr>
        </w:div>
      </w:divsChild>
    </w:div>
    <w:div w:id="818182407">
      <w:bodyDiv w:val="1"/>
      <w:marLeft w:val="0"/>
      <w:marRight w:val="0"/>
      <w:marTop w:val="0"/>
      <w:marBottom w:val="0"/>
      <w:divBdr>
        <w:top w:val="none" w:sz="0" w:space="0" w:color="auto"/>
        <w:left w:val="none" w:sz="0" w:space="0" w:color="auto"/>
        <w:bottom w:val="none" w:sz="0" w:space="0" w:color="auto"/>
        <w:right w:val="none" w:sz="0" w:space="0" w:color="auto"/>
      </w:divBdr>
      <w:divsChild>
        <w:div w:id="1732463029">
          <w:marLeft w:val="0"/>
          <w:marRight w:val="0"/>
          <w:marTop w:val="0"/>
          <w:marBottom w:val="0"/>
          <w:divBdr>
            <w:top w:val="none" w:sz="0" w:space="0" w:color="auto"/>
            <w:left w:val="none" w:sz="0" w:space="0" w:color="auto"/>
            <w:bottom w:val="none" w:sz="0" w:space="0" w:color="auto"/>
            <w:right w:val="none" w:sz="0" w:space="0" w:color="auto"/>
          </w:divBdr>
        </w:div>
      </w:divsChild>
    </w:div>
    <w:div w:id="867793924">
      <w:bodyDiv w:val="1"/>
      <w:marLeft w:val="0"/>
      <w:marRight w:val="0"/>
      <w:marTop w:val="0"/>
      <w:marBottom w:val="0"/>
      <w:divBdr>
        <w:top w:val="none" w:sz="0" w:space="0" w:color="auto"/>
        <w:left w:val="none" w:sz="0" w:space="0" w:color="auto"/>
        <w:bottom w:val="none" w:sz="0" w:space="0" w:color="auto"/>
        <w:right w:val="none" w:sz="0" w:space="0" w:color="auto"/>
      </w:divBdr>
      <w:divsChild>
        <w:div w:id="933511641">
          <w:marLeft w:val="0"/>
          <w:marRight w:val="0"/>
          <w:marTop w:val="0"/>
          <w:marBottom w:val="0"/>
          <w:divBdr>
            <w:top w:val="none" w:sz="0" w:space="0" w:color="auto"/>
            <w:left w:val="none" w:sz="0" w:space="0" w:color="auto"/>
            <w:bottom w:val="none" w:sz="0" w:space="0" w:color="auto"/>
            <w:right w:val="none" w:sz="0" w:space="0" w:color="auto"/>
          </w:divBdr>
          <w:divsChild>
            <w:div w:id="597326822">
              <w:marLeft w:val="0"/>
              <w:marRight w:val="0"/>
              <w:marTop w:val="0"/>
              <w:marBottom w:val="0"/>
              <w:divBdr>
                <w:top w:val="none" w:sz="0" w:space="0" w:color="auto"/>
                <w:left w:val="none" w:sz="0" w:space="0" w:color="auto"/>
                <w:bottom w:val="none" w:sz="0" w:space="0" w:color="auto"/>
                <w:right w:val="none" w:sz="0" w:space="0" w:color="auto"/>
              </w:divBdr>
              <w:divsChild>
                <w:div w:id="486096798">
                  <w:marLeft w:val="0"/>
                  <w:marRight w:val="0"/>
                  <w:marTop w:val="0"/>
                  <w:marBottom w:val="0"/>
                  <w:divBdr>
                    <w:top w:val="none" w:sz="0" w:space="0" w:color="auto"/>
                    <w:left w:val="none" w:sz="0" w:space="0" w:color="auto"/>
                    <w:bottom w:val="none" w:sz="0" w:space="0" w:color="auto"/>
                    <w:right w:val="none" w:sz="0" w:space="0" w:color="auto"/>
                  </w:divBdr>
                </w:div>
              </w:divsChild>
            </w:div>
            <w:div w:id="2135129197">
              <w:marLeft w:val="0"/>
              <w:marRight w:val="0"/>
              <w:marTop w:val="0"/>
              <w:marBottom w:val="0"/>
              <w:divBdr>
                <w:top w:val="none" w:sz="0" w:space="0" w:color="auto"/>
                <w:left w:val="none" w:sz="0" w:space="0" w:color="auto"/>
                <w:bottom w:val="none" w:sz="0" w:space="0" w:color="auto"/>
                <w:right w:val="none" w:sz="0" w:space="0" w:color="auto"/>
              </w:divBdr>
              <w:divsChild>
                <w:div w:id="121565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111605">
      <w:bodyDiv w:val="1"/>
      <w:marLeft w:val="0"/>
      <w:marRight w:val="0"/>
      <w:marTop w:val="0"/>
      <w:marBottom w:val="0"/>
      <w:divBdr>
        <w:top w:val="none" w:sz="0" w:space="0" w:color="auto"/>
        <w:left w:val="none" w:sz="0" w:space="0" w:color="auto"/>
        <w:bottom w:val="none" w:sz="0" w:space="0" w:color="auto"/>
        <w:right w:val="none" w:sz="0" w:space="0" w:color="auto"/>
      </w:divBdr>
    </w:div>
    <w:div w:id="1056784906">
      <w:bodyDiv w:val="1"/>
      <w:marLeft w:val="0"/>
      <w:marRight w:val="0"/>
      <w:marTop w:val="0"/>
      <w:marBottom w:val="0"/>
      <w:divBdr>
        <w:top w:val="none" w:sz="0" w:space="0" w:color="auto"/>
        <w:left w:val="none" w:sz="0" w:space="0" w:color="auto"/>
        <w:bottom w:val="none" w:sz="0" w:space="0" w:color="auto"/>
        <w:right w:val="none" w:sz="0" w:space="0" w:color="auto"/>
      </w:divBdr>
      <w:divsChild>
        <w:div w:id="568081780">
          <w:marLeft w:val="0"/>
          <w:marRight w:val="0"/>
          <w:marTop w:val="0"/>
          <w:marBottom w:val="0"/>
          <w:divBdr>
            <w:top w:val="none" w:sz="0" w:space="0" w:color="auto"/>
            <w:left w:val="none" w:sz="0" w:space="0" w:color="auto"/>
            <w:bottom w:val="none" w:sz="0" w:space="0" w:color="auto"/>
            <w:right w:val="none" w:sz="0" w:space="0" w:color="auto"/>
          </w:divBdr>
        </w:div>
        <w:div w:id="337004878">
          <w:marLeft w:val="0"/>
          <w:marRight w:val="0"/>
          <w:marTop w:val="0"/>
          <w:marBottom w:val="0"/>
          <w:divBdr>
            <w:top w:val="none" w:sz="0" w:space="0" w:color="auto"/>
            <w:left w:val="none" w:sz="0" w:space="0" w:color="auto"/>
            <w:bottom w:val="none" w:sz="0" w:space="0" w:color="auto"/>
            <w:right w:val="none" w:sz="0" w:space="0" w:color="auto"/>
          </w:divBdr>
        </w:div>
        <w:div w:id="1663701344">
          <w:marLeft w:val="0"/>
          <w:marRight w:val="0"/>
          <w:marTop w:val="0"/>
          <w:marBottom w:val="0"/>
          <w:divBdr>
            <w:top w:val="none" w:sz="0" w:space="0" w:color="auto"/>
            <w:left w:val="none" w:sz="0" w:space="0" w:color="auto"/>
            <w:bottom w:val="none" w:sz="0" w:space="0" w:color="auto"/>
            <w:right w:val="none" w:sz="0" w:space="0" w:color="auto"/>
          </w:divBdr>
        </w:div>
        <w:div w:id="341051220">
          <w:marLeft w:val="0"/>
          <w:marRight w:val="0"/>
          <w:marTop w:val="0"/>
          <w:marBottom w:val="0"/>
          <w:divBdr>
            <w:top w:val="none" w:sz="0" w:space="0" w:color="auto"/>
            <w:left w:val="none" w:sz="0" w:space="0" w:color="auto"/>
            <w:bottom w:val="none" w:sz="0" w:space="0" w:color="auto"/>
            <w:right w:val="none" w:sz="0" w:space="0" w:color="auto"/>
          </w:divBdr>
        </w:div>
        <w:div w:id="660041717">
          <w:marLeft w:val="0"/>
          <w:marRight w:val="0"/>
          <w:marTop w:val="0"/>
          <w:marBottom w:val="0"/>
          <w:divBdr>
            <w:top w:val="none" w:sz="0" w:space="0" w:color="auto"/>
            <w:left w:val="none" w:sz="0" w:space="0" w:color="auto"/>
            <w:bottom w:val="none" w:sz="0" w:space="0" w:color="auto"/>
            <w:right w:val="none" w:sz="0" w:space="0" w:color="auto"/>
          </w:divBdr>
        </w:div>
        <w:div w:id="1083799635">
          <w:marLeft w:val="0"/>
          <w:marRight w:val="0"/>
          <w:marTop w:val="0"/>
          <w:marBottom w:val="0"/>
          <w:divBdr>
            <w:top w:val="none" w:sz="0" w:space="0" w:color="auto"/>
            <w:left w:val="none" w:sz="0" w:space="0" w:color="auto"/>
            <w:bottom w:val="none" w:sz="0" w:space="0" w:color="auto"/>
            <w:right w:val="none" w:sz="0" w:space="0" w:color="auto"/>
          </w:divBdr>
        </w:div>
      </w:divsChild>
    </w:div>
    <w:div w:id="1076897721">
      <w:bodyDiv w:val="1"/>
      <w:marLeft w:val="0"/>
      <w:marRight w:val="0"/>
      <w:marTop w:val="0"/>
      <w:marBottom w:val="0"/>
      <w:divBdr>
        <w:top w:val="none" w:sz="0" w:space="0" w:color="auto"/>
        <w:left w:val="none" w:sz="0" w:space="0" w:color="auto"/>
        <w:bottom w:val="none" w:sz="0" w:space="0" w:color="auto"/>
        <w:right w:val="none" w:sz="0" w:space="0" w:color="auto"/>
      </w:divBdr>
      <w:divsChild>
        <w:div w:id="1996840887">
          <w:marLeft w:val="0"/>
          <w:marRight w:val="0"/>
          <w:marTop w:val="0"/>
          <w:marBottom w:val="0"/>
          <w:divBdr>
            <w:top w:val="none" w:sz="0" w:space="0" w:color="auto"/>
            <w:left w:val="none" w:sz="0" w:space="0" w:color="auto"/>
            <w:bottom w:val="none" w:sz="0" w:space="0" w:color="auto"/>
            <w:right w:val="none" w:sz="0" w:space="0" w:color="auto"/>
          </w:divBdr>
        </w:div>
        <w:div w:id="390660688">
          <w:marLeft w:val="0"/>
          <w:marRight w:val="0"/>
          <w:marTop w:val="0"/>
          <w:marBottom w:val="0"/>
          <w:divBdr>
            <w:top w:val="none" w:sz="0" w:space="0" w:color="auto"/>
            <w:left w:val="none" w:sz="0" w:space="0" w:color="auto"/>
            <w:bottom w:val="none" w:sz="0" w:space="0" w:color="auto"/>
            <w:right w:val="none" w:sz="0" w:space="0" w:color="auto"/>
          </w:divBdr>
        </w:div>
        <w:div w:id="1049450818">
          <w:marLeft w:val="0"/>
          <w:marRight w:val="0"/>
          <w:marTop w:val="0"/>
          <w:marBottom w:val="0"/>
          <w:divBdr>
            <w:top w:val="none" w:sz="0" w:space="0" w:color="auto"/>
            <w:left w:val="none" w:sz="0" w:space="0" w:color="auto"/>
            <w:bottom w:val="none" w:sz="0" w:space="0" w:color="auto"/>
            <w:right w:val="none" w:sz="0" w:space="0" w:color="auto"/>
          </w:divBdr>
        </w:div>
        <w:div w:id="1804351626">
          <w:marLeft w:val="0"/>
          <w:marRight w:val="0"/>
          <w:marTop w:val="0"/>
          <w:marBottom w:val="0"/>
          <w:divBdr>
            <w:top w:val="none" w:sz="0" w:space="0" w:color="auto"/>
            <w:left w:val="none" w:sz="0" w:space="0" w:color="auto"/>
            <w:bottom w:val="none" w:sz="0" w:space="0" w:color="auto"/>
            <w:right w:val="none" w:sz="0" w:space="0" w:color="auto"/>
          </w:divBdr>
        </w:div>
        <w:div w:id="542140386">
          <w:marLeft w:val="0"/>
          <w:marRight w:val="0"/>
          <w:marTop w:val="0"/>
          <w:marBottom w:val="0"/>
          <w:divBdr>
            <w:top w:val="none" w:sz="0" w:space="0" w:color="auto"/>
            <w:left w:val="none" w:sz="0" w:space="0" w:color="auto"/>
            <w:bottom w:val="none" w:sz="0" w:space="0" w:color="auto"/>
            <w:right w:val="none" w:sz="0" w:space="0" w:color="auto"/>
          </w:divBdr>
        </w:div>
        <w:div w:id="2073189007">
          <w:marLeft w:val="0"/>
          <w:marRight w:val="0"/>
          <w:marTop w:val="0"/>
          <w:marBottom w:val="0"/>
          <w:divBdr>
            <w:top w:val="none" w:sz="0" w:space="0" w:color="auto"/>
            <w:left w:val="none" w:sz="0" w:space="0" w:color="auto"/>
            <w:bottom w:val="none" w:sz="0" w:space="0" w:color="auto"/>
            <w:right w:val="none" w:sz="0" w:space="0" w:color="auto"/>
          </w:divBdr>
        </w:div>
      </w:divsChild>
    </w:div>
    <w:div w:id="1139107477">
      <w:bodyDiv w:val="1"/>
      <w:marLeft w:val="0"/>
      <w:marRight w:val="0"/>
      <w:marTop w:val="0"/>
      <w:marBottom w:val="0"/>
      <w:divBdr>
        <w:top w:val="none" w:sz="0" w:space="0" w:color="auto"/>
        <w:left w:val="none" w:sz="0" w:space="0" w:color="auto"/>
        <w:bottom w:val="none" w:sz="0" w:space="0" w:color="auto"/>
        <w:right w:val="none" w:sz="0" w:space="0" w:color="auto"/>
      </w:divBdr>
      <w:divsChild>
        <w:div w:id="440951570">
          <w:marLeft w:val="0"/>
          <w:marRight w:val="0"/>
          <w:marTop w:val="0"/>
          <w:marBottom w:val="0"/>
          <w:divBdr>
            <w:top w:val="none" w:sz="0" w:space="0" w:color="auto"/>
            <w:left w:val="none" w:sz="0" w:space="0" w:color="auto"/>
            <w:bottom w:val="none" w:sz="0" w:space="0" w:color="auto"/>
            <w:right w:val="none" w:sz="0" w:space="0" w:color="auto"/>
          </w:divBdr>
        </w:div>
      </w:divsChild>
    </w:div>
    <w:div w:id="1159884612">
      <w:bodyDiv w:val="1"/>
      <w:marLeft w:val="0"/>
      <w:marRight w:val="0"/>
      <w:marTop w:val="0"/>
      <w:marBottom w:val="0"/>
      <w:divBdr>
        <w:top w:val="none" w:sz="0" w:space="0" w:color="auto"/>
        <w:left w:val="none" w:sz="0" w:space="0" w:color="auto"/>
        <w:bottom w:val="none" w:sz="0" w:space="0" w:color="auto"/>
        <w:right w:val="none" w:sz="0" w:space="0" w:color="auto"/>
      </w:divBdr>
      <w:divsChild>
        <w:div w:id="597639511">
          <w:marLeft w:val="0"/>
          <w:marRight w:val="0"/>
          <w:marTop w:val="0"/>
          <w:marBottom w:val="0"/>
          <w:divBdr>
            <w:top w:val="none" w:sz="0" w:space="0" w:color="auto"/>
            <w:left w:val="none" w:sz="0" w:space="0" w:color="auto"/>
            <w:bottom w:val="none" w:sz="0" w:space="0" w:color="auto"/>
            <w:right w:val="none" w:sz="0" w:space="0" w:color="auto"/>
          </w:divBdr>
        </w:div>
      </w:divsChild>
    </w:div>
    <w:div w:id="1246454613">
      <w:bodyDiv w:val="1"/>
      <w:marLeft w:val="0"/>
      <w:marRight w:val="0"/>
      <w:marTop w:val="0"/>
      <w:marBottom w:val="0"/>
      <w:divBdr>
        <w:top w:val="none" w:sz="0" w:space="0" w:color="auto"/>
        <w:left w:val="none" w:sz="0" w:space="0" w:color="auto"/>
        <w:bottom w:val="none" w:sz="0" w:space="0" w:color="auto"/>
        <w:right w:val="none" w:sz="0" w:space="0" w:color="auto"/>
      </w:divBdr>
      <w:divsChild>
        <w:div w:id="69617331">
          <w:marLeft w:val="0"/>
          <w:marRight w:val="0"/>
          <w:marTop w:val="0"/>
          <w:marBottom w:val="0"/>
          <w:divBdr>
            <w:top w:val="none" w:sz="0" w:space="0" w:color="auto"/>
            <w:left w:val="none" w:sz="0" w:space="0" w:color="auto"/>
            <w:bottom w:val="none" w:sz="0" w:space="0" w:color="auto"/>
            <w:right w:val="none" w:sz="0" w:space="0" w:color="auto"/>
          </w:divBdr>
        </w:div>
        <w:div w:id="1628312734">
          <w:marLeft w:val="0"/>
          <w:marRight w:val="0"/>
          <w:marTop w:val="0"/>
          <w:marBottom w:val="0"/>
          <w:divBdr>
            <w:top w:val="none" w:sz="0" w:space="0" w:color="auto"/>
            <w:left w:val="none" w:sz="0" w:space="0" w:color="auto"/>
            <w:bottom w:val="none" w:sz="0" w:space="0" w:color="auto"/>
            <w:right w:val="none" w:sz="0" w:space="0" w:color="auto"/>
          </w:divBdr>
        </w:div>
        <w:div w:id="111369708">
          <w:marLeft w:val="0"/>
          <w:marRight w:val="0"/>
          <w:marTop w:val="0"/>
          <w:marBottom w:val="0"/>
          <w:divBdr>
            <w:top w:val="none" w:sz="0" w:space="0" w:color="auto"/>
            <w:left w:val="none" w:sz="0" w:space="0" w:color="auto"/>
            <w:bottom w:val="none" w:sz="0" w:space="0" w:color="auto"/>
            <w:right w:val="none" w:sz="0" w:space="0" w:color="auto"/>
          </w:divBdr>
        </w:div>
        <w:div w:id="1495996073">
          <w:marLeft w:val="0"/>
          <w:marRight w:val="0"/>
          <w:marTop w:val="0"/>
          <w:marBottom w:val="0"/>
          <w:divBdr>
            <w:top w:val="none" w:sz="0" w:space="0" w:color="auto"/>
            <w:left w:val="none" w:sz="0" w:space="0" w:color="auto"/>
            <w:bottom w:val="none" w:sz="0" w:space="0" w:color="auto"/>
            <w:right w:val="none" w:sz="0" w:space="0" w:color="auto"/>
          </w:divBdr>
        </w:div>
        <w:div w:id="1607612925">
          <w:marLeft w:val="0"/>
          <w:marRight w:val="0"/>
          <w:marTop w:val="0"/>
          <w:marBottom w:val="0"/>
          <w:divBdr>
            <w:top w:val="none" w:sz="0" w:space="0" w:color="auto"/>
            <w:left w:val="none" w:sz="0" w:space="0" w:color="auto"/>
            <w:bottom w:val="none" w:sz="0" w:space="0" w:color="auto"/>
            <w:right w:val="none" w:sz="0" w:space="0" w:color="auto"/>
          </w:divBdr>
        </w:div>
      </w:divsChild>
    </w:div>
    <w:div w:id="1283615267">
      <w:bodyDiv w:val="1"/>
      <w:marLeft w:val="0"/>
      <w:marRight w:val="0"/>
      <w:marTop w:val="0"/>
      <w:marBottom w:val="0"/>
      <w:divBdr>
        <w:top w:val="none" w:sz="0" w:space="0" w:color="auto"/>
        <w:left w:val="none" w:sz="0" w:space="0" w:color="auto"/>
        <w:bottom w:val="none" w:sz="0" w:space="0" w:color="auto"/>
        <w:right w:val="none" w:sz="0" w:space="0" w:color="auto"/>
      </w:divBdr>
      <w:divsChild>
        <w:div w:id="951396300">
          <w:marLeft w:val="0"/>
          <w:marRight w:val="0"/>
          <w:marTop w:val="0"/>
          <w:marBottom w:val="0"/>
          <w:divBdr>
            <w:top w:val="none" w:sz="0" w:space="0" w:color="auto"/>
            <w:left w:val="none" w:sz="0" w:space="0" w:color="auto"/>
            <w:bottom w:val="none" w:sz="0" w:space="0" w:color="auto"/>
            <w:right w:val="none" w:sz="0" w:space="0" w:color="auto"/>
          </w:divBdr>
        </w:div>
        <w:div w:id="1486050010">
          <w:marLeft w:val="0"/>
          <w:marRight w:val="0"/>
          <w:marTop w:val="0"/>
          <w:marBottom w:val="0"/>
          <w:divBdr>
            <w:top w:val="none" w:sz="0" w:space="0" w:color="auto"/>
            <w:left w:val="none" w:sz="0" w:space="0" w:color="auto"/>
            <w:bottom w:val="none" w:sz="0" w:space="0" w:color="auto"/>
            <w:right w:val="none" w:sz="0" w:space="0" w:color="auto"/>
          </w:divBdr>
        </w:div>
        <w:div w:id="671491562">
          <w:marLeft w:val="0"/>
          <w:marRight w:val="0"/>
          <w:marTop w:val="0"/>
          <w:marBottom w:val="0"/>
          <w:divBdr>
            <w:top w:val="none" w:sz="0" w:space="0" w:color="auto"/>
            <w:left w:val="none" w:sz="0" w:space="0" w:color="auto"/>
            <w:bottom w:val="none" w:sz="0" w:space="0" w:color="auto"/>
            <w:right w:val="none" w:sz="0" w:space="0" w:color="auto"/>
          </w:divBdr>
        </w:div>
        <w:div w:id="126435315">
          <w:marLeft w:val="0"/>
          <w:marRight w:val="0"/>
          <w:marTop w:val="0"/>
          <w:marBottom w:val="0"/>
          <w:divBdr>
            <w:top w:val="none" w:sz="0" w:space="0" w:color="auto"/>
            <w:left w:val="none" w:sz="0" w:space="0" w:color="auto"/>
            <w:bottom w:val="none" w:sz="0" w:space="0" w:color="auto"/>
            <w:right w:val="none" w:sz="0" w:space="0" w:color="auto"/>
          </w:divBdr>
        </w:div>
        <w:div w:id="1770537384">
          <w:marLeft w:val="0"/>
          <w:marRight w:val="0"/>
          <w:marTop w:val="0"/>
          <w:marBottom w:val="0"/>
          <w:divBdr>
            <w:top w:val="none" w:sz="0" w:space="0" w:color="auto"/>
            <w:left w:val="none" w:sz="0" w:space="0" w:color="auto"/>
            <w:bottom w:val="none" w:sz="0" w:space="0" w:color="auto"/>
            <w:right w:val="none" w:sz="0" w:space="0" w:color="auto"/>
          </w:divBdr>
        </w:div>
        <w:div w:id="1893805089">
          <w:marLeft w:val="0"/>
          <w:marRight w:val="0"/>
          <w:marTop w:val="0"/>
          <w:marBottom w:val="0"/>
          <w:divBdr>
            <w:top w:val="none" w:sz="0" w:space="0" w:color="auto"/>
            <w:left w:val="none" w:sz="0" w:space="0" w:color="auto"/>
            <w:bottom w:val="none" w:sz="0" w:space="0" w:color="auto"/>
            <w:right w:val="none" w:sz="0" w:space="0" w:color="auto"/>
          </w:divBdr>
        </w:div>
        <w:div w:id="2136295006">
          <w:marLeft w:val="0"/>
          <w:marRight w:val="0"/>
          <w:marTop w:val="0"/>
          <w:marBottom w:val="0"/>
          <w:divBdr>
            <w:top w:val="none" w:sz="0" w:space="0" w:color="auto"/>
            <w:left w:val="none" w:sz="0" w:space="0" w:color="auto"/>
            <w:bottom w:val="none" w:sz="0" w:space="0" w:color="auto"/>
            <w:right w:val="none" w:sz="0" w:space="0" w:color="auto"/>
          </w:divBdr>
        </w:div>
        <w:div w:id="727538313">
          <w:marLeft w:val="0"/>
          <w:marRight w:val="0"/>
          <w:marTop w:val="0"/>
          <w:marBottom w:val="0"/>
          <w:divBdr>
            <w:top w:val="none" w:sz="0" w:space="0" w:color="auto"/>
            <w:left w:val="none" w:sz="0" w:space="0" w:color="auto"/>
            <w:bottom w:val="none" w:sz="0" w:space="0" w:color="auto"/>
            <w:right w:val="none" w:sz="0" w:space="0" w:color="auto"/>
          </w:divBdr>
        </w:div>
        <w:div w:id="1533959653">
          <w:marLeft w:val="0"/>
          <w:marRight w:val="0"/>
          <w:marTop w:val="0"/>
          <w:marBottom w:val="0"/>
          <w:divBdr>
            <w:top w:val="none" w:sz="0" w:space="0" w:color="auto"/>
            <w:left w:val="none" w:sz="0" w:space="0" w:color="auto"/>
            <w:bottom w:val="none" w:sz="0" w:space="0" w:color="auto"/>
            <w:right w:val="none" w:sz="0" w:space="0" w:color="auto"/>
          </w:divBdr>
        </w:div>
        <w:div w:id="870453709">
          <w:marLeft w:val="0"/>
          <w:marRight w:val="0"/>
          <w:marTop w:val="0"/>
          <w:marBottom w:val="0"/>
          <w:divBdr>
            <w:top w:val="none" w:sz="0" w:space="0" w:color="auto"/>
            <w:left w:val="none" w:sz="0" w:space="0" w:color="auto"/>
            <w:bottom w:val="none" w:sz="0" w:space="0" w:color="auto"/>
            <w:right w:val="none" w:sz="0" w:space="0" w:color="auto"/>
          </w:divBdr>
        </w:div>
        <w:div w:id="1812090498">
          <w:marLeft w:val="0"/>
          <w:marRight w:val="0"/>
          <w:marTop w:val="0"/>
          <w:marBottom w:val="0"/>
          <w:divBdr>
            <w:top w:val="none" w:sz="0" w:space="0" w:color="auto"/>
            <w:left w:val="none" w:sz="0" w:space="0" w:color="auto"/>
            <w:bottom w:val="none" w:sz="0" w:space="0" w:color="auto"/>
            <w:right w:val="none" w:sz="0" w:space="0" w:color="auto"/>
          </w:divBdr>
        </w:div>
        <w:div w:id="2053191459">
          <w:marLeft w:val="0"/>
          <w:marRight w:val="0"/>
          <w:marTop w:val="0"/>
          <w:marBottom w:val="0"/>
          <w:divBdr>
            <w:top w:val="none" w:sz="0" w:space="0" w:color="auto"/>
            <w:left w:val="none" w:sz="0" w:space="0" w:color="auto"/>
            <w:bottom w:val="none" w:sz="0" w:space="0" w:color="auto"/>
            <w:right w:val="none" w:sz="0" w:space="0" w:color="auto"/>
          </w:divBdr>
        </w:div>
        <w:div w:id="1648776276">
          <w:marLeft w:val="0"/>
          <w:marRight w:val="0"/>
          <w:marTop w:val="0"/>
          <w:marBottom w:val="0"/>
          <w:divBdr>
            <w:top w:val="none" w:sz="0" w:space="0" w:color="auto"/>
            <w:left w:val="none" w:sz="0" w:space="0" w:color="auto"/>
            <w:bottom w:val="none" w:sz="0" w:space="0" w:color="auto"/>
            <w:right w:val="none" w:sz="0" w:space="0" w:color="auto"/>
          </w:divBdr>
        </w:div>
      </w:divsChild>
    </w:div>
    <w:div w:id="1332753484">
      <w:bodyDiv w:val="1"/>
      <w:marLeft w:val="0"/>
      <w:marRight w:val="0"/>
      <w:marTop w:val="0"/>
      <w:marBottom w:val="0"/>
      <w:divBdr>
        <w:top w:val="none" w:sz="0" w:space="0" w:color="auto"/>
        <w:left w:val="none" w:sz="0" w:space="0" w:color="auto"/>
        <w:bottom w:val="none" w:sz="0" w:space="0" w:color="auto"/>
        <w:right w:val="none" w:sz="0" w:space="0" w:color="auto"/>
      </w:divBdr>
      <w:divsChild>
        <w:div w:id="2034570187">
          <w:marLeft w:val="0"/>
          <w:marRight w:val="0"/>
          <w:marTop w:val="0"/>
          <w:marBottom w:val="0"/>
          <w:divBdr>
            <w:top w:val="none" w:sz="0" w:space="0" w:color="auto"/>
            <w:left w:val="none" w:sz="0" w:space="0" w:color="auto"/>
            <w:bottom w:val="none" w:sz="0" w:space="0" w:color="auto"/>
            <w:right w:val="none" w:sz="0" w:space="0" w:color="auto"/>
          </w:divBdr>
        </w:div>
      </w:divsChild>
    </w:div>
    <w:div w:id="1392312788">
      <w:bodyDiv w:val="1"/>
      <w:marLeft w:val="0"/>
      <w:marRight w:val="0"/>
      <w:marTop w:val="0"/>
      <w:marBottom w:val="0"/>
      <w:divBdr>
        <w:top w:val="none" w:sz="0" w:space="0" w:color="auto"/>
        <w:left w:val="none" w:sz="0" w:space="0" w:color="auto"/>
        <w:bottom w:val="none" w:sz="0" w:space="0" w:color="auto"/>
        <w:right w:val="none" w:sz="0" w:space="0" w:color="auto"/>
      </w:divBdr>
      <w:divsChild>
        <w:div w:id="1904950365">
          <w:marLeft w:val="0"/>
          <w:marRight w:val="0"/>
          <w:marTop w:val="0"/>
          <w:marBottom w:val="0"/>
          <w:divBdr>
            <w:top w:val="none" w:sz="0" w:space="0" w:color="auto"/>
            <w:left w:val="none" w:sz="0" w:space="0" w:color="auto"/>
            <w:bottom w:val="none" w:sz="0" w:space="0" w:color="auto"/>
            <w:right w:val="none" w:sz="0" w:space="0" w:color="auto"/>
          </w:divBdr>
        </w:div>
      </w:divsChild>
    </w:div>
    <w:div w:id="1400323772">
      <w:bodyDiv w:val="1"/>
      <w:marLeft w:val="0"/>
      <w:marRight w:val="0"/>
      <w:marTop w:val="0"/>
      <w:marBottom w:val="0"/>
      <w:divBdr>
        <w:top w:val="none" w:sz="0" w:space="0" w:color="auto"/>
        <w:left w:val="none" w:sz="0" w:space="0" w:color="auto"/>
        <w:bottom w:val="none" w:sz="0" w:space="0" w:color="auto"/>
        <w:right w:val="none" w:sz="0" w:space="0" w:color="auto"/>
      </w:divBdr>
      <w:divsChild>
        <w:div w:id="607930773">
          <w:marLeft w:val="0"/>
          <w:marRight w:val="0"/>
          <w:marTop w:val="0"/>
          <w:marBottom w:val="0"/>
          <w:divBdr>
            <w:top w:val="none" w:sz="0" w:space="0" w:color="auto"/>
            <w:left w:val="none" w:sz="0" w:space="0" w:color="auto"/>
            <w:bottom w:val="none" w:sz="0" w:space="0" w:color="auto"/>
            <w:right w:val="none" w:sz="0" w:space="0" w:color="auto"/>
          </w:divBdr>
        </w:div>
        <w:div w:id="2046786950">
          <w:marLeft w:val="0"/>
          <w:marRight w:val="0"/>
          <w:marTop w:val="0"/>
          <w:marBottom w:val="0"/>
          <w:divBdr>
            <w:top w:val="none" w:sz="0" w:space="0" w:color="auto"/>
            <w:left w:val="none" w:sz="0" w:space="0" w:color="auto"/>
            <w:bottom w:val="none" w:sz="0" w:space="0" w:color="auto"/>
            <w:right w:val="none" w:sz="0" w:space="0" w:color="auto"/>
          </w:divBdr>
        </w:div>
        <w:div w:id="584611200">
          <w:marLeft w:val="0"/>
          <w:marRight w:val="0"/>
          <w:marTop w:val="0"/>
          <w:marBottom w:val="0"/>
          <w:divBdr>
            <w:top w:val="none" w:sz="0" w:space="0" w:color="auto"/>
            <w:left w:val="none" w:sz="0" w:space="0" w:color="auto"/>
            <w:bottom w:val="none" w:sz="0" w:space="0" w:color="auto"/>
            <w:right w:val="none" w:sz="0" w:space="0" w:color="auto"/>
          </w:divBdr>
        </w:div>
      </w:divsChild>
    </w:div>
    <w:div w:id="1432899758">
      <w:bodyDiv w:val="1"/>
      <w:marLeft w:val="0"/>
      <w:marRight w:val="0"/>
      <w:marTop w:val="0"/>
      <w:marBottom w:val="0"/>
      <w:divBdr>
        <w:top w:val="none" w:sz="0" w:space="0" w:color="auto"/>
        <w:left w:val="none" w:sz="0" w:space="0" w:color="auto"/>
        <w:bottom w:val="none" w:sz="0" w:space="0" w:color="auto"/>
        <w:right w:val="none" w:sz="0" w:space="0" w:color="auto"/>
      </w:divBdr>
      <w:divsChild>
        <w:div w:id="1108550086">
          <w:marLeft w:val="0"/>
          <w:marRight w:val="0"/>
          <w:marTop w:val="0"/>
          <w:marBottom w:val="0"/>
          <w:divBdr>
            <w:top w:val="none" w:sz="0" w:space="0" w:color="auto"/>
            <w:left w:val="none" w:sz="0" w:space="0" w:color="auto"/>
            <w:bottom w:val="none" w:sz="0" w:space="0" w:color="auto"/>
            <w:right w:val="none" w:sz="0" w:space="0" w:color="auto"/>
          </w:divBdr>
        </w:div>
        <w:div w:id="739518939">
          <w:marLeft w:val="0"/>
          <w:marRight w:val="0"/>
          <w:marTop w:val="0"/>
          <w:marBottom w:val="0"/>
          <w:divBdr>
            <w:top w:val="none" w:sz="0" w:space="0" w:color="auto"/>
            <w:left w:val="none" w:sz="0" w:space="0" w:color="auto"/>
            <w:bottom w:val="none" w:sz="0" w:space="0" w:color="auto"/>
            <w:right w:val="none" w:sz="0" w:space="0" w:color="auto"/>
          </w:divBdr>
        </w:div>
      </w:divsChild>
    </w:div>
    <w:div w:id="1559970044">
      <w:bodyDiv w:val="1"/>
      <w:marLeft w:val="0"/>
      <w:marRight w:val="0"/>
      <w:marTop w:val="0"/>
      <w:marBottom w:val="0"/>
      <w:divBdr>
        <w:top w:val="none" w:sz="0" w:space="0" w:color="auto"/>
        <w:left w:val="none" w:sz="0" w:space="0" w:color="auto"/>
        <w:bottom w:val="none" w:sz="0" w:space="0" w:color="auto"/>
        <w:right w:val="none" w:sz="0" w:space="0" w:color="auto"/>
      </w:divBdr>
      <w:divsChild>
        <w:div w:id="1759866070">
          <w:marLeft w:val="0"/>
          <w:marRight w:val="0"/>
          <w:marTop w:val="0"/>
          <w:marBottom w:val="0"/>
          <w:divBdr>
            <w:top w:val="none" w:sz="0" w:space="0" w:color="auto"/>
            <w:left w:val="none" w:sz="0" w:space="0" w:color="auto"/>
            <w:bottom w:val="none" w:sz="0" w:space="0" w:color="auto"/>
            <w:right w:val="none" w:sz="0" w:space="0" w:color="auto"/>
          </w:divBdr>
        </w:div>
        <w:div w:id="1852602976">
          <w:marLeft w:val="0"/>
          <w:marRight w:val="0"/>
          <w:marTop w:val="0"/>
          <w:marBottom w:val="0"/>
          <w:divBdr>
            <w:top w:val="none" w:sz="0" w:space="0" w:color="auto"/>
            <w:left w:val="none" w:sz="0" w:space="0" w:color="auto"/>
            <w:bottom w:val="none" w:sz="0" w:space="0" w:color="auto"/>
            <w:right w:val="none" w:sz="0" w:space="0" w:color="auto"/>
          </w:divBdr>
        </w:div>
      </w:divsChild>
    </w:div>
    <w:div w:id="1561940476">
      <w:bodyDiv w:val="1"/>
      <w:marLeft w:val="0"/>
      <w:marRight w:val="0"/>
      <w:marTop w:val="0"/>
      <w:marBottom w:val="0"/>
      <w:divBdr>
        <w:top w:val="none" w:sz="0" w:space="0" w:color="auto"/>
        <w:left w:val="none" w:sz="0" w:space="0" w:color="auto"/>
        <w:bottom w:val="none" w:sz="0" w:space="0" w:color="auto"/>
        <w:right w:val="none" w:sz="0" w:space="0" w:color="auto"/>
      </w:divBdr>
      <w:divsChild>
        <w:div w:id="2016229126">
          <w:marLeft w:val="0"/>
          <w:marRight w:val="0"/>
          <w:marTop w:val="0"/>
          <w:marBottom w:val="0"/>
          <w:divBdr>
            <w:top w:val="none" w:sz="0" w:space="0" w:color="auto"/>
            <w:left w:val="none" w:sz="0" w:space="0" w:color="auto"/>
            <w:bottom w:val="none" w:sz="0" w:space="0" w:color="auto"/>
            <w:right w:val="none" w:sz="0" w:space="0" w:color="auto"/>
          </w:divBdr>
        </w:div>
        <w:div w:id="2028631013">
          <w:marLeft w:val="0"/>
          <w:marRight w:val="0"/>
          <w:marTop w:val="0"/>
          <w:marBottom w:val="0"/>
          <w:divBdr>
            <w:top w:val="none" w:sz="0" w:space="0" w:color="auto"/>
            <w:left w:val="none" w:sz="0" w:space="0" w:color="auto"/>
            <w:bottom w:val="none" w:sz="0" w:space="0" w:color="auto"/>
            <w:right w:val="none" w:sz="0" w:space="0" w:color="auto"/>
          </w:divBdr>
        </w:div>
        <w:div w:id="1072503369">
          <w:marLeft w:val="0"/>
          <w:marRight w:val="0"/>
          <w:marTop w:val="0"/>
          <w:marBottom w:val="0"/>
          <w:divBdr>
            <w:top w:val="none" w:sz="0" w:space="0" w:color="auto"/>
            <w:left w:val="none" w:sz="0" w:space="0" w:color="auto"/>
            <w:bottom w:val="none" w:sz="0" w:space="0" w:color="auto"/>
            <w:right w:val="none" w:sz="0" w:space="0" w:color="auto"/>
          </w:divBdr>
        </w:div>
        <w:div w:id="1604997791">
          <w:marLeft w:val="0"/>
          <w:marRight w:val="0"/>
          <w:marTop w:val="0"/>
          <w:marBottom w:val="0"/>
          <w:divBdr>
            <w:top w:val="none" w:sz="0" w:space="0" w:color="auto"/>
            <w:left w:val="none" w:sz="0" w:space="0" w:color="auto"/>
            <w:bottom w:val="none" w:sz="0" w:space="0" w:color="auto"/>
            <w:right w:val="none" w:sz="0" w:space="0" w:color="auto"/>
          </w:divBdr>
        </w:div>
        <w:div w:id="1153908146">
          <w:marLeft w:val="0"/>
          <w:marRight w:val="0"/>
          <w:marTop w:val="0"/>
          <w:marBottom w:val="0"/>
          <w:divBdr>
            <w:top w:val="none" w:sz="0" w:space="0" w:color="auto"/>
            <w:left w:val="none" w:sz="0" w:space="0" w:color="auto"/>
            <w:bottom w:val="none" w:sz="0" w:space="0" w:color="auto"/>
            <w:right w:val="none" w:sz="0" w:space="0" w:color="auto"/>
          </w:divBdr>
        </w:div>
      </w:divsChild>
    </w:div>
    <w:div w:id="1643460302">
      <w:bodyDiv w:val="1"/>
      <w:marLeft w:val="0"/>
      <w:marRight w:val="0"/>
      <w:marTop w:val="0"/>
      <w:marBottom w:val="0"/>
      <w:divBdr>
        <w:top w:val="none" w:sz="0" w:space="0" w:color="auto"/>
        <w:left w:val="none" w:sz="0" w:space="0" w:color="auto"/>
        <w:bottom w:val="none" w:sz="0" w:space="0" w:color="auto"/>
        <w:right w:val="none" w:sz="0" w:space="0" w:color="auto"/>
      </w:divBdr>
      <w:divsChild>
        <w:div w:id="1132955">
          <w:marLeft w:val="0"/>
          <w:marRight w:val="0"/>
          <w:marTop w:val="0"/>
          <w:marBottom w:val="0"/>
          <w:divBdr>
            <w:top w:val="none" w:sz="0" w:space="0" w:color="auto"/>
            <w:left w:val="none" w:sz="0" w:space="0" w:color="auto"/>
            <w:bottom w:val="none" w:sz="0" w:space="0" w:color="auto"/>
            <w:right w:val="none" w:sz="0" w:space="0" w:color="auto"/>
          </w:divBdr>
          <w:divsChild>
            <w:div w:id="855072819">
              <w:marLeft w:val="0"/>
              <w:marRight w:val="0"/>
              <w:marTop w:val="0"/>
              <w:marBottom w:val="0"/>
              <w:divBdr>
                <w:top w:val="none" w:sz="0" w:space="0" w:color="auto"/>
                <w:left w:val="none" w:sz="0" w:space="0" w:color="auto"/>
                <w:bottom w:val="none" w:sz="0" w:space="0" w:color="auto"/>
                <w:right w:val="none" w:sz="0" w:space="0" w:color="auto"/>
              </w:divBdr>
              <w:divsChild>
                <w:div w:id="137641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4281136">
      <w:bodyDiv w:val="1"/>
      <w:marLeft w:val="0"/>
      <w:marRight w:val="0"/>
      <w:marTop w:val="0"/>
      <w:marBottom w:val="0"/>
      <w:divBdr>
        <w:top w:val="none" w:sz="0" w:space="0" w:color="auto"/>
        <w:left w:val="none" w:sz="0" w:space="0" w:color="auto"/>
        <w:bottom w:val="none" w:sz="0" w:space="0" w:color="auto"/>
        <w:right w:val="none" w:sz="0" w:space="0" w:color="auto"/>
      </w:divBdr>
      <w:divsChild>
        <w:div w:id="2100173843">
          <w:marLeft w:val="0"/>
          <w:marRight w:val="0"/>
          <w:marTop w:val="0"/>
          <w:marBottom w:val="0"/>
          <w:divBdr>
            <w:top w:val="none" w:sz="0" w:space="0" w:color="auto"/>
            <w:left w:val="none" w:sz="0" w:space="0" w:color="auto"/>
            <w:bottom w:val="none" w:sz="0" w:space="0" w:color="auto"/>
            <w:right w:val="none" w:sz="0" w:space="0" w:color="auto"/>
          </w:divBdr>
        </w:div>
        <w:div w:id="256791542">
          <w:marLeft w:val="0"/>
          <w:marRight w:val="0"/>
          <w:marTop w:val="0"/>
          <w:marBottom w:val="0"/>
          <w:divBdr>
            <w:top w:val="none" w:sz="0" w:space="0" w:color="auto"/>
            <w:left w:val="none" w:sz="0" w:space="0" w:color="auto"/>
            <w:bottom w:val="none" w:sz="0" w:space="0" w:color="auto"/>
            <w:right w:val="none" w:sz="0" w:space="0" w:color="auto"/>
          </w:divBdr>
        </w:div>
        <w:div w:id="420417581">
          <w:marLeft w:val="0"/>
          <w:marRight w:val="0"/>
          <w:marTop w:val="0"/>
          <w:marBottom w:val="0"/>
          <w:divBdr>
            <w:top w:val="none" w:sz="0" w:space="0" w:color="auto"/>
            <w:left w:val="none" w:sz="0" w:space="0" w:color="auto"/>
            <w:bottom w:val="none" w:sz="0" w:space="0" w:color="auto"/>
            <w:right w:val="none" w:sz="0" w:space="0" w:color="auto"/>
          </w:divBdr>
        </w:div>
        <w:div w:id="574315078">
          <w:marLeft w:val="0"/>
          <w:marRight w:val="0"/>
          <w:marTop w:val="0"/>
          <w:marBottom w:val="0"/>
          <w:divBdr>
            <w:top w:val="none" w:sz="0" w:space="0" w:color="auto"/>
            <w:left w:val="none" w:sz="0" w:space="0" w:color="auto"/>
            <w:bottom w:val="none" w:sz="0" w:space="0" w:color="auto"/>
            <w:right w:val="none" w:sz="0" w:space="0" w:color="auto"/>
          </w:divBdr>
        </w:div>
        <w:div w:id="1696006804">
          <w:marLeft w:val="0"/>
          <w:marRight w:val="0"/>
          <w:marTop w:val="0"/>
          <w:marBottom w:val="0"/>
          <w:divBdr>
            <w:top w:val="none" w:sz="0" w:space="0" w:color="auto"/>
            <w:left w:val="none" w:sz="0" w:space="0" w:color="auto"/>
            <w:bottom w:val="none" w:sz="0" w:space="0" w:color="auto"/>
            <w:right w:val="none" w:sz="0" w:space="0" w:color="auto"/>
          </w:divBdr>
        </w:div>
      </w:divsChild>
    </w:div>
    <w:div w:id="1867212643">
      <w:bodyDiv w:val="1"/>
      <w:marLeft w:val="0"/>
      <w:marRight w:val="0"/>
      <w:marTop w:val="0"/>
      <w:marBottom w:val="0"/>
      <w:divBdr>
        <w:top w:val="none" w:sz="0" w:space="0" w:color="auto"/>
        <w:left w:val="none" w:sz="0" w:space="0" w:color="auto"/>
        <w:bottom w:val="none" w:sz="0" w:space="0" w:color="auto"/>
        <w:right w:val="none" w:sz="0" w:space="0" w:color="auto"/>
      </w:divBdr>
      <w:divsChild>
        <w:div w:id="1019965319">
          <w:marLeft w:val="0"/>
          <w:marRight w:val="0"/>
          <w:marTop w:val="0"/>
          <w:marBottom w:val="0"/>
          <w:divBdr>
            <w:top w:val="none" w:sz="0" w:space="0" w:color="auto"/>
            <w:left w:val="none" w:sz="0" w:space="0" w:color="auto"/>
            <w:bottom w:val="none" w:sz="0" w:space="0" w:color="auto"/>
            <w:right w:val="none" w:sz="0" w:space="0" w:color="auto"/>
          </w:divBdr>
        </w:div>
        <w:div w:id="981614743">
          <w:marLeft w:val="0"/>
          <w:marRight w:val="0"/>
          <w:marTop w:val="0"/>
          <w:marBottom w:val="0"/>
          <w:divBdr>
            <w:top w:val="none" w:sz="0" w:space="0" w:color="auto"/>
            <w:left w:val="none" w:sz="0" w:space="0" w:color="auto"/>
            <w:bottom w:val="none" w:sz="0" w:space="0" w:color="auto"/>
            <w:right w:val="none" w:sz="0" w:space="0" w:color="auto"/>
          </w:divBdr>
        </w:div>
        <w:div w:id="32659607">
          <w:marLeft w:val="0"/>
          <w:marRight w:val="0"/>
          <w:marTop w:val="0"/>
          <w:marBottom w:val="0"/>
          <w:divBdr>
            <w:top w:val="none" w:sz="0" w:space="0" w:color="auto"/>
            <w:left w:val="none" w:sz="0" w:space="0" w:color="auto"/>
            <w:bottom w:val="none" w:sz="0" w:space="0" w:color="auto"/>
            <w:right w:val="none" w:sz="0" w:space="0" w:color="auto"/>
          </w:divBdr>
        </w:div>
        <w:div w:id="1231965672">
          <w:marLeft w:val="0"/>
          <w:marRight w:val="0"/>
          <w:marTop w:val="0"/>
          <w:marBottom w:val="0"/>
          <w:divBdr>
            <w:top w:val="none" w:sz="0" w:space="0" w:color="auto"/>
            <w:left w:val="none" w:sz="0" w:space="0" w:color="auto"/>
            <w:bottom w:val="none" w:sz="0" w:space="0" w:color="auto"/>
            <w:right w:val="none" w:sz="0" w:space="0" w:color="auto"/>
          </w:divBdr>
        </w:div>
      </w:divsChild>
    </w:div>
    <w:div w:id="1886134411">
      <w:bodyDiv w:val="1"/>
      <w:marLeft w:val="0"/>
      <w:marRight w:val="0"/>
      <w:marTop w:val="0"/>
      <w:marBottom w:val="0"/>
      <w:divBdr>
        <w:top w:val="none" w:sz="0" w:space="0" w:color="auto"/>
        <w:left w:val="none" w:sz="0" w:space="0" w:color="auto"/>
        <w:bottom w:val="none" w:sz="0" w:space="0" w:color="auto"/>
        <w:right w:val="none" w:sz="0" w:space="0" w:color="auto"/>
      </w:divBdr>
      <w:divsChild>
        <w:div w:id="2037850417">
          <w:marLeft w:val="0"/>
          <w:marRight w:val="0"/>
          <w:marTop w:val="0"/>
          <w:marBottom w:val="0"/>
          <w:divBdr>
            <w:top w:val="none" w:sz="0" w:space="0" w:color="auto"/>
            <w:left w:val="none" w:sz="0" w:space="0" w:color="auto"/>
            <w:bottom w:val="none" w:sz="0" w:space="0" w:color="auto"/>
            <w:right w:val="none" w:sz="0" w:space="0" w:color="auto"/>
          </w:divBdr>
          <w:divsChild>
            <w:div w:id="915744290">
              <w:marLeft w:val="0"/>
              <w:marRight w:val="0"/>
              <w:marTop w:val="0"/>
              <w:marBottom w:val="0"/>
              <w:divBdr>
                <w:top w:val="none" w:sz="0" w:space="0" w:color="auto"/>
                <w:left w:val="none" w:sz="0" w:space="0" w:color="auto"/>
                <w:bottom w:val="none" w:sz="0" w:space="0" w:color="auto"/>
                <w:right w:val="none" w:sz="0" w:space="0" w:color="auto"/>
              </w:divBdr>
              <w:divsChild>
                <w:div w:id="139076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830391">
      <w:bodyDiv w:val="1"/>
      <w:marLeft w:val="0"/>
      <w:marRight w:val="0"/>
      <w:marTop w:val="0"/>
      <w:marBottom w:val="0"/>
      <w:divBdr>
        <w:top w:val="none" w:sz="0" w:space="0" w:color="auto"/>
        <w:left w:val="none" w:sz="0" w:space="0" w:color="auto"/>
        <w:bottom w:val="none" w:sz="0" w:space="0" w:color="auto"/>
        <w:right w:val="none" w:sz="0" w:space="0" w:color="auto"/>
      </w:divBdr>
      <w:divsChild>
        <w:div w:id="2137021267">
          <w:marLeft w:val="0"/>
          <w:marRight w:val="0"/>
          <w:marTop w:val="0"/>
          <w:marBottom w:val="0"/>
          <w:divBdr>
            <w:top w:val="none" w:sz="0" w:space="0" w:color="auto"/>
            <w:left w:val="none" w:sz="0" w:space="0" w:color="auto"/>
            <w:bottom w:val="none" w:sz="0" w:space="0" w:color="auto"/>
            <w:right w:val="none" w:sz="0" w:space="0" w:color="auto"/>
          </w:divBdr>
        </w:div>
        <w:div w:id="540283630">
          <w:marLeft w:val="0"/>
          <w:marRight w:val="0"/>
          <w:marTop w:val="0"/>
          <w:marBottom w:val="0"/>
          <w:divBdr>
            <w:top w:val="none" w:sz="0" w:space="0" w:color="auto"/>
            <w:left w:val="none" w:sz="0" w:space="0" w:color="auto"/>
            <w:bottom w:val="none" w:sz="0" w:space="0" w:color="auto"/>
            <w:right w:val="none" w:sz="0" w:space="0" w:color="auto"/>
          </w:divBdr>
        </w:div>
        <w:div w:id="947660876">
          <w:marLeft w:val="0"/>
          <w:marRight w:val="0"/>
          <w:marTop w:val="0"/>
          <w:marBottom w:val="0"/>
          <w:divBdr>
            <w:top w:val="none" w:sz="0" w:space="0" w:color="auto"/>
            <w:left w:val="none" w:sz="0" w:space="0" w:color="auto"/>
            <w:bottom w:val="none" w:sz="0" w:space="0" w:color="auto"/>
            <w:right w:val="none" w:sz="0" w:space="0" w:color="auto"/>
          </w:divBdr>
        </w:div>
        <w:div w:id="212472056">
          <w:marLeft w:val="0"/>
          <w:marRight w:val="0"/>
          <w:marTop w:val="0"/>
          <w:marBottom w:val="0"/>
          <w:divBdr>
            <w:top w:val="none" w:sz="0" w:space="0" w:color="auto"/>
            <w:left w:val="none" w:sz="0" w:space="0" w:color="auto"/>
            <w:bottom w:val="none" w:sz="0" w:space="0" w:color="auto"/>
            <w:right w:val="none" w:sz="0" w:space="0" w:color="auto"/>
          </w:divBdr>
        </w:div>
        <w:div w:id="2058891787">
          <w:marLeft w:val="0"/>
          <w:marRight w:val="0"/>
          <w:marTop w:val="0"/>
          <w:marBottom w:val="0"/>
          <w:divBdr>
            <w:top w:val="none" w:sz="0" w:space="0" w:color="auto"/>
            <w:left w:val="none" w:sz="0" w:space="0" w:color="auto"/>
            <w:bottom w:val="none" w:sz="0" w:space="0" w:color="auto"/>
            <w:right w:val="none" w:sz="0" w:space="0" w:color="auto"/>
          </w:divBdr>
        </w:div>
        <w:div w:id="1451557916">
          <w:marLeft w:val="0"/>
          <w:marRight w:val="0"/>
          <w:marTop w:val="0"/>
          <w:marBottom w:val="0"/>
          <w:divBdr>
            <w:top w:val="none" w:sz="0" w:space="0" w:color="auto"/>
            <w:left w:val="none" w:sz="0" w:space="0" w:color="auto"/>
            <w:bottom w:val="none" w:sz="0" w:space="0" w:color="auto"/>
            <w:right w:val="none" w:sz="0" w:space="0" w:color="auto"/>
          </w:divBdr>
        </w:div>
        <w:div w:id="763107429">
          <w:marLeft w:val="0"/>
          <w:marRight w:val="0"/>
          <w:marTop w:val="0"/>
          <w:marBottom w:val="0"/>
          <w:divBdr>
            <w:top w:val="none" w:sz="0" w:space="0" w:color="auto"/>
            <w:left w:val="none" w:sz="0" w:space="0" w:color="auto"/>
            <w:bottom w:val="none" w:sz="0" w:space="0" w:color="auto"/>
            <w:right w:val="none" w:sz="0" w:space="0" w:color="auto"/>
          </w:divBdr>
        </w:div>
        <w:div w:id="1736584357">
          <w:marLeft w:val="0"/>
          <w:marRight w:val="0"/>
          <w:marTop w:val="0"/>
          <w:marBottom w:val="0"/>
          <w:divBdr>
            <w:top w:val="none" w:sz="0" w:space="0" w:color="auto"/>
            <w:left w:val="none" w:sz="0" w:space="0" w:color="auto"/>
            <w:bottom w:val="none" w:sz="0" w:space="0" w:color="auto"/>
            <w:right w:val="none" w:sz="0" w:space="0" w:color="auto"/>
          </w:divBdr>
        </w:div>
        <w:div w:id="1480222494">
          <w:marLeft w:val="0"/>
          <w:marRight w:val="0"/>
          <w:marTop w:val="0"/>
          <w:marBottom w:val="0"/>
          <w:divBdr>
            <w:top w:val="none" w:sz="0" w:space="0" w:color="auto"/>
            <w:left w:val="none" w:sz="0" w:space="0" w:color="auto"/>
            <w:bottom w:val="none" w:sz="0" w:space="0" w:color="auto"/>
            <w:right w:val="none" w:sz="0" w:space="0" w:color="auto"/>
          </w:divBdr>
        </w:div>
        <w:div w:id="240719281">
          <w:marLeft w:val="0"/>
          <w:marRight w:val="0"/>
          <w:marTop w:val="0"/>
          <w:marBottom w:val="0"/>
          <w:divBdr>
            <w:top w:val="none" w:sz="0" w:space="0" w:color="auto"/>
            <w:left w:val="none" w:sz="0" w:space="0" w:color="auto"/>
            <w:bottom w:val="none" w:sz="0" w:space="0" w:color="auto"/>
            <w:right w:val="none" w:sz="0" w:space="0" w:color="auto"/>
          </w:divBdr>
        </w:div>
        <w:div w:id="935791255">
          <w:marLeft w:val="0"/>
          <w:marRight w:val="0"/>
          <w:marTop w:val="0"/>
          <w:marBottom w:val="0"/>
          <w:divBdr>
            <w:top w:val="none" w:sz="0" w:space="0" w:color="auto"/>
            <w:left w:val="none" w:sz="0" w:space="0" w:color="auto"/>
            <w:bottom w:val="none" w:sz="0" w:space="0" w:color="auto"/>
            <w:right w:val="none" w:sz="0" w:space="0" w:color="auto"/>
          </w:divBdr>
        </w:div>
        <w:div w:id="1312521698">
          <w:marLeft w:val="0"/>
          <w:marRight w:val="0"/>
          <w:marTop w:val="0"/>
          <w:marBottom w:val="0"/>
          <w:divBdr>
            <w:top w:val="none" w:sz="0" w:space="0" w:color="auto"/>
            <w:left w:val="none" w:sz="0" w:space="0" w:color="auto"/>
            <w:bottom w:val="none" w:sz="0" w:space="0" w:color="auto"/>
            <w:right w:val="none" w:sz="0" w:space="0" w:color="auto"/>
          </w:divBdr>
        </w:div>
        <w:div w:id="2051806601">
          <w:marLeft w:val="0"/>
          <w:marRight w:val="0"/>
          <w:marTop w:val="0"/>
          <w:marBottom w:val="0"/>
          <w:divBdr>
            <w:top w:val="none" w:sz="0" w:space="0" w:color="auto"/>
            <w:left w:val="none" w:sz="0" w:space="0" w:color="auto"/>
            <w:bottom w:val="none" w:sz="0" w:space="0" w:color="auto"/>
            <w:right w:val="none" w:sz="0" w:space="0" w:color="auto"/>
          </w:divBdr>
        </w:div>
        <w:div w:id="1065302111">
          <w:marLeft w:val="0"/>
          <w:marRight w:val="0"/>
          <w:marTop w:val="0"/>
          <w:marBottom w:val="0"/>
          <w:divBdr>
            <w:top w:val="none" w:sz="0" w:space="0" w:color="auto"/>
            <w:left w:val="none" w:sz="0" w:space="0" w:color="auto"/>
            <w:bottom w:val="none" w:sz="0" w:space="0" w:color="auto"/>
            <w:right w:val="none" w:sz="0" w:space="0" w:color="auto"/>
          </w:divBdr>
        </w:div>
        <w:div w:id="657610621">
          <w:marLeft w:val="0"/>
          <w:marRight w:val="0"/>
          <w:marTop w:val="0"/>
          <w:marBottom w:val="0"/>
          <w:divBdr>
            <w:top w:val="none" w:sz="0" w:space="0" w:color="auto"/>
            <w:left w:val="none" w:sz="0" w:space="0" w:color="auto"/>
            <w:bottom w:val="none" w:sz="0" w:space="0" w:color="auto"/>
            <w:right w:val="none" w:sz="0" w:space="0" w:color="auto"/>
          </w:divBdr>
        </w:div>
        <w:div w:id="2114394172">
          <w:marLeft w:val="0"/>
          <w:marRight w:val="0"/>
          <w:marTop w:val="0"/>
          <w:marBottom w:val="0"/>
          <w:divBdr>
            <w:top w:val="none" w:sz="0" w:space="0" w:color="auto"/>
            <w:left w:val="none" w:sz="0" w:space="0" w:color="auto"/>
            <w:bottom w:val="none" w:sz="0" w:space="0" w:color="auto"/>
            <w:right w:val="none" w:sz="0" w:space="0" w:color="auto"/>
          </w:divBdr>
        </w:div>
        <w:div w:id="981538350">
          <w:marLeft w:val="0"/>
          <w:marRight w:val="0"/>
          <w:marTop w:val="0"/>
          <w:marBottom w:val="0"/>
          <w:divBdr>
            <w:top w:val="none" w:sz="0" w:space="0" w:color="auto"/>
            <w:left w:val="none" w:sz="0" w:space="0" w:color="auto"/>
            <w:bottom w:val="none" w:sz="0" w:space="0" w:color="auto"/>
            <w:right w:val="none" w:sz="0" w:space="0" w:color="auto"/>
          </w:divBdr>
        </w:div>
        <w:div w:id="1720124296">
          <w:marLeft w:val="0"/>
          <w:marRight w:val="0"/>
          <w:marTop w:val="0"/>
          <w:marBottom w:val="0"/>
          <w:divBdr>
            <w:top w:val="none" w:sz="0" w:space="0" w:color="auto"/>
            <w:left w:val="none" w:sz="0" w:space="0" w:color="auto"/>
            <w:bottom w:val="none" w:sz="0" w:space="0" w:color="auto"/>
            <w:right w:val="none" w:sz="0" w:space="0" w:color="auto"/>
          </w:divBdr>
        </w:div>
      </w:divsChild>
    </w:div>
    <w:div w:id="1981961168">
      <w:bodyDiv w:val="1"/>
      <w:marLeft w:val="0"/>
      <w:marRight w:val="0"/>
      <w:marTop w:val="0"/>
      <w:marBottom w:val="0"/>
      <w:divBdr>
        <w:top w:val="none" w:sz="0" w:space="0" w:color="auto"/>
        <w:left w:val="none" w:sz="0" w:space="0" w:color="auto"/>
        <w:bottom w:val="none" w:sz="0" w:space="0" w:color="auto"/>
        <w:right w:val="none" w:sz="0" w:space="0" w:color="auto"/>
      </w:divBdr>
      <w:divsChild>
        <w:div w:id="721561258">
          <w:marLeft w:val="0"/>
          <w:marRight w:val="0"/>
          <w:marTop w:val="0"/>
          <w:marBottom w:val="0"/>
          <w:divBdr>
            <w:top w:val="none" w:sz="0" w:space="0" w:color="auto"/>
            <w:left w:val="none" w:sz="0" w:space="0" w:color="auto"/>
            <w:bottom w:val="none" w:sz="0" w:space="0" w:color="auto"/>
            <w:right w:val="none" w:sz="0" w:space="0" w:color="auto"/>
          </w:divBdr>
        </w:div>
        <w:div w:id="1560091186">
          <w:marLeft w:val="0"/>
          <w:marRight w:val="0"/>
          <w:marTop w:val="0"/>
          <w:marBottom w:val="0"/>
          <w:divBdr>
            <w:top w:val="none" w:sz="0" w:space="0" w:color="auto"/>
            <w:left w:val="none" w:sz="0" w:space="0" w:color="auto"/>
            <w:bottom w:val="none" w:sz="0" w:space="0" w:color="auto"/>
            <w:right w:val="none" w:sz="0" w:space="0" w:color="auto"/>
          </w:divBdr>
        </w:div>
        <w:div w:id="2088266823">
          <w:marLeft w:val="0"/>
          <w:marRight w:val="0"/>
          <w:marTop w:val="0"/>
          <w:marBottom w:val="0"/>
          <w:divBdr>
            <w:top w:val="none" w:sz="0" w:space="0" w:color="auto"/>
            <w:left w:val="none" w:sz="0" w:space="0" w:color="auto"/>
            <w:bottom w:val="none" w:sz="0" w:space="0" w:color="auto"/>
            <w:right w:val="none" w:sz="0" w:space="0" w:color="auto"/>
          </w:divBdr>
        </w:div>
        <w:div w:id="433087385">
          <w:marLeft w:val="0"/>
          <w:marRight w:val="0"/>
          <w:marTop w:val="0"/>
          <w:marBottom w:val="0"/>
          <w:divBdr>
            <w:top w:val="none" w:sz="0" w:space="0" w:color="auto"/>
            <w:left w:val="none" w:sz="0" w:space="0" w:color="auto"/>
            <w:bottom w:val="none" w:sz="0" w:space="0" w:color="auto"/>
            <w:right w:val="none" w:sz="0" w:space="0" w:color="auto"/>
          </w:divBdr>
        </w:div>
        <w:div w:id="34430368">
          <w:marLeft w:val="0"/>
          <w:marRight w:val="0"/>
          <w:marTop w:val="0"/>
          <w:marBottom w:val="0"/>
          <w:divBdr>
            <w:top w:val="none" w:sz="0" w:space="0" w:color="auto"/>
            <w:left w:val="none" w:sz="0" w:space="0" w:color="auto"/>
            <w:bottom w:val="none" w:sz="0" w:space="0" w:color="auto"/>
            <w:right w:val="none" w:sz="0" w:space="0" w:color="auto"/>
          </w:divBdr>
        </w:div>
        <w:div w:id="1492215182">
          <w:marLeft w:val="0"/>
          <w:marRight w:val="0"/>
          <w:marTop w:val="0"/>
          <w:marBottom w:val="0"/>
          <w:divBdr>
            <w:top w:val="none" w:sz="0" w:space="0" w:color="auto"/>
            <w:left w:val="none" w:sz="0" w:space="0" w:color="auto"/>
            <w:bottom w:val="none" w:sz="0" w:space="0" w:color="auto"/>
            <w:right w:val="none" w:sz="0" w:space="0" w:color="auto"/>
          </w:divBdr>
        </w:div>
        <w:div w:id="669874540">
          <w:marLeft w:val="0"/>
          <w:marRight w:val="0"/>
          <w:marTop w:val="0"/>
          <w:marBottom w:val="0"/>
          <w:divBdr>
            <w:top w:val="none" w:sz="0" w:space="0" w:color="auto"/>
            <w:left w:val="none" w:sz="0" w:space="0" w:color="auto"/>
            <w:bottom w:val="none" w:sz="0" w:space="0" w:color="auto"/>
            <w:right w:val="none" w:sz="0" w:space="0" w:color="auto"/>
          </w:divBdr>
        </w:div>
        <w:div w:id="1651397624">
          <w:marLeft w:val="0"/>
          <w:marRight w:val="0"/>
          <w:marTop w:val="0"/>
          <w:marBottom w:val="0"/>
          <w:divBdr>
            <w:top w:val="none" w:sz="0" w:space="0" w:color="auto"/>
            <w:left w:val="none" w:sz="0" w:space="0" w:color="auto"/>
            <w:bottom w:val="none" w:sz="0" w:space="0" w:color="auto"/>
            <w:right w:val="none" w:sz="0" w:space="0" w:color="auto"/>
          </w:divBdr>
        </w:div>
      </w:divsChild>
    </w:div>
    <w:div w:id="2006933116">
      <w:bodyDiv w:val="1"/>
      <w:marLeft w:val="0"/>
      <w:marRight w:val="0"/>
      <w:marTop w:val="0"/>
      <w:marBottom w:val="0"/>
      <w:divBdr>
        <w:top w:val="none" w:sz="0" w:space="0" w:color="auto"/>
        <w:left w:val="none" w:sz="0" w:space="0" w:color="auto"/>
        <w:bottom w:val="none" w:sz="0" w:space="0" w:color="auto"/>
        <w:right w:val="none" w:sz="0" w:space="0" w:color="auto"/>
      </w:divBdr>
    </w:div>
    <w:div w:id="2007777494">
      <w:bodyDiv w:val="1"/>
      <w:marLeft w:val="0"/>
      <w:marRight w:val="0"/>
      <w:marTop w:val="0"/>
      <w:marBottom w:val="0"/>
      <w:divBdr>
        <w:top w:val="none" w:sz="0" w:space="0" w:color="auto"/>
        <w:left w:val="none" w:sz="0" w:space="0" w:color="auto"/>
        <w:bottom w:val="none" w:sz="0" w:space="0" w:color="auto"/>
        <w:right w:val="none" w:sz="0" w:space="0" w:color="auto"/>
      </w:divBdr>
      <w:divsChild>
        <w:div w:id="2048753014">
          <w:marLeft w:val="0"/>
          <w:marRight w:val="0"/>
          <w:marTop w:val="0"/>
          <w:marBottom w:val="0"/>
          <w:divBdr>
            <w:top w:val="none" w:sz="0" w:space="0" w:color="auto"/>
            <w:left w:val="none" w:sz="0" w:space="0" w:color="auto"/>
            <w:bottom w:val="none" w:sz="0" w:space="0" w:color="auto"/>
            <w:right w:val="none" w:sz="0" w:space="0" w:color="auto"/>
          </w:divBdr>
        </w:div>
        <w:div w:id="910968284">
          <w:marLeft w:val="0"/>
          <w:marRight w:val="0"/>
          <w:marTop w:val="0"/>
          <w:marBottom w:val="0"/>
          <w:divBdr>
            <w:top w:val="none" w:sz="0" w:space="0" w:color="auto"/>
            <w:left w:val="none" w:sz="0" w:space="0" w:color="auto"/>
            <w:bottom w:val="none" w:sz="0" w:space="0" w:color="auto"/>
            <w:right w:val="none" w:sz="0" w:space="0" w:color="auto"/>
          </w:divBdr>
        </w:div>
        <w:div w:id="940453415">
          <w:marLeft w:val="0"/>
          <w:marRight w:val="0"/>
          <w:marTop w:val="0"/>
          <w:marBottom w:val="0"/>
          <w:divBdr>
            <w:top w:val="none" w:sz="0" w:space="0" w:color="auto"/>
            <w:left w:val="none" w:sz="0" w:space="0" w:color="auto"/>
            <w:bottom w:val="none" w:sz="0" w:space="0" w:color="auto"/>
            <w:right w:val="none" w:sz="0" w:space="0" w:color="auto"/>
          </w:divBdr>
        </w:div>
        <w:div w:id="444152541">
          <w:marLeft w:val="0"/>
          <w:marRight w:val="0"/>
          <w:marTop w:val="0"/>
          <w:marBottom w:val="0"/>
          <w:divBdr>
            <w:top w:val="none" w:sz="0" w:space="0" w:color="auto"/>
            <w:left w:val="none" w:sz="0" w:space="0" w:color="auto"/>
            <w:bottom w:val="none" w:sz="0" w:space="0" w:color="auto"/>
            <w:right w:val="none" w:sz="0" w:space="0" w:color="auto"/>
          </w:divBdr>
        </w:div>
        <w:div w:id="1480613751">
          <w:marLeft w:val="0"/>
          <w:marRight w:val="0"/>
          <w:marTop w:val="0"/>
          <w:marBottom w:val="0"/>
          <w:divBdr>
            <w:top w:val="none" w:sz="0" w:space="0" w:color="auto"/>
            <w:left w:val="none" w:sz="0" w:space="0" w:color="auto"/>
            <w:bottom w:val="none" w:sz="0" w:space="0" w:color="auto"/>
            <w:right w:val="none" w:sz="0" w:space="0" w:color="auto"/>
          </w:divBdr>
        </w:div>
        <w:div w:id="79718696">
          <w:marLeft w:val="0"/>
          <w:marRight w:val="0"/>
          <w:marTop w:val="0"/>
          <w:marBottom w:val="0"/>
          <w:divBdr>
            <w:top w:val="none" w:sz="0" w:space="0" w:color="auto"/>
            <w:left w:val="none" w:sz="0" w:space="0" w:color="auto"/>
            <w:bottom w:val="none" w:sz="0" w:space="0" w:color="auto"/>
            <w:right w:val="none" w:sz="0" w:space="0" w:color="auto"/>
          </w:divBdr>
        </w:div>
        <w:div w:id="1159930038">
          <w:marLeft w:val="0"/>
          <w:marRight w:val="0"/>
          <w:marTop w:val="0"/>
          <w:marBottom w:val="0"/>
          <w:divBdr>
            <w:top w:val="none" w:sz="0" w:space="0" w:color="auto"/>
            <w:left w:val="none" w:sz="0" w:space="0" w:color="auto"/>
            <w:bottom w:val="none" w:sz="0" w:space="0" w:color="auto"/>
            <w:right w:val="none" w:sz="0" w:space="0" w:color="auto"/>
          </w:divBdr>
        </w:div>
        <w:div w:id="2064450912">
          <w:marLeft w:val="0"/>
          <w:marRight w:val="0"/>
          <w:marTop w:val="0"/>
          <w:marBottom w:val="0"/>
          <w:divBdr>
            <w:top w:val="none" w:sz="0" w:space="0" w:color="auto"/>
            <w:left w:val="none" w:sz="0" w:space="0" w:color="auto"/>
            <w:bottom w:val="none" w:sz="0" w:space="0" w:color="auto"/>
            <w:right w:val="none" w:sz="0" w:space="0" w:color="auto"/>
          </w:divBdr>
        </w:div>
        <w:div w:id="1246960652">
          <w:marLeft w:val="0"/>
          <w:marRight w:val="0"/>
          <w:marTop w:val="0"/>
          <w:marBottom w:val="0"/>
          <w:divBdr>
            <w:top w:val="none" w:sz="0" w:space="0" w:color="auto"/>
            <w:left w:val="none" w:sz="0" w:space="0" w:color="auto"/>
            <w:bottom w:val="none" w:sz="0" w:space="0" w:color="auto"/>
            <w:right w:val="none" w:sz="0" w:space="0" w:color="auto"/>
          </w:divBdr>
        </w:div>
        <w:div w:id="311370233">
          <w:marLeft w:val="0"/>
          <w:marRight w:val="0"/>
          <w:marTop w:val="0"/>
          <w:marBottom w:val="0"/>
          <w:divBdr>
            <w:top w:val="none" w:sz="0" w:space="0" w:color="auto"/>
            <w:left w:val="none" w:sz="0" w:space="0" w:color="auto"/>
            <w:bottom w:val="none" w:sz="0" w:space="0" w:color="auto"/>
            <w:right w:val="none" w:sz="0" w:space="0" w:color="auto"/>
          </w:divBdr>
        </w:div>
        <w:div w:id="1886017886">
          <w:marLeft w:val="0"/>
          <w:marRight w:val="0"/>
          <w:marTop w:val="0"/>
          <w:marBottom w:val="0"/>
          <w:divBdr>
            <w:top w:val="none" w:sz="0" w:space="0" w:color="auto"/>
            <w:left w:val="none" w:sz="0" w:space="0" w:color="auto"/>
            <w:bottom w:val="none" w:sz="0" w:space="0" w:color="auto"/>
            <w:right w:val="none" w:sz="0" w:space="0" w:color="auto"/>
          </w:divBdr>
        </w:div>
        <w:div w:id="89401478">
          <w:marLeft w:val="0"/>
          <w:marRight w:val="0"/>
          <w:marTop w:val="0"/>
          <w:marBottom w:val="0"/>
          <w:divBdr>
            <w:top w:val="none" w:sz="0" w:space="0" w:color="auto"/>
            <w:left w:val="none" w:sz="0" w:space="0" w:color="auto"/>
            <w:bottom w:val="none" w:sz="0" w:space="0" w:color="auto"/>
            <w:right w:val="none" w:sz="0" w:space="0" w:color="auto"/>
          </w:divBdr>
        </w:div>
        <w:div w:id="1129394457">
          <w:marLeft w:val="0"/>
          <w:marRight w:val="0"/>
          <w:marTop w:val="0"/>
          <w:marBottom w:val="0"/>
          <w:divBdr>
            <w:top w:val="none" w:sz="0" w:space="0" w:color="auto"/>
            <w:left w:val="none" w:sz="0" w:space="0" w:color="auto"/>
            <w:bottom w:val="none" w:sz="0" w:space="0" w:color="auto"/>
            <w:right w:val="none" w:sz="0" w:space="0" w:color="auto"/>
          </w:divBdr>
        </w:div>
        <w:div w:id="861237062">
          <w:marLeft w:val="0"/>
          <w:marRight w:val="0"/>
          <w:marTop w:val="0"/>
          <w:marBottom w:val="0"/>
          <w:divBdr>
            <w:top w:val="none" w:sz="0" w:space="0" w:color="auto"/>
            <w:left w:val="none" w:sz="0" w:space="0" w:color="auto"/>
            <w:bottom w:val="none" w:sz="0" w:space="0" w:color="auto"/>
            <w:right w:val="none" w:sz="0" w:space="0" w:color="auto"/>
          </w:divBdr>
        </w:div>
        <w:div w:id="38094075">
          <w:marLeft w:val="0"/>
          <w:marRight w:val="0"/>
          <w:marTop w:val="0"/>
          <w:marBottom w:val="0"/>
          <w:divBdr>
            <w:top w:val="none" w:sz="0" w:space="0" w:color="auto"/>
            <w:left w:val="none" w:sz="0" w:space="0" w:color="auto"/>
            <w:bottom w:val="none" w:sz="0" w:space="0" w:color="auto"/>
            <w:right w:val="none" w:sz="0" w:space="0" w:color="auto"/>
          </w:divBdr>
        </w:div>
        <w:div w:id="1679308913">
          <w:marLeft w:val="0"/>
          <w:marRight w:val="0"/>
          <w:marTop w:val="0"/>
          <w:marBottom w:val="0"/>
          <w:divBdr>
            <w:top w:val="none" w:sz="0" w:space="0" w:color="auto"/>
            <w:left w:val="none" w:sz="0" w:space="0" w:color="auto"/>
            <w:bottom w:val="none" w:sz="0" w:space="0" w:color="auto"/>
            <w:right w:val="none" w:sz="0" w:space="0" w:color="auto"/>
          </w:divBdr>
        </w:div>
        <w:div w:id="1878858140">
          <w:marLeft w:val="0"/>
          <w:marRight w:val="0"/>
          <w:marTop w:val="0"/>
          <w:marBottom w:val="0"/>
          <w:divBdr>
            <w:top w:val="none" w:sz="0" w:space="0" w:color="auto"/>
            <w:left w:val="none" w:sz="0" w:space="0" w:color="auto"/>
            <w:bottom w:val="none" w:sz="0" w:space="0" w:color="auto"/>
            <w:right w:val="none" w:sz="0" w:space="0" w:color="auto"/>
          </w:divBdr>
        </w:div>
        <w:div w:id="2103605236">
          <w:marLeft w:val="0"/>
          <w:marRight w:val="0"/>
          <w:marTop w:val="0"/>
          <w:marBottom w:val="0"/>
          <w:divBdr>
            <w:top w:val="none" w:sz="0" w:space="0" w:color="auto"/>
            <w:left w:val="none" w:sz="0" w:space="0" w:color="auto"/>
            <w:bottom w:val="none" w:sz="0" w:space="0" w:color="auto"/>
            <w:right w:val="none" w:sz="0" w:space="0" w:color="auto"/>
          </w:divBdr>
        </w:div>
      </w:divsChild>
    </w:div>
    <w:div w:id="2082168924">
      <w:bodyDiv w:val="1"/>
      <w:marLeft w:val="0"/>
      <w:marRight w:val="0"/>
      <w:marTop w:val="0"/>
      <w:marBottom w:val="0"/>
      <w:divBdr>
        <w:top w:val="none" w:sz="0" w:space="0" w:color="auto"/>
        <w:left w:val="none" w:sz="0" w:space="0" w:color="auto"/>
        <w:bottom w:val="none" w:sz="0" w:space="0" w:color="auto"/>
        <w:right w:val="none" w:sz="0" w:space="0" w:color="auto"/>
      </w:divBdr>
      <w:divsChild>
        <w:div w:id="1366639016">
          <w:marLeft w:val="0"/>
          <w:marRight w:val="0"/>
          <w:marTop w:val="0"/>
          <w:marBottom w:val="0"/>
          <w:divBdr>
            <w:top w:val="none" w:sz="0" w:space="0" w:color="auto"/>
            <w:left w:val="none" w:sz="0" w:space="0" w:color="auto"/>
            <w:bottom w:val="none" w:sz="0" w:space="0" w:color="auto"/>
            <w:right w:val="none" w:sz="0" w:space="0" w:color="auto"/>
          </w:divBdr>
        </w:div>
        <w:div w:id="1895893621">
          <w:marLeft w:val="0"/>
          <w:marRight w:val="0"/>
          <w:marTop w:val="0"/>
          <w:marBottom w:val="0"/>
          <w:divBdr>
            <w:top w:val="none" w:sz="0" w:space="0" w:color="auto"/>
            <w:left w:val="none" w:sz="0" w:space="0" w:color="auto"/>
            <w:bottom w:val="none" w:sz="0" w:space="0" w:color="auto"/>
            <w:right w:val="none" w:sz="0" w:space="0" w:color="auto"/>
          </w:divBdr>
        </w:div>
        <w:div w:id="1198277998">
          <w:marLeft w:val="0"/>
          <w:marRight w:val="0"/>
          <w:marTop w:val="0"/>
          <w:marBottom w:val="0"/>
          <w:divBdr>
            <w:top w:val="none" w:sz="0" w:space="0" w:color="auto"/>
            <w:left w:val="none" w:sz="0" w:space="0" w:color="auto"/>
            <w:bottom w:val="none" w:sz="0" w:space="0" w:color="auto"/>
            <w:right w:val="none" w:sz="0" w:space="0" w:color="auto"/>
          </w:divBdr>
        </w:div>
        <w:div w:id="620458470">
          <w:marLeft w:val="0"/>
          <w:marRight w:val="0"/>
          <w:marTop w:val="0"/>
          <w:marBottom w:val="0"/>
          <w:divBdr>
            <w:top w:val="none" w:sz="0" w:space="0" w:color="auto"/>
            <w:left w:val="none" w:sz="0" w:space="0" w:color="auto"/>
            <w:bottom w:val="none" w:sz="0" w:space="0" w:color="auto"/>
            <w:right w:val="none" w:sz="0" w:space="0" w:color="auto"/>
          </w:divBdr>
        </w:div>
        <w:div w:id="878199425">
          <w:marLeft w:val="0"/>
          <w:marRight w:val="0"/>
          <w:marTop w:val="0"/>
          <w:marBottom w:val="0"/>
          <w:divBdr>
            <w:top w:val="none" w:sz="0" w:space="0" w:color="auto"/>
            <w:left w:val="none" w:sz="0" w:space="0" w:color="auto"/>
            <w:bottom w:val="none" w:sz="0" w:space="0" w:color="auto"/>
            <w:right w:val="none" w:sz="0" w:space="0" w:color="auto"/>
          </w:divBdr>
        </w:div>
        <w:div w:id="2051950590">
          <w:marLeft w:val="0"/>
          <w:marRight w:val="0"/>
          <w:marTop w:val="0"/>
          <w:marBottom w:val="0"/>
          <w:divBdr>
            <w:top w:val="none" w:sz="0" w:space="0" w:color="auto"/>
            <w:left w:val="none" w:sz="0" w:space="0" w:color="auto"/>
            <w:bottom w:val="none" w:sz="0" w:space="0" w:color="auto"/>
            <w:right w:val="none" w:sz="0" w:space="0" w:color="auto"/>
          </w:divBdr>
        </w:div>
        <w:div w:id="188181227">
          <w:marLeft w:val="0"/>
          <w:marRight w:val="0"/>
          <w:marTop w:val="0"/>
          <w:marBottom w:val="0"/>
          <w:divBdr>
            <w:top w:val="none" w:sz="0" w:space="0" w:color="auto"/>
            <w:left w:val="none" w:sz="0" w:space="0" w:color="auto"/>
            <w:bottom w:val="none" w:sz="0" w:space="0" w:color="auto"/>
            <w:right w:val="none" w:sz="0" w:space="0" w:color="auto"/>
          </w:divBdr>
        </w:div>
        <w:div w:id="1345667657">
          <w:marLeft w:val="0"/>
          <w:marRight w:val="0"/>
          <w:marTop w:val="0"/>
          <w:marBottom w:val="0"/>
          <w:divBdr>
            <w:top w:val="none" w:sz="0" w:space="0" w:color="auto"/>
            <w:left w:val="none" w:sz="0" w:space="0" w:color="auto"/>
            <w:bottom w:val="none" w:sz="0" w:space="0" w:color="auto"/>
            <w:right w:val="none" w:sz="0" w:space="0" w:color="auto"/>
          </w:divBdr>
        </w:div>
      </w:divsChild>
    </w:div>
    <w:div w:id="2098673823">
      <w:bodyDiv w:val="1"/>
      <w:marLeft w:val="0"/>
      <w:marRight w:val="0"/>
      <w:marTop w:val="0"/>
      <w:marBottom w:val="0"/>
      <w:divBdr>
        <w:top w:val="none" w:sz="0" w:space="0" w:color="auto"/>
        <w:left w:val="none" w:sz="0" w:space="0" w:color="auto"/>
        <w:bottom w:val="none" w:sz="0" w:space="0" w:color="auto"/>
        <w:right w:val="none" w:sz="0" w:space="0" w:color="auto"/>
      </w:divBdr>
      <w:divsChild>
        <w:div w:id="837232307">
          <w:marLeft w:val="0"/>
          <w:marRight w:val="0"/>
          <w:marTop w:val="0"/>
          <w:marBottom w:val="0"/>
          <w:divBdr>
            <w:top w:val="none" w:sz="0" w:space="0" w:color="auto"/>
            <w:left w:val="none" w:sz="0" w:space="0" w:color="auto"/>
            <w:bottom w:val="none" w:sz="0" w:space="0" w:color="auto"/>
            <w:right w:val="none" w:sz="0" w:space="0" w:color="auto"/>
          </w:divBdr>
        </w:div>
        <w:div w:id="946352297">
          <w:marLeft w:val="0"/>
          <w:marRight w:val="0"/>
          <w:marTop w:val="0"/>
          <w:marBottom w:val="0"/>
          <w:divBdr>
            <w:top w:val="none" w:sz="0" w:space="0" w:color="auto"/>
            <w:left w:val="none" w:sz="0" w:space="0" w:color="auto"/>
            <w:bottom w:val="none" w:sz="0" w:space="0" w:color="auto"/>
            <w:right w:val="none" w:sz="0" w:space="0" w:color="auto"/>
          </w:divBdr>
        </w:div>
        <w:div w:id="1427843778">
          <w:marLeft w:val="0"/>
          <w:marRight w:val="0"/>
          <w:marTop w:val="0"/>
          <w:marBottom w:val="0"/>
          <w:divBdr>
            <w:top w:val="none" w:sz="0" w:space="0" w:color="auto"/>
            <w:left w:val="none" w:sz="0" w:space="0" w:color="auto"/>
            <w:bottom w:val="none" w:sz="0" w:space="0" w:color="auto"/>
            <w:right w:val="none" w:sz="0" w:space="0" w:color="auto"/>
          </w:divBdr>
        </w:div>
        <w:div w:id="1966036177">
          <w:marLeft w:val="0"/>
          <w:marRight w:val="0"/>
          <w:marTop w:val="0"/>
          <w:marBottom w:val="0"/>
          <w:divBdr>
            <w:top w:val="none" w:sz="0" w:space="0" w:color="auto"/>
            <w:left w:val="none" w:sz="0" w:space="0" w:color="auto"/>
            <w:bottom w:val="none" w:sz="0" w:space="0" w:color="auto"/>
            <w:right w:val="none" w:sz="0" w:space="0" w:color="auto"/>
          </w:divBdr>
        </w:div>
      </w:divsChild>
    </w:div>
    <w:div w:id="2121101966">
      <w:bodyDiv w:val="1"/>
      <w:marLeft w:val="0"/>
      <w:marRight w:val="0"/>
      <w:marTop w:val="0"/>
      <w:marBottom w:val="0"/>
      <w:divBdr>
        <w:top w:val="none" w:sz="0" w:space="0" w:color="auto"/>
        <w:left w:val="none" w:sz="0" w:space="0" w:color="auto"/>
        <w:bottom w:val="none" w:sz="0" w:space="0" w:color="auto"/>
        <w:right w:val="none" w:sz="0" w:space="0" w:color="auto"/>
      </w:divBdr>
    </w:div>
    <w:div w:id="2135825825">
      <w:bodyDiv w:val="1"/>
      <w:marLeft w:val="0"/>
      <w:marRight w:val="0"/>
      <w:marTop w:val="0"/>
      <w:marBottom w:val="0"/>
      <w:divBdr>
        <w:top w:val="none" w:sz="0" w:space="0" w:color="auto"/>
        <w:left w:val="none" w:sz="0" w:space="0" w:color="auto"/>
        <w:bottom w:val="none" w:sz="0" w:space="0" w:color="auto"/>
        <w:right w:val="none" w:sz="0" w:space="0" w:color="auto"/>
      </w:divBdr>
      <w:divsChild>
        <w:div w:id="1070494335">
          <w:marLeft w:val="0"/>
          <w:marRight w:val="0"/>
          <w:marTop w:val="0"/>
          <w:marBottom w:val="0"/>
          <w:divBdr>
            <w:top w:val="none" w:sz="0" w:space="0" w:color="auto"/>
            <w:left w:val="none" w:sz="0" w:space="0" w:color="auto"/>
            <w:bottom w:val="none" w:sz="0" w:space="0" w:color="auto"/>
            <w:right w:val="none" w:sz="0" w:space="0" w:color="auto"/>
          </w:divBdr>
        </w:div>
        <w:div w:id="438720935">
          <w:marLeft w:val="0"/>
          <w:marRight w:val="0"/>
          <w:marTop w:val="0"/>
          <w:marBottom w:val="0"/>
          <w:divBdr>
            <w:top w:val="none" w:sz="0" w:space="0" w:color="auto"/>
            <w:left w:val="none" w:sz="0" w:space="0" w:color="auto"/>
            <w:bottom w:val="none" w:sz="0" w:space="0" w:color="auto"/>
            <w:right w:val="none" w:sz="0" w:space="0" w:color="auto"/>
          </w:divBdr>
        </w:div>
        <w:div w:id="2014831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mie\git\gibb\158\docs\migrationskonzep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8E96A2D9B764917BCCFCF2946E9269D"/>
        <w:category>
          <w:name w:val="General"/>
          <w:gallery w:val="placeholder"/>
        </w:category>
        <w:types>
          <w:type w:val="bbPlcHdr"/>
        </w:types>
        <w:behaviors>
          <w:behavior w:val="content"/>
        </w:behaviors>
        <w:guid w:val="{1579F3AE-178B-481B-8F8C-A49022246A32}"/>
      </w:docPartPr>
      <w:docPartBody>
        <w:p w:rsidR="00D95687" w:rsidRDefault="00D95687">
          <w:pPr>
            <w:pStyle w:val="18E96A2D9B764917BCCFCF2946E9269D"/>
          </w:pPr>
          <w:r>
            <w:rPr>
              <w:rStyle w:val="PlaceholderText"/>
            </w:rPr>
            <w:t>Wählen Sie ein Element aus.</w:t>
          </w:r>
        </w:p>
      </w:docPartBody>
    </w:docPart>
    <w:docPart>
      <w:docPartPr>
        <w:name w:val="61571A6964634B33B66A582BA995F8A7"/>
        <w:category>
          <w:name w:val="General"/>
          <w:gallery w:val="placeholder"/>
        </w:category>
        <w:types>
          <w:type w:val="bbPlcHdr"/>
        </w:types>
        <w:behaviors>
          <w:behavior w:val="content"/>
        </w:behaviors>
        <w:guid w:val="{4CF1D32E-6F38-49AF-9ABA-8E38C4879A96}"/>
      </w:docPartPr>
      <w:docPartBody>
        <w:p w:rsidR="00D95687" w:rsidRDefault="00D95687">
          <w:pPr>
            <w:pStyle w:val="61571A6964634B33B66A582BA995F8A7"/>
          </w:pPr>
          <w:r>
            <w:rPr>
              <w:rStyle w:val="PlaceholderText"/>
            </w:rPr>
            <w:t>Wählen Sie ein Element aus.</w:t>
          </w:r>
        </w:p>
      </w:docPartBody>
    </w:docPart>
    <w:docPart>
      <w:docPartPr>
        <w:name w:val="4D8910692AC649F392301FCB04C3C4C2"/>
        <w:category>
          <w:name w:val="General"/>
          <w:gallery w:val="placeholder"/>
        </w:category>
        <w:types>
          <w:type w:val="bbPlcHdr"/>
        </w:types>
        <w:behaviors>
          <w:behavior w:val="content"/>
        </w:behaviors>
        <w:guid w:val="{D873B4B1-EB8D-43C0-9D80-73C9AC5A45D8}"/>
      </w:docPartPr>
      <w:docPartBody>
        <w:p w:rsidR="00D95687" w:rsidRDefault="00D95687">
          <w:pPr>
            <w:pStyle w:val="4D8910692AC649F392301FCB04C3C4C2"/>
          </w:pPr>
          <w:r>
            <w:rPr>
              <w:rStyle w:val="PlaceholderText"/>
            </w:rPr>
            <w:t>Klicken Sie hier, um ein Datum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Monotype Sorts">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687"/>
    <w:rsid w:val="000D5948"/>
    <w:rsid w:val="001D5456"/>
    <w:rsid w:val="009F021F"/>
    <w:rsid w:val="00A266F0"/>
    <w:rsid w:val="00B31CB4"/>
    <w:rsid w:val="00B81468"/>
    <w:rsid w:val="00D95687"/>
    <w:rsid w:val="00FD7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18E96A2D9B764917BCCFCF2946E9269D">
    <w:name w:val="18E96A2D9B764917BCCFCF2946E9269D"/>
  </w:style>
  <w:style w:type="paragraph" w:customStyle="1" w:styleId="61571A6964634B33B66A582BA995F8A7">
    <w:name w:val="61571A6964634B33B66A582BA995F8A7"/>
  </w:style>
  <w:style w:type="paragraph" w:customStyle="1" w:styleId="4D8910692AC649F392301FCB04C3C4C2">
    <w:name w:val="4D8910692AC649F392301FCB04C3C4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5D2E323-C3F7-4E44-AD3B-3B496F3D57FA}">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CC45CD-F85F-4418-8676-FD527E7DF5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migrationskonzept.dotx</Template>
  <TotalTime>43</TotalTime>
  <Pages>14</Pages>
  <Words>2395</Words>
  <Characters>13658</Characters>
  <Application>Microsoft Office Word</Application>
  <DocSecurity>0</DocSecurity>
  <Lines>113</Lines>
  <Paragraphs>32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Migrationskonzept</vt:lpstr>
      <vt:lpstr>Migrationskonzept</vt:lpstr>
    </vt:vector>
  </TitlesOfParts>
  <Manager>Libor F. Stoupa</Manager>
  <Company>Stoupa &amp; Partners AG</Company>
  <LinksUpToDate>false</LinksUpToDate>
  <CharactersWithSpaces>16021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Migrationskonzept</dc:title>
  <dc:subject>Dokumentvorlage HERMES 2022</dc:subject>
  <dc:creator>jamie</dc:creator>
  <cp:keywords>HERMES</cp:keywords>
  <dc:description>Stoupa &amp; Partners AG / Münsingen 2016-2022
Typografische Gestaltung und Grafiken wurden ausschliesslich mit herkömmlichen Office-Werkzeugen erstellt.</dc:description>
  <cp:lastModifiedBy>Elis Steiner</cp:lastModifiedBy>
  <cp:revision>11</cp:revision>
  <dcterms:created xsi:type="dcterms:W3CDTF">2023-06-16T09:25:00Z</dcterms:created>
  <dcterms:modified xsi:type="dcterms:W3CDTF">2023-06-22T18:04:00Z</dcterms:modified>
  <cp:category>Microsoft Dokumentvorlage</cp:category>
  <cp:contentStatus>freigegeben</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arbeitet von">
    <vt:lpwstr>Libor F. Stoupa</vt:lpwstr>
  </property>
</Properties>
</file>