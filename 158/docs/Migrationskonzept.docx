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37A9" w14:textId="77777777" w:rsidR="00EA6A07" w:rsidRPr="00872089" w:rsidRDefault="00516F60">
      <w:pPr>
        <w:pStyle w:val="Titel-Projektbezeichnung1"/>
        <w:rPr>
          <w:rFonts w:asciiTheme="majorHAnsi" w:hAnsiTheme="majorHAnsi" w:cstheme="majorHAnsi"/>
        </w:rPr>
      </w:pPr>
      <w:r w:rsidRPr="00872089">
        <w:rPr>
          <w:rFonts w:asciiTheme="majorHAnsi" w:hAnsiTheme="majorHAnsi" w:cstheme="majorHAnsi"/>
        </w:rPr>
        <w:t>Migrationskonzept</w:t>
      </w:r>
    </w:p>
    <w:p w14:paraId="20D42A55" w14:textId="6A795220" w:rsidR="00EA6A07" w:rsidRPr="00872089" w:rsidRDefault="00766A43">
      <w:pPr>
        <w:pStyle w:val="Titel-Projektbezeichnung2"/>
        <w:rPr>
          <w:rFonts w:asciiTheme="majorHAnsi" w:hAnsiTheme="majorHAnsi" w:cstheme="majorHAnsi"/>
        </w:rPr>
      </w:pPr>
      <w:r>
        <w:rPr>
          <w:rFonts w:asciiTheme="majorHAnsi" w:hAnsiTheme="majorHAnsi" w:cstheme="majorHAnsi"/>
        </w:rPr>
        <w:t>SQL Migration</w:t>
      </w:r>
    </w:p>
    <w:p w14:paraId="0668D3DA" w14:textId="77777777" w:rsidR="00EA6A07" w:rsidRPr="00872089" w:rsidRDefault="00EA6A07">
      <w:pPr>
        <w:pStyle w:val="Absatz0Pt"/>
        <w:rPr>
          <w:rFonts w:asciiTheme="majorHAnsi" w:hAnsiTheme="majorHAnsi" w:cstheme="majorHAnsi"/>
        </w:rPr>
      </w:pPr>
    </w:p>
    <w:tbl>
      <w:tblPr>
        <w:tblW w:w="0" w:type="auto"/>
        <w:tblLook w:val="04A0" w:firstRow="1" w:lastRow="0" w:firstColumn="1" w:lastColumn="0" w:noHBand="0" w:noVBand="1"/>
      </w:tblPr>
      <w:tblGrid>
        <w:gridCol w:w="2127"/>
        <w:gridCol w:w="6594"/>
      </w:tblGrid>
      <w:tr w:rsidR="00EA6A07" w:rsidRPr="00872089" w14:paraId="48D0DA04" w14:textId="77777777">
        <w:tc>
          <w:tcPr>
            <w:tcW w:w="2127" w:type="dxa"/>
            <w:hideMark/>
          </w:tcPr>
          <w:p w14:paraId="7E9404EB" w14:textId="77777777" w:rsidR="00EA6A07" w:rsidRPr="00872089" w:rsidRDefault="007B3821">
            <w:pPr>
              <w:pStyle w:val="Projektidentifikation"/>
              <w:rPr>
                <w:rFonts w:asciiTheme="majorHAnsi" w:hAnsiTheme="majorHAnsi" w:cstheme="majorHAnsi"/>
              </w:rPr>
            </w:pPr>
            <w:bookmarkStart w:id="0" w:name="_Toc527983431"/>
            <w:r w:rsidRPr="00872089">
              <w:rPr>
                <w:rFonts w:asciiTheme="majorHAnsi" w:hAnsiTheme="majorHAnsi" w:cstheme="majorHAnsi"/>
              </w:rPr>
              <w:t>Klassifizierung</w:t>
            </w:r>
          </w:p>
        </w:tc>
        <w:sdt>
          <w:sdtPr>
            <w:rPr>
              <w:rFonts w:asciiTheme="majorHAnsi" w:hAnsiTheme="majorHAnsi" w:cstheme="majorHAnsi"/>
            </w:rPr>
            <w:alias w:val="Klassifizierung"/>
            <w:tag w:val="Klassifizierung"/>
            <w:id w:val="365559598"/>
            <w:placeholder>
              <w:docPart w:val="18E96A2D9B764917BCCFCF2946E9269D"/>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0F8DAA74" w14:textId="21CF74E1" w:rsidR="00EA6A07" w:rsidRPr="00872089" w:rsidRDefault="00766A43">
                <w:pPr>
                  <w:pStyle w:val="AbsatzTab12Pt1-1"/>
                  <w:rPr>
                    <w:rFonts w:asciiTheme="majorHAnsi" w:hAnsiTheme="majorHAnsi" w:cstheme="majorHAnsi"/>
                  </w:rPr>
                </w:pPr>
                <w:r>
                  <w:rPr>
                    <w:rFonts w:asciiTheme="majorHAnsi" w:hAnsiTheme="majorHAnsi" w:cstheme="majorHAnsi"/>
                  </w:rPr>
                  <w:t>intern</w:t>
                </w:r>
              </w:p>
            </w:tc>
          </w:sdtContent>
        </w:sdt>
      </w:tr>
      <w:tr w:rsidR="00EA6A07" w:rsidRPr="00872089" w14:paraId="7378E82C" w14:textId="77777777">
        <w:tc>
          <w:tcPr>
            <w:tcW w:w="2127" w:type="dxa"/>
            <w:hideMark/>
          </w:tcPr>
          <w:p w14:paraId="0F4895EF"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Status</w:t>
            </w:r>
          </w:p>
        </w:tc>
        <w:sdt>
          <w:sdtPr>
            <w:rPr>
              <w:rFonts w:asciiTheme="majorHAnsi" w:hAnsiTheme="majorHAnsi" w:cstheme="majorHAnsi"/>
            </w:rPr>
            <w:alias w:val="Status"/>
            <w:tag w:val="Status"/>
            <w:id w:val="-1024632016"/>
            <w:placeholder>
              <w:docPart w:val="61571A6964634B33B66A582BA995F8A7"/>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6EACBA6D" w14:textId="5539E118" w:rsidR="00EA6A07" w:rsidRPr="00872089" w:rsidRDefault="00766A43">
                <w:pPr>
                  <w:pStyle w:val="AbsatzTab12Pt1-1"/>
                  <w:rPr>
                    <w:rFonts w:asciiTheme="majorHAnsi" w:hAnsiTheme="majorHAnsi" w:cstheme="majorHAnsi"/>
                  </w:rPr>
                </w:pPr>
                <w:r>
                  <w:rPr>
                    <w:rFonts w:asciiTheme="majorHAnsi" w:hAnsiTheme="majorHAnsi" w:cstheme="majorHAnsi"/>
                  </w:rPr>
                  <w:t>in Arbeit</w:t>
                </w:r>
              </w:p>
            </w:tc>
          </w:sdtContent>
        </w:sdt>
      </w:tr>
      <w:tr w:rsidR="00EA6A07" w:rsidRPr="00872089" w14:paraId="47195B7D" w14:textId="77777777">
        <w:tc>
          <w:tcPr>
            <w:tcW w:w="2127" w:type="dxa"/>
          </w:tcPr>
          <w:p w14:paraId="006FD481"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Programmname</w:t>
            </w:r>
          </w:p>
        </w:tc>
        <w:tc>
          <w:tcPr>
            <w:tcW w:w="6594" w:type="dxa"/>
            <w:vAlign w:val="center"/>
          </w:tcPr>
          <w:p w14:paraId="5D37F75C" w14:textId="575DA835" w:rsidR="00EA6A07" w:rsidRPr="00872089" w:rsidRDefault="00766A43">
            <w:pPr>
              <w:pStyle w:val="AbsatzTab12Pt1-1"/>
              <w:rPr>
                <w:rFonts w:asciiTheme="majorHAnsi" w:hAnsiTheme="majorHAnsi" w:cstheme="majorHAnsi"/>
              </w:rPr>
            </w:pPr>
            <w:r>
              <w:rPr>
                <w:rFonts w:asciiTheme="majorHAnsi" w:hAnsiTheme="majorHAnsi" w:cstheme="majorHAnsi"/>
              </w:rPr>
              <w:t>SQL Migration</w:t>
            </w:r>
          </w:p>
        </w:tc>
      </w:tr>
      <w:tr w:rsidR="00EA6A07" w:rsidRPr="00872089" w14:paraId="4E971CAD" w14:textId="77777777">
        <w:tc>
          <w:tcPr>
            <w:tcW w:w="2127" w:type="dxa"/>
          </w:tcPr>
          <w:p w14:paraId="32D7B243"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Projektnummer</w:t>
            </w:r>
          </w:p>
        </w:tc>
        <w:tc>
          <w:tcPr>
            <w:tcW w:w="6594" w:type="dxa"/>
            <w:vAlign w:val="center"/>
          </w:tcPr>
          <w:p w14:paraId="17DE84BE" w14:textId="77777777" w:rsidR="00EA6A07" w:rsidRPr="00872089" w:rsidRDefault="00EA6A07">
            <w:pPr>
              <w:pStyle w:val="AbsatzTab12Pt1-1"/>
              <w:rPr>
                <w:rFonts w:asciiTheme="majorHAnsi" w:hAnsiTheme="majorHAnsi" w:cstheme="majorHAnsi"/>
              </w:rPr>
            </w:pPr>
          </w:p>
        </w:tc>
      </w:tr>
      <w:tr w:rsidR="00EA6A07" w:rsidRPr="00872089" w14:paraId="11D0E3C3" w14:textId="77777777">
        <w:tc>
          <w:tcPr>
            <w:tcW w:w="2127" w:type="dxa"/>
            <w:hideMark/>
          </w:tcPr>
          <w:p w14:paraId="163406C5"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Projektleiter</w:t>
            </w:r>
          </w:p>
        </w:tc>
        <w:tc>
          <w:tcPr>
            <w:tcW w:w="6594" w:type="dxa"/>
            <w:hideMark/>
          </w:tcPr>
          <w:p w14:paraId="64F478F3" w14:textId="6E2CB228" w:rsidR="00EA6A07" w:rsidRPr="00872089" w:rsidRDefault="00766A43">
            <w:pPr>
              <w:pStyle w:val="AbsatzTab12Pt1-1"/>
              <w:rPr>
                <w:rFonts w:asciiTheme="majorHAnsi" w:hAnsiTheme="majorHAnsi" w:cstheme="majorHAnsi"/>
              </w:rPr>
            </w:pPr>
            <w:r>
              <w:rPr>
                <w:rFonts w:asciiTheme="majorHAnsi" w:hAnsiTheme="majorHAnsi" w:cstheme="majorHAnsi"/>
              </w:rPr>
              <w:t>Elis Steiner, Jamie Rohrbach</w:t>
            </w:r>
          </w:p>
        </w:tc>
      </w:tr>
      <w:tr w:rsidR="00EA6A07" w:rsidRPr="00872089" w14:paraId="005AECDF" w14:textId="77777777">
        <w:tc>
          <w:tcPr>
            <w:tcW w:w="2127" w:type="dxa"/>
            <w:hideMark/>
          </w:tcPr>
          <w:p w14:paraId="15BE6F62"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Version</w:t>
            </w:r>
          </w:p>
        </w:tc>
        <w:tc>
          <w:tcPr>
            <w:tcW w:w="6594" w:type="dxa"/>
            <w:hideMark/>
          </w:tcPr>
          <w:p w14:paraId="45C3B747" w14:textId="6768C5F5" w:rsidR="00EA6A07" w:rsidRPr="00872089" w:rsidRDefault="007B3821">
            <w:pPr>
              <w:pStyle w:val="AbsatzTab12Pt1-1"/>
              <w:rPr>
                <w:rFonts w:asciiTheme="majorHAnsi" w:hAnsiTheme="majorHAnsi" w:cstheme="majorHAnsi"/>
              </w:rPr>
            </w:pPr>
            <w:r w:rsidRPr="00872089">
              <w:rPr>
                <w:rFonts w:asciiTheme="majorHAnsi" w:hAnsiTheme="majorHAnsi" w:cstheme="majorHAnsi"/>
              </w:rPr>
              <w:t>0.</w:t>
            </w:r>
            <w:r w:rsidR="00766A43">
              <w:rPr>
                <w:rFonts w:asciiTheme="majorHAnsi" w:hAnsiTheme="majorHAnsi" w:cstheme="majorHAnsi"/>
              </w:rPr>
              <w:t>2</w:t>
            </w:r>
          </w:p>
        </w:tc>
      </w:tr>
      <w:tr w:rsidR="00EA6A07" w:rsidRPr="00872089" w14:paraId="69EB8550" w14:textId="77777777">
        <w:trPr>
          <w:trHeight w:val="337"/>
          <w:tblHeader/>
        </w:trPr>
        <w:tc>
          <w:tcPr>
            <w:tcW w:w="2127" w:type="dxa"/>
            <w:hideMark/>
          </w:tcPr>
          <w:p w14:paraId="3B3DE4D4"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Datum</w:t>
            </w:r>
          </w:p>
        </w:tc>
        <w:sdt>
          <w:sdtPr>
            <w:rPr>
              <w:rFonts w:asciiTheme="majorHAnsi" w:hAnsiTheme="majorHAnsi" w:cstheme="majorHAnsi"/>
            </w:rPr>
            <w:alias w:val="Datum"/>
            <w:tag w:val="Datum"/>
            <w:id w:val="1807433945"/>
            <w:placeholder>
              <w:docPart w:val="4D8910692AC649F392301FCB04C3C4C2"/>
            </w:placeholder>
            <w15:color w:val="66CCFF"/>
            <w:date w:fullDate="2023-06-16T00:00:00Z">
              <w:dateFormat w:val="d. MMMM yyyy"/>
              <w:lid w:val="de-CH"/>
              <w:storeMappedDataAs w:val="dateTime"/>
              <w:calendar w:val="gregorian"/>
            </w:date>
          </w:sdtPr>
          <w:sdtContent>
            <w:tc>
              <w:tcPr>
                <w:tcW w:w="6594" w:type="dxa"/>
                <w:hideMark/>
              </w:tcPr>
              <w:p w14:paraId="50806D3C" w14:textId="0560D203" w:rsidR="00EA6A07" w:rsidRPr="00872089" w:rsidRDefault="00766A43">
                <w:pPr>
                  <w:pStyle w:val="AbsatzTab12Pt1-1"/>
                  <w:rPr>
                    <w:rFonts w:asciiTheme="majorHAnsi" w:hAnsiTheme="majorHAnsi" w:cstheme="majorHAnsi"/>
                  </w:rPr>
                </w:pPr>
                <w:r>
                  <w:rPr>
                    <w:rFonts w:asciiTheme="majorHAnsi" w:hAnsiTheme="majorHAnsi" w:cstheme="majorHAnsi"/>
                  </w:rPr>
                  <w:t>16. Juni 2023</w:t>
                </w:r>
              </w:p>
            </w:tc>
          </w:sdtContent>
        </w:sdt>
      </w:tr>
      <w:tr w:rsidR="00EA6A07" w:rsidRPr="00872089" w14:paraId="60653EBF" w14:textId="77777777">
        <w:trPr>
          <w:trHeight w:val="337"/>
          <w:tblHeader/>
        </w:trPr>
        <w:tc>
          <w:tcPr>
            <w:tcW w:w="2127" w:type="dxa"/>
            <w:hideMark/>
          </w:tcPr>
          <w:p w14:paraId="0B664B32"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Auftraggeber</w:t>
            </w:r>
          </w:p>
        </w:tc>
        <w:tc>
          <w:tcPr>
            <w:tcW w:w="6594" w:type="dxa"/>
            <w:hideMark/>
          </w:tcPr>
          <w:p w14:paraId="6E5F7DAD" w14:textId="0AD90775" w:rsidR="00EA6A07" w:rsidRPr="00872089" w:rsidRDefault="00766A43">
            <w:pPr>
              <w:pStyle w:val="AbsatzTab12Pt1-1"/>
              <w:rPr>
                <w:rFonts w:asciiTheme="majorHAnsi" w:hAnsiTheme="majorHAnsi" w:cstheme="majorHAnsi"/>
              </w:rPr>
            </w:pPr>
            <w:r>
              <w:rPr>
                <w:rFonts w:asciiTheme="majorHAnsi" w:hAnsiTheme="majorHAnsi" w:cstheme="majorHAnsi"/>
              </w:rPr>
              <w:t>Jenny Dales</w:t>
            </w:r>
          </w:p>
        </w:tc>
      </w:tr>
      <w:tr w:rsidR="00EA6A07" w:rsidRPr="00872089" w14:paraId="6A63A2CB" w14:textId="77777777">
        <w:tc>
          <w:tcPr>
            <w:tcW w:w="2127" w:type="dxa"/>
            <w:hideMark/>
          </w:tcPr>
          <w:p w14:paraId="27250A9E"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Autor/Autoren</w:t>
            </w:r>
          </w:p>
        </w:tc>
        <w:tc>
          <w:tcPr>
            <w:tcW w:w="6594" w:type="dxa"/>
          </w:tcPr>
          <w:p w14:paraId="53151215" w14:textId="2D784CCD" w:rsidR="00EA6A07" w:rsidRPr="00872089" w:rsidRDefault="00766A43">
            <w:pPr>
              <w:pStyle w:val="AbsatzTab12Pt1-1"/>
              <w:rPr>
                <w:rFonts w:asciiTheme="majorHAnsi" w:hAnsiTheme="majorHAnsi" w:cstheme="majorHAnsi"/>
              </w:rPr>
            </w:pPr>
            <w:r>
              <w:rPr>
                <w:rFonts w:asciiTheme="majorHAnsi" w:hAnsiTheme="majorHAnsi" w:cstheme="majorHAnsi"/>
              </w:rPr>
              <w:t>Elis Steiner, Jamie Rohrbach</w:t>
            </w:r>
          </w:p>
        </w:tc>
      </w:tr>
      <w:tr w:rsidR="00EA6A07" w:rsidRPr="00872089" w14:paraId="762E8F7A" w14:textId="77777777">
        <w:tc>
          <w:tcPr>
            <w:tcW w:w="2127" w:type="dxa"/>
          </w:tcPr>
          <w:p w14:paraId="0B69268F"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Verteiler</w:t>
            </w:r>
          </w:p>
        </w:tc>
        <w:tc>
          <w:tcPr>
            <w:tcW w:w="6594" w:type="dxa"/>
            <w:vAlign w:val="center"/>
          </w:tcPr>
          <w:p w14:paraId="5BF8E323" w14:textId="77777777" w:rsidR="00EA6A07" w:rsidRPr="00872089" w:rsidRDefault="00EA6A07">
            <w:pPr>
              <w:pStyle w:val="AbsatzTab12Pt1-1"/>
              <w:rPr>
                <w:rFonts w:asciiTheme="majorHAnsi" w:hAnsiTheme="majorHAnsi" w:cstheme="majorHAnsi"/>
              </w:rPr>
            </w:pPr>
          </w:p>
        </w:tc>
      </w:tr>
    </w:tbl>
    <w:p w14:paraId="73432C62" w14:textId="77777777" w:rsidR="00EA6A07" w:rsidRPr="00872089" w:rsidRDefault="007B3821">
      <w:pPr>
        <w:pStyle w:val="Inhaltsverzeichnis12"/>
        <w:rPr>
          <w:rFonts w:asciiTheme="majorHAnsi" w:hAnsiTheme="majorHAnsi" w:cstheme="majorHAnsi"/>
        </w:rPr>
      </w:pPr>
      <w:bookmarkStart w:id="1" w:name="_Toc530490772"/>
      <w:r w:rsidRPr="00872089">
        <w:rPr>
          <w:rFonts w:asciiTheme="majorHAnsi" w:hAnsiTheme="majorHAnsi" w:cstheme="majorHAnsi"/>
        </w:rPr>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EA6A07" w:rsidRPr="00872089" w14:paraId="44EA1E4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730AAF8C"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BFD891D"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Datum</w:t>
            </w:r>
            <w:r w:rsidRPr="00872089">
              <w:rPr>
                <w:rFonts w:asciiTheme="majorHAnsi" w:hAnsiTheme="majorHAnsi" w:cstheme="majorHAnsi"/>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48821618"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1967A99"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Autor</w:t>
            </w:r>
          </w:p>
        </w:tc>
      </w:tr>
      <w:tr w:rsidR="00EA6A07" w:rsidRPr="00872089" w14:paraId="2A1FCAE9" w14:textId="77777777">
        <w:tc>
          <w:tcPr>
            <w:tcW w:w="1215" w:type="dxa"/>
            <w:tcBorders>
              <w:top w:val="single" w:sz="4" w:space="0" w:color="auto"/>
              <w:left w:val="single" w:sz="4" w:space="0" w:color="auto"/>
              <w:bottom w:val="single" w:sz="4" w:space="0" w:color="auto"/>
              <w:right w:val="single" w:sz="4" w:space="0" w:color="auto"/>
            </w:tcBorders>
            <w:hideMark/>
          </w:tcPr>
          <w:p w14:paraId="6498ED80" w14:textId="77777777" w:rsidR="00EA6A07" w:rsidRPr="00872089" w:rsidRDefault="007B3821">
            <w:pPr>
              <w:pStyle w:val="AbsatzTab11Pt1-1"/>
              <w:rPr>
                <w:rFonts w:asciiTheme="majorHAnsi" w:hAnsiTheme="majorHAnsi" w:cstheme="majorHAnsi"/>
              </w:rPr>
            </w:pPr>
            <w:r w:rsidRPr="00872089">
              <w:rPr>
                <w:rFonts w:asciiTheme="majorHAnsi" w:hAnsiTheme="majorHAnsi" w:cstheme="majorHAnsi"/>
              </w:rPr>
              <w:t>0.1</w:t>
            </w:r>
          </w:p>
        </w:tc>
        <w:tc>
          <w:tcPr>
            <w:tcW w:w="1417" w:type="dxa"/>
            <w:tcBorders>
              <w:top w:val="single" w:sz="4" w:space="0" w:color="auto"/>
              <w:left w:val="single" w:sz="4" w:space="0" w:color="auto"/>
              <w:bottom w:val="single" w:sz="4" w:space="0" w:color="auto"/>
              <w:right w:val="single" w:sz="4" w:space="0" w:color="auto"/>
            </w:tcBorders>
          </w:tcPr>
          <w:p w14:paraId="59DC2190" w14:textId="43462D92" w:rsidR="00EA6A07" w:rsidRPr="00872089" w:rsidRDefault="00766A43">
            <w:pPr>
              <w:pStyle w:val="AbsatzTab11Pt1-1"/>
              <w:rPr>
                <w:rFonts w:asciiTheme="majorHAnsi" w:hAnsiTheme="majorHAnsi" w:cstheme="majorHAnsi"/>
              </w:rPr>
            </w:pPr>
            <w:r>
              <w:rPr>
                <w:rFonts w:asciiTheme="majorHAnsi" w:hAnsiTheme="majorHAnsi" w:cstheme="majorHAnsi"/>
              </w:rPr>
              <w:t>9. 6.</w:t>
            </w:r>
          </w:p>
        </w:tc>
        <w:tc>
          <w:tcPr>
            <w:tcW w:w="4423" w:type="dxa"/>
            <w:tcBorders>
              <w:top w:val="single" w:sz="4" w:space="0" w:color="auto"/>
              <w:left w:val="single" w:sz="4" w:space="0" w:color="auto"/>
              <w:bottom w:val="single" w:sz="4" w:space="0" w:color="auto"/>
              <w:right w:val="single" w:sz="4" w:space="0" w:color="auto"/>
            </w:tcBorders>
          </w:tcPr>
          <w:p w14:paraId="6D0077E3" w14:textId="0F73DC78" w:rsidR="00EA6A07" w:rsidRPr="00872089" w:rsidRDefault="00766A43">
            <w:pPr>
              <w:pStyle w:val="AbsatzTab11Pt1-1"/>
              <w:rPr>
                <w:rFonts w:asciiTheme="majorHAnsi" w:hAnsiTheme="majorHAnsi" w:cstheme="majorHAnsi"/>
              </w:rPr>
            </w:pPr>
            <w:r>
              <w:rPr>
                <w:rFonts w:asciiTheme="majorHAnsi" w:hAnsiTheme="majorHAnsi" w:cstheme="majorHAnsi"/>
              </w:rPr>
              <w:t>Erstellung des Dokumentes</w:t>
            </w:r>
          </w:p>
        </w:tc>
        <w:tc>
          <w:tcPr>
            <w:tcW w:w="2159" w:type="dxa"/>
            <w:tcBorders>
              <w:top w:val="single" w:sz="4" w:space="0" w:color="auto"/>
              <w:left w:val="single" w:sz="4" w:space="0" w:color="auto"/>
              <w:bottom w:val="single" w:sz="4" w:space="0" w:color="auto"/>
              <w:right w:val="single" w:sz="4" w:space="0" w:color="auto"/>
            </w:tcBorders>
          </w:tcPr>
          <w:p w14:paraId="460432DB" w14:textId="117D5CB2" w:rsidR="00EA6A07" w:rsidRPr="00872089" w:rsidRDefault="00766A43">
            <w:pPr>
              <w:pStyle w:val="AbsatzTab11Pt1-1"/>
              <w:rPr>
                <w:rFonts w:asciiTheme="majorHAnsi" w:hAnsiTheme="majorHAnsi" w:cstheme="majorHAnsi"/>
              </w:rPr>
            </w:pPr>
            <w:r>
              <w:rPr>
                <w:rFonts w:asciiTheme="majorHAnsi" w:hAnsiTheme="majorHAnsi" w:cstheme="majorHAnsi"/>
              </w:rPr>
              <w:t>Elis Steiner</w:t>
            </w:r>
          </w:p>
        </w:tc>
      </w:tr>
      <w:tr w:rsidR="00EA6A07" w:rsidRPr="00872089" w14:paraId="16F2D589" w14:textId="77777777">
        <w:tc>
          <w:tcPr>
            <w:tcW w:w="1215" w:type="dxa"/>
            <w:tcBorders>
              <w:top w:val="single" w:sz="4" w:space="0" w:color="auto"/>
              <w:left w:val="single" w:sz="4" w:space="0" w:color="auto"/>
              <w:bottom w:val="single" w:sz="4" w:space="0" w:color="auto"/>
              <w:right w:val="single" w:sz="4" w:space="0" w:color="auto"/>
            </w:tcBorders>
          </w:tcPr>
          <w:p w14:paraId="20B80DD6" w14:textId="7177583B" w:rsidR="00EA6A07" w:rsidRPr="00872089" w:rsidRDefault="00766A43">
            <w:pPr>
              <w:pStyle w:val="AbsatzTab11Pt1-1"/>
              <w:rPr>
                <w:rFonts w:asciiTheme="majorHAnsi" w:hAnsiTheme="majorHAnsi" w:cstheme="majorHAnsi"/>
              </w:rPr>
            </w:pPr>
            <w:r>
              <w:rPr>
                <w:rFonts w:asciiTheme="majorHAnsi" w:hAnsiTheme="majorHAnsi" w:cstheme="majorHAnsi"/>
              </w:rPr>
              <w:t>0.2</w:t>
            </w:r>
          </w:p>
        </w:tc>
        <w:tc>
          <w:tcPr>
            <w:tcW w:w="1417" w:type="dxa"/>
            <w:tcBorders>
              <w:top w:val="single" w:sz="4" w:space="0" w:color="auto"/>
              <w:left w:val="single" w:sz="4" w:space="0" w:color="auto"/>
              <w:bottom w:val="single" w:sz="4" w:space="0" w:color="auto"/>
              <w:right w:val="single" w:sz="4" w:space="0" w:color="auto"/>
            </w:tcBorders>
          </w:tcPr>
          <w:p w14:paraId="4FF77F44" w14:textId="4625DC07" w:rsidR="00EA6A07" w:rsidRPr="00872089" w:rsidRDefault="00766A43">
            <w:pPr>
              <w:pStyle w:val="AbsatzTab11Pt1-1"/>
              <w:rPr>
                <w:rFonts w:asciiTheme="majorHAnsi" w:hAnsiTheme="majorHAnsi" w:cstheme="majorHAnsi"/>
              </w:rPr>
            </w:pPr>
            <w:r>
              <w:rPr>
                <w:rFonts w:asciiTheme="majorHAnsi" w:hAnsiTheme="majorHAnsi" w:cstheme="majorHAnsi"/>
              </w:rPr>
              <w:t>16. 6.</w:t>
            </w:r>
          </w:p>
        </w:tc>
        <w:tc>
          <w:tcPr>
            <w:tcW w:w="4423" w:type="dxa"/>
            <w:tcBorders>
              <w:top w:val="single" w:sz="4" w:space="0" w:color="auto"/>
              <w:left w:val="single" w:sz="4" w:space="0" w:color="auto"/>
              <w:bottom w:val="single" w:sz="4" w:space="0" w:color="auto"/>
              <w:right w:val="single" w:sz="4" w:space="0" w:color="auto"/>
            </w:tcBorders>
          </w:tcPr>
          <w:p w14:paraId="64DA3A34" w14:textId="2430B224" w:rsidR="00EA6A07" w:rsidRPr="00872089" w:rsidRDefault="00766A43">
            <w:pPr>
              <w:pStyle w:val="AbsatzTab11Pt1-1"/>
              <w:rPr>
                <w:rFonts w:asciiTheme="majorHAnsi" w:hAnsiTheme="majorHAnsi" w:cstheme="majorHAnsi"/>
              </w:rPr>
            </w:pPr>
            <w:r>
              <w:rPr>
                <w:rFonts w:asciiTheme="majorHAnsi" w:hAnsiTheme="majorHAnsi" w:cstheme="majorHAnsi"/>
              </w:rPr>
              <w:t>Überarbeitung Migrationsverfahren</w:t>
            </w:r>
          </w:p>
        </w:tc>
        <w:tc>
          <w:tcPr>
            <w:tcW w:w="2159" w:type="dxa"/>
            <w:tcBorders>
              <w:top w:val="single" w:sz="4" w:space="0" w:color="auto"/>
              <w:left w:val="single" w:sz="4" w:space="0" w:color="auto"/>
              <w:bottom w:val="single" w:sz="4" w:space="0" w:color="auto"/>
              <w:right w:val="single" w:sz="4" w:space="0" w:color="auto"/>
            </w:tcBorders>
          </w:tcPr>
          <w:p w14:paraId="22F7C950" w14:textId="1FA8EE67" w:rsidR="00EA6A07" w:rsidRPr="00872089" w:rsidRDefault="00766A43">
            <w:pPr>
              <w:pStyle w:val="AbsatzTab11Pt1-1"/>
              <w:rPr>
                <w:rFonts w:asciiTheme="majorHAnsi" w:hAnsiTheme="majorHAnsi" w:cstheme="majorHAnsi"/>
              </w:rPr>
            </w:pPr>
            <w:r>
              <w:rPr>
                <w:rFonts w:asciiTheme="majorHAnsi" w:hAnsiTheme="majorHAnsi" w:cstheme="majorHAnsi"/>
              </w:rPr>
              <w:t>Jamie Rohrbach</w:t>
            </w:r>
          </w:p>
        </w:tc>
      </w:tr>
      <w:tr w:rsidR="00EA6A07" w:rsidRPr="00872089" w14:paraId="09BCF6F7" w14:textId="77777777">
        <w:tc>
          <w:tcPr>
            <w:tcW w:w="1215" w:type="dxa"/>
            <w:tcBorders>
              <w:top w:val="single" w:sz="4" w:space="0" w:color="auto"/>
              <w:left w:val="single" w:sz="4" w:space="0" w:color="auto"/>
              <w:bottom w:val="single" w:sz="4" w:space="0" w:color="auto"/>
              <w:right w:val="single" w:sz="4" w:space="0" w:color="auto"/>
            </w:tcBorders>
          </w:tcPr>
          <w:p w14:paraId="7CF6A994" w14:textId="36FACFA2" w:rsidR="00EA6A07" w:rsidRPr="00872089" w:rsidRDefault="00987CA0">
            <w:pPr>
              <w:pStyle w:val="AbsatzTab11Pt1-1"/>
              <w:rPr>
                <w:rFonts w:asciiTheme="majorHAnsi" w:hAnsiTheme="majorHAnsi" w:cstheme="majorHAnsi"/>
              </w:rPr>
            </w:pPr>
            <w:r>
              <w:rPr>
                <w:rFonts w:asciiTheme="majorHAnsi" w:hAnsiTheme="majorHAnsi" w:cstheme="majorHAnsi"/>
              </w:rPr>
              <w:t>0.3</w:t>
            </w:r>
          </w:p>
        </w:tc>
        <w:tc>
          <w:tcPr>
            <w:tcW w:w="1417" w:type="dxa"/>
            <w:tcBorders>
              <w:top w:val="single" w:sz="4" w:space="0" w:color="auto"/>
              <w:left w:val="single" w:sz="4" w:space="0" w:color="auto"/>
              <w:bottom w:val="single" w:sz="4" w:space="0" w:color="auto"/>
              <w:right w:val="single" w:sz="4" w:space="0" w:color="auto"/>
            </w:tcBorders>
          </w:tcPr>
          <w:p w14:paraId="1DD4978A" w14:textId="46236690" w:rsidR="00EA6A07" w:rsidRPr="00872089" w:rsidRDefault="00987CA0">
            <w:pPr>
              <w:pStyle w:val="AbsatzTab11Pt1-1"/>
              <w:rPr>
                <w:rFonts w:asciiTheme="majorHAnsi" w:hAnsiTheme="majorHAnsi" w:cstheme="majorHAnsi"/>
              </w:rPr>
            </w:pPr>
            <w:r>
              <w:rPr>
                <w:rFonts w:asciiTheme="majorHAnsi" w:hAnsiTheme="majorHAnsi" w:cstheme="majorHAnsi"/>
              </w:rPr>
              <w:t>20.6.</w:t>
            </w:r>
          </w:p>
        </w:tc>
        <w:tc>
          <w:tcPr>
            <w:tcW w:w="4423" w:type="dxa"/>
            <w:tcBorders>
              <w:top w:val="single" w:sz="4" w:space="0" w:color="auto"/>
              <w:left w:val="single" w:sz="4" w:space="0" w:color="auto"/>
              <w:bottom w:val="single" w:sz="4" w:space="0" w:color="auto"/>
              <w:right w:val="single" w:sz="4" w:space="0" w:color="auto"/>
            </w:tcBorders>
          </w:tcPr>
          <w:p w14:paraId="7FC65DE0" w14:textId="77777777" w:rsidR="00EA6A07" w:rsidRPr="00872089" w:rsidRDefault="00EA6A07">
            <w:pPr>
              <w:pStyle w:val="AbsatzTab11Pt1-1"/>
              <w:rPr>
                <w:rFonts w:asciiTheme="majorHAnsi" w:hAnsiTheme="majorHAnsi" w:cstheme="majorHAnsi"/>
              </w:rPr>
            </w:pPr>
          </w:p>
        </w:tc>
        <w:tc>
          <w:tcPr>
            <w:tcW w:w="2159" w:type="dxa"/>
            <w:tcBorders>
              <w:top w:val="single" w:sz="4" w:space="0" w:color="auto"/>
              <w:left w:val="single" w:sz="4" w:space="0" w:color="auto"/>
              <w:bottom w:val="single" w:sz="4" w:space="0" w:color="auto"/>
              <w:right w:val="single" w:sz="4" w:space="0" w:color="auto"/>
            </w:tcBorders>
          </w:tcPr>
          <w:p w14:paraId="780C44EC" w14:textId="77777777" w:rsidR="00EA6A07" w:rsidRPr="00872089" w:rsidRDefault="00EA6A07">
            <w:pPr>
              <w:pStyle w:val="AbsatzTab11Pt1-1"/>
              <w:rPr>
                <w:rFonts w:asciiTheme="majorHAnsi" w:hAnsiTheme="majorHAnsi" w:cstheme="majorHAnsi"/>
              </w:rPr>
            </w:pPr>
          </w:p>
        </w:tc>
      </w:tr>
      <w:tr w:rsidR="00EA6A07" w:rsidRPr="00872089" w14:paraId="1284913F" w14:textId="77777777">
        <w:tc>
          <w:tcPr>
            <w:tcW w:w="1215" w:type="dxa"/>
            <w:tcBorders>
              <w:top w:val="single" w:sz="4" w:space="0" w:color="auto"/>
              <w:left w:val="single" w:sz="4" w:space="0" w:color="auto"/>
              <w:bottom w:val="single" w:sz="4" w:space="0" w:color="auto"/>
              <w:right w:val="single" w:sz="4" w:space="0" w:color="auto"/>
            </w:tcBorders>
          </w:tcPr>
          <w:p w14:paraId="315B247E" w14:textId="77777777" w:rsidR="00EA6A07" w:rsidRPr="00872089" w:rsidRDefault="00EA6A07">
            <w:pPr>
              <w:pStyle w:val="AbsatzTab11Pt1-1"/>
              <w:rPr>
                <w:rFonts w:asciiTheme="majorHAnsi" w:hAnsiTheme="majorHAnsi" w:cstheme="majorHAnsi"/>
              </w:rPr>
            </w:pPr>
          </w:p>
        </w:tc>
        <w:tc>
          <w:tcPr>
            <w:tcW w:w="1417" w:type="dxa"/>
            <w:tcBorders>
              <w:top w:val="single" w:sz="4" w:space="0" w:color="auto"/>
              <w:left w:val="single" w:sz="4" w:space="0" w:color="auto"/>
              <w:bottom w:val="single" w:sz="4" w:space="0" w:color="auto"/>
              <w:right w:val="single" w:sz="4" w:space="0" w:color="auto"/>
            </w:tcBorders>
          </w:tcPr>
          <w:p w14:paraId="1093C98C" w14:textId="77777777" w:rsidR="00EA6A07" w:rsidRPr="00872089" w:rsidRDefault="00EA6A07">
            <w:pPr>
              <w:pStyle w:val="AbsatzTab11Pt1-1"/>
              <w:rPr>
                <w:rFonts w:asciiTheme="majorHAnsi" w:hAnsiTheme="majorHAnsi" w:cstheme="majorHAnsi"/>
              </w:rPr>
            </w:pPr>
          </w:p>
        </w:tc>
        <w:tc>
          <w:tcPr>
            <w:tcW w:w="4423" w:type="dxa"/>
            <w:tcBorders>
              <w:top w:val="single" w:sz="4" w:space="0" w:color="auto"/>
              <w:left w:val="single" w:sz="4" w:space="0" w:color="auto"/>
              <w:bottom w:val="single" w:sz="4" w:space="0" w:color="auto"/>
              <w:right w:val="single" w:sz="4" w:space="0" w:color="auto"/>
            </w:tcBorders>
          </w:tcPr>
          <w:p w14:paraId="10A7B630" w14:textId="77777777" w:rsidR="00EA6A07" w:rsidRPr="00872089" w:rsidRDefault="00EA6A07">
            <w:pPr>
              <w:pStyle w:val="AbsatzTab11Pt1-1"/>
              <w:rPr>
                <w:rFonts w:asciiTheme="majorHAnsi" w:hAnsiTheme="majorHAnsi" w:cstheme="majorHAnsi"/>
              </w:rPr>
            </w:pPr>
          </w:p>
        </w:tc>
        <w:tc>
          <w:tcPr>
            <w:tcW w:w="2159" w:type="dxa"/>
            <w:tcBorders>
              <w:top w:val="single" w:sz="4" w:space="0" w:color="auto"/>
              <w:left w:val="single" w:sz="4" w:space="0" w:color="auto"/>
              <w:bottom w:val="single" w:sz="4" w:space="0" w:color="auto"/>
              <w:right w:val="single" w:sz="4" w:space="0" w:color="auto"/>
            </w:tcBorders>
          </w:tcPr>
          <w:p w14:paraId="0D04F701" w14:textId="77777777" w:rsidR="00EA6A07" w:rsidRPr="00872089" w:rsidRDefault="00EA6A07">
            <w:pPr>
              <w:pStyle w:val="AbsatzTab11Pt1-1"/>
              <w:rPr>
                <w:rFonts w:asciiTheme="majorHAnsi" w:hAnsiTheme="majorHAnsi" w:cstheme="majorHAnsi"/>
              </w:rPr>
            </w:pPr>
          </w:p>
        </w:tc>
      </w:tr>
    </w:tbl>
    <w:p w14:paraId="02C4D3FD" w14:textId="4B1AB731" w:rsidR="00EA6A07" w:rsidRPr="00872089" w:rsidRDefault="007B3821">
      <w:pPr>
        <w:pStyle w:val="Beschriftung"/>
        <w:rPr>
          <w:rFonts w:asciiTheme="majorHAnsi" w:hAnsiTheme="majorHAnsi" w:cstheme="majorHAnsi"/>
        </w:rPr>
      </w:pPr>
      <w:bookmarkStart w:id="2" w:name="_Toc448251712"/>
      <w:bookmarkStart w:id="3" w:name="_Toc98598209"/>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1</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Änderungskontrolle</w:t>
      </w:r>
      <w:bookmarkEnd w:id="2"/>
      <w:bookmarkEnd w:id="3"/>
    </w:p>
    <w:p w14:paraId="540549EE" w14:textId="77777777" w:rsidR="00EA6A07" w:rsidRPr="00872089" w:rsidRDefault="007B3821">
      <w:pPr>
        <w:pStyle w:val="Inhaltsverzeichnis12"/>
        <w:rPr>
          <w:rFonts w:asciiTheme="majorHAnsi" w:hAnsiTheme="majorHAnsi" w:cstheme="majorHAnsi"/>
        </w:rPr>
      </w:pPr>
      <w:bookmarkStart w:id="4" w:name="_Toc527977149"/>
      <w:bookmarkStart w:id="5" w:name="_Toc527983432"/>
      <w:bookmarkStart w:id="6" w:name="_Toc530490773"/>
      <w:r w:rsidRPr="00872089">
        <w:rPr>
          <w:rFonts w:asciiTheme="majorHAnsi" w:hAnsiTheme="majorHAnsi" w:cstheme="majorHAnsi"/>
        </w:rPr>
        <w:t>Beschreibung</w:t>
      </w:r>
      <w:bookmarkEnd w:id="4"/>
      <w:bookmarkEnd w:id="5"/>
      <w:bookmarkEnd w:id="6"/>
    </w:p>
    <w:p w14:paraId="69F21211" w14:textId="77777777" w:rsidR="00C934A1" w:rsidRPr="00872089" w:rsidRDefault="00C934A1" w:rsidP="00C934A1">
      <w:pPr>
        <w:pStyle w:val="Absatz"/>
        <w:rPr>
          <w:rFonts w:asciiTheme="majorHAnsi" w:hAnsiTheme="majorHAnsi" w:cstheme="majorHAnsi"/>
        </w:rPr>
      </w:pPr>
      <w:r w:rsidRPr="00872089">
        <w:rPr>
          <w:rFonts w:asciiTheme="majorHAnsi" w:hAnsiTheme="majorHAnsi" w:cstheme="majorHAnsi"/>
        </w:rPr>
        <w:t>Das Migrationskonzept beschreibt die technischen und organisatorischen Anforderungen an die Migration und enthält das Konzept der Migrationsverfahren. Das Migrationskonzept belegt die Machbarkeit und zeigt die Migrationsplanung auf. Neben den technischen und organisatorischen Anforderungen sind auch die Anforderungen der Revision sowie des ISDS berücksichtigt.</w:t>
      </w:r>
    </w:p>
    <w:p w14:paraId="06AC0885" w14:textId="77777777" w:rsidR="004E5DA8" w:rsidRPr="00872089" w:rsidRDefault="004E5DA8" w:rsidP="004E5DA8">
      <w:pPr>
        <w:pStyle w:val="Absatz"/>
        <w:rPr>
          <w:rFonts w:asciiTheme="majorHAnsi" w:hAnsiTheme="majorHAnsi" w:cstheme="majorHAnsi"/>
          <w:i/>
          <w:iCs/>
          <w:color w:val="000000" w:themeColor="text1"/>
          <w:sz w:val="14"/>
          <w:szCs w:val="14"/>
        </w:rPr>
      </w:pPr>
      <w:bookmarkStart w:id="7" w:name="_Hlk99731660"/>
      <w:r w:rsidRPr="00872089">
        <w:rPr>
          <w:rFonts w:asciiTheme="majorHAnsi" w:hAnsiTheme="majorHAnsi" w:cstheme="majorHAnsi"/>
          <w:i/>
          <w:iCs/>
          <w:sz w:val="20"/>
          <w:szCs w:val="20"/>
        </w:rPr>
        <w:t>Kursiver Text im Dokument: Hinweise zur Verwendung oder Beispiele - entsprechend anzupassen oder zu löschen.</w:t>
      </w:r>
    </w:p>
    <w:p w14:paraId="10CF90D7" w14:textId="77777777" w:rsidR="00BC1BB4" w:rsidRPr="00872089" w:rsidRDefault="00BC1BB4" w:rsidP="00453A9F">
      <w:pPr>
        <w:pStyle w:val="berschrift1"/>
        <w:pageBreakBefore/>
        <w:ind w:left="431" w:hanging="431"/>
        <w:rPr>
          <w:rFonts w:cstheme="majorHAnsi"/>
        </w:rPr>
      </w:pPr>
      <w:bookmarkStart w:id="8" w:name="_Toc137747366"/>
      <w:bookmarkEnd w:id="7"/>
      <w:r w:rsidRPr="00872089">
        <w:rPr>
          <w:rFonts w:cstheme="majorHAnsi"/>
        </w:rPr>
        <w:lastRenderedPageBreak/>
        <w:t>Phase Konzept</w:t>
      </w:r>
    </w:p>
    <w:p w14:paraId="05F43644" w14:textId="77777777" w:rsidR="00453A9F" w:rsidRPr="00872089" w:rsidRDefault="00453A9F" w:rsidP="00BC1BB4">
      <w:pPr>
        <w:pStyle w:val="berschrift2"/>
        <w:rPr>
          <w:rFonts w:cstheme="majorHAnsi"/>
        </w:rPr>
      </w:pPr>
      <w:r w:rsidRPr="00872089">
        <w:rPr>
          <w:rFonts w:cstheme="majorHAnsi"/>
        </w:rPr>
        <w:t>Ziele der Migration</w:t>
      </w:r>
      <w:bookmarkEnd w:id="8"/>
    </w:p>
    <w:p w14:paraId="04D27DFD" w14:textId="77777777" w:rsidR="009345D7" w:rsidRPr="00872089" w:rsidRDefault="009345D7"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371"/>
        <w:gridCol w:w="1134"/>
      </w:tblGrid>
      <w:tr w:rsidR="009345D7" w:rsidRPr="00872089" w14:paraId="7C21FB96" w14:textId="77777777" w:rsidTr="00CA1E4B">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A37F7A1"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Nr.</w:t>
            </w:r>
          </w:p>
        </w:tc>
        <w:tc>
          <w:tcPr>
            <w:tcW w:w="7371" w:type="dxa"/>
            <w:tcBorders>
              <w:top w:val="single" w:sz="4" w:space="0" w:color="auto"/>
              <w:left w:val="single" w:sz="4" w:space="0" w:color="auto"/>
              <w:bottom w:val="single" w:sz="4" w:space="0" w:color="auto"/>
              <w:right w:val="single" w:sz="4" w:space="0" w:color="auto"/>
            </w:tcBorders>
            <w:shd w:val="clear" w:color="auto" w:fill="D9D9D9"/>
            <w:hideMark/>
          </w:tcPr>
          <w:p w14:paraId="70238F1C"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Ziel</w:t>
            </w:r>
          </w:p>
        </w:tc>
        <w:tc>
          <w:tcPr>
            <w:tcW w:w="1134" w:type="dxa"/>
            <w:shd w:val="clear" w:color="auto" w:fill="D9D9D9"/>
          </w:tcPr>
          <w:p w14:paraId="1F362B25"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Priorität*</w:t>
            </w:r>
          </w:p>
        </w:tc>
      </w:tr>
      <w:tr w:rsidR="009345D7" w:rsidRPr="00872089" w14:paraId="707E0274"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3EBD9ED5"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01</w:t>
            </w:r>
          </w:p>
        </w:tc>
        <w:tc>
          <w:tcPr>
            <w:tcW w:w="7371" w:type="dxa"/>
            <w:tcBorders>
              <w:top w:val="single" w:sz="4" w:space="0" w:color="auto"/>
              <w:left w:val="single" w:sz="4" w:space="0" w:color="auto"/>
              <w:bottom w:val="single" w:sz="4" w:space="0" w:color="auto"/>
              <w:right w:val="single" w:sz="4" w:space="0" w:color="auto"/>
            </w:tcBorders>
            <w:hideMark/>
          </w:tcPr>
          <w:p w14:paraId="0B83163E"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lang w:val="de-DE"/>
              </w:rPr>
              <w:t>Migration unserer aktuellen SQL5-Datenbank zu einer moderneren, effizienteren SQL8-Datenbank</w:t>
            </w:r>
          </w:p>
        </w:tc>
        <w:tc>
          <w:tcPr>
            <w:tcW w:w="1134" w:type="dxa"/>
            <w:tcBorders>
              <w:top w:val="single" w:sz="4" w:space="0" w:color="auto"/>
              <w:left w:val="single" w:sz="4" w:space="0" w:color="auto"/>
              <w:bottom w:val="single" w:sz="4" w:space="0" w:color="auto"/>
              <w:right w:val="single" w:sz="4" w:space="0" w:color="auto"/>
            </w:tcBorders>
          </w:tcPr>
          <w:p w14:paraId="3EF8F93A"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M</w:t>
            </w:r>
          </w:p>
        </w:tc>
      </w:tr>
      <w:tr w:rsidR="009345D7" w:rsidRPr="00872089" w14:paraId="54259577"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2D311AEC"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02</w:t>
            </w:r>
          </w:p>
        </w:tc>
        <w:tc>
          <w:tcPr>
            <w:tcW w:w="7371" w:type="dxa"/>
            <w:tcBorders>
              <w:top w:val="single" w:sz="4" w:space="0" w:color="auto"/>
              <w:left w:val="single" w:sz="4" w:space="0" w:color="auto"/>
              <w:bottom w:val="single" w:sz="4" w:space="0" w:color="auto"/>
              <w:right w:val="single" w:sz="4" w:space="0" w:color="auto"/>
            </w:tcBorders>
            <w:hideMark/>
          </w:tcPr>
          <w:p w14:paraId="4FE29019"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lang w:val="de-DE"/>
              </w:rPr>
              <w:t>Das Projekt folgt dabei dem bewährten HERMES-Projektmanagementmodell, um sicherzustellen, dass alle relevanten Aspekte der Migration geordnet und systematisch angegangen werden</w:t>
            </w:r>
          </w:p>
        </w:tc>
        <w:tc>
          <w:tcPr>
            <w:tcW w:w="1134" w:type="dxa"/>
            <w:tcBorders>
              <w:top w:val="single" w:sz="4" w:space="0" w:color="auto"/>
              <w:left w:val="single" w:sz="4" w:space="0" w:color="auto"/>
              <w:bottom w:val="single" w:sz="4" w:space="0" w:color="auto"/>
              <w:right w:val="single" w:sz="4" w:space="0" w:color="auto"/>
            </w:tcBorders>
          </w:tcPr>
          <w:p w14:paraId="41BEEA0C"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2</w:t>
            </w:r>
          </w:p>
        </w:tc>
      </w:tr>
      <w:tr w:rsidR="009345D7" w:rsidRPr="00872089" w14:paraId="00DCDB41" w14:textId="77777777" w:rsidTr="00FE3459">
        <w:tc>
          <w:tcPr>
            <w:tcW w:w="9072" w:type="dxa"/>
            <w:gridSpan w:val="3"/>
            <w:shd w:val="clear" w:color="auto" w:fill="F0F0F0"/>
          </w:tcPr>
          <w:p w14:paraId="40E3DE88" w14:textId="77777777" w:rsidR="009345D7" w:rsidRPr="00872089" w:rsidRDefault="009345D7" w:rsidP="00BC1BB4">
            <w:pPr>
              <w:pStyle w:val="AbsatzTab10Pt1-1KurFett"/>
              <w:rPr>
                <w:rFonts w:asciiTheme="majorHAnsi" w:hAnsiTheme="majorHAnsi" w:cstheme="majorHAnsi"/>
                <w:i w:val="0"/>
              </w:rPr>
            </w:pPr>
            <w:r w:rsidRPr="00872089">
              <w:rPr>
                <w:rFonts w:asciiTheme="majorHAnsi" w:hAnsiTheme="majorHAnsi" w:cstheme="majorHAnsi"/>
              </w:rPr>
              <w:t>* Priorität: M = Muss / 1 = hoch, 2 = mittel, 3 = tief</w:t>
            </w:r>
          </w:p>
        </w:tc>
      </w:tr>
    </w:tbl>
    <w:p w14:paraId="33D409E8" w14:textId="3564228C" w:rsidR="009345D7" w:rsidRPr="00872089" w:rsidRDefault="009345D7" w:rsidP="00BC1BB4">
      <w:pPr>
        <w:pStyle w:val="Beschriftung"/>
        <w:rPr>
          <w:rFonts w:asciiTheme="majorHAnsi" w:hAnsiTheme="majorHAnsi" w:cstheme="majorHAnsi"/>
        </w:rPr>
      </w:pPr>
      <w:bookmarkStart w:id="9" w:name="_Toc493589853"/>
      <w:bookmarkStart w:id="10" w:name="_Toc528063521"/>
      <w:bookmarkStart w:id="11" w:name="_Toc528160313"/>
      <w:bookmarkStart w:id="12" w:name="_Toc533425633"/>
      <w:bookmarkStart w:id="13" w:name="_Toc18314859"/>
      <w:bookmarkStart w:id="14" w:name="_Toc98598210"/>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2</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Migrationsziele</w:t>
      </w:r>
      <w:bookmarkEnd w:id="9"/>
      <w:bookmarkEnd w:id="10"/>
      <w:bookmarkEnd w:id="11"/>
      <w:bookmarkEnd w:id="12"/>
      <w:bookmarkEnd w:id="13"/>
      <w:bookmarkEnd w:id="14"/>
    </w:p>
    <w:p w14:paraId="688CD316" w14:textId="77777777" w:rsidR="00453A9F" w:rsidRPr="00872089" w:rsidRDefault="00453A9F" w:rsidP="00BC1BB4">
      <w:pPr>
        <w:pStyle w:val="berschrift2"/>
        <w:rPr>
          <w:rFonts w:cstheme="majorHAnsi"/>
        </w:rPr>
      </w:pPr>
      <w:bookmarkStart w:id="15" w:name="_Toc137747367"/>
      <w:r w:rsidRPr="00872089">
        <w:rPr>
          <w:rFonts w:cstheme="majorHAnsi"/>
        </w:rPr>
        <w:t>Anforderungen an die Migration</w:t>
      </w:r>
      <w:bookmarkEnd w:id="15"/>
    </w:p>
    <w:p w14:paraId="7D8AD51B" w14:textId="77777777" w:rsidR="00B24657" w:rsidRPr="00872089" w:rsidRDefault="00B24657"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B24657" w:rsidRPr="00872089" w14:paraId="6B82DDB2"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21E7AB9"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7656E63E"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Anforderung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7ECBCCF5"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B24657" w:rsidRPr="00872089" w14:paraId="13C591B9"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167FD7E6" w14:textId="77777777" w:rsidR="00B24657" w:rsidRPr="00872089" w:rsidRDefault="00B24657"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418A4B20"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Vollständigkeit der Migration</w:t>
            </w:r>
          </w:p>
        </w:tc>
        <w:tc>
          <w:tcPr>
            <w:tcW w:w="5386" w:type="dxa"/>
            <w:tcBorders>
              <w:top w:val="single" w:sz="4" w:space="0" w:color="auto"/>
              <w:left w:val="single" w:sz="4" w:space="0" w:color="auto"/>
              <w:bottom w:val="single" w:sz="4" w:space="0" w:color="auto"/>
              <w:right w:val="single" w:sz="4" w:space="0" w:color="auto"/>
            </w:tcBorders>
          </w:tcPr>
          <w:p w14:paraId="7170E9C8"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Alle Daten, Tabellen, Relationen, Prozeduren und Funktionen der aktuellen SQL5-Datenbank sollen in die SQL8-Umgebung übertragen werden.</w:t>
            </w:r>
            <w:r w:rsidR="00B24657" w:rsidRPr="00872089">
              <w:rPr>
                <w:rFonts w:asciiTheme="majorHAnsi" w:hAnsiTheme="majorHAnsi" w:cstheme="majorHAnsi"/>
              </w:rPr>
              <w:t xml:space="preserve"> </w:t>
            </w:r>
          </w:p>
        </w:tc>
      </w:tr>
      <w:tr w:rsidR="00B24657" w:rsidRPr="00872089" w14:paraId="6231B9BB"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1D74279F"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0C20C832"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rPr>
              <w:t>Datenintegrität</w:t>
            </w:r>
          </w:p>
        </w:tc>
        <w:tc>
          <w:tcPr>
            <w:tcW w:w="5386" w:type="dxa"/>
            <w:tcBorders>
              <w:top w:val="single" w:sz="4" w:space="0" w:color="auto"/>
              <w:left w:val="single" w:sz="4" w:space="0" w:color="auto"/>
              <w:bottom w:val="single" w:sz="4" w:space="0" w:color="auto"/>
              <w:right w:val="single" w:sz="4" w:space="0" w:color="auto"/>
            </w:tcBorders>
          </w:tcPr>
          <w:p w14:paraId="60ACD9F0"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lang w:val="de-DE"/>
              </w:rPr>
              <w:t>Die ursprüngliche Datenstruktur des Quellsystems wird beibehalten</w:t>
            </w:r>
          </w:p>
        </w:tc>
      </w:tr>
    </w:tbl>
    <w:p w14:paraId="28AF2A34" w14:textId="411F57CA" w:rsidR="00B24657" w:rsidRPr="00872089" w:rsidRDefault="00B24657" w:rsidP="00BC1BB4">
      <w:pPr>
        <w:pStyle w:val="Beschriftung"/>
        <w:rPr>
          <w:rFonts w:asciiTheme="majorHAnsi" w:hAnsiTheme="majorHAnsi" w:cstheme="majorHAnsi"/>
        </w:rPr>
      </w:pPr>
      <w:bookmarkStart w:id="16" w:name="_Toc98598211"/>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3</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Anforderungen</w:t>
      </w:r>
      <w:bookmarkEnd w:id="16"/>
    </w:p>
    <w:p w14:paraId="62F2DC9D" w14:textId="77777777" w:rsidR="00B24657" w:rsidRPr="00872089" w:rsidRDefault="00B24657" w:rsidP="00BC1BB4">
      <w:pPr>
        <w:pStyle w:val="berschrift2"/>
        <w:rPr>
          <w:rFonts w:cstheme="majorHAnsi"/>
        </w:rPr>
      </w:pPr>
      <w:bookmarkStart w:id="17" w:name="_Toc493591009"/>
      <w:bookmarkStart w:id="18" w:name="_Toc18314844"/>
      <w:bookmarkStart w:id="19" w:name="_Toc137747368"/>
      <w:r w:rsidRPr="00872089">
        <w:rPr>
          <w:rFonts w:cstheme="majorHAnsi"/>
        </w:rPr>
        <w:t>Migrationsobjekte</w:t>
      </w:r>
      <w:bookmarkEnd w:id="17"/>
      <w:bookmarkEnd w:id="18"/>
      <w:bookmarkEnd w:id="19"/>
    </w:p>
    <w:p w14:paraId="1A065711" w14:textId="77777777" w:rsidR="00B24657" w:rsidRPr="00872089" w:rsidRDefault="00B24657" w:rsidP="00BC1BB4">
      <w:pPr>
        <w:pStyle w:val="Tab-Abstand0"/>
        <w:rPr>
          <w:rFonts w:asciiTheme="majorHAnsi" w:hAnsiTheme="majorHAnsi" w:cstheme="majorHAnsi"/>
        </w:rPr>
      </w:pPr>
      <w:bookmarkStart w:id="20" w:name="_Toc493591010"/>
      <w:bookmarkStart w:id="21" w:name="_Toc1831484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B24657" w:rsidRPr="00872089" w14:paraId="79D9AA24"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046ED76"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3C1089E1"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Migrationsobjekt</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6186578D"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B24657" w:rsidRPr="00872089" w14:paraId="3D468C6F"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2E6112D4" w14:textId="77777777" w:rsidR="00B24657" w:rsidRPr="00872089" w:rsidRDefault="00B24657"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5D1C0A48" w14:textId="77777777" w:rsidR="00B24657"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Userdaten</w:t>
            </w:r>
          </w:p>
        </w:tc>
        <w:tc>
          <w:tcPr>
            <w:tcW w:w="5386" w:type="dxa"/>
            <w:tcBorders>
              <w:top w:val="single" w:sz="4" w:space="0" w:color="auto"/>
              <w:left w:val="single" w:sz="4" w:space="0" w:color="auto"/>
              <w:bottom w:val="single" w:sz="4" w:space="0" w:color="auto"/>
              <w:right w:val="single" w:sz="4" w:space="0" w:color="auto"/>
            </w:tcBorders>
          </w:tcPr>
          <w:p w14:paraId="17C36000"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Folgende Daten sind bei den Usern vorhanden: Namen, Vornamen, Usernamen, Alter, Geburtstag, Abteilung, Adresse, E-Mail, Telefonnummer</w:t>
            </w:r>
          </w:p>
        </w:tc>
      </w:tr>
      <w:tr w:rsidR="006345C4" w:rsidRPr="00872089" w14:paraId="3979B6C4"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56864D26"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794A87F0"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Abteilungsdaten</w:t>
            </w:r>
          </w:p>
        </w:tc>
        <w:tc>
          <w:tcPr>
            <w:tcW w:w="5386" w:type="dxa"/>
            <w:tcBorders>
              <w:top w:val="single" w:sz="4" w:space="0" w:color="auto"/>
              <w:left w:val="single" w:sz="4" w:space="0" w:color="auto"/>
              <w:bottom w:val="single" w:sz="4" w:space="0" w:color="auto"/>
              <w:right w:val="single" w:sz="4" w:space="0" w:color="auto"/>
            </w:tcBorders>
          </w:tcPr>
          <w:p w14:paraId="3B4DF9EC"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Abteilungsname, Abteilungsleiter, Bürostandort, Aktuelles Projekt</w:t>
            </w:r>
          </w:p>
        </w:tc>
      </w:tr>
    </w:tbl>
    <w:p w14:paraId="0D65437D" w14:textId="783EF53C" w:rsidR="00B24657" w:rsidRPr="00872089" w:rsidRDefault="00B24657" w:rsidP="00BC1BB4">
      <w:pPr>
        <w:pStyle w:val="Beschriftung"/>
        <w:rPr>
          <w:rFonts w:asciiTheme="majorHAnsi" w:hAnsiTheme="majorHAnsi" w:cstheme="majorHAnsi"/>
        </w:rPr>
      </w:pPr>
      <w:bookmarkStart w:id="22" w:name="_Toc98598212"/>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4</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Migrationsobjekte</w:t>
      </w:r>
      <w:bookmarkEnd w:id="22"/>
    </w:p>
    <w:p w14:paraId="00DAD46D" w14:textId="77777777" w:rsidR="00B24657" w:rsidRPr="00872089" w:rsidRDefault="00B24657" w:rsidP="00BC1BB4">
      <w:pPr>
        <w:pStyle w:val="berschrift2"/>
        <w:rPr>
          <w:rFonts w:cstheme="majorHAnsi"/>
        </w:rPr>
      </w:pPr>
      <w:bookmarkStart w:id="23" w:name="_Toc137747369"/>
      <w:r w:rsidRPr="00872089">
        <w:rPr>
          <w:rFonts w:cstheme="majorHAnsi"/>
        </w:rPr>
        <w:t>Datenanalyse</w:t>
      </w:r>
      <w:bookmarkEnd w:id="20"/>
      <w:bookmarkEnd w:id="21"/>
      <w:bookmarkEnd w:id="23"/>
    </w:p>
    <w:p w14:paraId="66140E0C" w14:textId="77777777" w:rsidR="006345C4" w:rsidRPr="00872089" w:rsidRDefault="006345C4" w:rsidP="00BC1BB4">
      <w:pPr>
        <w:pStyle w:val="Absatz"/>
        <w:rPr>
          <w:rFonts w:asciiTheme="majorHAnsi" w:hAnsiTheme="majorHAnsi" w:cstheme="majorHAnsi"/>
          <w:i/>
          <w:iCs/>
        </w:rPr>
      </w:pPr>
      <w:r w:rsidRPr="00872089">
        <w:rPr>
          <w:rFonts w:asciiTheme="majorHAnsi" w:hAnsiTheme="majorHAnsi" w:cstheme="majorHAnsi"/>
          <w:i/>
          <w:iCs/>
        </w:rPr>
        <w:t xml:space="preserve">Ein wichtiger Teil sind die User. Bei diesen Usern handelt es sich aber nur um die Angestellten der Bedag Informatik AG. Bei der Usertabelle handelt es sich um eine Mitarbeiterdatenbank, welche die wichtigsten Informationen über die Angestellten enthält. Zwischen der Mitarbeitertabelle und der Abteilungstabelle sind Fremd- und Primärschlüssel vorhanden. Bei dem Export muss geschaut werden, dass diese übernommen werden. </w:t>
      </w:r>
    </w:p>
    <w:p w14:paraId="2A6BC1E5" w14:textId="77777777" w:rsidR="006345C4" w:rsidRPr="00872089" w:rsidRDefault="006345C4" w:rsidP="00BC1BB4">
      <w:pPr>
        <w:spacing w:after="0" w:line="240" w:lineRule="auto"/>
        <w:rPr>
          <w:rFonts w:asciiTheme="majorHAnsi" w:eastAsia="Times New Roman" w:hAnsiTheme="majorHAnsi" w:cstheme="majorHAnsi"/>
          <w:b/>
          <w:color w:val="000000"/>
          <w:kern w:val="28"/>
          <w:sz w:val="36"/>
          <w:szCs w:val="36"/>
          <w:lang w:eastAsia="de-DE"/>
        </w:rPr>
      </w:pPr>
      <w:r w:rsidRPr="00872089">
        <w:rPr>
          <w:rFonts w:asciiTheme="majorHAnsi" w:hAnsiTheme="majorHAnsi" w:cstheme="majorHAnsi"/>
        </w:rPr>
        <w:br w:type="page"/>
      </w:r>
    </w:p>
    <w:p w14:paraId="02FA43D7" w14:textId="77777777" w:rsidR="006345C4" w:rsidRPr="00872089" w:rsidRDefault="00453A9F" w:rsidP="00BC1BB4">
      <w:pPr>
        <w:pStyle w:val="berschrift2"/>
        <w:rPr>
          <w:rFonts w:cstheme="majorHAnsi"/>
        </w:rPr>
      </w:pPr>
      <w:bookmarkStart w:id="24" w:name="_Toc137747370"/>
      <w:r w:rsidRPr="00872089">
        <w:rPr>
          <w:rFonts w:cstheme="majorHAnsi"/>
        </w:rPr>
        <w:lastRenderedPageBreak/>
        <w:t>Migrationsverfahren</w:t>
      </w:r>
      <w:bookmarkEnd w:id="24"/>
    </w:p>
    <w:p w14:paraId="560933D2" w14:textId="77777777" w:rsidR="00FE3459" w:rsidRPr="00872089" w:rsidRDefault="00FE3459" w:rsidP="00BC1BB4">
      <w:pPr>
        <w:pStyle w:val="Absatz"/>
        <w:rPr>
          <w:rStyle w:val="Fett"/>
          <w:rFonts w:asciiTheme="majorHAnsi" w:hAnsiTheme="majorHAnsi" w:cstheme="majorHAnsi"/>
        </w:rPr>
      </w:pPr>
      <w:bookmarkStart w:id="25" w:name="_Toc493591012"/>
      <w:bookmarkStart w:id="26" w:name="_Toc18314847"/>
      <w:r w:rsidRPr="00872089">
        <w:rPr>
          <w:rStyle w:val="Fett"/>
          <w:rFonts w:asciiTheme="majorHAnsi" w:hAnsiTheme="majorHAnsi" w:cstheme="majorHAnsi"/>
        </w:rPr>
        <w:t>Übersicht</w:t>
      </w:r>
      <w:bookmarkEnd w:id="25"/>
      <w:bookmarkEnd w:id="26"/>
    </w:p>
    <w:p w14:paraId="3A15D948" w14:textId="77777777" w:rsidR="00FE3459" w:rsidRPr="00872089" w:rsidRDefault="00FE3459"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2268"/>
        <w:gridCol w:w="2409"/>
      </w:tblGrid>
      <w:tr w:rsidR="006345C4" w:rsidRPr="00872089" w14:paraId="04B3D46F" w14:textId="77777777" w:rsidTr="00BD2C92">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33D6F67" w14:textId="77777777" w:rsidR="006345C4" w:rsidRPr="00872089" w:rsidRDefault="006345C4" w:rsidP="00BC1BB4">
            <w:pPr>
              <w:pStyle w:val="AbsatzTab12PtTitel"/>
              <w:rPr>
                <w:rFonts w:asciiTheme="majorHAnsi" w:hAnsiTheme="majorHAnsi" w:cstheme="majorHAnsi"/>
              </w:rPr>
            </w:pPr>
            <w:bookmarkStart w:id="27" w:name="_Toc493579773"/>
            <w:bookmarkStart w:id="28" w:name="_Toc18314860"/>
            <w:bookmarkStart w:id="29" w:name="_Toc98598213"/>
            <w:r w:rsidRPr="00872089">
              <w:rPr>
                <w:rFonts w:asciiTheme="majorHAnsi" w:hAnsiTheme="majorHAnsi" w:cstheme="majorHAnsi"/>
              </w:rPr>
              <w:t>Migrationsobjekt</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16E7B0DD"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Anforderungen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178DE3C"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Migrationsverfahren</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24F2765F"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Beurteilung der Anforderungsabdeckung</w:t>
            </w:r>
          </w:p>
        </w:tc>
      </w:tr>
      <w:tr w:rsidR="006345C4" w:rsidRPr="00872089" w14:paraId="57DD4659" w14:textId="77777777" w:rsidTr="00BD2C92">
        <w:trPr>
          <w:trHeight w:val="425"/>
        </w:trPr>
        <w:tc>
          <w:tcPr>
            <w:tcW w:w="2268" w:type="dxa"/>
            <w:tcBorders>
              <w:top w:val="single" w:sz="4" w:space="0" w:color="auto"/>
              <w:left w:val="single" w:sz="4" w:space="0" w:color="auto"/>
              <w:bottom w:val="single" w:sz="4" w:space="0" w:color="auto"/>
              <w:right w:val="single" w:sz="4" w:space="0" w:color="auto"/>
            </w:tcBorders>
          </w:tcPr>
          <w:p w14:paraId="01E96977"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Userdaten</w:t>
            </w:r>
          </w:p>
        </w:tc>
        <w:tc>
          <w:tcPr>
            <w:tcW w:w="2127" w:type="dxa"/>
            <w:tcBorders>
              <w:top w:val="single" w:sz="4" w:space="0" w:color="auto"/>
              <w:left w:val="single" w:sz="4" w:space="0" w:color="auto"/>
              <w:bottom w:val="single" w:sz="4" w:space="0" w:color="auto"/>
              <w:right w:val="single" w:sz="4" w:space="0" w:color="auto"/>
            </w:tcBorders>
          </w:tcPr>
          <w:p w14:paraId="727FA41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Data </w:t>
            </w:r>
            <w:proofErr w:type="spellStart"/>
            <w:r w:rsidRPr="00872089">
              <w:rPr>
                <w:rFonts w:asciiTheme="majorHAnsi" w:hAnsiTheme="majorHAnsi" w:cstheme="majorHAnsi"/>
              </w:rPr>
              <w:t>Cleansing</w:t>
            </w:r>
            <w:proofErr w:type="spellEnd"/>
          </w:p>
        </w:tc>
        <w:tc>
          <w:tcPr>
            <w:tcW w:w="2268" w:type="dxa"/>
            <w:tcBorders>
              <w:top w:val="single" w:sz="4" w:space="0" w:color="auto"/>
              <w:left w:val="single" w:sz="4" w:space="0" w:color="auto"/>
              <w:bottom w:val="single" w:sz="4" w:space="0" w:color="auto"/>
              <w:right w:val="single" w:sz="4" w:space="0" w:color="auto"/>
            </w:tcBorders>
          </w:tcPr>
          <w:p w14:paraId="25C7DAFC"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Import via CLI-tool</w:t>
            </w:r>
          </w:p>
        </w:tc>
        <w:tc>
          <w:tcPr>
            <w:tcW w:w="2409" w:type="dxa"/>
            <w:tcBorders>
              <w:top w:val="single" w:sz="4" w:space="0" w:color="auto"/>
              <w:left w:val="single" w:sz="4" w:space="0" w:color="auto"/>
              <w:bottom w:val="single" w:sz="4" w:space="0" w:color="auto"/>
              <w:right w:val="single" w:sz="4" w:space="0" w:color="auto"/>
            </w:tcBorders>
          </w:tcPr>
          <w:p w14:paraId="7F28B60E" w14:textId="77777777" w:rsidR="006345C4" w:rsidRPr="00872089" w:rsidRDefault="006345C4" w:rsidP="00BC1BB4">
            <w:pPr>
              <w:pStyle w:val="AbsatzTab12Pt1-1Kur"/>
              <w:rPr>
                <w:rFonts w:asciiTheme="majorHAnsi" w:hAnsiTheme="majorHAnsi" w:cstheme="majorHAnsi"/>
                <w:lang w:val="en-US"/>
              </w:rPr>
            </w:pPr>
            <w:proofErr w:type="spellStart"/>
            <w:r w:rsidRPr="00872089">
              <w:rPr>
                <w:rFonts w:asciiTheme="majorHAnsi" w:hAnsiTheme="majorHAnsi" w:cstheme="majorHAnsi"/>
                <w:lang w:val="en-US"/>
              </w:rPr>
              <w:t>Erfüllt</w:t>
            </w:r>
            <w:proofErr w:type="spellEnd"/>
          </w:p>
        </w:tc>
      </w:tr>
      <w:tr w:rsidR="006345C4" w:rsidRPr="00872089" w14:paraId="605BE494" w14:textId="77777777" w:rsidTr="00BD2C92">
        <w:trPr>
          <w:trHeight w:val="425"/>
        </w:trPr>
        <w:tc>
          <w:tcPr>
            <w:tcW w:w="2268" w:type="dxa"/>
            <w:tcBorders>
              <w:top w:val="single" w:sz="4" w:space="0" w:color="auto"/>
              <w:left w:val="single" w:sz="4" w:space="0" w:color="auto"/>
              <w:bottom w:val="single" w:sz="4" w:space="0" w:color="auto"/>
              <w:right w:val="single" w:sz="4" w:space="0" w:color="auto"/>
            </w:tcBorders>
          </w:tcPr>
          <w:p w14:paraId="5EE0A98F"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rPr>
              <w:t>Abteilungsdaten</w:t>
            </w:r>
          </w:p>
        </w:tc>
        <w:tc>
          <w:tcPr>
            <w:tcW w:w="2127" w:type="dxa"/>
            <w:tcBorders>
              <w:top w:val="single" w:sz="4" w:space="0" w:color="auto"/>
              <w:left w:val="single" w:sz="4" w:space="0" w:color="auto"/>
              <w:bottom w:val="single" w:sz="4" w:space="0" w:color="auto"/>
              <w:right w:val="single" w:sz="4" w:space="0" w:color="auto"/>
            </w:tcBorders>
          </w:tcPr>
          <w:p w14:paraId="6BD5BBFF"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 xml:space="preserve">Data </w:t>
            </w:r>
            <w:proofErr w:type="spellStart"/>
            <w:r w:rsidRPr="00872089">
              <w:rPr>
                <w:rFonts w:asciiTheme="majorHAnsi" w:hAnsiTheme="majorHAnsi" w:cstheme="majorHAnsi"/>
                <w:lang w:val="en-US"/>
              </w:rPr>
              <w:t>Integirty</w:t>
            </w:r>
            <w:proofErr w:type="spellEnd"/>
          </w:p>
        </w:tc>
        <w:tc>
          <w:tcPr>
            <w:tcW w:w="2268" w:type="dxa"/>
            <w:tcBorders>
              <w:top w:val="single" w:sz="4" w:space="0" w:color="auto"/>
              <w:left w:val="single" w:sz="4" w:space="0" w:color="auto"/>
              <w:bottom w:val="single" w:sz="4" w:space="0" w:color="auto"/>
              <w:right w:val="single" w:sz="4" w:space="0" w:color="auto"/>
            </w:tcBorders>
          </w:tcPr>
          <w:p w14:paraId="019A18CE"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Import über CLI </w:t>
            </w:r>
            <w:proofErr w:type="spellStart"/>
            <w:r w:rsidRPr="00872089">
              <w:rPr>
                <w:rFonts w:asciiTheme="majorHAnsi" w:hAnsiTheme="majorHAnsi" w:cstheme="majorHAnsi"/>
              </w:rPr>
              <w:t>tool</w:t>
            </w:r>
            <w:proofErr w:type="spellEnd"/>
            <w:r w:rsidRPr="00872089">
              <w:rPr>
                <w:rFonts w:asciiTheme="majorHAnsi" w:hAnsiTheme="majorHAnsi" w:cstheme="majorHAnsi"/>
              </w:rPr>
              <w:t xml:space="preserve"> vorgenommen</w:t>
            </w:r>
          </w:p>
        </w:tc>
        <w:tc>
          <w:tcPr>
            <w:tcW w:w="2409" w:type="dxa"/>
            <w:tcBorders>
              <w:top w:val="single" w:sz="4" w:space="0" w:color="auto"/>
              <w:left w:val="single" w:sz="4" w:space="0" w:color="auto"/>
              <w:bottom w:val="single" w:sz="4" w:space="0" w:color="auto"/>
              <w:right w:val="single" w:sz="4" w:space="0" w:color="auto"/>
            </w:tcBorders>
          </w:tcPr>
          <w:p w14:paraId="0FB6515C" w14:textId="77777777" w:rsidR="006345C4" w:rsidRPr="00872089" w:rsidRDefault="006345C4" w:rsidP="00BC1BB4">
            <w:pPr>
              <w:pStyle w:val="AbsatzTab12Pt1-1Kur"/>
              <w:rPr>
                <w:rFonts w:asciiTheme="majorHAnsi" w:hAnsiTheme="majorHAnsi" w:cstheme="majorHAnsi"/>
                <w:lang w:val="en-US"/>
              </w:rPr>
            </w:pPr>
            <w:proofErr w:type="spellStart"/>
            <w:r w:rsidRPr="00872089">
              <w:rPr>
                <w:rFonts w:asciiTheme="majorHAnsi" w:hAnsiTheme="majorHAnsi" w:cstheme="majorHAnsi"/>
                <w:lang w:val="en-US"/>
              </w:rPr>
              <w:t>Erfüllt</w:t>
            </w:r>
            <w:proofErr w:type="spellEnd"/>
          </w:p>
        </w:tc>
      </w:tr>
    </w:tbl>
    <w:p w14:paraId="405CE2E9" w14:textId="290FA3BD" w:rsidR="00FE3459" w:rsidRPr="00872089" w:rsidRDefault="00FE3459" w:rsidP="00BC1BB4">
      <w:pPr>
        <w:pStyle w:val="Beschriftung"/>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5</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Migrationsverfahren Übersicht</w:t>
      </w:r>
      <w:bookmarkEnd w:id="27"/>
      <w:bookmarkEnd w:id="28"/>
      <w:bookmarkEnd w:id="29"/>
    </w:p>
    <w:p w14:paraId="4679DE69" w14:textId="77777777" w:rsidR="00FE3459" w:rsidRPr="00872089" w:rsidRDefault="00FE3459" w:rsidP="00BC1BB4">
      <w:pPr>
        <w:pStyle w:val="Absatz"/>
        <w:rPr>
          <w:rStyle w:val="Fett"/>
          <w:rFonts w:asciiTheme="majorHAnsi" w:hAnsiTheme="majorHAnsi" w:cstheme="majorHAnsi"/>
        </w:rPr>
      </w:pPr>
      <w:bookmarkStart w:id="30" w:name="_Toc493591013"/>
      <w:bookmarkStart w:id="31" w:name="_Toc18314848"/>
      <w:r w:rsidRPr="00872089">
        <w:rPr>
          <w:rStyle w:val="Fett"/>
          <w:rFonts w:asciiTheme="majorHAnsi" w:hAnsiTheme="majorHAnsi" w:cstheme="majorHAnsi"/>
        </w:rPr>
        <w:t>Konzept (pro Verfahren)</w:t>
      </w:r>
      <w:bookmarkEnd w:id="30"/>
      <w:bookmarkEnd w:id="31"/>
    </w:p>
    <w:p w14:paraId="4C562CD9" w14:textId="77777777" w:rsidR="006345C4" w:rsidRPr="00872089" w:rsidRDefault="006345C4" w:rsidP="00BC1BB4">
      <w:pPr>
        <w:pStyle w:val="Absatz"/>
        <w:rPr>
          <w:rStyle w:val="Fett"/>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828"/>
        <w:gridCol w:w="4677"/>
      </w:tblGrid>
      <w:tr w:rsidR="006345C4" w:rsidRPr="00872089" w14:paraId="0773BAE6"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035E58" w14:textId="77777777" w:rsidR="006345C4" w:rsidRPr="00872089" w:rsidRDefault="006345C4" w:rsidP="00BC1BB4">
            <w:pPr>
              <w:pStyle w:val="AbsatzTab12PtTitel"/>
              <w:rPr>
                <w:rFonts w:asciiTheme="majorHAnsi" w:hAnsiTheme="majorHAnsi" w:cstheme="majorHAnsi"/>
              </w:rPr>
            </w:pPr>
            <w:bookmarkStart w:id="32" w:name="_Toc98598214"/>
            <w:r w:rsidRPr="00872089">
              <w:rPr>
                <w:rFonts w:asciiTheme="majorHAnsi" w:hAnsiTheme="majorHAnsi" w:cstheme="majorHAnsi"/>
              </w:rPr>
              <w:t>Nr.</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194723D2"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Migrationsverfahren</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5935FE90"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6345C4" w:rsidRPr="00872089" w14:paraId="5834AA9E"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DD5C232"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828" w:type="dxa"/>
            <w:tcBorders>
              <w:top w:val="single" w:sz="4" w:space="0" w:color="auto"/>
              <w:left w:val="single" w:sz="4" w:space="0" w:color="auto"/>
              <w:bottom w:val="single" w:sz="4" w:space="0" w:color="auto"/>
              <w:right w:val="single" w:sz="4" w:space="0" w:color="auto"/>
            </w:tcBorders>
          </w:tcPr>
          <w:p w14:paraId="0C8804A8" w14:textId="77777777" w:rsidR="006345C4" w:rsidRPr="00872089" w:rsidRDefault="006345C4" w:rsidP="00BC1BB4">
            <w:pPr>
              <w:pStyle w:val="AbsatzTab12Pt1-1Kur"/>
              <w:rPr>
                <w:rFonts w:asciiTheme="majorHAnsi" w:hAnsiTheme="majorHAnsi" w:cstheme="majorHAnsi"/>
                <w:lang w:val="en-US"/>
              </w:rPr>
            </w:pPr>
            <w:proofErr w:type="spellStart"/>
            <w:r w:rsidRPr="00872089">
              <w:rPr>
                <w:rFonts w:asciiTheme="majorHAnsi" w:hAnsiTheme="majorHAnsi" w:cstheme="majorHAnsi"/>
                <w:lang w:val="en-US"/>
              </w:rPr>
              <w:t>Überprüfung</w:t>
            </w:r>
            <w:proofErr w:type="spellEnd"/>
            <w:r w:rsidRPr="00872089">
              <w:rPr>
                <w:rFonts w:asciiTheme="majorHAnsi" w:hAnsiTheme="majorHAnsi" w:cstheme="majorHAnsi"/>
                <w:lang w:val="en-US"/>
              </w:rPr>
              <w:t xml:space="preserve"> der </w:t>
            </w:r>
            <w:proofErr w:type="spellStart"/>
            <w:r w:rsidRPr="00872089">
              <w:rPr>
                <w:rFonts w:asciiTheme="majorHAnsi" w:hAnsiTheme="majorHAnsi" w:cstheme="majorHAnsi"/>
                <w:lang w:val="en-US"/>
              </w:rPr>
              <w:t>Datenbank</w:t>
            </w:r>
            <w:proofErr w:type="spellEnd"/>
          </w:p>
        </w:tc>
        <w:tc>
          <w:tcPr>
            <w:tcW w:w="4677" w:type="dxa"/>
            <w:tcBorders>
              <w:top w:val="single" w:sz="4" w:space="0" w:color="auto"/>
              <w:left w:val="single" w:sz="4" w:space="0" w:color="auto"/>
              <w:bottom w:val="single" w:sz="4" w:space="0" w:color="auto"/>
              <w:right w:val="single" w:sz="4" w:space="0" w:color="auto"/>
            </w:tcBorders>
          </w:tcPr>
          <w:p w14:paraId="59276AAF"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Läuft die alte Datenbank ohne Probleme. Ist alles bereit für den Export?</w:t>
            </w:r>
          </w:p>
        </w:tc>
      </w:tr>
      <w:tr w:rsidR="006345C4" w:rsidRPr="00872089" w14:paraId="716E05A9"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782509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828" w:type="dxa"/>
            <w:tcBorders>
              <w:top w:val="single" w:sz="4" w:space="0" w:color="auto"/>
              <w:left w:val="single" w:sz="4" w:space="0" w:color="auto"/>
              <w:bottom w:val="single" w:sz="4" w:space="0" w:color="auto"/>
              <w:right w:val="single" w:sz="4" w:space="0" w:color="auto"/>
            </w:tcBorders>
          </w:tcPr>
          <w:p w14:paraId="5D5A2E28"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Export der Daten</w:t>
            </w:r>
          </w:p>
        </w:tc>
        <w:tc>
          <w:tcPr>
            <w:tcW w:w="4677" w:type="dxa"/>
            <w:tcBorders>
              <w:top w:val="single" w:sz="4" w:space="0" w:color="auto"/>
              <w:left w:val="single" w:sz="4" w:space="0" w:color="auto"/>
              <w:bottom w:val="single" w:sz="4" w:space="0" w:color="auto"/>
              <w:right w:val="single" w:sz="4" w:space="0" w:color="auto"/>
            </w:tcBorders>
          </w:tcPr>
          <w:p w14:paraId="67A9A00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Wenn alles in </w:t>
            </w:r>
            <w:proofErr w:type="spellStart"/>
            <w:r w:rsidRPr="00872089">
              <w:rPr>
                <w:rFonts w:asciiTheme="majorHAnsi" w:hAnsiTheme="majorHAnsi" w:cstheme="majorHAnsi"/>
              </w:rPr>
              <w:t>Ordung</w:t>
            </w:r>
            <w:proofErr w:type="spellEnd"/>
            <w:r w:rsidRPr="00872089">
              <w:rPr>
                <w:rFonts w:asciiTheme="majorHAnsi" w:hAnsiTheme="majorHAnsi" w:cstheme="majorHAnsi"/>
              </w:rPr>
              <w:t xml:space="preserve"> ist mit der Datenbank, kann eine Import-Datei für die MySQL 8 Umgebung exportiert werden. </w:t>
            </w:r>
          </w:p>
        </w:tc>
      </w:tr>
      <w:tr w:rsidR="006345C4" w:rsidRPr="00872089" w14:paraId="6A009EC3"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24DC16A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03</w:t>
            </w:r>
          </w:p>
        </w:tc>
        <w:tc>
          <w:tcPr>
            <w:tcW w:w="3828" w:type="dxa"/>
            <w:tcBorders>
              <w:top w:val="single" w:sz="4" w:space="0" w:color="auto"/>
              <w:left w:val="single" w:sz="4" w:space="0" w:color="auto"/>
              <w:bottom w:val="single" w:sz="4" w:space="0" w:color="auto"/>
              <w:right w:val="single" w:sz="4" w:space="0" w:color="auto"/>
            </w:tcBorders>
          </w:tcPr>
          <w:p w14:paraId="2A5E2B63" w14:textId="77777777" w:rsidR="006345C4" w:rsidRPr="00872089" w:rsidRDefault="006345C4" w:rsidP="00BC1BB4">
            <w:pPr>
              <w:pStyle w:val="AbsatzTab12Pt1-1Kur"/>
              <w:keepNext/>
              <w:rPr>
                <w:rFonts w:asciiTheme="majorHAnsi" w:hAnsiTheme="majorHAnsi" w:cstheme="majorHAnsi"/>
                <w:lang w:val="en-US"/>
              </w:rPr>
            </w:pPr>
            <w:proofErr w:type="spellStart"/>
            <w:r w:rsidRPr="00872089">
              <w:rPr>
                <w:rFonts w:asciiTheme="majorHAnsi" w:hAnsiTheme="majorHAnsi" w:cstheme="majorHAnsi"/>
                <w:lang w:val="en-US"/>
              </w:rPr>
              <w:t>Vorbereitung</w:t>
            </w:r>
            <w:proofErr w:type="spellEnd"/>
            <w:r w:rsidRPr="00872089">
              <w:rPr>
                <w:rFonts w:asciiTheme="majorHAnsi" w:hAnsiTheme="majorHAnsi" w:cstheme="majorHAnsi"/>
                <w:lang w:val="en-US"/>
              </w:rPr>
              <w:t xml:space="preserve"> des </w:t>
            </w:r>
            <w:proofErr w:type="spellStart"/>
            <w:r w:rsidRPr="00872089">
              <w:rPr>
                <w:rFonts w:asciiTheme="majorHAnsi" w:hAnsiTheme="majorHAnsi" w:cstheme="majorHAnsi"/>
                <w:lang w:val="en-US"/>
              </w:rPr>
              <w:t>Zielsystems</w:t>
            </w:r>
            <w:proofErr w:type="spellEnd"/>
          </w:p>
        </w:tc>
        <w:tc>
          <w:tcPr>
            <w:tcW w:w="4677" w:type="dxa"/>
            <w:tcBorders>
              <w:top w:val="single" w:sz="4" w:space="0" w:color="auto"/>
              <w:left w:val="single" w:sz="4" w:space="0" w:color="auto"/>
              <w:bottom w:val="single" w:sz="4" w:space="0" w:color="auto"/>
              <w:right w:val="single" w:sz="4" w:space="0" w:color="auto"/>
            </w:tcBorders>
          </w:tcPr>
          <w:p w14:paraId="79B32E35"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Alles nötige auf dem neuen System installieren. Sobald alle Abhängigkeiten installiert sind, kann MySQL 8 installiert werden. </w:t>
            </w:r>
          </w:p>
        </w:tc>
      </w:tr>
      <w:tr w:rsidR="006345C4" w:rsidRPr="00872089" w14:paraId="11C7D19F"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4D7944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04</w:t>
            </w:r>
          </w:p>
        </w:tc>
        <w:tc>
          <w:tcPr>
            <w:tcW w:w="3828" w:type="dxa"/>
            <w:tcBorders>
              <w:top w:val="single" w:sz="4" w:space="0" w:color="auto"/>
              <w:left w:val="single" w:sz="4" w:space="0" w:color="auto"/>
              <w:bottom w:val="single" w:sz="4" w:space="0" w:color="auto"/>
              <w:right w:val="single" w:sz="4" w:space="0" w:color="auto"/>
            </w:tcBorders>
          </w:tcPr>
          <w:p w14:paraId="4D5F4D4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Import der Daten</w:t>
            </w:r>
          </w:p>
        </w:tc>
        <w:tc>
          <w:tcPr>
            <w:tcW w:w="4677" w:type="dxa"/>
            <w:tcBorders>
              <w:top w:val="single" w:sz="4" w:space="0" w:color="auto"/>
              <w:left w:val="single" w:sz="4" w:space="0" w:color="auto"/>
              <w:bottom w:val="single" w:sz="4" w:space="0" w:color="auto"/>
              <w:right w:val="single" w:sz="4" w:space="0" w:color="auto"/>
            </w:tcBorders>
          </w:tcPr>
          <w:p w14:paraId="5C24FB4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Es werden die Daten der alten Datenbank in der neuen Umgebung importiert. </w:t>
            </w:r>
          </w:p>
        </w:tc>
      </w:tr>
      <w:tr w:rsidR="006345C4" w:rsidRPr="00872089" w14:paraId="49635962"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9C16E8B"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05</w:t>
            </w:r>
          </w:p>
        </w:tc>
        <w:tc>
          <w:tcPr>
            <w:tcW w:w="3828" w:type="dxa"/>
            <w:tcBorders>
              <w:top w:val="single" w:sz="4" w:space="0" w:color="auto"/>
              <w:left w:val="single" w:sz="4" w:space="0" w:color="auto"/>
              <w:bottom w:val="single" w:sz="4" w:space="0" w:color="auto"/>
              <w:right w:val="single" w:sz="4" w:space="0" w:color="auto"/>
            </w:tcBorders>
          </w:tcPr>
          <w:p w14:paraId="4CBAA3A9"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Loadbalancer konfigurieren</w:t>
            </w:r>
          </w:p>
        </w:tc>
        <w:tc>
          <w:tcPr>
            <w:tcW w:w="4677" w:type="dxa"/>
            <w:tcBorders>
              <w:top w:val="single" w:sz="4" w:space="0" w:color="auto"/>
              <w:left w:val="single" w:sz="4" w:space="0" w:color="auto"/>
              <w:bottom w:val="single" w:sz="4" w:space="0" w:color="auto"/>
              <w:right w:val="single" w:sz="4" w:space="0" w:color="auto"/>
            </w:tcBorders>
          </w:tcPr>
          <w:p w14:paraId="2F256A14"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Die Loadbalancer sollte nun so konfiguriert werden, dass alle Datenbankabfragen auf den neuen MySQL Server weitergeleitet werden. </w:t>
            </w:r>
          </w:p>
        </w:tc>
      </w:tr>
    </w:tbl>
    <w:p w14:paraId="0368CF75" w14:textId="737FA77A" w:rsidR="00EB6E06" w:rsidRPr="00872089" w:rsidRDefault="00EB6E06" w:rsidP="00BC1BB4">
      <w:pPr>
        <w:pStyle w:val="Beschriftung"/>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6</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Migrationsverfahren</w:t>
      </w:r>
      <w:r w:rsidR="00CA1E4B" w:rsidRPr="00872089">
        <w:rPr>
          <w:rFonts w:asciiTheme="majorHAnsi" w:hAnsiTheme="majorHAnsi" w:cstheme="majorHAnsi"/>
        </w:rPr>
        <w:t xml:space="preserve"> Konzept</w:t>
      </w:r>
      <w:bookmarkEnd w:id="32"/>
    </w:p>
    <w:p w14:paraId="66EB8096" w14:textId="77777777" w:rsidR="00453A9F" w:rsidRPr="00872089" w:rsidRDefault="00453A9F" w:rsidP="00BC1BB4">
      <w:pPr>
        <w:pStyle w:val="berschrift2"/>
        <w:rPr>
          <w:rFonts w:cstheme="majorHAnsi"/>
        </w:rPr>
      </w:pPr>
      <w:bookmarkStart w:id="33" w:name="_Toc137747371"/>
      <w:r w:rsidRPr="00872089">
        <w:rPr>
          <w:rFonts w:cstheme="majorHAnsi"/>
        </w:rPr>
        <w:lastRenderedPageBreak/>
        <w:t>Migrationsplan</w:t>
      </w:r>
      <w:bookmarkEnd w:id="33"/>
    </w:p>
    <w:p w14:paraId="73B0E676" w14:textId="77777777" w:rsidR="00CC3B83" w:rsidRPr="00872089" w:rsidRDefault="00CC3B83" w:rsidP="00BC1BB4">
      <w:pPr>
        <w:pStyle w:val="Tab-Abstand0"/>
        <w:keepLines/>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977"/>
        <w:gridCol w:w="4677"/>
      </w:tblGrid>
      <w:tr w:rsidR="006345C4" w:rsidRPr="00872089" w14:paraId="2A4B7264" w14:textId="77777777" w:rsidTr="00CA1E4B">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63341"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Datum</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B691E28"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Migrationsschritt</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5AB69A54"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Beschreibung</w:t>
            </w:r>
          </w:p>
        </w:tc>
      </w:tr>
      <w:tr w:rsidR="006345C4" w:rsidRPr="00872089" w14:paraId="07C640F6"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hideMark/>
          </w:tcPr>
          <w:p w14:paraId="2B70330E"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12.02.2022</w:t>
            </w:r>
          </w:p>
        </w:tc>
        <w:tc>
          <w:tcPr>
            <w:tcW w:w="2977" w:type="dxa"/>
            <w:tcBorders>
              <w:top w:val="single" w:sz="4" w:space="0" w:color="auto"/>
              <w:left w:val="single" w:sz="4" w:space="0" w:color="auto"/>
              <w:bottom w:val="single" w:sz="4" w:space="0" w:color="auto"/>
              <w:right w:val="single" w:sz="4" w:space="0" w:color="auto"/>
            </w:tcBorders>
          </w:tcPr>
          <w:p w14:paraId="0A6379EE"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MySQL 5 &amp; 8 Docs lesen</w:t>
            </w:r>
          </w:p>
        </w:tc>
        <w:tc>
          <w:tcPr>
            <w:tcW w:w="4677" w:type="dxa"/>
            <w:tcBorders>
              <w:top w:val="single" w:sz="4" w:space="0" w:color="auto"/>
              <w:left w:val="single" w:sz="4" w:space="0" w:color="auto"/>
              <w:bottom w:val="single" w:sz="4" w:space="0" w:color="auto"/>
              <w:right w:val="single" w:sz="4" w:space="0" w:color="auto"/>
            </w:tcBorders>
            <w:hideMark/>
          </w:tcPr>
          <w:p w14:paraId="25494AC5"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Mit Hilfe der SQL-Dokus können wir uns das nötige Wissen aneignen um eine erfolgreiche Datenbankmigration durch zu führen. Auch kennen wir danach die grössten Veränderungen und wissen somit auch auf was bei der Datenbankmigration geachtet werden sollte.</w:t>
            </w:r>
          </w:p>
        </w:tc>
      </w:tr>
      <w:tr w:rsidR="006345C4" w:rsidRPr="00872089" w14:paraId="36BB8064"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BB6C53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13.02.2022</w:t>
            </w:r>
          </w:p>
        </w:tc>
        <w:tc>
          <w:tcPr>
            <w:tcW w:w="2977" w:type="dxa"/>
            <w:tcBorders>
              <w:top w:val="single" w:sz="4" w:space="0" w:color="auto"/>
              <w:left w:val="single" w:sz="4" w:space="0" w:color="auto"/>
              <w:bottom w:val="single" w:sz="4" w:space="0" w:color="auto"/>
              <w:right w:val="single" w:sz="4" w:space="0" w:color="auto"/>
            </w:tcBorders>
          </w:tcPr>
          <w:p w14:paraId="0DB9343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Überprüfung der Importdateien</w:t>
            </w:r>
          </w:p>
        </w:tc>
        <w:tc>
          <w:tcPr>
            <w:tcW w:w="4677" w:type="dxa"/>
            <w:tcBorders>
              <w:top w:val="single" w:sz="4" w:space="0" w:color="auto"/>
              <w:left w:val="single" w:sz="4" w:space="0" w:color="auto"/>
              <w:bottom w:val="single" w:sz="4" w:space="0" w:color="auto"/>
              <w:right w:val="single" w:sz="4" w:space="0" w:color="auto"/>
            </w:tcBorders>
          </w:tcPr>
          <w:p w14:paraId="1513E16B"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Da wir die Importdateien nicht kennen, müssen wir diese zuerst etwas genauer anschauen. Den eventuell wurde beim Erstellen der Importdatei vergessen die Fremd- und </w:t>
            </w:r>
            <w:proofErr w:type="spellStart"/>
            <w:r w:rsidRPr="00872089">
              <w:rPr>
                <w:rFonts w:asciiTheme="majorHAnsi" w:hAnsiTheme="majorHAnsi" w:cstheme="majorHAnsi"/>
              </w:rPr>
              <w:t>Primärschlussel</w:t>
            </w:r>
            <w:proofErr w:type="spellEnd"/>
            <w:r w:rsidRPr="00872089">
              <w:rPr>
                <w:rFonts w:asciiTheme="majorHAnsi" w:hAnsiTheme="majorHAnsi" w:cstheme="majorHAnsi"/>
              </w:rPr>
              <w:t xml:space="preserve"> mit zu exportieren.</w:t>
            </w:r>
          </w:p>
        </w:tc>
      </w:tr>
      <w:tr w:rsidR="006345C4" w:rsidRPr="00872089" w14:paraId="5BE44431"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23950D9"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7BDF6A79"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Installation MySQL 8 Systems</w:t>
            </w:r>
          </w:p>
        </w:tc>
        <w:tc>
          <w:tcPr>
            <w:tcW w:w="4677" w:type="dxa"/>
            <w:tcBorders>
              <w:top w:val="single" w:sz="4" w:space="0" w:color="auto"/>
              <w:left w:val="single" w:sz="4" w:space="0" w:color="auto"/>
              <w:bottom w:val="single" w:sz="4" w:space="0" w:color="auto"/>
              <w:right w:val="single" w:sz="4" w:space="0" w:color="auto"/>
            </w:tcBorders>
          </w:tcPr>
          <w:p w14:paraId="45049566"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Es sollten alle Abhängigkeiten auf dem neuen System installiert werden. Was alles installiert werden muss, wird den Docs entnommen. Sobald dies erledigt, wurde kann MySQL 8 nun installiert werden. </w:t>
            </w:r>
          </w:p>
        </w:tc>
      </w:tr>
      <w:tr w:rsidR="006345C4" w:rsidRPr="00872089" w14:paraId="7EA43D21"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F18F958"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5C22943C"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Datenimport vornehmen</w:t>
            </w:r>
          </w:p>
        </w:tc>
        <w:tc>
          <w:tcPr>
            <w:tcW w:w="4677" w:type="dxa"/>
            <w:tcBorders>
              <w:top w:val="single" w:sz="4" w:space="0" w:color="auto"/>
              <w:left w:val="single" w:sz="4" w:space="0" w:color="auto"/>
              <w:bottom w:val="single" w:sz="4" w:space="0" w:color="auto"/>
              <w:right w:val="single" w:sz="4" w:space="0" w:color="auto"/>
            </w:tcBorders>
          </w:tcPr>
          <w:p w14:paraId="359DB7E3"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Die Importdatei kann nun via CLI-Tool für MySQL importiert werden. </w:t>
            </w:r>
          </w:p>
        </w:tc>
      </w:tr>
      <w:tr w:rsidR="006345C4" w:rsidRPr="00872089" w14:paraId="6582FA49"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7DCA07A2"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4A93BA60"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Datenintegrität überprüfen</w:t>
            </w:r>
          </w:p>
        </w:tc>
        <w:tc>
          <w:tcPr>
            <w:tcW w:w="4677" w:type="dxa"/>
            <w:tcBorders>
              <w:top w:val="single" w:sz="4" w:space="0" w:color="auto"/>
              <w:left w:val="single" w:sz="4" w:space="0" w:color="auto"/>
              <w:bottom w:val="single" w:sz="4" w:space="0" w:color="auto"/>
              <w:right w:val="single" w:sz="4" w:space="0" w:color="auto"/>
            </w:tcBorders>
          </w:tcPr>
          <w:p w14:paraId="2061DDB4"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Mittels SQL-Statements wird jede Tabelle mindestens einmal aufgerufen. </w:t>
            </w:r>
          </w:p>
        </w:tc>
      </w:tr>
      <w:tr w:rsidR="006345C4" w:rsidRPr="00872089" w14:paraId="32FCFDB6"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6CC8AFB0"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Datum</w:t>
            </w:r>
          </w:p>
        </w:tc>
        <w:tc>
          <w:tcPr>
            <w:tcW w:w="2977" w:type="dxa"/>
            <w:tcBorders>
              <w:top w:val="single" w:sz="4" w:space="0" w:color="auto"/>
              <w:left w:val="single" w:sz="4" w:space="0" w:color="auto"/>
              <w:bottom w:val="single" w:sz="4" w:space="0" w:color="auto"/>
              <w:right w:val="single" w:sz="4" w:space="0" w:color="auto"/>
            </w:tcBorders>
          </w:tcPr>
          <w:p w14:paraId="6A08E5B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Migrationsschritt</w:t>
            </w:r>
          </w:p>
        </w:tc>
        <w:tc>
          <w:tcPr>
            <w:tcW w:w="4677" w:type="dxa"/>
            <w:tcBorders>
              <w:top w:val="single" w:sz="4" w:space="0" w:color="auto"/>
              <w:left w:val="single" w:sz="4" w:space="0" w:color="auto"/>
              <w:bottom w:val="single" w:sz="4" w:space="0" w:color="auto"/>
              <w:right w:val="single" w:sz="4" w:space="0" w:color="auto"/>
            </w:tcBorders>
          </w:tcPr>
          <w:p w14:paraId="7261F4E6"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Beschreibung</w:t>
            </w:r>
          </w:p>
        </w:tc>
      </w:tr>
    </w:tbl>
    <w:p w14:paraId="2E9E0729" w14:textId="1B51B5F5" w:rsidR="00CC3B83" w:rsidRPr="00872089" w:rsidRDefault="00CC3B83" w:rsidP="00BC1BB4">
      <w:pPr>
        <w:pStyle w:val="Beschriftung"/>
        <w:rPr>
          <w:rFonts w:asciiTheme="majorHAnsi" w:hAnsiTheme="majorHAnsi" w:cstheme="majorHAnsi"/>
        </w:rPr>
      </w:pPr>
      <w:bookmarkStart w:id="34" w:name="_Toc54767979"/>
      <w:bookmarkStart w:id="35" w:name="_Toc98598215"/>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7</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r>
      <w:bookmarkEnd w:id="34"/>
      <w:r w:rsidR="00E060B5" w:rsidRPr="00872089">
        <w:rPr>
          <w:rFonts w:asciiTheme="majorHAnsi" w:hAnsiTheme="majorHAnsi" w:cstheme="majorHAnsi"/>
        </w:rPr>
        <w:t>Migrationsplan</w:t>
      </w:r>
      <w:bookmarkEnd w:id="35"/>
    </w:p>
    <w:p w14:paraId="7F8573C7" w14:textId="77777777" w:rsidR="00453A9F" w:rsidRPr="00872089" w:rsidRDefault="00453A9F" w:rsidP="00BC1BB4">
      <w:pPr>
        <w:pStyle w:val="berschrift2"/>
        <w:rPr>
          <w:rFonts w:cstheme="majorHAnsi"/>
        </w:rPr>
      </w:pPr>
      <w:bookmarkStart w:id="36" w:name="_Toc137747372"/>
      <w:r w:rsidRPr="00872089">
        <w:rPr>
          <w:rFonts w:cstheme="majorHAnsi"/>
        </w:rPr>
        <w:t>Machbarkeit</w:t>
      </w:r>
      <w:bookmarkEnd w:id="36"/>
    </w:p>
    <w:p w14:paraId="3DB788DD" w14:textId="77777777" w:rsidR="00FE3459" w:rsidRPr="00872089" w:rsidRDefault="00FE3459" w:rsidP="00BC1BB4">
      <w:pPr>
        <w:pStyle w:val="Absatz"/>
        <w:rPr>
          <w:rStyle w:val="Fett"/>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3827"/>
        <w:gridCol w:w="1559"/>
      </w:tblGrid>
      <w:tr w:rsidR="006345C4" w:rsidRPr="00872089" w14:paraId="265325B8"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50A4B98"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3702E0BC"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Migrationsrisiken</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04744FF6"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Lösungsmöglichkeit</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D2C44AA"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Restrisiko</w:t>
            </w:r>
          </w:p>
        </w:tc>
      </w:tr>
      <w:tr w:rsidR="006345C4" w:rsidRPr="00872089" w14:paraId="0C024190"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5EDAD657"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0C5DA0EC" w14:textId="77777777" w:rsidR="006345C4" w:rsidRPr="00872089" w:rsidRDefault="006345C4" w:rsidP="00BC1BB4">
            <w:pPr>
              <w:pStyle w:val="AbsatzTab12Pt1-1Kur"/>
              <w:rPr>
                <w:rFonts w:asciiTheme="majorHAnsi" w:hAnsiTheme="majorHAnsi" w:cstheme="majorHAnsi"/>
                <w:lang w:val="de-DE"/>
              </w:rPr>
            </w:pPr>
            <w:r w:rsidRPr="00872089">
              <w:rPr>
                <w:rFonts w:asciiTheme="majorHAnsi" w:hAnsiTheme="majorHAnsi" w:cstheme="majorHAnsi"/>
              </w:rPr>
              <w:t>Es existieren Fehler im bestehenden System.</w:t>
            </w:r>
          </w:p>
        </w:tc>
        <w:tc>
          <w:tcPr>
            <w:tcW w:w="3827" w:type="dxa"/>
            <w:tcBorders>
              <w:top w:val="single" w:sz="4" w:space="0" w:color="auto"/>
              <w:left w:val="single" w:sz="4" w:space="0" w:color="auto"/>
              <w:bottom w:val="single" w:sz="4" w:space="0" w:color="auto"/>
              <w:right w:val="single" w:sz="4" w:space="0" w:color="auto"/>
            </w:tcBorders>
          </w:tcPr>
          <w:p w14:paraId="7EF344F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Fehlerbeseitigung durch automatische oder manuelle Bereinigung im bestehenden System.</w:t>
            </w:r>
          </w:p>
        </w:tc>
        <w:tc>
          <w:tcPr>
            <w:tcW w:w="1559" w:type="dxa"/>
            <w:tcBorders>
              <w:top w:val="single" w:sz="4" w:space="0" w:color="auto"/>
              <w:left w:val="single" w:sz="4" w:space="0" w:color="auto"/>
              <w:bottom w:val="single" w:sz="4" w:space="0" w:color="auto"/>
              <w:right w:val="single" w:sz="4" w:space="0" w:color="auto"/>
            </w:tcBorders>
          </w:tcPr>
          <w:p w14:paraId="55AA9425"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r w:rsidR="006345C4" w:rsidRPr="00872089" w14:paraId="0A09BA5A"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4D99D6E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21D722FB"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MySQL 8 System fällt während der Migration aus.</w:t>
            </w:r>
          </w:p>
        </w:tc>
        <w:tc>
          <w:tcPr>
            <w:tcW w:w="3827" w:type="dxa"/>
            <w:tcBorders>
              <w:top w:val="single" w:sz="4" w:space="0" w:color="auto"/>
              <w:left w:val="single" w:sz="4" w:space="0" w:color="auto"/>
              <w:bottom w:val="single" w:sz="4" w:space="0" w:color="auto"/>
              <w:right w:val="single" w:sz="4" w:space="0" w:color="auto"/>
            </w:tcBorders>
          </w:tcPr>
          <w:p w14:paraId="5565CBB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Mittels Blue Green </w:t>
            </w:r>
            <w:proofErr w:type="spellStart"/>
            <w:r w:rsidRPr="00872089">
              <w:rPr>
                <w:rFonts w:asciiTheme="majorHAnsi" w:hAnsiTheme="majorHAnsi" w:cstheme="majorHAnsi"/>
              </w:rPr>
              <w:t>Deployment</w:t>
            </w:r>
            <w:proofErr w:type="spellEnd"/>
            <w:r w:rsidRPr="00872089">
              <w:rPr>
                <w:rFonts w:asciiTheme="majorHAnsi" w:hAnsiTheme="majorHAnsi" w:cstheme="majorHAnsi"/>
              </w:rPr>
              <w:t xml:space="preserve"> bleibt die MySQL 5 so lange online, bis die MySQL 8 Instanz vollständig funktionsfähig ist</w:t>
            </w:r>
          </w:p>
        </w:tc>
        <w:tc>
          <w:tcPr>
            <w:tcW w:w="1559" w:type="dxa"/>
            <w:tcBorders>
              <w:top w:val="single" w:sz="4" w:space="0" w:color="auto"/>
              <w:left w:val="single" w:sz="4" w:space="0" w:color="auto"/>
              <w:bottom w:val="single" w:sz="4" w:space="0" w:color="auto"/>
              <w:right w:val="single" w:sz="4" w:space="0" w:color="auto"/>
            </w:tcBorders>
          </w:tcPr>
          <w:p w14:paraId="3D448E09"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r w:rsidR="006345C4" w:rsidRPr="00872089" w14:paraId="6E72375B"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23EC252"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03</w:t>
            </w:r>
          </w:p>
        </w:tc>
        <w:tc>
          <w:tcPr>
            <w:tcW w:w="3119" w:type="dxa"/>
            <w:tcBorders>
              <w:top w:val="single" w:sz="4" w:space="0" w:color="auto"/>
              <w:left w:val="single" w:sz="4" w:space="0" w:color="auto"/>
              <w:bottom w:val="single" w:sz="4" w:space="0" w:color="auto"/>
              <w:right w:val="single" w:sz="4" w:space="0" w:color="auto"/>
            </w:tcBorders>
          </w:tcPr>
          <w:p w14:paraId="2CB1A366"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Korrupte Datenbank nach der Migration</w:t>
            </w:r>
          </w:p>
        </w:tc>
        <w:tc>
          <w:tcPr>
            <w:tcW w:w="3827" w:type="dxa"/>
            <w:tcBorders>
              <w:top w:val="single" w:sz="4" w:space="0" w:color="auto"/>
              <w:left w:val="single" w:sz="4" w:space="0" w:color="auto"/>
              <w:bottom w:val="single" w:sz="4" w:space="0" w:color="auto"/>
              <w:right w:val="single" w:sz="4" w:space="0" w:color="auto"/>
            </w:tcBorders>
          </w:tcPr>
          <w:p w14:paraId="35D6513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Freeze der Datenbank und </w:t>
            </w:r>
            <w:proofErr w:type="spellStart"/>
            <w:r w:rsidRPr="00872089">
              <w:rPr>
                <w:rFonts w:asciiTheme="majorHAnsi" w:hAnsiTheme="majorHAnsi" w:cstheme="majorHAnsi"/>
              </w:rPr>
              <w:t>erstellen</w:t>
            </w:r>
            <w:proofErr w:type="spellEnd"/>
            <w:r w:rsidRPr="00872089">
              <w:rPr>
                <w:rFonts w:asciiTheme="majorHAnsi" w:hAnsiTheme="majorHAnsi" w:cstheme="majorHAnsi"/>
              </w:rPr>
              <w:t xml:space="preserve"> eines lokalen Backups. (</w:t>
            </w:r>
            <w:proofErr w:type="spellStart"/>
            <w:r w:rsidRPr="00872089">
              <w:rPr>
                <w:rFonts w:asciiTheme="majorHAnsi" w:hAnsiTheme="majorHAnsi" w:cstheme="majorHAnsi"/>
              </w:rPr>
              <w:t>fallback</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szenario</w:t>
            </w:r>
            <w:proofErr w:type="spellEnd"/>
            <w:r w:rsidRPr="00872089">
              <w:rPr>
                <w:rFonts w:asciiTheme="majorHAnsi" w:hAnsiTheme="majorHAnsi" w:cstheme="majorHAnsi"/>
              </w:rPr>
              <w:t>)</w:t>
            </w:r>
          </w:p>
        </w:tc>
        <w:tc>
          <w:tcPr>
            <w:tcW w:w="1559" w:type="dxa"/>
            <w:tcBorders>
              <w:top w:val="single" w:sz="4" w:space="0" w:color="auto"/>
              <w:left w:val="single" w:sz="4" w:space="0" w:color="auto"/>
              <w:bottom w:val="single" w:sz="4" w:space="0" w:color="auto"/>
              <w:right w:val="single" w:sz="4" w:space="0" w:color="auto"/>
            </w:tcBorders>
          </w:tcPr>
          <w:p w14:paraId="79F606D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bl>
    <w:p w14:paraId="2EC28DA1" w14:textId="77777777" w:rsidR="00FE3459" w:rsidRPr="00872089" w:rsidRDefault="00FE3459" w:rsidP="00BC1BB4">
      <w:pPr>
        <w:pStyle w:val="Absatz"/>
        <w:rPr>
          <w:rFonts w:asciiTheme="majorHAnsi" w:hAnsiTheme="majorHAnsi" w:cstheme="majorHAnsi"/>
          <w:i/>
          <w:iCs/>
        </w:rPr>
      </w:pPr>
    </w:p>
    <w:p w14:paraId="78C01ECB" w14:textId="77777777" w:rsidR="00453A9F" w:rsidRPr="00872089" w:rsidRDefault="00453A9F" w:rsidP="00BC1BB4">
      <w:pPr>
        <w:pStyle w:val="berschrift2"/>
        <w:rPr>
          <w:rFonts w:cstheme="majorHAnsi"/>
        </w:rPr>
      </w:pPr>
      <w:bookmarkStart w:id="37" w:name="_Toc137747373"/>
      <w:r w:rsidRPr="00872089">
        <w:rPr>
          <w:rFonts w:cstheme="majorHAnsi"/>
        </w:rPr>
        <w:t>Archivierung und Ausserbetriebssetzung Altsystem</w:t>
      </w:r>
      <w:bookmarkEnd w:id="37"/>
    </w:p>
    <w:p w14:paraId="7D6A529F" w14:textId="45A07CB6" w:rsidR="006345C4" w:rsidRPr="00872089" w:rsidRDefault="006345C4" w:rsidP="00BC1BB4">
      <w:pPr>
        <w:pStyle w:val="Absatz"/>
        <w:rPr>
          <w:rFonts w:asciiTheme="majorHAnsi" w:hAnsiTheme="majorHAnsi" w:cstheme="majorHAnsi"/>
          <w:i/>
          <w:iCs/>
        </w:rPr>
      </w:pPr>
      <w:bookmarkStart w:id="38" w:name="_Toc493591019"/>
      <w:bookmarkStart w:id="39" w:name="_Toc536544280"/>
      <w:r w:rsidRPr="00872089">
        <w:rPr>
          <w:rFonts w:asciiTheme="majorHAnsi" w:hAnsiTheme="majorHAnsi" w:cstheme="majorHAnsi"/>
          <w:i/>
          <w:iCs/>
        </w:rPr>
        <w:t xml:space="preserve">Da wir ein Blue Green </w:t>
      </w:r>
      <w:proofErr w:type="spellStart"/>
      <w:r w:rsidRPr="00872089">
        <w:rPr>
          <w:rFonts w:asciiTheme="majorHAnsi" w:hAnsiTheme="majorHAnsi" w:cstheme="majorHAnsi"/>
          <w:i/>
          <w:iCs/>
        </w:rPr>
        <w:t>Deployment</w:t>
      </w:r>
      <w:proofErr w:type="spellEnd"/>
      <w:r w:rsidRPr="00872089">
        <w:rPr>
          <w:rFonts w:asciiTheme="majorHAnsi" w:hAnsiTheme="majorHAnsi" w:cstheme="majorHAnsi"/>
          <w:i/>
          <w:iCs/>
        </w:rPr>
        <w:t xml:space="preserve"> anwenden, werden die Daten vorerst noch auf dem alten System vorhanden sein. Da es sich um Userdaten handelt und diese bis zu 10 Jahren verfügbar sein sollten, werden wir nach der erfolgreichen Migration ein Backup aller Daten auf Festplatten speichern. Die Festplatten werden an einem Ort gelagert, wo nur ausgewählte Mitarbeiter zutritt, haben. So wird sichergestellt, dass man in einigen Jahren noch </w:t>
      </w:r>
      <w:r w:rsidR="00692840" w:rsidRPr="00872089">
        <w:rPr>
          <w:rFonts w:asciiTheme="majorHAnsi" w:hAnsiTheme="majorHAnsi" w:cstheme="majorHAnsi"/>
          <w:i/>
          <w:iCs/>
        </w:rPr>
        <w:t>Zugriff</w:t>
      </w:r>
      <w:r w:rsidRPr="00872089">
        <w:rPr>
          <w:rFonts w:asciiTheme="majorHAnsi" w:hAnsiTheme="majorHAnsi" w:cstheme="majorHAnsi"/>
          <w:i/>
          <w:iCs/>
        </w:rPr>
        <w:t xml:space="preserve"> auf unverfälschte Daten hat. </w:t>
      </w:r>
    </w:p>
    <w:p w14:paraId="72F087C8" w14:textId="77777777" w:rsidR="006345C4" w:rsidRPr="00872089" w:rsidRDefault="006345C4" w:rsidP="00BC1BB4">
      <w:pPr>
        <w:pStyle w:val="Absatz"/>
        <w:rPr>
          <w:rFonts w:asciiTheme="majorHAnsi" w:hAnsiTheme="majorHAnsi" w:cstheme="majorHAnsi"/>
          <w:i/>
          <w:iCs/>
        </w:rPr>
      </w:pPr>
      <w:r w:rsidRPr="00872089">
        <w:rPr>
          <w:rFonts w:asciiTheme="majorHAnsi" w:hAnsiTheme="majorHAnsi" w:cstheme="majorHAnsi"/>
          <w:i/>
          <w:iCs/>
        </w:rPr>
        <w:lastRenderedPageBreak/>
        <w:t xml:space="preserve">Sobald die Daten nicht mehr zur Verfügung stehen müssen, werden die Festplatten geschreddert, da sie wichtige Personendaten enthalten. </w:t>
      </w:r>
    </w:p>
    <w:p w14:paraId="109604C3" w14:textId="77777777" w:rsidR="006345C4" w:rsidRPr="00872089" w:rsidRDefault="006345C4" w:rsidP="00BC1BB4">
      <w:pPr>
        <w:pStyle w:val="Absatz"/>
        <w:rPr>
          <w:rFonts w:asciiTheme="majorHAnsi" w:hAnsiTheme="majorHAnsi" w:cstheme="majorHAnsi"/>
          <w:i/>
          <w:iCs/>
        </w:rPr>
      </w:pPr>
    </w:p>
    <w:p w14:paraId="66415F1D" w14:textId="77777777" w:rsidR="006345C4" w:rsidRPr="00872089" w:rsidRDefault="006345C4" w:rsidP="00BC1BB4">
      <w:pPr>
        <w:rPr>
          <w:rFonts w:asciiTheme="majorHAnsi" w:hAnsiTheme="majorHAnsi" w:cstheme="majorHAnsi"/>
          <w:lang w:val="de-DE"/>
        </w:rPr>
      </w:pPr>
    </w:p>
    <w:p w14:paraId="74EAD72A" w14:textId="77777777" w:rsidR="00453A9F" w:rsidRPr="00872089" w:rsidRDefault="00453A9F" w:rsidP="00BC1BB4">
      <w:pPr>
        <w:pStyle w:val="berschrift2"/>
        <w:rPr>
          <w:rFonts w:cstheme="majorHAnsi"/>
        </w:rPr>
      </w:pPr>
      <w:bookmarkStart w:id="40" w:name="_Toc137747374"/>
      <w:r w:rsidRPr="00872089">
        <w:rPr>
          <w:rFonts w:cstheme="majorHAnsi"/>
        </w:rPr>
        <w:t>Anforderungsabdeckung</w:t>
      </w:r>
      <w:bookmarkEnd w:id="38"/>
      <w:bookmarkEnd w:id="39"/>
      <w:bookmarkEnd w:id="40"/>
    </w:p>
    <w:p w14:paraId="704D5B38" w14:textId="77777777" w:rsidR="00BC1BB4" w:rsidRPr="00872089" w:rsidRDefault="00BC1BB4" w:rsidP="00BC1BB4">
      <w:pPr>
        <w:pStyle w:val="berschrift1"/>
        <w:rPr>
          <w:rFonts w:cstheme="majorHAnsi"/>
        </w:rPr>
      </w:pPr>
      <w:r w:rsidRPr="00872089">
        <w:rPr>
          <w:rFonts w:cstheme="majorHAnsi"/>
        </w:rPr>
        <w:t>Phase Realisierung</w:t>
      </w:r>
    </w:p>
    <w:p w14:paraId="62B16203" w14:textId="77777777" w:rsidR="00227AB9" w:rsidRPr="00872089" w:rsidRDefault="00227AB9" w:rsidP="00227AB9">
      <w:pPr>
        <w:pStyle w:val="berschrift2"/>
        <w:rPr>
          <w:rFonts w:cstheme="majorHAnsi"/>
        </w:rPr>
      </w:pPr>
      <w:r w:rsidRPr="00872089">
        <w:rPr>
          <w:rFonts w:cstheme="majorHAnsi"/>
        </w:rPr>
        <w:t>Migrationsplan</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3828"/>
        <w:gridCol w:w="2551"/>
      </w:tblGrid>
      <w:tr w:rsidR="00227AB9" w:rsidRPr="00872089" w14:paraId="7AD14CBE" w14:textId="77777777" w:rsidTr="00227AB9">
        <w:trPr>
          <w:trHeight w:val="375"/>
          <w:tblHeader/>
        </w:trPr>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A09F1DE"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Datum</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7A90B73F"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Zeit</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1CD2F7C8"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Migrationsschritt</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14:paraId="64786BED"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Ergebnis</w:t>
            </w:r>
          </w:p>
        </w:tc>
      </w:tr>
      <w:tr w:rsidR="00227AB9" w:rsidRPr="00872089" w14:paraId="448714A7"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hideMark/>
          </w:tcPr>
          <w:p w14:paraId="4A7A1992" w14:textId="77777777" w:rsidR="00227AB9" w:rsidRPr="00872089" w:rsidRDefault="00227AB9" w:rsidP="00BD2C92">
            <w:pPr>
              <w:pStyle w:val="AbsatzTab12Pt1-1Kur"/>
              <w:keepNext/>
              <w:keepLines/>
              <w:rPr>
                <w:rFonts w:asciiTheme="majorHAnsi" w:hAnsiTheme="majorHAnsi" w:cstheme="majorHAnsi"/>
              </w:rPr>
            </w:pPr>
            <w:r w:rsidRPr="00872089">
              <w:rPr>
                <w:rFonts w:asciiTheme="majorHAnsi" w:hAnsiTheme="majorHAnsi" w:cstheme="majorHAnsi"/>
              </w:rPr>
              <w:t>02.06.2023</w:t>
            </w:r>
          </w:p>
        </w:tc>
        <w:tc>
          <w:tcPr>
            <w:tcW w:w="1134" w:type="dxa"/>
            <w:tcBorders>
              <w:top w:val="single" w:sz="4" w:space="0" w:color="auto"/>
              <w:left w:val="single" w:sz="4" w:space="0" w:color="auto"/>
              <w:bottom w:val="single" w:sz="4" w:space="0" w:color="auto"/>
              <w:right w:val="single" w:sz="4" w:space="0" w:color="auto"/>
            </w:tcBorders>
          </w:tcPr>
          <w:p w14:paraId="4933DC51" w14:textId="77777777" w:rsidR="00227AB9" w:rsidRPr="00872089" w:rsidRDefault="00227AB9" w:rsidP="00BD2C92">
            <w:pPr>
              <w:pStyle w:val="AbsatzTab12Pt1-1Kur"/>
              <w:keepNext/>
              <w:keepLines/>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6597E6F1" w14:textId="77777777" w:rsidR="00227AB9" w:rsidRPr="00872089" w:rsidRDefault="00227AB9" w:rsidP="00BD2C92">
            <w:pPr>
              <w:pStyle w:val="AbsatzTab12Pt1-1Kur"/>
              <w:keepNext/>
              <w:keepLines/>
              <w:rPr>
                <w:rFonts w:asciiTheme="majorHAnsi" w:hAnsiTheme="majorHAnsi" w:cstheme="majorHAnsi"/>
              </w:rPr>
            </w:pPr>
            <w:r w:rsidRPr="00872089">
              <w:rPr>
                <w:rFonts w:asciiTheme="majorHAnsi" w:hAnsiTheme="majorHAnsi" w:cstheme="majorHAnsi"/>
              </w:rPr>
              <w:t>MySQL 5 &amp; 8 Docs lesen</w:t>
            </w:r>
          </w:p>
        </w:tc>
        <w:tc>
          <w:tcPr>
            <w:tcW w:w="2551" w:type="dxa"/>
            <w:tcBorders>
              <w:top w:val="single" w:sz="4" w:space="0" w:color="auto"/>
              <w:left w:val="single" w:sz="4" w:space="0" w:color="auto"/>
              <w:bottom w:val="single" w:sz="4" w:space="0" w:color="auto"/>
              <w:right w:val="single" w:sz="4" w:space="0" w:color="auto"/>
            </w:tcBorders>
          </w:tcPr>
          <w:p w14:paraId="0F838B63" w14:textId="77777777" w:rsidR="00227AB9" w:rsidRPr="00872089" w:rsidRDefault="00227AB9" w:rsidP="00BD2C92">
            <w:pPr>
              <w:pStyle w:val="AbsatzTab12Pt1-1Kur"/>
              <w:keepNext/>
              <w:keepLines/>
              <w:rPr>
                <w:rFonts w:asciiTheme="majorHAnsi" w:hAnsiTheme="majorHAnsi" w:cstheme="majorHAnsi"/>
              </w:rPr>
            </w:pPr>
            <w:r w:rsidRPr="00872089">
              <w:rPr>
                <w:rFonts w:asciiTheme="majorHAnsi" w:hAnsiTheme="majorHAnsi" w:cstheme="majorHAnsi"/>
              </w:rPr>
              <w:t>OK</w:t>
            </w:r>
          </w:p>
        </w:tc>
      </w:tr>
      <w:tr w:rsidR="00227AB9" w:rsidRPr="00872089" w14:paraId="7F7C5B5D"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0D3033A5"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03.06.2023</w:t>
            </w:r>
          </w:p>
        </w:tc>
        <w:tc>
          <w:tcPr>
            <w:tcW w:w="1134" w:type="dxa"/>
            <w:tcBorders>
              <w:top w:val="single" w:sz="4" w:space="0" w:color="auto"/>
              <w:left w:val="single" w:sz="4" w:space="0" w:color="auto"/>
              <w:bottom w:val="single" w:sz="4" w:space="0" w:color="auto"/>
              <w:right w:val="single" w:sz="4" w:space="0" w:color="auto"/>
            </w:tcBorders>
          </w:tcPr>
          <w:p w14:paraId="0D3A06C7" w14:textId="77777777" w:rsidR="00227AB9" w:rsidRPr="00872089" w:rsidRDefault="00227AB9" w:rsidP="00BD2C92">
            <w:pPr>
              <w:pStyle w:val="AbsatzTab12Pt1-1Kur"/>
              <w:keepNext/>
              <w:rPr>
                <w:rFonts w:asciiTheme="majorHAnsi" w:hAnsiTheme="majorHAnsi" w:cstheme="majorHAnsi"/>
              </w:rPr>
            </w:pPr>
            <w:proofErr w:type="spellStart"/>
            <w:r w:rsidRPr="00872089">
              <w:rPr>
                <w:rFonts w:asciiTheme="majorHAnsi" w:hAnsiTheme="majorHAnsi" w:cstheme="majorHAnsi"/>
              </w:rPr>
              <w:t>nr</w:t>
            </w:r>
            <w:proofErr w:type="spellEnd"/>
          </w:p>
        </w:tc>
        <w:tc>
          <w:tcPr>
            <w:tcW w:w="3828" w:type="dxa"/>
            <w:tcBorders>
              <w:top w:val="single" w:sz="4" w:space="0" w:color="auto"/>
              <w:left w:val="single" w:sz="4" w:space="0" w:color="auto"/>
              <w:bottom w:val="single" w:sz="4" w:space="0" w:color="auto"/>
              <w:right w:val="single" w:sz="4" w:space="0" w:color="auto"/>
            </w:tcBorders>
          </w:tcPr>
          <w:p w14:paraId="0622BEDD"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Überprüfung der Importdateien</w:t>
            </w:r>
          </w:p>
        </w:tc>
        <w:tc>
          <w:tcPr>
            <w:tcW w:w="2551" w:type="dxa"/>
            <w:tcBorders>
              <w:top w:val="single" w:sz="4" w:space="0" w:color="auto"/>
              <w:left w:val="single" w:sz="4" w:space="0" w:color="auto"/>
              <w:bottom w:val="single" w:sz="4" w:space="0" w:color="auto"/>
              <w:right w:val="single" w:sz="4" w:space="0" w:color="auto"/>
            </w:tcBorders>
          </w:tcPr>
          <w:p w14:paraId="7E00CB18"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6EBFD7C1"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60CA0488"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04.06.2023</w:t>
            </w:r>
          </w:p>
        </w:tc>
        <w:tc>
          <w:tcPr>
            <w:tcW w:w="1134" w:type="dxa"/>
            <w:tcBorders>
              <w:top w:val="single" w:sz="4" w:space="0" w:color="auto"/>
              <w:left w:val="single" w:sz="4" w:space="0" w:color="auto"/>
              <w:bottom w:val="single" w:sz="4" w:space="0" w:color="auto"/>
              <w:right w:val="single" w:sz="4" w:space="0" w:color="auto"/>
            </w:tcBorders>
          </w:tcPr>
          <w:p w14:paraId="411CB816" w14:textId="77777777" w:rsidR="00227AB9" w:rsidRPr="00872089" w:rsidRDefault="00227AB9" w:rsidP="00BD2C92">
            <w:pPr>
              <w:pStyle w:val="AbsatzTab12Pt1-1Kur"/>
              <w:keepNext/>
              <w:rPr>
                <w:rFonts w:asciiTheme="majorHAnsi" w:hAnsiTheme="majorHAnsi" w:cstheme="majorHAnsi"/>
              </w:rPr>
            </w:pPr>
            <w:proofErr w:type="spellStart"/>
            <w:r w:rsidRPr="00872089">
              <w:rPr>
                <w:rFonts w:asciiTheme="majorHAnsi" w:hAnsiTheme="majorHAnsi" w:cstheme="majorHAnsi"/>
              </w:rPr>
              <w:t>nr</w:t>
            </w:r>
            <w:proofErr w:type="spellEnd"/>
          </w:p>
        </w:tc>
        <w:tc>
          <w:tcPr>
            <w:tcW w:w="3828" w:type="dxa"/>
            <w:tcBorders>
              <w:top w:val="single" w:sz="4" w:space="0" w:color="auto"/>
              <w:left w:val="single" w:sz="4" w:space="0" w:color="auto"/>
              <w:bottom w:val="single" w:sz="4" w:space="0" w:color="auto"/>
              <w:right w:val="single" w:sz="4" w:space="0" w:color="auto"/>
            </w:tcBorders>
          </w:tcPr>
          <w:p w14:paraId="05CF064D"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Installation MySQL 8 Systems</w:t>
            </w:r>
          </w:p>
        </w:tc>
        <w:tc>
          <w:tcPr>
            <w:tcW w:w="2551" w:type="dxa"/>
            <w:tcBorders>
              <w:top w:val="single" w:sz="4" w:space="0" w:color="auto"/>
              <w:left w:val="single" w:sz="4" w:space="0" w:color="auto"/>
              <w:bottom w:val="single" w:sz="4" w:space="0" w:color="auto"/>
              <w:right w:val="single" w:sz="4" w:space="0" w:color="auto"/>
            </w:tcBorders>
          </w:tcPr>
          <w:p w14:paraId="7231776F"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6E390E21"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50C4FFD2"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05.06.2023</w:t>
            </w:r>
          </w:p>
        </w:tc>
        <w:tc>
          <w:tcPr>
            <w:tcW w:w="1134" w:type="dxa"/>
            <w:tcBorders>
              <w:top w:val="single" w:sz="4" w:space="0" w:color="auto"/>
              <w:left w:val="single" w:sz="4" w:space="0" w:color="auto"/>
              <w:bottom w:val="single" w:sz="4" w:space="0" w:color="auto"/>
              <w:right w:val="single" w:sz="4" w:space="0" w:color="auto"/>
            </w:tcBorders>
          </w:tcPr>
          <w:p w14:paraId="30970D1B"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2DDE9B47"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Datenimport vornehmen (Testsystem)</w:t>
            </w:r>
          </w:p>
        </w:tc>
        <w:tc>
          <w:tcPr>
            <w:tcW w:w="2551" w:type="dxa"/>
            <w:tcBorders>
              <w:top w:val="single" w:sz="4" w:space="0" w:color="auto"/>
              <w:left w:val="single" w:sz="4" w:space="0" w:color="auto"/>
              <w:bottom w:val="single" w:sz="4" w:space="0" w:color="auto"/>
              <w:right w:val="single" w:sz="4" w:space="0" w:color="auto"/>
            </w:tcBorders>
          </w:tcPr>
          <w:p w14:paraId="4FF7BDCC"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0AB355B1"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1DDFEBB8"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06.06.2023</w:t>
            </w:r>
          </w:p>
        </w:tc>
        <w:tc>
          <w:tcPr>
            <w:tcW w:w="1134" w:type="dxa"/>
            <w:tcBorders>
              <w:top w:val="single" w:sz="4" w:space="0" w:color="auto"/>
              <w:left w:val="single" w:sz="4" w:space="0" w:color="auto"/>
              <w:bottom w:val="single" w:sz="4" w:space="0" w:color="auto"/>
              <w:right w:val="single" w:sz="4" w:space="0" w:color="auto"/>
            </w:tcBorders>
          </w:tcPr>
          <w:p w14:paraId="3262C2B1"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11D3D9C5"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Datenintegrität überprüfen (Testsystem)</w:t>
            </w:r>
          </w:p>
        </w:tc>
        <w:tc>
          <w:tcPr>
            <w:tcW w:w="2551" w:type="dxa"/>
            <w:tcBorders>
              <w:top w:val="single" w:sz="4" w:space="0" w:color="auto"/>
              <w:left w:val="single" w:sz="4" w:space="0" w:color="auto"/>
              <w:bottom w:val="single" w:sz="4" w:space="0" w:color="auto"/>
              <w:right w:val="single" w:sz="4" w:space="0" w:color="auto"/>
            </w:tcBorders>
          </w:tcPr>
          <w:p w14:paraId="07560966"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NOK</w:t>
            </w:r>
          </w:p>
        </w:tc>
      </w:tr>
      <w:tr w:rsidR="00227AB9" w:rsidRPr="00872089" w14:paraId="0F53DC22"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1CEB0D4B"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07.06.2023</w:t>
            </w:r>
          </w:p>
        </w:tc>
        <w:tc>
          <w:tcPr>
            <w:tcW w:w="1134" w:type="dxa"/>
            <w:tcBorders>
              <w:top w:val="single" w:sz="4" w:space="0" w:color="auto"/>
              <w:left w:val="single" w:sz="4" w:space="0" w:color="auto"/>
              <w:bottom w:val="single" w:sz="4" w:space="0" w:color="auto"/>
              <w:right w:val="single" w:sz="4" w:space="0" w:color="auto"/>
            </w:tcBorders>
          </w:tcPr>
          <w:p w14:paraId="0069AD3F"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712809CC"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Analyse der Migrationsfehler</w:t>
            </w:r>
          </w:p>
        </w:tc>
        <w:tc>
          <w:tcPr>
            <w:tcW w:w="2551" w:type="dxa"/>
            <w:tcBorders>
              <w:top w:val="single" w:sz="4" w:space="0" w:color="auto"/>
              <w:left w:val="single" w:sz="4" w:space="0" w:color="auto"/>
              <w:bottom w:val="single" w:sz="4" w:space="0" w:color="auto"/>
              <w:right w:val="single" w:sz="4" w:space="0" w:color="auto"/>
            </w:tcBorders>
          </w:tcPr>
          <w:p w14:paraId="280CD4FE"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4A19B402"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1F30BF3F"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08.06.2023</w:t>
            </w:r>
          </w:p>
        </w:tc>
        <w:tc>
          <w:tcPr>
            <w:tcW w:w="1134" w:type="dxa"/>
            <w:tcBorders>
              <w:top w:val="single" w:sz="4" w:space="0" w:color="auto"/>
              <w:left w:val="single" w:sz="4" w:space="0" w:color="auto"/>
              <w:bottom w:val="single" w:sz="4" w:space="0" w:color="auto"/>
              <w:right w:val="single" w:sz="4" w:space="0" w:color="auto"/>
            </w:tcBorders>
          </w:tcPr>
          <w:p w14:paraId="2C25A4E3"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3B335981"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Fehlerbehebung Quellsystem/Zielsystem/Migrationstool</w:t>
            </w:r>
          </w:p>
        </w:tc>
        <w:tc>
          <w:tcPr>
            <w:tcW w:w="2551" w:type="dxa"/>
            <w:tcBorders>
              <w:top w:val="single" w:sz="4" w:space="0" w:color="auto"/>
              <w:left w:val="single" w:sz="4" w:space="0" w:color="auto"/>
              <w:bottom w:val="single" w:sz="4" w:space="0" w:color="auto"/>
              <w:right w:val="single" w:sz="4" w:space="0" w:color="auto"/>
            </w:tcBorders>
          </w:tcPr>
          <w:p w14:paraId="3BFD76D1"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p w14:paraId="05C3F84F" w14:textId="77777777" w:rsidR="006E017F" w:rsidRPr="00872089" w:rsidRDefault="006E017F" w:rsidP="00BD2C92">
            <w:pPr>
              <w:pStyle w:val="AbsatzTab12Pt1-1Kur"/>
              <w:keepNext/>
              <w:rPr>
                <w:rFonts w:asciiTheme="majorHAnsi" w:hAnsiTheme="majorHAnsi" w:cstheme="majorHAnsi"/>
              </w:rPr>
            </w:pPr>
          </w:p>
        </w:tc>
      </w:tr>
      <w:tr w:rsidR="006E017F" w:rsidRPr="00872089" w14:paraId="40D85866"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571B8B3D"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09.06.2023</w:t>
            </w:r>
          </w:p>
        </w:tc>
        <w:tc>
          <w:tcPr>
            <w:tcW w:w="1134" w:type="dxa"/>
            <w:tcBorders>
              <w:top w:val="single" w:sz="4" w:space="0" w:color="auto"/>
              <w:left w:val="single" w:sz="4" w:space="0" w:color="auto"/>
              <w:bottom w:val="single" w:sz="4" w:space="0" w:color="auto"/>
              <w:right w:val="single" w:sz="4" w:space="0" w:color="auto"/>
            </w:tcBorders>
          </w:tcPr>
          <w:p w14:paraId="56B98D2F"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276A1EBD"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Abnahmetests durch Fachvertreter</w:t>
            </w:r>
          </w:p>
        </w:tc>
        <w:tc>
          <w:tcPr>
            <w:tcW w:w="2551" w:type="dxa"/>
            <w:tcBorders>
              <w:top w:val="single" w:sz="4" w:space="0" w:color="auto"/>
              <w:left w:val="single" w:sz="4" w:space="0" w:color="auto"/>
              <w:bottom w:val="single" w:sz="4" w:space="0" w:color="auto"/>
              <w:right w:val="single" w:sz="4" w:space="0" w:color="auto"/>
            </w:tcBorders>
          </w:tcPr>
          <w:p w14:paraId="2D2A0A42"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7D8F259F"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46C41367"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15.06.2023</w:t>
            </w:r>
          </w:p>
        </w:tc>
        <w:tc>
          <w:tcPr>
            <w:tcW w:w="1134" w:type="dxa"/>
            <w:tcBorders>
              <w:top w:val="single" w:sz="4" w:space="0" w:color="auto"/>
              <w:left w:val="single" w:sz="4" w:space="0" w:color="auto"/>
              <w:bottom w:val="single" w:sz="4" w:space="0" w:color="auto"/>
              <w:right w:val="single" w:sz="4" w:space="0" w:color="auto"/>
            </w:tcBorders>
          </w:tcPr>
          <w:p w14:paraId="6B2921CB"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24025E9C"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Korrektur allfälliger Migrationsfehler</w:t>
            </w:r>
          </w:p>
        </w:tc>
        <w:tc>
          <w:tcPr>
            <w:tcW w:w="2551" w:type="dxa"/>
            <w:tcBorders>
              <w:top w:val="single" w:sz="4" w:space="0" w:color="auto"/>
              <w:left w:val="single" w:sz="4" w:space="0" w:color="auto"/>
              <w:bottom w:val="single" w:sz="4" w:space="0" w:color="auto"/>
              <w:right w:val="single" w:sz="4" w:space="0" w:color="auto"/>
            </w:tcBorders>
          </w:tcPr>
          <w:p w14:paraId="09F455E0"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673A0933"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77A34E41"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21.06.2023</w:t>
            </w:r>
          </w:p>
        </w:tc>
        <w:tc>
          <w:tcPr>
            <w:tcW w:w="1134" w:type="dxa"/>
            <w:tcBorders>
              <w:top w:val="single" w:sz="4" w:space="0" w:color="auto"/>
              <w:left w:val="single" w:sz="4" w:space="0" w:color="auto"/>
              <w:bottom w:val="single" w:sz="4" w:space="0" w:color="auto"/>
              <w:right w:val="single" w:sz="4" w:space="0" w:color="auto"/>
            </w:tcBorders>
          </w:tcPr>
          <w:p w14:paraId="4EFDF971"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00573833"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Abnahme</w:t>
            </w:r>
          </w:p>
        </w:tc>
        <w:tc>
          <w:tcPr>
            <w:tcW w:w="2551" w:type="dxa"/>
            <w:tcBorders>
              <w:top w:val="single" w:sz="4" w:space="0" w:color="auto"/>
              <w:left w:val="single" w:sz="4" w:space="0" w:color="auto"/>
              <w:bottom w:val="single" w:sz="4" w:space="0" w:color="auto"/>
              <w:right w:val="single" w:sz="4" w:space="0" w:color="auto"/>
            </w:tcBorders>
          </w:tcPr>
          <w:p w14:paraId="2D13AF55"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732BCDDF"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387FD008"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21.06.2023</w:t>
            </w:r>
          </w:p>
        </w:tc>
        <w:tc>
          <w:tcPr>
            <w:tcW w:w="1134" w:type="dxa"/>
            <w:tcBorders>
              <w:top w:val="single" w:sz="4" w:space="0" w:color="auto"/>
              <w:left w:val="single" w:sz="4" w:space="0" w:color="auto"/>
              <w:bottom w:val="single" w:sz="4" w:space="0" w:color="auto"/>
              <w:right w:val="single" w:sz="4" w:space="0" w:color="auto"/>
            </w:tcBorders>
          </w:tcPr>
          <w:p w14:paraId="1A5C88F8"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6AFF3F33"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Information User</w:t>
            </w:r>
          </w:p>
        </w:tc>
        <w:tc>
          <w:tcPr>
            <w:tcW w:w="2551" w:type="dxa"/>
            <w:tcBorders>
              <w:top w:val="single" w:sz="4" w:space="0" w:color="auto"/>
              <w:left w:val="single" w:sz="4" w:space="0" w:color="auto"/>
              <w:bottom w:val="single" w:sz="4" w:space="0" w:color="auto"/>
              <w:right w:val="single" w:sz="4" w:space="0" w:color="auto"/>
            </w:tcBorders>
          </w:tcPr>
          <w:p w14:paraId="5D286EB4"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5CD132B7"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7285E616" w14:textId="77777777" w:rsidR="00227AB9"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22.06.2023</w:t>
            </w:r>
          </w:p>
        </w:tc>
        <w:tc>
          <w:tcPr>
            <w:tcW w:w="1134" w:type="dxa"/>
            <w:tcBorders>
              <w:top w:val="single" w:sz="4" w:space="0" w:color="auto"/>
              <w:left w:val="single" w:sz="4" w:space="0" w:color="auto"/>
              <w:bottom w:val="single" w:sz="4" w:space="0" w:color="auto"/>
              <w:right w:val="single" w:sz="4" w:space="0" w:color="auto"/>
            </w:tcBorders>
          </w:tcPr>
          <w:p w14:paraId="15D8C06C"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375AAE66" w14:textId="77777777" w:rsidR="00227AB9"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Freeze &amp; Backup der Datenbank</w:t>
            </w:r>
          </w:p>
        </w:tc>
        <w:tc>
          <w:tcPr>
            <w:tcW w:w="2551" w:type="dxa"/>
            <w:tcBorders>
              <w:top w:val="single" w:sz="4" w:space="0" w:color="auto"/>
              <w:left w:val="single" w:sz="4" w:space="0" w:color="auto"/>
              <w:bottom w:val="single" w:sz="4" w:space="0" w:color="auto"/>
              <w:right w:val="single" w:sz="4" w:space="0" w:color="auto"/>
            </w:tcBorders>
          </w:tcPr>
          <w:p w14:paraId="2CE15D9E" w14:textId="77777777" w:rsidR="00227AB9"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1B231058"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609378C9"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23.06.2023</w:t>
            </w:r>
          </w:p>
        </w:tc>
        <w:tc>
          <w:tcPr>
            <w:tcW w:w="1134" w:type="dxa"/>
            <w:tcBorders>
              <w:top w:val="single" w:sz="4" w:space="0" w:color="auto"/>
              <w:left w:val="single" w:sz="4" w:space="0" w:color="auto"/>
              <w:bottom w:val="single" w:sz="4" w:space="0" w:color="auto"/>
              <w:right w:val="single" w:sz="4" w:space="0" w:color="auto"/>
            </w:tcBorders>
          </w:tcPr>
          <w:p w14:paraId="148D9CDA"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17C704E8"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Produktive Migration</w:t>
            </w:r>
          </w:p>
        </w:tc>
        <w:tc>
          <w:tcPr>
            <w:tcW w:w="2551" w:type="dxa"/>
            <w:tcBorders>
              <w:top w:val="single" w:sz="4" w:space="0" w:color="auto"/>
              <w:left w:val="single" w:sz="4" w:space="0" w:color="auto"/>
              <w:bottom w:val="single" w:sz="4" w:space="0" w:color="auto"/>
              <w:right w:val="single" w:sz="4" w:space="0" w:color="auto"/>
            </w:tcBorders>
          </w:tcPr>
          <w:p w14:paraId="4913E41D"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bl>
    <w:p w14:paraId="2B36B159" w14:textId="77777777" w:rsidR="00227AB9" w:rsidRPr="00872089" w:rsidRDefault="00227AB9" w:rsidP="00227AB9">
      <w:pPr>
        <w:pStyle w:val="Absatz"/>
        <w:rPr>
          <w:rFonts w:asciiTheme="majorHAnsi" w:hAnsiTheme="majorHAnsi" w:cstheme="majorHAnsi"/>
        </w:rPr>
      </w:pPr>
    </w:p>
    <w:p w14:paraId="6C3E71B4" w14:textId="77777777" w:rsidR="00227AB9" w:rsidRPr="00872089" w:rsidRDefault="00227AB9" w:rsidP="00227AB9">
      <w:pPr>
        <w:pStyle w:val="berschrift2"/>
        <w:rPr>
          <w:rFonts w:cstheme="majorHAnsi"/>
        </w:rPr>
      </w:pPr>
      <w:r w:rsidRPr="00872089">
        <w:rPr>
          <w:rFonts w:cstheme="majorHAnsi"/>
        </w:rPr>
        <w:t>Migrationsverfahren</w:t>
      </w:r>
    </w:p>
    <w:p w14:paraId="2C8D6F45" w14:textId="77777777" w:rsidR="003B5D50" w:rsidRPr="00872089" w:rsidRDefault="003B5D50" w:rsidP="003B5D50">
      <w:pPr>
        <w:pStyle w:val="StandardWeb"/>
        <w:rPr>
          <w:rFonts w:asciiTheme="majorHAnsi" w:hAnsiTheme="majorHAnsi" w:cstheme="majorHAnsi"/>
          <w:lang w:val="de-CH"/>
        </w:rPr>
      </w:pPr>
      <w:r w:rsidRPr="00872089">
        <w:rPr>
          <w:rFonts w:asciiTheme="majorHAnsi" w:hAnsiTheme="majorHAnsi" w:cstheme="majorHAnsi"/>
          <w:lang w:val="de-CH"/>
        </w:rPr>
        <w:t xml:space="preserve">Um die MySQL 5-Daten mittels eines CLI-Tools zu MySQL 8 zu exportieren und zu migrieren, folgen Sie diesem Verfahren: </w:t>
      </w:r>
    </w:p>
    <w:p w14:paraId="4EC1A721" w14:textId="477BD384" w:rsidR="003B5D50" w:rsidRPr="00872089" w:rsidRDefault="003B5D50" w:rsidP="003B5D50">
      <w:pPr>
        <w:pStyle w:val="StandardWeb"/>
        <w:rPr>
          <w:rFonts w:asciiTheme="majorHAnsi" w:hAnsiTheme="majorHAnsi" w:cstheme="majorHAnsi"/>
          <w:lang w:val="de-CH"/>
        </w:rPr>
      </w:pPr>
      <w:r w:rsidRPr="00872089">
        <w:rPr>
          <w:rFonts w:asciiTheme="majorHAnsi" w:hAnsiTheme="majorHAnsi" w:cstheme="majorHAnsi"/>
          <w:lang w:val="de-CH"/>
        </w:rPr>
        <w:t xml:space="preserve">Sichern Sie zunächst die MySQL 5-Datenbank, um eine Kopie der Originaldaten zu haben, falls etwas schief geht oder unerwartete Probleme auftreten. Stellen Sie sicher, dass Sie eine aktuelle Datensicherung haben, bevor Sie mit der Migration beginnen. Bereiten Sie die Zielumgebung vor, indem Sie MySQL 8 installieren und konfigurieren. Stellen Sie sicher, dass alle erforderlichen Ressourcen vorhanden sind, um eine reibungslose Migration zu gewährleisten. </w:t>
      </w:r>
      <w:r w:rsidRPr="00872089">
        <w:rPr>
          <w:rFonts w:asciiTheme="majorHAnsi" w:hAnsiTheme="majorHAnsi" w:cstheme="majorHAnsi"/>
          <w:lang w:val="de-CH"/>
        </w:rPr>
        <w:lastRenderedPageBreak/>
        <w:t>Verwenden Sie das CLI-Tool, das für den Export von MySQL 5-Daten zur Verfügung steht, um eine vollständige Datensicherung durchzuführen. Dieses Tool ermöglicht es Ihnen, alle Tabellen, Daten und Schema-Definitionen aus der MySQL 5-Datenbank zu extrahieren. Übertragen Sie die exportierten Daten in die neu erstellte MySQL 8-Datenbank. Sie können dies entweder durch den Import der exportierten Dateien oder durch die direkte Übertragung über das Netzwerk tun, je nach den verfügbaren Ressourcen und Ihren Präferenzen. Nachdem die Daten in die MySQL 8-Datenbank übertragen wurden, überprüfen Sie die Datenintegrität. Führen Sie Tests und Validierungen durch, um sicherzustellen, dass alle Tabellen, Relationen und Daten korrekt übertragen wurden. Vergleichen Sie die Daten in der MySQL 8-Datenbank mit den Originaldaten, um eventuelle Inkonsistenzen zu erkennen. Aktualisieren Sie alle Anwendungen, die auf die Datenbank zugreifen, um mit MySQL 8 kompatibel zu sein. Dies kann Anpassungen in den Verbindungsparametern, Änderungen in den Abfragen oder anderen Anpassungen umfassen, die aufgrund von Unterschieden zwischen MySQL 5 und MySQL 8 erforderlich sind. Führen Sie umfangreiche Tests durch, um sicherzustellen, dass die Anwendungen reibungslos mit der migrierten MySQL 8-Datenbank funktionieren. Überprüfen Sie die Leistung, Funktionalität und Datenintegrität, um sicherzustellen, dass alle Anforderungen erfüllt sind. Sobald die Migration erfolgreich abgeschlossen ist und alle Tests erfolgreich verlaufen sind, bereinigen Sie die nicht mehr benötigten Ressourcen, wie die Sicherung der MySQL 5-Datenbank. Dokumentieren Sie das Migrationsverfahren sorgfältig, um es für zukünftige Referenzen oder Aktualisierungen nutzen zu können. Durch die Einhaltung dieses Verfahrens können Sie Ihre MySQL 5-Daten mittels des CLI-Tools erfolgreich zu MySQL 8 exportieren und migrieren.</w:t>
      </w:r>
    </w:p>
    <w:p w14:paraId="114A0DE0" w14:textId="77777777" w:rsidR="003B5D50" w:rsidRPr="00872089" w:rsidRDefault="003B5D50" w:rsidP="003B5D50">
      <w:pPr>
        <w:pStyle w:val="Absatz"/>
        <w:rPr>
          <w:rFonts w:asciiTheme="majorHAnsi" w:hAnsiTheme="majorHAnsi" w:cstheme="majorHAnsi"/>
        </w:rPr>
      </w:pPr>
    </w:p>
    <w:p w14:paraId="329D0672" w14:textId="77777777" w:rsidR="00227AB9" w:rsidRPr="00872089" w:rsidRDefault="00227AB9" w:rsidP="00227AB9">
      <w:pPr>
        <w:pStyle w:val="berschrift2"/>
        <w:rPr>
          <w:rFonts w:cstheme="majorHAnsi"/>
        </w:rPr>
      </w:pPr>
      <w:r w:rsidRPr="00872089">
        <w:rPr>
          <w:rFonts w:cstheme="majorHAnsi"/>
        </w:rPr>
        <w:t>Migrationsprotokoll</w:t>
      </w:r>
    </w:p>
    <w:p w14:paraId="453D9672" w14:textId="06D046E1" w:rsidR="003D153D" w:rsidRPr="00872089" w:rsidRDefault="003D153D" w:rsidP="003D153D">
      <w:pPr>
        <w:pStyle w:val="Absatz"/>
        <w:rPr>
          <w:rFonts w:asciiTheme="majorHAnsi" w:hAnsiTheme="majorHAnsi" w:cstheme="majorHAnsi"/>
        </w:rPr>
      </w:pPr>
      <w:r w:rsidRPr="00872089">
        <w:rPr>
          <w:rFonts w:asciiTheme="majorHAnsi" w:hAnsiTheme="majorHAnsi" w:cstheme="majorHAnsi"/>
        </w:rPr>
        <w:t xml:space="preserve">Zur besseren Übersicht haben wir unser Migrationsprotokoll tabellarisch festgehalten. </w:t>
      </w:r>
    </w:p>
    <w:tbl>
      <w:tblPr>
        <w:tblStyle w:val="Tabellenraster"/>
        <w:tblW w:w="0" w:type="auto"/>
        <w:tblLook w:val="04A0" w:firstRow="1" w:lastRow="0" w:firstColumn="1" w:lastColumn="0" w:noHBand="0" w:noVBand="1"/>
      </w:tblPr>
      <w:tblGrid>
        <w:gridCol w:w="2090"/>
        <w:gridCol w:w="6971"/>
      </w:tblGrid>
      <w:tr w:rsidR="003B5D50" w:rsidRPr="00872089" w14:paraId="3CC963A0" w14:textId="77777777" w:rsidTr="003D153D">
        <w:tc>
          <w:tcPr>
            <w:tcW w:w="0" w:type="auto"/>
            <w:hideMark/>
          </w:tcPr>
          <w:p w14:paraId="5F5C4076" w14:textId="77777777" w:rsidR="003B5D50" w:rsidRPr="00872089" w:rsidRDefault="003B5D50" w:rsidP="003B5D50">
            <w:pPr>
              <w:spacing w:after="0" w:line="240" w:lineRule="auto"/>
              <w:jc w:val="center"/>
              <w:rPr>
                <w:rFonts w:asciiTheme="majorHAnsi" w:eastAsia="Times New Roman" w:hAnsiTheme="majorHAnsi" w:cstheme="majorHAnsi"/>
                <w:b/>
                <w:bCs/>
                <w:color w:val="auto"/>
                <w:sz w:val="24"/>
                <w:szCs w:val="24"/>
                <w:lang w:val="en-US"/>
              </w:rPr>
            </w:pPr>
            <w:r w:rsidRPr="00872089">
              <w:rPr>
                <w:rFonts w:asciiTheme="majorHAnsi" w:eastAsia="Times New Roman" w:hAnsiTheme="majorHAnsi" w:cstheme="majorHAnsi"/>
                <w:b/>
                <w:bCs/>
                <w:color w:val="auto"/>
                <w:sz w:val="24"/>
                <w:szCs w:val="24"/>
                <w:lang w:val="en-US"/>
              </w:rPr>
              <w:t>Schritt</w:t>
            </w:r>
          </w:p>
        </w:tc>
        <w:tc>
          <w:tcPr>
            <w:tcW w:w="0" w:type="auto"/>
            <w:hideMark/>
          </w:tcPr>
          <w:p w14:paraId="7121E7E0" w14:textId="77777777" w:rsidR="003B5D50" w:rsidRPr="00872089" w:rsidRDefault="003B5D50" w:rsidP="003B5D50">
            <w:pPr>
              <w:spacing w:after="0" w:line="240" w:lineRule="auto"/>
              <w:jc w:val="center"/>
              <w:rPr>
                <w:rFonts w:asciiTheme="majorHAnsi" w:eastAsia="Times New Roman" w:hAnsiTheme="majorHAnsi" w:cstheme="majorHAnsi"/>
                <w:b/>
                <w:bCs/>
                <w:color w:val="auto"/>
                <w:sz w:val="24"/>
                <w:szCs w:val="24"/>
                <w:lang w:val="en-US"/>
              </w:rPr>
            </w:pPr>
            <w:proofErr w:type="spellStart"/>
            <w:r w:rsidRPr="00872089">
              <w:rPr>
                <w:rFonts w:asciiTheme="majorHAnsi" w:eastAsia="Times New Roman" w:hAnsiTheme="majorHAnsi" w:cstheme="majorHAnsi"/>
                <w:b/>
                <w:bCs/>
                <w:color w:val="auto"/>
                <w:sz w:val="24"/>
                <w:szCs w:val="24"/>
                <w:lang w:val="en-US"/>
              </w:rPr>
              <w:t>Beschreibung</w:t>
            </w:r>
            <w:proofErr w:type="spellEnd"/>
          </w:p>
        </w:tc>
      </w:tr>
      <w:tr w:rsidR="003B5D50" w:rsidRPr="00872089" w14:paraId="1FB4CAC1" w14:textId="77777777" w:rsidTr="003D153D">
        <w:tc>
          <w:tcPr>
            <w:tcW w:w="0" w:type="auto"/>
            <w:hideMark/>
          </w:tcPr>
          <w:p w14:paraId="14FFD6A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Datum und Zeit</w:t>
            </w:r>
          </w:p>
        </w:tc>
        <w:tc>
          <w:tcPr>
            <w:tcW w:w="0" w:type="auto"/>
            <w:hideMark/>
          </w:tcPr>
          <w:p w14:paraId="35DAA33A"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[Datum] um [Uhrzeit]: Migration der MySQL 5-Daten zu MySQL 8 gestartet.</w:t>
            </w:r>
          </w:p>
        </w:tc>
      </w:tr>
      <w:tr w:rsidR="003B5D50" w:rsidRPr="00872089" w14:paraId="706B0526" w14:textId="77777777" w:rsidTr="003D153D">
        <w:tc>
          <w:tcPr>
            <w:tcW w:w="0" w:type="auto"/>
            <w:hideMark/>
          </w:tcPr>
          <w:p w14:paraId="75D30A0E"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Export</w:t>
            </w:r>
          </w:p>
        </w:tc>
        <w:tc>
          <w:tcPr>
            <w:tcW w:w="0" w:type="auto"/>
            <w:hideMark/>
          </w:tcPr>
          <w:p w14:paraId="3C35A0EA"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Daten wurden erfolgreich mithilfe des CLI-Tools aus der MySQL 5-Datenbank exportiert.</w:t>
            </w:r>
          </w:p>
        </w:tc>
      </w:tr>
      <w:tr w:rsidR="003B5D50" w:rsidRPr="00872089" w14:paraId="4AF6EA2B" w14:textId="77777777" w:rsidTr="003D153D">
        <w:tc>
          <w:tcPr>
            <w:tcW w:w="0" w:type="auto"/>
            <w:hideMark/>
          </w:tcPr>
          <w:p w14:paraId="54B18255"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Import</w:t>
            </w:r>
          </w:p>
        </w:tc>
        <w:tc>
          <w:tcPr>
            <w:tcW w:w="0" w:type="auto"/>
            <w:hideMark/>
          </w:tcPr>
          <w:p w14:paraId="38E1D6B7"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exportierten Daten wurden fehlerfrei in die MySQL 8-Datenbank importiert.</w:t>
            </w:r>
          </w:p>
        </w:tc>
      </w:tr>
      <w:tr w:rsidR="003B5D50" w:rsidRPr="00872089" w14:paraId="30ED0A70" w14:textId="77777777" w:rsidTr="003D153D">
        <w:tc>
          <w:tcPr>
            <w:tcW w:w="0" w:type="auto"/>
            <w:hideMark/>
          </w:tcPr>
          <w:p w14:paraId="7D825C9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proofErr w:type="spellStart"/>
            <w:r w:rsidRPr="00872089">
              <w:rPr>
                <w:rFonts w:asciiTheme="majorHAnsi" w:eastAsia="Times New Roman" w:hAnsiTheme="majorHAnsi" w:cstheme="majorHAnsi"/>
                <w:color w:val="auto"/>
                <w:sz w:val="24"/>
                <w:szCs w:val="24"/>
                <w:lang w:val="en-US"/>
              </w:rPr>
              <w:t>Datenintegrität</w:t>
            </w:r>
            <w:proofErr w:type="spellEnd"/>
          </w:p>
        </w:tc>
        <w:tc>
          <w:tcPr>
            <w:tcW w:w="0" w:type="auto"/>
            <w:hideMark/>
          </w:tcPr>
          <w:p w14:paraId="0D271F6B"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Überprüfung ergab, dass alle Tabellen, Relationen und Daten korrekt übertragen wurden.</w:t>
            </w:r>
          </w:p>
        </w:tc>
      </w:tr>
      <w:tr w:rsidR="003B5D50" w:rsidRPr="00872089" w14:paraId="7CC51E58" w14:textId="77777777" w:rsidTr="003D153D">
        <w:tc>
          <w:tcPr>
            <w:tcW w:w="0" w:type="auto"/>
            <w:hideMark/>
          </w:tcPr>
          <w:p w14:paraId="10B637DE"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proofErr w:type="spellStart"/>
            <w:r w:rsidRPr="00872089">
              <w:rPr>
                <w:rFonts w:asciiTheme="majorHAnsi" w:eastAsia="Times New Roman" w:hAnsiTheme="majorHAnsi" w:cstheme="majorHAnsi"/>
                <w:color w:val="auto"/>
                <w:sz w:val="24"/>
                <w:szCs w:val="24"/>
                <w:lang w:val="en-US"/>
              </w:rPr>
              <w:t>Anwendungsaktualisierung</w:t>
            </w:r>
            <w:proofErr w:type="spellEnd"/>
          </w:p>
        </w:tc>
        <w:tc>
          <w:tcPr>
            <w:tcW w:w="0" w:type="auto"/>
            <w:hideMark/>
          </w:tcPr>
          <w:p w14:paraId="3989F692"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Alle betroffenen Anwendungen wurden erfolgreich an die MySQL 8-Datenbank angepasst und sind kompatibel.</w:t>
            </w:r>
          </w:p>
        </w:tc>
      </w:tr>
      <w:tr w:rsidR="003B5D50" w:rsidRPr="00872089" w14:paraId="3FAF3EAB" w14:textId="77777777" w:rsidTr="003D153D">
        <w:tc>
          <w:tcPr>
            <w:tcW w:w="0" w:type="auto"/>
            <w:hideMark/>
          </w:tcPr>
          <w:p w14:paraId="312A17F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Tests</w:t>
            </w:r>
          </w:p>
        </w:tc>
        <w:tc>
          <w:tcPr>
            <w:tcW w:w="0" w:type="auto"/>
            <w:hideMark/>
          </w:tcPr>
          <w:p w14:paraId="36E664A1"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Umfangreiche Tests bestätigen die Funktionalität, Leistung und Datenintegrität der migrierten Daten.</w:t>
            </w:r>
          </w:p>
        </w:tc>
      </w:tr>
      <w:tr w:rsidR="003B5D50" w:rsidRPr="00872089" w14:paraId="57B9E8DD" w14:textId="77777777" w:rsidTr="003D153D">
        <w:tc>
          <w:tcPr>
            <w:tcW w:w="0" w:type="auto"/>
            <w:hideMark/>
          </w:tcPr>
          <w:p w14:paraId="4103F93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proofErr w:type="spellStart"/>
            <w:r w:rsidRPr="00872089">
              <w:rPr>
                <w:rFonts w:asciiTheme="majorHAnsi" w:eastAsia="Times New Roman" w:hAnsiTheme="majorHAnsi" w:cstheme="majorHAnsi"/>
                <w:color w:val="auto"/>
                <w:sz w:val="24"/>
                <w:szCs w:val="24"/>
                <w:lang w:val="en-US"/>
              </w:rPr>
              <w:t>Bereinigung</w:t>
            </w:r>
            <w:proofErr w:type="spellEnd"/>
          </w:p>
        </w:tc>
        <w:tc>
          <w:tcPr>
            <w:tcW w:w="0" w:type="auto"/>
            <w:hideMark/>
          </w:tcPr>
          <w:p w14:paraId="507C9DAD"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Nicht mehr benötigte Ressourcen, wie die MySQL 5-Datenbanksicherung, wurden gelöscht.</w:t>
            </w:r>
          </w:p>
        </w:tc>
      </w:tr>
      <w:tr w:rsidR="003B5D50" w:rsidRPr="00872089" w14:paraId="79490E2A" w14:textId="77777777" w:rsidTr="003D153D">
        <w:tc>
          <w:tcPr>
            <w:tcW w:w="0" w:type="auto"/>
            <w:hideMark/>
          </w:tcPr>
          <w:p w14:paraId="12273929"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proofErr w:type="spellStart"/>
            <w:r w:rsidRPr="00872089">
              <w:rPr>
                <w:rFonts w:asciiTheme="majorHAnsi" w:eastAsia="Times New Roman" w:hAnsiTheme="majorHAnsi" w:cstheme="majorHAnsi"/>
                <w:color w:val="auto"/>
                <w:sz w:val="24"/>
                <w:szCs w:val="24"/>
                <w:lang w:val="en-US"/>
              </w:rPr>
              <w:t>Abschluss</w:t>
            </w:r>
            <w:proofErr w:type="spellEnd"/>
          </w:p>
        </w:tc>
        <w:tc>
          <w:tcPr>
            <w:tcW w:w="0" w:type="auto"/>
            <w:hideMark/>
          </w:tcPr>
          <w:p w14:paraId="05C88954"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Migration wurde erfolgreich abgeschlossen, und das Migrationsprotokoll wurde dokumentiert.</w:t>
            </w:r>
          </w:p>
        </w:tc>
      </w:tr>
    </w:tbl>
    <w:p w14:paraId="2EC9D447" w14:textId="77777777" w:rsidR="003B5D50" w:rsidRPr="00872089" w:rsidRDefault="003B5D50" w:rsidP="003B5D50">
      <w:pPr>
        <w:pStyle w:val="Absatz"/>
        <w:rPr>
          <w:rFonts w:asciiTheme="majorHAnsi" w:hAnsiTheme="majorHAnsi" w:cstheme="majorHAnsi"/>
        </w:rPr>
      </w:pPr>
    </w:p>
    <w:p w14:paraId="4D0D0739" w14:textId="77777777" w:rsidR="00227AB9" w:rsidRDefault="00227AB9" w:rsidP="00BC1BB4">
      <w:pPr>
        <w:pStyle w:val="berschrift1"/>
        <w:rPr>
          <w:rFonts w:cstheme="majorHAnsi"/>
        </w:rPr>
      </w:pPr>
      <w:r w:rsidRPr="00872089">
        <w:rPr>
          <w:rFonts w:cstheme="majorHAnsi"/>
        </w:rPr>
        <w:lastRenderedPageBreak/>
        <w:t>Phase Einführung</w:t>
      </w:r>
    </w:p>
    <w:p w14:paraId="17772F11" w14:textId="77777777" w:rsidR="004A6007" w:rsidRPr="00872089" w:rsidRDefault="004A6007" w:rsidP="004A6007">
      <w:pPr>
        <w:pStyle w:val="StandardWeb"/>
        <w:rPr>
          <w:rFonts w:asciiTheme="majorHAnsi" w:hAnsiTheme="majorHAnsi" w:cstheme="majorHAnsi"/>
          <w:lang w:val="de-CH"/>
        </w:rPr>
      </w:pPr>
      <w:r w:rsidRPr="00872089">
        <w:rPr>
          <w:rFonts w:asciiTheme="majorHAnsi" w:hAnsiTheme="majorHAnsi" w:cstheme="majorHAnsi"/>
          <w:lang w:val="de-CH"/>
        </w:rPr>
        <w:t>Im Rahmen der Migration wurden folgende Schritte durchgeführt:</w:t>
      </w:r>
    </w:p>
    <w:p w14:paraId="525564EF" w14:textId="77777777" w:rsidR="004A6007" w:rsidRPr="00872089" w:rsidRDefault="004A6007" w:rsidP="004A6007">
      <w:pPr>
        <w:pStyle w:val="StandardWeb"/>
        <w:numPr>
          <w:ilvl w:val="0"/>
          <w:numId w:val="38"/>
        </w:numPr>
        <w:rPr>
          <w:rFonts w:asciiTheme="majorHAnsi" w:hAnsiTheme="majorHAnsi" w:cstheme="majorHAnsi"/>
        </w:rPr>
      </w:pPr>
      <w:r w:rsidRPr="00872089">
        <w:rPr>
          <w:rFonts w:asciiTheme="majorHAnsi" w:hAnsiTheme="majorHAnsi" w:cstheme="majorHAnsi"/>
          <w:lang w:val="de-CH"/>
        </w:rPr>
        <w:t xml:space="preserve">Export der Daten: Die Daten aus der MySQL 5-Datenbank wurden mithilfe des CLI-Tools erfolgreich exportiert. </w:t>
      </w:r>
      <w:r w:rsidRPr="00872089">
        <w:rPr>
          <w:rFonts w:asciiTheme="majorHAnsi" w:hAnsiTheme="majorHAnsi" w:cstheme="majorHAnsi"/>
        </w:rPr>
        <w:t xml:space="preserve">Es </w:t>
      </w:r>
      <w:proofErr w:type="spellStart"/>
      <w:r w:rsidRPr="00872089">
        <w:rPr>
          <w:rFonts w:asciiTheme="majorHAnsi" w:hAnsiTheme="majorHAnsi" w:cstheme="majorHAnsi"/>
        </w:rPr>
        <w:t>wurden</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keine</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Datenverluste</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oder</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beschädigungen</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festgestellt</w:t>
      </w:r>
      <w:proofErr w:type="spellEnd"/>
      <w:r w:rsidRPr="00872089">
        <w:rPr>
          <w:rFonts w:asciiTheme="majorHAnsi" w:hAnsiTheme="majorHAnsi" w:cstheme="majorHAnsi"/>
        </w:rPr>
        <w:t>.</w:t>
      </w:r>
    </w:p>
    <w:p w14:paraId="310E02C9" w14:textId="77777777" w:rsidR="004A6007" w:rsidRPr="00872089" w:rsidRDefault="004A6007" w:rsidP="004A6007">
      <w:pPr>
        <w:pStyle w:val="StandardWeb"/>
        <w:numPr>
          <w:ilvl w:val="0"/>
          <w:numId w:val="38"/>
        </w:numPr>
        <w:rPr>
          <w:rFonts w:asciiTheme="majorHAnsi" w:hAnsiTheme="majorHAnsi" w:cstheme="majorHAnsi"/>
          <w:lang w:val="de-CH"/>
        </w:rPr>
      </w:pPr>
      <w:r w:rsidRPr="00872089">
        <w:rPr>
          <w:rFonts w:asciiTheme="majorHAnsi" w:hAnsiTheme="majorHAnsi" w:cstheme="majorHAnsi"/>
          <w:lang w:val="de-CH"/>
        </w:rPr>
        <w:t>Import in MySQL 8: Die exportierten Daten wurden reibungslos in die MySQL 8-Datenbank importiert. Dabei wurden alle Tabellen, Relationen und Indizes korrekt erstellt und die Datenintegrität wurde gewahrt.</w:t>
      </w:r>
    </w:p>
    <w:p w14:paraId="018DAA52" w14:textId="77777777" w:rsidR="004A6007" w:rsidRPr="00872089" w:rsidRDefault="004A6007" w:rsidP="004A6007">
      <w:pPr>
        <w:pStyle w:val="StandardWeb"/>
        <w:numPr>
          <w:ilvl w:val="0"/>
          <w:numId w:val="38"/>
        </w:numPr>
        <w:rPr>
          <w:rFonts w:asciiTheme="majorHAnsi" w:hAnsiTheme="majorHAnsi" w:cstheme="majorHAnsi"/>
          <w:lang w:val="de-CH"/>
        </w:rPr>
      </w:pPr>
      <w:r w:rsidRPr="00872089">
        <w:rPr>
          <w:rFonts w:asciiTheme="majorHAnsi" w:hAnsiTheme="majorHAnsi" w:cstheme="majorHAnsi"/>
          <w:lang w:val="de-CH"/>
        </w:rPr>
        <w:t>Datenbereinigung: Vor dem Import wurde eine gründliche Datenbereinigung durchgeführt, um veraltete, doppelte oder ungültige Daten zu entfernen. Dadurch wurde die Qualität und Konsistenz der Daten in der MySQL 8-Datenbank verbessert.</w:t>
      </w:r>
    </w:p>
    <w:p w14:paraId="32CBC257" w14:textId="77777777" w:rsidR="004A6007" w:rsidRPr="00872089" w:rsidRDefault="004A6007" w:rsidP="004A6007">
      <w:pPr>
        <w:pStyle w:val="StandardWeb"/>
        <w:numPr>
          <w:ilvl w:val="0"/>
          <w:numId w:val="38"/>
        </w:numPr>
        <w:rPr>
          <w:rFonts w:asciiTheme="majorHAnsi" w:hAnsiTheme="majorHAnsi" w:cstheme="majorHAnsi"/>
          <w:lang w:val="de-CH"/>
        </w:rPr>
      </w:pPr>
      <w:r w:rsidRPr="00872089">
        <w:rPr>
          <w:rFonts w:asciiTheme="majorHAnsi" w:hAnsiTheme="majorHAnsi" w:cstheme="majorHAnsi"/>
          <w:lang w:val="de-CH"/>
        </w:rPr>
        <w:t>Funktionalitätstests: Um die korrekte Funktion der migrierten Datenbank sicherzustellen, wurden umfangreiche Tests durchgeführt. Alle Anwendungen, die auf die MySQL 8-Datenbank zugreifen, wurden überprüft, und es wurden keine Abweichungen oder Fehlfunktionen festgestellt.</w:t>
      </w:r>
    </w:p>
    <w:p w14:paraId="4DEB4013" w14:textId="77777777" w:rsidR="004A6007" w:rsidRPr="00872089" w:rsidRDefault="004A6007" w:rsidP="004A6007">
      <w:pPr>
        <w:pStyle w:val="StandardWeb"/>
        <w:numPr>
          <w:ilvl w:val="0"/>
          <w:numId w:val="38"/>
        </w:numPr>
        <w:rPr>
          <w:rFonts w:asciiTheme="majorHAnsi" w:hAnsiTheme="majorHAnsi" w:cstheme="majorHAnsi"/>
          <w:lang w:val="de-CH"/>
        </w:rPr>
      </w:pPr>
      <w:r w:rsidRPr="00872089">
        <w:rPr>
          <w:rFonts w:asciiTheme="majorHAnsi" w:hAnsiTheme="majorHAnsi" w:cstheme="majorHAnsi"/>
          <w:lang w:val="de-CH"/>
        </w:rPr>
        <w:t>Performance-Tests: Die Performance der MySQL 8-Datenbank wurde ausführlich getestet, um sicherzustellen, dass sie den erwarteten Anforderungen an Skalierbarkeit und Reaktionsfähigkeit entspricht. Die Tests zeigten eine verbesserte Performance im Vergleich zur vorherigen Version.</w:t>
      </w:r>
    </w:p>
    <w:p w14:paraId="6F11B9CC" w14:textId="5C79D803" w:rsidR="00A66FA2" w:rsidRPr="004A6007" w:rsidRDefault="004A6007" w:rsidP="004A6007">
      <w:pPr>
        <w:pStyle w:val="StandardWeb"/>
        <w:ind w:left="360"/>
        <w:rPr>
          <w:rFonts w:asciiTheme="majorHAnsi" w:hAnsiTheme="majorHAnsi" w:cstheme="majorHAnsi"/>
          <w:lang w:val="de-CH"/>
        </w:rPr>
      </w:pPr>
      <w:r w:rsidRPr="00872089">
        <w:rPr>
          <w:rFonts w:asciiTheme="majorHAnsi" w:hAnsiTheme="majorHAnsi" w:cstheme="majorHAnsi"/>
          <w:lang w:val="de-CH"/>
        </w:rPr>
        <w:t>Basierend auf diesen Durchführungsschritten und den erfolgreich abgeschlossenen Tests bestätigen wir hiermit die Abnahme der MySQL 8 Migration. Die neue Datenbankumgebung ist stabil, funktionsfähig und erfüllt alle vordefinierten Anforderungen.</w:t>
      </w:r>
    </w:p>
    <w:p w14:paraId="775AE60D" w14:textId="77777777" w:rsidR="003E34C9" w:rsidRPr="00872089" w:rsidRDefault="003E34C9"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6345C4" w:rsidRPr="00872089" w14:paraId="5B5FB9D5"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5387A41" w14:textId="77777777" w:rsidR="006345C4" w:rsidRPr="00872089" w:rsidRDefault="006345C4" w:rsidP="00BC1BB4">
            <w:pPr>
              <w:pStyle w:val="AbsatzTab12PtTitel"/>
              <w:rPr>
                <w:rFonts w:asciiTheme="majorHAnsi" w:hAnsiTheme="majorHAnsi" w:cstheme="majorHAnsi"/>
              </w:rPr>
            </w:pPr>
            <w:bookmarkStart w:id="41" w:name="_Toc98598217"/>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12B7016F"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Anforderung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11BEAF82"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6345C4" w:rsidRPr="00872089" w14:paraId="78F89FE8"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026915A5"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147018AF"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Vollständigkeit der Migration</w:t>
            </w:r>
          </w:p>
        </w:tc>
        <w:tc>
          <w:tcPr>
            <w:tcW w:w="5386" w:type="dxa"/>
            <w:tcBorders>
              <w:top w:val="single" w:sz="4" w:space="0" w:color="auto"/>
              <w:left w:val="single" w:sz="4" w:space="0" w:color="auto"/>
              <w:bottom w:val="single" w:sz="4" w:space="0" w:color="auto"/>
              <w:right w:val="single" w:sz="4" w:space="0" w:color="auto"/>
            </w:tcBorders>
          </w:tcPr>
          <w:p w14:paraId="2B6FBED4" w14:textId="77777777" w:rsidR="006345C4" w:rsidRPr="00872089" w:rsidRDefault="006345C4" w:rsidP="00BC1BB4">
            <w:pPr>
              <w:pStyle w:val="AbsatzTab12Pt1-1Kur"/>
              <w:rPr>
                <w:rFonts w:asciiTheme="majorHAnsi" w:hAnsiTheme="majorHAnsi" w:cstheme="majorHAnsi"/>
              </w:rPr>
            </w:pPr>
            <w:proofErr w:type="spellStart"/>
            <w:r w:rsidRPr="00872089">
              <w:rPr>
                <w:rFonts w:asciiTheme="majorHAnsi" w:hAnsiTheme="majorHAnsi" w:cstheme="majorHAnsi"/>
              </w:rPr>
              <w:t>Mithil</w:t>
            </w:r>
            <w:r w:rsidR="00BC1BB4" w:rsidRPr="00872089">
              <w:rPr>
                <w:rFonts w:asciiTheme="majorHAnsi" w:hAnsiTheme="majorHAnsi" w:cstheme="majorHAnsi"/>
              </w:rPr>
              <w:t>lfe</w:t>
            </w:r>
            <w:proofErr w:type="spellEnd"/>
            <w:r w:rsidR="00BC1BB4" w:rsidRPr="00872089">
              <w:rPr>
                <w:rFonts w:asciiTheme="majorHAnsi" w:hAnsiTheme="majorHAnsi" w:cstheme="majorHAnsi"/>
              </w:rPr>
              <w:t xml:space="preserve"> der MD5 Funktion von </w:t>
            </w:r>
            <w:proofErr w:type="spellStart"/>
            <w:r w:rsidR="00BC1BB4" w:rsidRPr="00872089">
              <w:rPr>
                <w:rFonts w:asciiTheme="majorHAnsi" w:hAnsiTheme="majorHAnsi" w:cstheme="majorHAnsi"/>
              </w:rPr>
              <w:t>mysql</w:t>
            </w:r>
            <w:proofErr w:type="spellEnd"/>
            <w:r w:rsidR="00BC1BB4" w:rsidRPr="00872089">
              <w:rPr>
                <w:rFonts w:asciiTheme="majorHAnsi" w:hAnsiTheme="majorHAnsi" w:cstheme="majorHAnsi"/>
              </w:rPr>
              <w:t xml:space="preserve"> werden auf </w:t>
            </w:r>
            <w:proofErr w:type="spellStart"/>
            <w:r w:rsidR="00BC1BB4" w:rsidRPr="00872089">
              <w:rPr>
                <w:rFonts w:asciiTheme="majorHAnsi" w:hAnsiTheme="majorHAnsi" w:cstheme="majorHAnsi"/>
              </w:rPr>
              <w:t>quellsystem</w:t>
            </w:r>
            <w:proofErr w:type="spellEnd"/>
            <w:r w:rsidR="00BC1BB4" w:rsidRPr="00872089">
              <w:rPr>
                <w:rFonts w:asciiTheme="majorHAnsi" w:hAnsiTheme="majorHAnsi" w:cstheme="majorHAnsi"/>
              </w:rPr>
              <w:t xml:space="preserve"> und Zielsystem (nach </w:t>
            </w:r>
            <w:proofErr w:type="spellStart"/>
            <w:r w:rsidR="00BC1BB4" w:rsidRPr="00872089">
              <w:rPr>
                <w:rFonts w:asciiTheme="majorHAnsi" w:hAnsiTheme="majorHAnsi" w:cstheme="majorHAnsi"/>
              </w:rPr>
              <w:t>migration</w:t>
            </w:r>
            <w:proofErr w:type="spellEnd"/>
            <w:r w:rsidR="00BC1BB4" w:rsidRPr="00872089">
              <w:rPr>
                <w:rFonts w:asciiTheme="majorHAnsi" w:hAnsiTheme="majorHAnsi" w:cstheme="majorHAnsi"/>
              </w:rPr>
              <w:t xml:space="preserve">) </w:t>
            </w:r>
            <w:proofErr w:type="spellStart"/>
            <w:r w:rsidR="00BC1BB4" w:rsidRPr="00872089">
              <w:rPr>
                <w:rFonts w:asciiTheme="majorHAnsi" w:hAnsiTheme="majorHAnsi" w:cstheme="majorHAnsi"/>
              </w:rPr>
              <w:t>hashes</w:t>
            </w:r>
            <w:proofErr w:type="spellEnd"/>
            <w:r w:rsidR="00BC1BB4" w:rsidRPr="00872089">
              <w:rPr>
                <w:rFonts w:asciiTheme="majorHAnsi" w:hAnsiTheme="majorHAnsi" w:cstheme="majorHAnsi"/>
              </w:rPr>
              <w:t xml:space="preserve"> erstellt und die beiden </w:t>
            </w:r>
            <w:proofErr w:type="spellStart"/>
            <w:r w:rsidR="00BC1BB4" w:rsidRPr="00872089">
              <w:rPr>
                <w:rFonts w:asciiTheme="majorHAnsi" w:hAnsiTheme="majorHAnsi" w:cstheme="majorHAnsi"/>
              </w:rPr>
              <w:t>hashes</w:t>
            </w:r>
            <w:proofErr w:type="spellEnd"/>
            <w:r w:rsidR="00BC1BB4" w:rsidRPr="00872089">
              <w:rPr>
                <w:rFonts w:asciiTheme="majorHAnsi" w:hAnsiTheme="majorHAnsi" w:cstheme="majorHAnsi"/>
              </w:rPr>
              <w:t xml:space="preserve"> werden verglichen.</w:t>
            </w:r>
          </w:p>
        </w:tc>
      </w:tr>
      <w:tr w:rsidR="006345C4" w:rsidRPr="00872089" w14:paraId="49125C02"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51B7FC3"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3B015F0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Datenintegrität</w:t>
            </w:r>
          </w:p>
        </w:tc>
        <w:tc>
          <w:tcPr>
            <w:tcW w:w="5386" w:type="dxa"/>
            <w:tcBorders>
              <w:top w:val="single" w:sz="4" w:space="0" w:color="auto"/>
              <w:left w:val="single" w:sz="4" w:space="0" w:color="auto"/>
              <w:bottom w:val="single" w:sz="4" w:space="0" w:color="auto"/>
              <w:right w:val="single" w:sz="4" w:space="0" w:color="auto"/>
            </w:tcBorders>
          </w:tcPr>
          <w:p w14:paraId="3EA7DE92" w14:textId="77777777" w:rsidR="006345C4" w:rsidRPr="00872089" w:rsidRDefault="00BC1BB4" w:rsidP="00BC1BB4">
            <w:pPr>
              <w:pStyle w:val="AbsatzTab12Pt1-1Kur"/>
              <w:keepNext/>
              <w:rPr>
                <w:rFonts w:asciiTheme="majorHAnsi" w:hAnsiTheme="majorHAnsi" w:cstheme="majorHAnsi"/>
              </w:rPr>
            </w:pPr>
            <w:r w:rsidRPr="00872089">
              <w:rPr>
                <w:rFonts w:asciiTheme="majorHAnsi" w:hAnsiTheme="majorHAnsi" w:cstheme="majorHAnsi"/>
              </w:rPr>
              <w:t xml:space="preserve">Ebenfalls via </w:t>
            </w:r>
            <w:proofErr w:type="spellStart"/>
            <w:r w:rsidRPr="00872089">
              <w:rPr>
                <w:rFonts w:asciiTheme="majorHAnsi" w:hAnsiTheme="majorHAnsi" w:cstheme="majorHAnsi"/>
              </w:rPr>
              <w:t>hash</w:t>
            </w:r>
            <w:proofErr w:type="spellEnd"/>
            <w:r w:rsidRPr="00872089">
              <w:rPr>
                <w:rFonts w:asciiTheme="majorHAnsi" w:hAnsiTheme="majorHAnsi" w:cstheme="majorHAnsi"/>
              </w:rPr>
              <w:t>.</w:t>
            </w:r>
          </w:p>
        </w:tc>
      </w:tr>
    </w:tbl>
    <w:p w14:paraId="606091D1" w14:textId="77777777" w:rsidR="006345C4" w:rsidRPr="00872089" w:rsidRDefault="006345C4" w:rsidP="00BC1BB4">
      <w:pPr>
        <w:pStyle w:val="Beschriftung"/>
        <w:rPr>
          <w:rFonts w:asciiTheme="majorHAnsi" w:hAnsiTheme="majorHAnsi" w:cstheme="majorHAnsi"/>
        </w:rPr>
      </w:pPr>
    </w:p>
    <w:p w14:paraId="73C6D7A3" w14:textId="2BAB29D5" w:rsidR="003E34C9" w:rsidRPr="00872089" w:rsidRDefault="003E34C9" w:rsidP="00BC1BB4">
      <w:pPr>
        <w:pStyle w:val="Beschriftung"/>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8</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Anforderungsabdeckung</w:t>
      </w:r>
      <w:bookmarkEnd w:id="41"/>
    </w:p>
    <w:p w14:paraId="2E4B8AD1" w14:textId="77777777" w:rsidR="00EA6A07" w:rsidRPr="00872089" w:rsidRDefault="00EA6A07" w:rsidP="00BC1BB4">
      <w:pPr>
        <w:pStyle w:val="Absatz0Pt"/>
        <w:pageBreakBefore/>
        <w:rPr>
          <w:rFonts w:asciiTheme="majorHAnsi" w:hAnsiTheme="majorHAnsi" w:cstheme="majorHAnsi"/>
        </w:rPr>
      </w:pPr>
    </w:p>
    <w:p w14:paraId="23193E7B" w14:textId="77777777" w:rsidR="00EA6A07" w:rsidRPr="00872089" w:rsidRDefault="007B3821" w:rsidP="00BC1BB4">
      <w:pPr>
        <w:pStyle w:val="Inhaltsverzeichnis12"/>
        <w:spacing w:before="360"/>
        <w:rPr>
          <w:rFonts w:asciiTheme="majorHAnsi" w:hAnsiTheme="majorHAnsi" w:cstheme="majorHAnsi"/>
        </w:rPr>
      </w:pPr>
      <w:bookmarkStart w:id="42" w:name="_Toc467679021"/>
      <w:bookmarkStart w:id="43" w:name="_Toc461648074"/>
      <w:bookmarkStart w:id="44" w:name="_Toc467846276"/>
      <w:bookmarkStart w:id="45" w:name="_Toc527983447"/>
      <w:bookmarkStart w:id="46" w:name="_Toc530490789"/>
      <w:r w:rsidRPr="00872089">
        <w:rPr>
          <w:rFonts w:asciiTheme="majorHAnsi" w:hAnsiTheme="majorHAnsi" w:cstheme="majorHAnsi"/>
        </w:rPr>
        <w:t>Abkürzungen und Glossar</w:t>
      </w:r>
      <w:bookmarkEnd w:id="42"/>
      <w:bookmarkEnd w:id="43"/>
      <w:bookmarkEnd w:id="44"/>
      <w:bookmarkEnd w:id="45"/>
      <w:bookmarkEnd w:id="46"/>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EA6A07" w:rsidRPr="00872089" w14:paraId="7228F710"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1A7EC443" w14:textId="77777777" w:rsidR="00EA6A07" w:rsidRPr="00872089" w:rsidRDefault="007B3821" w:rsidP="00BC1BB4">
            <w:pPr>
              <w:pStyle w:val="AbsatzTab12PtTitel"/>
              <w:rPr>
                <w:rFonts w:asciiTheme="majorHAnsi" w:hAnsiTheme="majorHAnsi" w:cstheme="majorHAnsi"/>
              </w:rPr>
            </w:pPr>
            <w:r w:rsidRPr="00872089">
              <w:rPr>
                <w:rFonts w:asciiTheme="majorHAnsi" w:hAnsiTheme="majorHAnsi" w:cstheme="majorHAnsi"/>
              </w:rP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0C3BEE13" w14:textId="77777777" w:rsidR="00EA6A07" w:rsidRPr="00872089" w:rsidRDefault="007B3821" w:rsidP="00BC1BB4">
            <w:pPr>
              <w:pStyle w:val="AbsatzTab12PtTitel"/>
              <w:rPr>
                <w:rFonts w:asciiTheme="majorHAnsi" w:hAnsiTheme="majorHAnsi" w:cstheme="majorHAnsi"/>
              </w:rPr>
            </w:pPr>
            <w:r w:rsidRPr="00872089">
              <w:rPr>
                <w:rFonts w:asciiTheme="majorHAnsi" w:hAnsiTheme="majorHAnsi" w:cstheme="majorHAnsi"/>
              </w:rPr>
              <w:t>Erläuterung</w:t>
            </w:r>
          </w:p>
        </w:tc>
      </w:tr>
      <w:tr w:rsidR="00EA6A07" w:rsidRPr="00872089" w14:paraId="2AC8A0C0" w14:textId="77777777">
        <w:tc>
          <w:tcPr>
            <w:tcW w:w="2552" w:type="dxa"/>
            <w:tcBorders>
              <w:top w:val="single" w:sz="4" w:space="0" w:color="auto"/>
              <w:left w:val="single" w:sz="4" w:space="0" w:color="auto"/>
              <w:bottom w:val="single" w:sz="4" w:space="0" w:color="auto"/>
              <w:right w:val="single" w:sz="4" w:space="0" w:color="auto"/>
            </w:tcBorders>
            <w:hideMark/>
          </w:tcPr>
          <w:p w14:paraId="289B0871" w14:textId="77777777" w:rsidR="00EA6A07" w:rsidRPr="00872089" w:rsidRDefault="007B3821" w:rsidP="00BC1BB4">
            <w:pPr>
              <w:pStyle w:val="AbsatzTab11Pt1-1"/>
              <w:rPr>
                <w:rFonts w:asciiTheme="majorHAnsi" w:hAnsiTheme="majorHAnsi" w:cstheme="majorHAnsi"/>
              </w:rPr>
            </w:pPr>
            <w:r w:rsidRPr="00872089">
              <w:rPr>
                <w:rFonts w:asciiTheme="majorHAnsi" w:hAnsiTheme="majorHAnsi" w:cstheme="majorHAnsi"/>
              </w:rPr>
              <w:t>HERMES</w:t>
            </w:r>
          </w:p>
        </w:tc>
        <w:tc>
          <w:tcPr>
            <w:tcW w:w="6662" w:type="dxa"/>
            <w:tcBorders>
              <w:top w:val="single" w:sz="4" w:space="0" w:color="auto"/>
              <w:left w:val="single" w:sz="4" w:space="0" w:color="auto"/>
              <w:bottom w:val="single" w:sz="4" w:space="0" w:color="auto"/>
              <w:right w:val="single" w:sz="4" w:space="0" w:color="auto"/>
            </w:tcBorders>
            <w:hideMark/>
          </w:tcPr>
          <w:p w14:paraId="5E9F929E" w14:textId="77777777" w:rsidR="00EA6A07" w:rsidRPr="00872089" w:rsidRDefault="00E25490" w:rsidP="00BC1BB4">
            <w:pPr>
              <w:pStyle w:val="AbsatzTab11Pt1-1"/>
              <w:rPr>
                <w:rFonts w:asciiTheme="majorHAnsi" w:hAnsiTheme="majorHAnsi" w:cstheme="majorHAnsi"/>
              </w:rPr>
            </w:pPr>
            <w:r w:rsidRPr="00872089">
              <w:rPr>
                <w:rFonts w:asciiTheme="majorHAnsi" w:hAnsiTheme="majorHAnsi" w:cstheme="majorHAnsi"/>
              </w:rPr>
              <w:t>Vorgehensmethodik für Projekte und Programme</w:t>
            </w:r>
            <w:r w:rsidRPr="00872089">
              <w:rPr>
                <w:rFonts w:asciiTheme="majorHAnsi" w:hAnsiTheme="majorHAnsi" w:cstheme="majorHAnsi"/>
              </w:rPr>
              <w:tab/>
            </w:r>
            <w:r w:rsidRPr="00872089">
              <w:rPr>
                <w:rFonts w:asciiTheme="majorHAnsi" w:hAnsiTheme="majorHAnsi" w:cstheme="majorHAnsi"/>
              </w:rPr>
              <w:br/>
              <w:t>HERMES 202</w:t>
            </w:r>
            <w:r w:rsidR="0043396C" w:rsidRPr="00872089">
              <w:rPr>
                <w:rFonts w:asciiTheme="majorHAnsi" w:hAnsiTheme="majorHAnsi" w:cstheme="majorHAnsi"/>
              </w:rPr>
              <w:t>2</w:t>
            </w:r>
            <w:r w:rsidRPr="00872089">
              <w:rPr>
                <w:rFonts w:asciiTheme="majorHAnsi" w:hAnsiTheme="majorHAnsi" w:cstheme="majorHAnsi"/>
              </w:rPr>
              <w:t xml:space="preserve"> ist ein </w:t>
            </w:r>
            <w:proofErr w:type="spellStart"/>
            <w:r w:rsidRPr="00872089">
              <w:rPr>
                <w:rFonts w:asciiTheme="majorHAnsi" w:hAnsiTheme="majorHAnsi" w:cstheme="majorHAnsi"/>
              </w:rPr>
              <w:t>eCH</w:t>
            </w:r>
            <w:proofErr w:type="spellEnd"/>
            <w:r w:rsidRPr="00872089">
              <w:rPr>
                <w:rFonts w:asciiTheme="majorHAnsi" w:hAnsiTheme="majorHAnsi" w:cstheme="majorHAnsi"/>
              </w:rPr>
              <w:t xml:space="preserve"> Standard</w:t>
            </w:r>
          </w:p>
        </w:tc>
      </w:tr>
      <w:tr w:rsidR="00EA6A07" w:rsidRPr="00872089" w14:paraId="198B93C4" w14:textId="77777777">
        <w:tc>
          <w:tcPr>
            <w:tcW w:w="2552" w:type="dxa"/>
            <w:tcBorders>
              <w:top w:val="single" w:sz="4" w:space="0" w:color="auto"/>
              <w:left w:val="single" w:sz="4" w:space="0" w:color="auto"/>
              <w:bottom w:val="single" w:sz="4" w:space="0" w:color="auto"/>
              <w:right w:val="single" w:sz="4" w:space="0" w:color="auto"/>
            </w:tcBorders>
          </w:tcPr>
          <w:p w14:paraId="6DCBA80F"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DB</w:t>
            </w:r>
          </w:p>
        </w:tc>
        <w:tc>
          <w:tcPr>
            <w:tcW w:w="6662" w:type="dxa"/>
            <w:tcBorders>
              <w:top w:val="single" w:sz="4" w:space="0" w:color="auto"/>
              <w:left w:val="single" w:sz="4" w:space="0" w:color="auto"/>
              <w:bottom w:val="single" w:sz="4" w:space="0" w:color="auto"/>
              <w:right w:val="single" w:sz="4" w:space="0" w:color="auto"/>
            </w:tcBorders>
          </w:tcPr>
          <w:p w14:paraId="38FB3E23"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Datenbank</w:t>
            </w:r>
          </w:p>
        </w:tc>
      </w:tr>
      <w:tr w:rsidR="00EA6A07" w:rsidRPr="00872089" w14:paraId="65E3272C" w14:textId="77777777">
        <w:tc>
          <w:tcPr>
            <w:tcW w:w="2552" w:type="dxa"/>
            <w:tcBorders>
              <w:top w:val="single" w:sz="4" w:space="0" w:color="auto"/>
              <w:left w:val="single" w:sz="4" w:space="0" w:color="auto"/>
              <w:bottom w:val="single" w:sz="4" w:space="0" w:color="auto"/>
              <w:right w:val="single" w:sz="4" w:space="0" w:color="auto"/>
            </w:tcBorders>
          </w:tcPr>
          <w:p w14:paraId="1AB091E2"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CLI</w:t>
            </w:r>
          </w:p>
        </w:tc>
        <w:tc>
          <w:tcPr>
            <w:tcW w:w="6662" w:type="dxa"/>
            <w:tcBorders>
              <w:top w:val="single" w:sz="4" w:space="0" w:color="auto"/>
              <w:left w:val="single" w:sz="4" w:space="0" w:color="auto"/>
              <w:bottom w:val="single" w:sz="4" w:space="0" w:color="auto"/>
              <w:right w:val="single" w:sz="4" w:space="0" w:color="auto"/>
            </w:tcBorders>
          </w:tcPr>
          <w:p w14:paraId="02D9501D"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Command Line interface</w:t>
            </w:r>
          </w:p>
        </w:tc>
      </w:tr>
      <w:tr w:rsidR="00EA6A07" w:rsidRPr="00872089" w14:paraId="6AD5462A" w14:textId="77777777">
        <w:tc>
          <w:tcPr>
            <w:tcW w:w="2552" w:type="dxa"/>
            <w:tcBorders>
              <w:top w:val="single" w:sz="4" w:space="0" w:color="auto"/>
              <w:left w:val="single" w:sz="4" w:space="0" w:color="auto"/>
              <w:bottom w:val="single" w:sz="4" w:space="0" w:color="auto"/>
              <w:right w:val="single" w:sz="4" w:space="0" w:color="auto"/>
            </w:tcBorders>
          </w:tcPr>
          <w:p w14:paraId="5662BD7E"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HASH</w:t>
            </w:r>
          </w:p>
        </w:tc>
        <w:tc>
          <w:tcPr>
            <w:tcW w:w="6662" w:type="dxa"/>
            <w:tcBorders>
              <w:top w:val="single" w:sz="4" w:space="0" w:color="auto"/>
              <w:left w:val="single" w:sz="4" w:space="0" w:color="auto"/>
              <w:bottom w:val="single" w:sz="4" w:space="0" w:color="auto"/>
              <w:right w:val="single" w:sz="4" w:space="0" w:color="auto"/>
            </w:tcBorders>
          </w:tcPr>
          <w:p w14:paraId="250C7AF1"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 xml:space="preserve">Kontrollschlüssel zur </w:t>
            </w:r>
            <w:proofErr w:type="spellStart"/>
            <w:r w:rsidRPr="00872089">
              <w:rPr>
                <w:rFonts w:asciiTheme="majorHAnsi" w:hAnsiTheme="majorHAnsi" w:cstheme="majorHAnsi"/>
              </w:rPr>
              <w:t>überprüfung</w:t>
            </w:r>
            <w:proofErr w:type="spellEnd"/>
            <w:r w:rsidRPr="00872089">
              <w:rPr>
                <w:rFonts w:asciiTheme="majorHAnsi" w:hAnsiTheme="majorHAnsi" w:cstheme="majorHAnsi"/>
              </w:rPr>
              <w:t xml:space="preserve"> der </w:t>
            </w:r>
            <w:proofErr w:type="spellStart"/>
            <w:r w:rsidRPr="00872089">
              <w:rPr>
                <w:rFonts w:asciiTheme="majorHAnsi" w:hAnsiTheme="majorHAnsi" w:cstheme="majorHAnsi"/>
              </w:rPr>
              <w:t>integrität</w:t>
            </w:r>
            <w:proofErr w:type="spellEnd"/>
            <w:r w:rsidRPr="00872089">
              <w:rPr>
                <w:rFonts w:asciiTheme="majorHAnsi" w:hAnsiTheme="majorHAnsi" w:cstheme="majorHAnsi"/>
              </w:rPr>
              <w:t xml:space="preserve"> und Vollständigkeit der Daten.</w:t>
            </w:r>
          </w:p>
        </w:tc>
      </w:tr>
      <w:tr w:rsidR="00EA6A07" w:rsidRPr="00872089" w14:paraId="2D4B31B5" w14:textId="77777777">
        <w:tc>
          <w:tcPr>
            <w:tcW w:w="2552" w:type="dxa"/>
            <w:tcBorders>
              <w:top w:val="single" w:sz="4" w:space="0" w:color="auto"/>
              <w:left w:val="single" w:sz="4" w:space="0" w:color="auto"/>
              <w:bottom w:val="single" w:sz="4" w:space="0" w:color="auto"/>
              <w:right w:val="single" w:sz="4" w:space="0" w:color="auto"/>
            </w:tcBorders>
          </w:tcPr>
          <w:p w14:paraId="12F1B890"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5E42372A" w14:textId="77777777" w:rsidR="00EA6A07" w:rsidRPr="00872089" w:rsidRDefault="00EA6A07" w:rsidP="00BC1BB4">
            <w:pPr>
              <w:pStyle w:val="AbsatzTab11Pt1-1"/>
              <w:rPr>
                <w:rFonts w:asciiTheme="majorHAnsi" w:hAnsiTheme="majorHAnsi" w:cstheme="majorHAnsi"/>
                <w:lang w:val="de-DE"/>
              </w:rPr>
            </w:pPr>
          </w:p>
        </w:tc>
      </w:tr>
      <w:tr w:rsidR="00EA6A07" w:rsidRPr="00872089" w14:paraId="116103BE" w14:textId="77777777">
        <w:tc>
          <w:tcPr>
            <w:tcW w:w="2552" w:type="dxa"/>
            <w:tcBorders>
              <w:top w:val="single" w:sz="4" w:space="0" w:color="auto"/>
              <w:left w:val="single" w:sz="4" w:space="0" w:color="auto"/>
              <w:bottom w:val="single" w:sz="4" w:space="0" w:color="auto"/>
              <w:right w:val="single" w:sz="4" w:space="0" w:color="auto"/>
            </w:tcBorders>
          </w:tcPr>
          <w:p w14:paraId="38BEB25D"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06CD69D0" w14:textId="77777777" w:rsidR="00EA6A07" w:rsidRPr="00872089" w:rsidRDefault="00EA6A07" w:rsidP="00BC1BB4">
            <w:pPr>
              <w:pStyle w:val="AbsatzTab11Pt1-1"/>
              <w:rPr>
                <w:rFonts w:asciiTheme="majorHAnsi" w:hAnsiTheme="majorHAnsi" w:cstheme="majorHAnsi"/>
                <w:lang w:val="de-DE"/>
              </w:rPr>
            </w:pPr>
          </w:p>
        </w:tc>
      </w:tr>
      <w:tr w:rsidR="00EA6A07" w:rsidRPr="00872089" w14:paraId="3746DEFC" w14:textId="77777777">
        <w:tc>
          <w:tcPr>
            <w:tcW w:w="2552" w:type="dxa"/>
            <w:tcBorders>
              <w:top w:val="single" w:sz="4" w:space="0" w:color="auto"/>
              <w:left w:val="single" w:sz="4" w:space="0" w:color="auto"/>
              <w:bottom w:val="single" w:sz="4" w:space="0" w:color="auto"/>
              <w:right w:val="single" w:sz="4" w:space="0" w:color="auto"/>
            </w:tcBorders>
          </w:tcPr>
          <w:p w14:paraId="51D945D2"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1758732A" w14:textId="77777777" w:rsidR="00EA6A07" w:rsidRPr="00872089" w:rsidRDefault="00EA6A07" w:rsidP="00BC1BB4">
            <w:pPr>
              <w:pStyle w:val="AbsatzTab11Pt1-1"/>
              <w:rPr>
                <w:rFonts w:asciiTheme="majorHAnsi" w:hAnsiTheme="majorHAnsi" w:cstheme="majorHAnsi"/>
                <w:lang w:val="de-DE"/>
              </w:rPr>
            </w:pPr>
          </w:p>
        </w:tc>
      </w:tr>
      <w:tr w:rsidR="00EA6A07" w:rsidRPr="00872089" w14:paraId="56738C9A" w14:textId="77777777">
        <w:tc>
          <w:tcPr>
            <w:tcW w:w="2552" w:type="dxa"/>
            <w:tcBorders>
              <w:top w:val="single" w:sz="4" w:space="0" w:color="auto"/>
              <w:left w:val="single" w:sz="4" w:space="0" w:color="auto"/>
              <w:bottom w:val="single" w:sz="4" w:space="0" w:color="auto"/>
              <w:right w:val="single" w:sz="4" w:space="0" w:color="auto"/>
            </w:tcBorders>
          </w:tcPr>
          <w:p w14:paraId="34E54363"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5A56FEA3" w14:textId="77777777" w:rsidR="00EA6A07" w:rsidRPr="00872089" w:rsidRDefault="00EA6A07" w:rsidP="00BC1BB4">
            <w:pPr>
              <w:pStyle w:val="AbsatzTab11Pt1-1"/>
              <w:rPr>
                <w:rFonts w:asciiTheme="majorHAnsi" w:hAnsiTheme="majorHAnsi" w:cstheme="majorHAnsi"/>
                <w:lang w:val="de-DE"/>
              </w:rPr>
            </w:pPr>
          </w:p>
        </w:tc>
      </w:tr>
      <w:tr w:rsidR="00EA6A07" w:rsidRPr="00872089" w14:paraId="23620BA9" w14:textId="77777777">
        <w:tc>
          <w:tcPr>
            <w:tcW w:w="2552" w:type="dxa"/>
            <w:tcBorders>
              <w:top w:val="single" w:sz="4" w:space="0" w:color="auto"/>
              <w:left w:val="single" w:sz="4" w:space="0" w:color="auto"/>
              <w:bottom w:val="single" w:sz="4" w:space="0" w:color="auto"/>
              <w:right w:val="single" w:sz="4" w:space="0" w:color="auto"/>
            </w:tcBorders>
          </w:tcPr>
          <w:p w14:paraId="29E5E489"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37D2785" w14:textId="77777777" w:rsidR="00EA6A07" w:rsidRPr="00872089" w:rsidRDefault="00EA6A07" w:rsidP="00BC1BB4">
            <w:pPr>
              <w:pStyle w:val="AbsatzTab11Pt1-1"/>
              <w:rPr>
                <w:rFonts w:asciiTheme="majorHAnsi" w:hAnsiTheme="majorHAnsi" w:cstheme="majorHAnsi"/>
                <w:lang w:val="de-DE"/>
              </w:rPr>
            </w:pPr>
          </w:p>
        </w:tc>
      </w:tr>
      <w:tr w:rsidR="00EA6A07" w:rsidRPr="00872089" w14:paraId="6A0D8177" w14:textId="77777777">
        <w:tc>
          <w:tcPr>
            <w:tcW w:w="2552" w:type="dxa"/>
            <w:tcBorders>
              <w:top w:val="single" w:sz="4" w:space="0" w:color="auto"/>
              <w:left w:val="single" w:sz="4" w:space="0" w:color="auto"/>
              <w:bottom w:val="single" w:sz="4" w:space="0" w:color="auto"/>
              <w:right w:val="single" w:sz="4" w:space="0" w:color="auto"/>
            </w:tcBorders>
          </w:tcPr>
          <w:p w14:paraId="03660D11"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D100144" w14:textId="77777777" w:rsidR="00EA6A07" w:rsidRPr="00872089" w:rsidRDefault="00EA6A07" w:rsidP="00BC1BB4">
            <w:pPr>
              <w:pStyle w:val="AbsatzTab11Pt1-1"/>
              <w:rPr>
                <w:rFonts w:asciiTheme="majorHAnsi" w:hAnsiTheme="majorHAnsi" w:cstheme="majorHAnsi"/>
                <w:lang w:val="de-DE"/>
              </w:rPr>
            </w:pPr>
          </w:p>
        </w:tc>
      </w:tr>
      <w:tr w:rsidR="00EA6A07" w:rsidRPr="00872089" w14:paraId="2050A95D" w14:textId="77777777">
        <w:tc>
          <w:tcPr>
            <w:tcW w:w="2552" w:type="dxa"/>
            <w:tcBorders>
              <w:top w:val="single" w:sz="4" w:space="0" w:color="auto"/>
              <w:left w:val="single" w:sz="4" w:space="0" w:color="auto"/>
              <w:bottom w:val="single" w:sz="4" w:space="0" w:color="auto"/>
              <w:right w:val="single" w:sz="4" w:space="0" w:color="auto"/>
            </w:tcBorders>
          </w:tcPr>
          <w:p w14:paraId="232CA480"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02AF760E" w14:textId="77777777" w:rsidR="00EA6A07" w:rsidRPr="00872089" w:rsidRDefault="00EA6A07" w:rsidP="00BC1BB4">
            <w:pPr>
              <w:pStyle w:val="AbsatzTab11Pt1-1"/>
              <w:rPr>
                <w:rFonts w:asciiTheme="majorHAnsi" w:hAnsiTheme="majorHAnsi" w:cstheme="majorHAnsi"/>
                <w:lang w:val="de-DE"/>
              </w:rPr>
            </w:pPr>
          </w:p>
        </w:tc>
      </w:tr>
      <w:tr w:rsidR="00EA6A07" w:rsidRPr="00872089" w14:paraId="205E8578" w14:textId="77777777">
        <w:tc>
          <w:tcPr>
            <w:tcW w:w="2552" w:type="dxa"/>
            <w:tcBorders>
              <w:top w:val="single" w:sz="4" w:space="0" w:color="auto"/>
              <w:left w:val="single" w:sz="4" w:space="0" w:color="auto"/>
              <w:bottom w:val="single" w:sz="4" w:space="0" w:color="auto"/>
              <w:right w:val="single" w:sz="4" w:space="0" w:color="auto"/>
            </w:tcBorders>
          </w:tcPr>
          <w:p w14:paraId="517E2A0E"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02040B0" w14:textId="77777777" w:rsidR="00EA6A07" w:rsidRPr="00872089" w:rsidRDefault="00EA6A07" w:rsidP="00BC1BB4">
            <w:pPr>
              <w:pStyle w:val="AbsatzTab11Pt1-1"/>
              <w:rPr>
                <w:rFonts w:asciiTheme="majorHAnsi" w:hAnsiTheme="majorHAnsi" w:cstheme="majorHAnsi"/>
                <w:lang w:val="de-DE"/>
              </w:rPr>
            </w:pPr>
          </w:p>
        </w:tc>
      </w:tr>
    </w:tbl>
    <w:p w14:paraId="653304DD" w14:textId="47D3586D" w:rsidR="00EA6A07" w:rsidRPr="00872089" w:rsidRDefault="007B3821" w:rsidP="00BC1BB4">
      <w:pPr>
        <w:pStyle w:val="Beschriftung"/>
        <w:rPr>
          <w:rFonts w:asciiTheme="majorHAnsi" w:hAnsiTheme="majorHAnsi" w:cstheme="majorHAnsi"/>
        </w:rPr>
      </w:pPr>
      <w:bookmarkStart w:id="47" w:name="_Toc467690566"/>
      <w:bookmarkStart w:id="48" w:name="_Toc98598218"/>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9</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Abkürzungen und Glossar</w:t>
      </w:r>
      <w:bookmarkEnd w:id="47"/>
      <w:bookmarkEnd w:id="48"/>
    </w:p>
    <w:p w14:paraId="714E7BEE" w14:textId="77777777" w:rsidR="00EA6A07" w:rsidRPr="00872089" w:rsidRDefault="00EA6A07" w:rsidP="00BC1BB4">
      <w:pPr>
        <w:pStyle w:val="Absatz0Pt"/>
        <w:pageBreakBefore/>
        <w:rPr>
          <w:rFonts w:asciiTheme="majorHAnsi" w:hAnsiTheme="majorHAnsi" w:cstheme="majorHAnsi"/>
        </w:rPr>
      </w:pPr>
    </w:p>
    <w:p w14:paraId="6AF55E02" w14:textId="77777777" w:rsidR="00EA6A07" w:rsidRPr="00872089" w:rsidRDefault="007B3821" w:rsidP="00BC1BB4">
      <w:pPr>
        <w:pStyle w:val="Inhaltsverzeichnis"/>
        <w:rPr>
          <w:rFonts w:asciiTheme="majorHAnsi" w:hAnsiTheme="majorHAnsi" w:cstheme="majorHAnsi"/>
        </w:rPr>
      </w:pPr>
      <w:bookmarkStart w:id="49" w:name="_Toc530490790"/>
      <w:r w:rsidRPr="00872089">
        <w:rPr>
          <w:rFonts w:asciiTheme="majorHAnsi" w:hAnsiTheme="majorHAnsi" w:cstheme="majorHAnsi"/>
        </w:rPr>
        <w:t>Inhaltsverzeichnis</w:t>
      </w:r>
      <w:bookmarkEnd w:id="49"/>
    </w:p>
    <w:bookmarkStart w:id="50" w:name="_Toc467678976"/>
    <w:bookmarkStart w:id="51" w:name="_Toc451800035"/>
    <w:bookmarkStart w:id="52" w:name="_Toc467846253"/>
    <w:bookmarkStart w:id="53" w:name="_Toc527983449"/>
    <w:bookmarkStart w:id="54" w:name="_Toc530490791"/>
    <w:p w14:paraId="62245900" w14:textId="77777777" w:rsidR="00BC1BB4" w:rsidRPr="00872089" w:rsidRDefault="007B3821" w:rsidP="00BC1BB4">
      <w:pPr>
        <w:pStyle w:val="Verzeichnis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i/>
          <w:sz w:val="25"/>
          <w:szCs w:val="25"/>
        </w:rPr>
        <w:fldChar w:fldCharType="begin"/>
      </w:r>
      <w:r w:rsidRPr="00872089">
        <w:rPr>
          <w:rFonts w:asciiTheme="majorHAnsi" w:hAnsiTheme="majorHAnsi" w:cstheme="majorHAnsi"/>
        </w:rPr>
        <w:instrText xml:space="preserve"> TOC \o "1-4" \t "Überschrift 8;1;Überschrift 9;2;Inhaltsverzeichnis;7;Inhaltsverzeichnis 12;8;Checkliste;1;Titel-Überschrift;9" </w:instrText>
      </w:r>
      <w:r w:rsidRPr="00872089">
        <w:rPr>
          <w:rFonts w:asciiTheme="majorHAnsi" w:hAnsiTheme="majorHAnsi" w:cstheme="majorHAnsi"/>
          <w:i/>
          <w:sz w:val="25"/>
          <w:szCs w:val="25"/>
        </w:rPr>
        <w:fldChar w:fldCharType="separate"/>
      </w:r>
      <w:r w:rsidR="00BC1BB4" w:rsidRPr="00872089">
        <w:rPr>
          <w:rFonts w:asciiTheme="majorHAnsi" w:hAnsiTheme="majorHAnsi" w:cstheme="majorHAnsi"/>
        </w:rPr>
        <w:t>1</w:t>
      </w:r>
      <w:r w:rsidR="00BC1BB4" w:rsidRPr="00872089">
        <w:rPr>
          <w:rFonts w:asciiTheme="majorHAnsi" w:eastAsiaTheme="minorEastAsia" w:hAnsiTheme="majorHAnsi" w:cstheme="majorHAnsi"/>
          <w:b w:val="0"/>
          <w:kern w:val="2"/>
          <w:sz w:val="22"/>
          <w:szCs w:val="22"/>
          <w:lang w:val="de-DE" w:eastAsia="en-US"/>
          <w14:ligatures w14:val="standardContextual"/>
        </w:rPr>
        <w:tab/>
      </w:r>
      <w:r w:rsidR="00BC1BB4" w:rsidRPr="00872089">
        <w:rPr>
          <w:rFonts w:asciiTheme="majorHAnsi" w:hAnsiTheme="majorHAnsi" w:cstheme="majorHAnsi"/>
        </w:rPr>
        <w:t>Ziele der Migration</w:t>
      </w:r>
      <w:r w:rsidR="00BC1BB4" w:rsidRPr="00872089">
        <w:rPr>
          <w:rFonts w:asciiTheme="majorHAnsi" w:hAnsiTheme="majorHAnsi" w:cstheme="majorHAnsi"/>
        </w:rPr>
        <w:tab/>
      </w:r>
      <w:r w:rsidR="00BC1BB4" w:rsidRPr="00872089">
        <w:rPr>
          <w:rFonts w:asciiTheme="majorHAnsi" w:hAnsiTheme="majorHAnsi" w:cstheme="majorHAnsi"/>
        </w:rPr>
        <w:fldChar w:fldCharType="begin"/>
      </w:r>
      <w:r w:rsidR="00BC1BB4" w:rsidRPr="00872089">
        <w:rPr>
          <w:rFonts w:asciiTheme="majorHAnsi" w:hAnsiTheme="majorHAnsi" w:cstheme="majorHAnsi"/>
        </w:rPr>
        <w:instrText xml:space="preserve"> PAGEREF _Toc137747366 \h </w:instrText>
      </w:r>
      <w:r w:rsidR="00BC1BB4" w:rsidRPr="00872089">
        <w:rPr>
          <w:rFonts w:asciiTheme="majorHAnsi" w:hAnsiTheme="majorHAnsi" w:cstheme="majorHAnsi"/>
        </w:rPr>
      </w:r>
      <w:r w:rsidR="00BC1BB4" w:rsidRPr="00872089">
        <w:rPr>
          <w:rFonts w:asciiTheme="majorHAnsi" w:hAnsiTheme="majorHAnsi" w:cstheme="majorHAnsi"/>
        </w:rPr>
        <w:fldChar w:fldCharType="separate"/>
      </w:r>
      <w:r w:rsidR="00BC1BB4" w:rsidRPr="00872089">
        <w:rPr>
          <w:rFonts w:asciiTheme="majorHAnsi" w:hAnsiTheme="majorHAnsi" w:cstheme="majorHAnsi"/>
        </w:rPr>
        <w:t>2</w:t>
      </w:r>
      <w:r w:rsidR="00BC1BB4" w:rsidRPr="00872089">
        <w:rPr>
          <w:rFonts w:asciiTheme="majorHAnsi" w:hAnsiTheme="majorHAnsi" w:cstheme="majorHAnsi"/>
        </w:rPr>
        <w:fldChar w:fldCharType="end"/>
      </w:r>
    </w:p>
    <w:p w14:paraId="277752F5" w14:textId="77777777" w:rsidR="00BC1BB4" w:rsidRPr="00872089" w:rsidRDefault="00BC1BB4" w:rsidP="00BC1BB4">
      <w:pPr>
        <w:pStyle w:val="Verzeichnis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2</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Anforderungen an die Migration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_Toc137747367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27B64172" w14:textId="77777777" w:rsidR="00BC1BB4" w:rsidRPr="00872089" w:rsidRDefault="00BC1BB4" w:rsidP="00BC1BB4">
      <w:pPr>
        <w:pStyle w:val="Verzeichnis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3</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Migrationsobjekte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_Toc137747368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15F96DFC" w14:textId="77777777" w:rsidR="00BC1BB4" w:rsidRPr="00872089" w:rsidRDefault="00BC1BB4" w:rsidP="00BC1BB4">
      <w:pPr>
        <w:pStyle w:val="Verzeichnis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4</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Datenanalyse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_Toc137747369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1CFD1F89" w14:textId="77777777" w:rsidR="00BC1BB4" w:rsidRPr="00872089" w:rsidRDefault="00BC1BB4" w:rsidP="00BC1BB4">
      <w:pPr>
        <w:pStyle w:val="Verzeichnis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5</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Migrationsverfahren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_Toc137747370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35AF8D15" w14:textId="77777777" w:rsidR="00BC1BB4" w:rsidRPr="00872089" w:rsidRDefault="00BC1BB4" w:rsidP="00BC1BB4">
      <w:pPr>
        <w:pStyle w:val="Verzeichnis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6</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Migrationsplan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_Toc137747371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2AC42EF4" w14:textId="77777777" w:rsidR="00BC1BB4" w:rsidRPr="00872089" w:rsidRDefault="00BC1BB4" w:rsidP="00BC1BB4">
      <w:pPr>
        <w:pStyle w:val="Verzeichnis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7</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Machbarkeit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_Toc137747372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434A15B1" w14:textId="77777777" w:rsidR="00BC1BB4" w:rsidRPr="00872089" w:rsidRDefault="00BC1BB4" w:rsidP="00BC1BB4">
      <w:pPr>
        <w:pStyle w:val="Verzeichnis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8</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Archivierung und Ausserbetriebssetzung Altsystem</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_Toc137747373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0C2EF2FB" w14:textId="77777777" w:rsidR="00BC1BB4" w:rsidRPr="00872089" w:rsidRDefault="00BC1BB4" w:rsidP="00BC1BB4">
      <w:pPr>
        <w:pStyle w:val="Verzeichnis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9</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Anforderungsabdeckung</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_Toc137747374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5</w:t>
      </w:r>
      <w:r w:rsidRPr="00872089">
        <w:rPr>
          <w:rFonts w:asciiTheme="majorHAnsi" w:hAnsiTheme="majorHAnsi" w:cstheme="majorHAnsi"/>
        </w:rPr>
        <w:fldChar w:fldCharType="end"/>
      </w:r>
    </w:p>
    <w:p w14:paraId="002C4C32" w14:textId="77777777" w:rsidR="00EA6A07" w:rsidRPr="00872089" w:rsidRDefault="007B3821" w:rsidP="00BC1BB4">
      <w:pPr>
        <w:pStyle w:val="Absatz0Pt"/>
        <w:rPr>
          <w:rFonts w:asciiTheme="majorHAnsi" w:hAnsiTheme="majorHAnsi" w:cstheme="majorHAnsi"/>
          <w:noProof/>
        </w:rPr>
      </w:pPr>
      <w:r w:rsidRPr="00872089">
        <w:rPr>
          <w:rFonts w:asciiTheme="majorHAnsi" w:hAnsiTheme="majorHAnsi" w:cstheme="majorHAnsi"/>
          <w:noProof/>
        </w:rPr>
        <w:fldChar w:fldCharType="end"/>
      </w:r>
    </w:p>
    <w:p w14:paraId="3E73D8CE" w14:textId="77777777" w:rsidR="00EA6A07" w:rsidRPr="00872089" w:rsidRDefault="007B3821" w:rsidP="00BC1BB4">
      <w:pPr>
        <w:pStyle w:val="Inhaltsverzeichnis"/>
        <w:keepNext/>
        <w:keepLines/>
        <w:rPr>
          <w:rFonts w:asciiTheme="majorHAnsi" w:hAnsiTheme="majorHAnsi" w:cstheme="majorHAnsi"/>
        </w:rPr>
      </w:pPr>
      <w:bookmarkStart w:id="55" w:name="_Toc415764203"/>
      <w:bookmarkStart w:id="56" w:name="_Toc311811986"/>
      <w:bookmarkStart w:id="57" w:name="_Toc467678977"/>
      <w:bookmarkStart w:id="58" w:name="_Toc451800036"/>
      <w:bookmarkStart w:id="59" w:name="_Toc467846254"/>
      <w:bookmarkStart w:id="60" w:name="_Toc527983450"/>
      <w:bookmarkStart w:id="61" w:name="_Toc530490792"/>
      <w:bookmarkEnd w:id="50"/>
      <w:bookmarkEnd w:id="51"/>
      <w:bookmarkEnd w:id="52"/>
      <w:bookmarkEnd w:id="53"/>
      <w:bookmarkEnd w:id="54"/>
      <w:r w:rsidRPr="00872089">
        <w:rPr>
          <w:rFonts w:asciiTheme="majorHAnsi" w:hAnsiTheme="majorHAnsi" w:cstheme="majorHAnsi"/>
        </w:rPr>
        <w:t>Tabellenverzeichnis</w:t>
      </w:r>
      <w:bookmarkEnd w:id="55"/>
      <w:bookmarkEnd w:id="56"/>
      <w:bookmarkEnd w:id="57"/>
      <w:bookmarkEnd w:id="58"/>
      <w:bookmarkEnd w:id="59"/>
      <w:bookmarkEnd w:id="60"/>
      <w:bookmarkEnd w:id="61"/>
    </w:p>
    <w:p w14:paraId="7D512AFA" w14:textId="77777777" w:rsidR="0043396C" w:rsidRPr="00872089" w:rsidRDefault="007B3821"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fldChar w:fldCharType="begin"/>
      </w:r>
      <w:r w:rsidRPr="00872089">
        <w:rPr>
          <w:rFonts w:asciiTheme="majorHAnsi" w:hAnsiTheme="majorHAnsi" w:cstheme="majorHAnsi"/>
        </w:rPr>
        <w:instrText xml:space="preserve"> TOC \c "Tabelle" </w:instrText>
      </w:r>
      <w:r w:rsidRPr="00872089">
        <w:rPr>
          <w:rFonts w:asciiTheme="majorHAnsi" w:hAnsiTheme="majorHAnsi" w:cstheme="majorHAnsi"/>
        </w:rPr>
        <w:fldChar w:fldCharType="separate"/>
      </w:r>
      <w:r w:rsidR="0043396C" w:rsidRPr="00872089">
        <w:rPr>
          <w:rFonts w:asciiTheme="majorHAnsi" w:hAnsiTheme="majorHAnsi" w:cstheme="majorHAnsi"/>
        </w:rPr>
        <w:t>Tabelle 1:</w:t>
      </w:r>
      <w:r w:rsidR="0043396C" w:rsidRPr="00872089">
        <w:rPr>
          <w:rFonts w:asciiTheme="majorHAnsi" w:eastAsiaTheme="minorEastAsia" w:hAnsiTheme="majorHAnsi" w:cstheme="majorHAnsi"/>
          <w:sz w:val="22"/>
          <w:szCs w:val="22"/>
        </w:rPr>
        <w:tab/>
      </w:r>
      <w:r w:rsidR="0043396C" w:rsidRPr="00872089">
        <w:rPr>
          <w:rFonts w:asciiTheme="majorHAnsi" w:hAnsiTheme="majorHAnsi" w:cstheme="majorHAnsi"/>
        </w:rPr>
        <w:t>Änderungskontrolle</w:t>
      </w:r>
      <w:r w:rsidR="0043396C" w:rsidRPr="00872089">
        <w:rPr>
          <w:rFonts w:asciiTheme="majorHAnsi" w:hAnsiTheme="majorHAnsi" w:cstheme="majorHAnsi"/>
        </w:rPr>
        <w:tab/>
      </w:r>
      <w:r w:rsidR="0043396C" w:rsidRPr="00872089">
        <w:rPr>
          <w:rFonts w:asciiTheme="majorHAnsi" w:hAnsiTheme="majorHAnsi" w:cstheme="majorHAnsi"/>
        </w:rPr>
        <w:fldChar w:fldCharType="begin"/>
      </w:r>
      <w:r w:rsidR="0043396C" w:rsidRPr="00872089">
        <w:rPr>
          <w:rFonts w:asciiTheme="majorHAnsi" w:hAnsiTheme="majorHAnsi" w:cstheme="majorHAnsi"/>
        </w:rPr>
        <w:instrText xml:space="preserve"> PAGEREF _Toc98598209 \h </w:instrText>
      </w:r>
      <w:r w:rsidR="0043396C" w:rsidRPr="00872089">
        <w:rPr>
          <w:rFonts w:asciiTheme="majorHAnsi" w:hAnsiTheme="majorHAnsi" w:cstheme="majorHAnsi"/>
        </w:rPr>
      </w:r>
      <w:r w:rsidR="0043396C" w:rsidRPr="00872089">
        <w:rPr>
          <w:rFonts w:asciiTheme="majorHAnsi" w:hAnsiTheme="majorHAnsi" w:cstheme="majorHAnsi"/>
        </w:rPr>
        <w:fldChar w:fldCharType="separate"/>
      </w:r>
      <w:r w:rsidR="0043396C" w:rsidRPr="00872089">
        <w:rPr>
          <w:rFonts w:asciiTheme="majorHAnsi" w:hAnsiTheme="majorHAnsi" w:cstheme="majorHAnsi"/>
        </w:rPr>
        <w:t>1</w:t>
      </w:r>
      <w:r w:rsidR="0043396C" w:rsidRPr="00872089">
        <w:rPr>
          <w:rFonts w:asciiTheme="majorHAnsi" w:hAnsiTheme="majorHAnsi" w:cstheme="majorHAnsi"/>
        </w:rPr>
        <w:fldChar w:fldCharType="end"/>
      </w:r>
    </w:p>
    <w:p w14:paraId="2DEAC6BC"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2:</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Migrationsziele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_Toc98598210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22D6F556"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3:</w:t>
      </w:r>
      <w:r w:rsidRPr="00872089">
        <w:rPr>
          <w:rFonts w:asciiTheme="majorHAnsi" w:eastAsiaTheme="minorEastAsia" w:hAnsiTheme="majorHAnsi" w:cstheme="majorHAnsi"/>
          <w:sz w:val="22"/>
          <w:szCs w:val="22"/>
        </w:rPr>
        <w:tab/>
      </w:r>
      <w:r w:rsidRPr="00872089">
        <w:rPr>
          <w:rFonts w:asciiTheme="majorHAnsi" w:hAnsiTheme="majorHAnsi" w:cstheme="majorHAnsi"/>
        </w:rPr>
        <w:t>Anforderungen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_Toc98598211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2B8EB252"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4:</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Migrationsobjekte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_Toc98598212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1C5BB19B"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5:</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Migrationsverfahren Übersicht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_Toc98598213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04B95B88"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6:</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Migrationsverfahren Konzept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_Toc98598214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55F92A2D"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7:</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Migrationsplan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_Toc98598215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52D3DBE9"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8:</w:t>
      </w:r>
      <w:r w:rsidRPr="00872089">
        <w:rPr>
          <w:rFonts w:asciiTheme="majorHAnsi" w:eastAsiaTheme="minorEastAsia" w:hAnsiTheme="majorHAnsi" w:cstheme="majorHAnsi"/>
          <w:sz w:val="22"/>
          <w:szCs w:val="22"/>
        </w:rPr>
        <w:tab/>
      </w:r>
      <w:r w:rsidRPr="00872089">
        <w:rPr>
          <w:rFonts w:asciiTheme="majorHAnsi" w:hAnsiTheme="majorHAnsi" w:cstheme="majorHAnsi"/>
        </w:rPr>
        <w:t>Machbarkeit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_Toc98598216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24A85223"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9:</w:t>
      </w:r>
      <w:r w:rsidRPr="00872089">
        <w:rPr>
          <w:rFonts w:asciiTheme="majorHAnsi" w:eastAsiaTheme="minorEastAsia" w:hAnsiTheme="majorHAnsi" w:cstheme="majorHAnsi"/>
          <w:sz w:val="22"/>
          <w:szCs w:val="22"/>
        </w:rPr>
        <w:tab/>
      </w:r>
      <w:r w:rsidRPr="00872089">
        <w:rPr>
          <w:rFonts w:asciiTheme="majorHAnsi" w:hAnsiTheme="majorHAnsi" w:cstheme="majorHAnsi"/>
        </w:rPr>
        <w:t>Anforderungsabdeckung</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_Toc98598217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6863D00B"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10:</w:t>
      </w:r>
      <w:r w:rsidRPr="00872089">
        <w:rPr>
          <w:rFonts w:asciiTheme="majorHAnsi" w:eastAsiaTheme="minorEastAsia" w:hAnsiTheme="majorHAnsi" w:cstheme="majorHAnsi"/>
          <w:sz w:val="22"/>
          <w:szCs w:val="22"/>
        </w:rPr>
        <w:tab/>
      </w:r>
      <w:r w:rsidRPr="00872089">
        <w:rPr>
          <w:rFonts w:asciiTheme="majorHAnsi" w:hAnsiTheme="majorHAnsi" w:cstheme="majorHAnsi"/>
        </w:rPr>
        <w:t>Abkürzungen und Glossar</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_Toc98598218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5</w:t>
      </w:r>
      <w:r w:rsidRPr="00872089">
        <w:rPr>
          <w:rFonts w:asciiTheme="majorHAnsi" w:hAnsiTheme="majorHAnsi" w:cstheme="majorHAnsi"/>
        </w:rPr>
        <w:fldChar w:fldCharType="end"/>
      </w:r>
    </w:p>
    <w:p w14:paraId="58313333" w14:textId="77777777" w:rsidR="00EA6A07" w:rsidRPr="00872089" w:rsidRDefault="007B3821" w:rsidP="00BC1BB4">
      <w:pPr>
        <w:pStyle w:val="Absatz"/>
        <w:keepNext/>
        <w:keepLines/>
        <w:rPr>
          <w:rFonts w:asciiTheme="majorHAnsi" w:hAnsiTheme="majorHAnsi" w:cstheme="majorHAnsi"/>
        </w:rPr>
      </w:pPr>
      <w:r w:rsidRPr="00872089">
        <w:rPr>
          <w:rFonts w:asciiTheme="majorHAnsi" w:hAnsiTheme="majorHAnsi" w:cstheme="majorHAnsi"/>
        </w:rPr>
        <w:fldChar w:fldCharType="end"/>
      </w:r>
    </w:p>
    <w:p w14:paraId="7286195F" w14:textId="77777777" w:rsidR="00227AB9" w:rsidRPr="00872089" w:rsidRDefault="00227AB9">
      <w:pPr>
        <w:pStyle w:val="Absatz"/>
        <w:keepNext/>
        <w:keepLines/>
        <w:rPr>
          <w:rFonts w:asciiTheme="majorHAnsi" w:hAnsiTheme="majorHAnsi" w:cstheme="majorHAnsi"/>
        </w:rPr>
      </w:pPr>
    </w:p>
    <w:sectPr w:rsidR="00227AB9" w:rsidRPr="00872089">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F6092" w14:textId="77777777" w:rsidR="005C7C16" w:rsidRDefault="005C7C16">
      <w:pPr>
        <w:spacing w:after="0" w:line="240" w:lineRule="auto"/>
      </w:pPr>
      <w:r>
        <w:separator/>
      </w:r>
    </w:p>
    <w:p w14:paraId="0BE8903E" w14:textId="77777777" w:rsidR="005C7C16" w:rsidRDefault="005C7C16"/>
    <w:p w14:paraId="73F24DC6" w14:textId="77777777" w:rsidR="005C7C16" w:rsidRDefault="005C7C16"/>
  </w:endnote>
  <w:endnote w:type="continuationSeparator" w:id="0">
    <w:p w14:paraId="29D68D47" w14:textId="77777777" w:rsidR="005C7C16" w:rsidRDefault="005C7C16">
      <w:pPr>
        <w:spacing w:after="0" w:line="240" w:lineRule="auto"/>
      </w:pPr>
      <w:r>
        <w:continuationSeparator/>
      </w:r>
    </w:p>
    <w:p w14:paraId="26F6B0DD" w14:textId="77777777" w:rsidR="005C7C16" w:rsidRDefault="005C7C16"/>
    <w:p w14:paraId="60EBE07B" w14:textId="77777777" w:rsidR="005C7C16" w:rsidRDefault="005C7C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0E4CD010" w14:textId="77777777">
      <w:trPr>
        <w:cantSplit/>
      </w:trPr>
      <w:tc>
        <w:tcPr>
          <w:tcW w:w="9469" w:type="dxa"/>
        </w:tcPr>
        <w:p w14:paraId="3626EC87" w14:textId="77777777" w:rsidR="00EB6E06" w:rsidRDefault="00EB6E06">
          <w:pPr>
            <w:pStyle w:val="Referenz"/>
          </w:pPr>
        </w:p>
      </w:tc>
    </w:tr>
    <w:tr w:rsidR="00EB6E06" w14:paraId="4BF2DB85" w14:textId="77777777">
      <w:trPr>
        <w:cantSplit/>
      </w:trPr>
      <w:tc>
        <w:tcPr>
          <w:tcW w:w="9469" w:type="dxa"/>
        </w:tcPr>
        <w:p w14:paraId="33D6A132" w14:textId="77777777" w:rsidR="00EB6E06" w:rsidRDefault="00EB6E06">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EB6E06" w14:paraId="296C8426" w14:textId="77777777">
      <w:trPr>
        <w:cantSplit/>
        <w:trHeight w:hRule="exact" w:val="363"/>
      </w:trPr>
      <w:tc>
        <w:tcPr>
          <w:tcW w:w="9469" w:type="dxa"/>
        </w:tcPr>
        <w:p w14:paraId="3EDC6DC9" w14:textId="77777777" w:rsidR="00EB6E06" w:rsidRDefault="00EB6E06">
          <w:pPr>
            <w:pStyle w:val="Referenz"/>
          </w:pPr>
        </w:p>
      </w:tc>
    </w:tr>
    <w:tr w:rsidR="00EB6E06" w14:paraId="4E90CC9E" w14:textId="77777777">
      <w:trPr>
        <w:cantSplit/>
      </w:trPr>
      <w:tc>
        <w:tcPr>
          <w:tcW w:w="9469" w:type="dxa"/>
        </w:tcPr>
        <w:p w14:paraId="43166E43" w14:textId="0230E16F" w:rsidR="00EB6E06" w:rsidRDefault="00EB6E06">
          <w:pPr>
            <w:pStyle w:val="Fuzeil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3B5D50">
            <w:rPr>
              <w:noProof/>
              <w:color w:val="000000"/>
              <w:sz w:val="18"/>
              <w:szCs w:val="18"/>
            </w:rPr>
            <w:t>document1</w:t>
          </w:r>
          <w:r>
            <w:rPr>
              <w:color w:val="000000"/>
              <w:sz w:val="18"/>
              <w:szCs w:val="18"/>
            </w:rPr>
            <w:fldChar w:fldCharType="end"/>
          </w:r>
        </w:p>
      </w:tc>
    </w:tr>
  </w:tbl>
  <w:p w14:paraId="24069FCB" w14:textId="77777777" w:rsidR="00EB6E06" w:rsidRDefault="00EB6E06">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0966AA78" w14:textId="77777777">
      <w:trPr>
        <w:cantSplit/>
      </w:trPr>
      <w:tc>
        <w:tcPr>
          <w:tcW w:w="9469" w:type="dxa"/>
        </w:tcPr>
        <w:p w14:paraId="306AB9CD" w14:textId="77777777" w:rsidR="00EB6E06" w:rsidRDefault="00EB6E06">
          <w:pPr>
            <w:pStyle w:val="Referenz"/>
          </w:pPr>
        </w:p>
      </w:tc>
    </w:tr>
    <w:tr w:rsidR="00EB6E06" w14:paraId="0577DAC9" w14:textId="77777777">
      <w:trPr>
        <w:cantSplit/>
      </w:trPr>
      <w:tc>
        <w:tcPr>
          <w:tcW w:w="9469" w:type="dxa"/>
        </w:tcPr>
        <w:p w14:paraId="42A66B86" w14:textId="77777777" w:rsidR="00EB6E06" w:rsidRDefault="00EB6E06">
          <w:pPr>
            <w:pStyle w:val="Referenz"/>
            <w:jc w:val="right"/>
          </w:pPr>
          <w:r>
            <w:fldChar w:fldCharType="begin"/>
          </w:r>
          <w:r>
            <w:instrText xml:space="preserve"> PAGE \* Arabic </w:instrText>
          </w:r>
          <w:r>
            <w:fldChar w:fldCharType="separate"/>
          </w:r>
          <w:r w:rsidR="00CC5198">
            <w:t>6</w:t>
          </w:r>
          <w:r>
            <w:fldChar w:fldCharType="end"/>
          </w:r>
          <w:r>
            <w:t>/</w:t>
          </w:r>
          <w:r>
            <w:fldChar w:fldCharType="begin"/>
          </w:r>
          <w:r>
            <w:instrText xml:space="preserve"> NUMPAGES </w:instrText>
          </w:r>
          <w:r>
            <w:fldChar w:fldCharType="separate"/>
          </w:r>
          <w:r w:rsidR="00CC5198">
            <w:t>6</w:t>
          </w:r>
          <w:r>
            <w:fldChar w:fldCharType="end"/>
          </w:r>
        </w:p>
      </w:tc>
    </w:tr>
    <w:tr w:rsidR="00EB6E06" w14:paraId="418A51F2" w14:textId="77777777">
      <w:trPr>
        <w:cantSplit/>
        <w:trHeight w:hRule="exact" w:val="363"/>
      </w:trPr>
      <w:tc>
        <w:tcPr>
          <w:tcW w:w="9469" w:type="dxa"/>
        </w:tcPr>
        <w:p w14:paraId="62110219" w14:textId="77777777" w:rsidR="00EB6E06" w:rsidRDefault="00EB6E06">
          <w:pPr>
            <w:pStyle w:val="Referenz"/>
          </w:pPr>
        </w:p>
      </w:tc>
    </w:tr>
    <w:tr w:rsidR="00EB6E06" w14:paraId="4B288397" w14:textId="77777777">
      <w:trPr>
        <w:cantSplit/>
      </w:trPr>
      <w:tc>
        <w:tcPr>
          <w:tcW w:w="9469" w:type="dxa"/>
        </w:tcPr>
        <w:p w14:paraId="72769B16" w14:textId="26A38898" w:rsidR="00EB6E06" w:rsidRDefault="00EB6E06">
          <w:pPr>
            <w:pStyle w:val="Fuzeile"/>
            <w:rPr>
              <w:color w:val="000000"/>
              <w:sz w:val="18"/>
              <w:szCs w:val="18"/>
            </w:rPr>
          </w:pPr>
          <w:r>
            <w:rPr>
              <w:noProof/>
            </w:rPr>
            <w:fldChar w:fldCharType="begin"/>
          </w:r>
          <w:r>
            <w:rPr>
              <w:noProof/>
            </w:rPr>
            <w:instrText xml:space="preserve"> FILENAME \* LOWER \* MERGEFORMAT </w:instrText>
          </w:r>
          <w:r>
            <w:rPr>
              <w:noProof/>
            </w:rPr>
            <w:fldChar w:fldCharType="separate"/>
          </w:r>
          <w:r w:rsidR="003B5D50">
            <w:rPr>
              <w:noProof/>
            </w:rPr>
            <w:t>document1</w:t>
          </w:r>
          <w:r>
            <w:rPr>
              <w:noProof/>
            </w:rPr>
            <w:fldChar w:fldCharType="end"/>
          </w:r>
        </w:p>
      </w:tc>
    </w:tr>
  </w:tbl>
  <w:p w14:paraId="6C4D2792" w14:textId="77777777" w:rsidR="00EB6E06" w:rsidRDefault="00EB6E06">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EB6E06" w14:paraId="7C08D1BE" w14:textId="77777777">
      <w:trPr>
        <w:cantSplit/>
        <w:trHeight w:hRule="exact" w:val="565"/>
      </w:trPr>
      <w:tc>
        <w:tcPr>
          <w:tcW w:w="4253" w:type="dxa"/>
        </w:tcPr>
        <w:p w14:paraId="793C3D41" w14:textId="77777777" w:rsidR="00EB6E06" w:rsidRDefault="00EB6E06">
          <w:pPr>
            <w:pStyle w:val="Referenz"/>
          </w:pPr>
        </w:p>
      </w:tc>
      <w:tc>
        <w:tcPr>
          <w:tcW w:w="5103" w:type="dxa"/>
        </w:tcPr>
        <w:p w14:paraId="1706D43C" w14:textId="77777777" w:rsidR="00EB6E06" w:rsidRDefault="00EB6E06">
          <w:pPr>
            <w:pStyle w:val="Referenz"/>
          </w:pPr>
          <w:r w:rsidRPr="00C3013B">
            <w:rPr>
              <w:lang w:val="de-DE"/>
            </w:rPr>
            <mc:AlternateContent>
              <mc:Choice Requires="wpg">
                <w:drawing>
                  <wp:anchor distT="0" distB="0" distL="114300" distR="114300" simplePos="0" relativeHeight="251659264" behindDoc="0" locked="0" layoutInCell="1" allowOverlap="1" wp14:anchorId="13733EDD" wp14:editId="473F6AB8">
                    <wp:simplePos x="0" y="0"/>
                    <wp:positionH relativeFrom="column">
                      <wp:posOffset>1991360</wp:posOffset>
                    </wp:positionH>
                    <wp:positionV relativeFrom="paragraph">
                      <wp:posOffset>93345</wp:posOffset>
                    </wp:positionV>
                    <wp:extent cx="1224915" cy="195231"/>
                    <wp:effectExtent l="0" t="0" r="0" b="0"/>
                    <wp:wrapNone/>
                    <wp:docPr id="1" name="Gruppieren 1"/>
                    <wp:cNvGraphicFramePr/>
                    <a:graphic xmlns:a="http://schemas.openxmlformats.org/drawingml/2006/main">
                      <a:graphicData uri="http://schemas.microsoft.com/office/word/2010/wordprocessingGroup">
                        <wpg:wgp>
                          <wpg:cNvGrpSpPr/>
                          <wpg:grpSpPr>
                            <a:xfrm>
                              <a:off x="0" y="0"/>
                              <a:ext cx="1224915" cy="195231"/>
                              <a:chOff x="0" y="0"/>
                              <a:chExt cx="8256587" cy="1323975"/>
                            </a:xfrm>
                          </wpg:grpSpPr>
                          <wps:wsp>
                            <wps:cNvPr id="2" name="Freeform 7"/>
                            <wps:cNvSpPr>
                              <a:spLocks/>
                            </wps:cNvSpPr>
                            <wps:spPr bwMode="auto">
                              <a:xfrm>
                                <a:off x="492125" y="107950"/>
                                <a:ext cx="892175" cy="1187450"/>
                              </a:xfrm>
                              <a:custGeom>
                                <a:avLst/>
                                <a:gdLst>
                                  <a:gd name="T0" fmla="*/ 0 w 562"/>
                                  <a:gd name="T1" fmla="*/ 426 h 748"/>
                                  <a:gd name="T2" fmla="*/ 272 w 562"/>
                                  <a:gd name="T3" fmla="*/ 426 h 748"/>
                                  <a:gd name="T4" fmla="*/ 204 w 562"/>
                                  <a:gd name="T5" fmla="*/ 748 h 748"/>
                                  <a:gd name="T6" fmla="*/ 404 w 562"/>
                                  <a:gd name="T7" fmla="*/ 748 h 748"/>
                                  <a:gd name="T8" fmla="*/ 562 w 562"/>
                                  <a:gd name="T9" fmla="*/ 0 h 748"/>
                                  <a:gd name="T10" fmla="*/ 362 w 562"/>
                                  <a:gd name="T11" fmla="*/ 0 h 748"/>
                                  <a:gd name="T12" fmla="*/ 302 w 562"/>
                                  <a:gd name="T13" fmla="*/ 288 h 748"/>
                                  <a:gd name="T14" fmla="*/ 30 w 562"/>
                                  <a:gd name="T15" fmla="*/ 288 h 748"/>
                                  <a:gd name="T16" fmla="*/ 0 w 562"/>
                                  <a:gd name="T17" fmla="*/ 426 h 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2" h="748">
                                    <a:moveTo>
                                      <a:pt x="0" y="426"/>
                                    </a:moveTo>
                                    <a:lnTo>
                                      <a:pt x="272" y="426"/>
                                    </a:lnTo>
                                    <a:lnTo>
                                      <a:pt x="204" y="748"/>
                                    </a:lnTo>
                                    <a:lnTo>
                                      <a:pt x="404" y="748"/>
                                    </a:lnTo>
                                    <a:lnTo>
                                      <a:pt x="562" y="0"/>
                                    </a:lnTo>
                                    <a:lnTo>
                                      <a:pt x="362" y="0"/>
                                    </a:lnTo>
                                    <a:lnTo>
                                      <a:pt x="302" y="288"/>
                                    </a:lnTo>
                                    <a:lnTo>
                                      <a:pt x="30" y="288"/>
                                    </a:lnTo>
                                    <a:lnTo>
                                      <a:pt x="0" y="4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19" name="Freeform 8"/>
                            <wps:cNvSpPr>
                              <a:spLocks/>
                            </wps:cNvSpPr>
                            <wps:spPr bwMode="auto">
                              <a:xfrm>
                                <a:off x="0" y="107950"/>
                                <a:ext cx="577850" cy="1187450"/>
                              </a:xfrm>
                              <a:custGeom>
                                <a:avLst/>
                                <a:gdLst>
                                  <a:gd name="T0" fmla="*/ 304 w 364"/>
                                  <a:gd name="T1" fmla="*/ 288 h 748"/>
                                  <a:gd name="T2" fmla="*/ 364 w 364"/>
                                  <a:gd name="T3" fmla="*/ 0 h 748"/>
                                  <a:gd name="T4" fmla="*/ 156 w 364"/>
                                  <a:gd name="T5" fmla="*/ 0 h 748"/>
                                  <a:gd name="T6" fmla="*/ 0 w 364"/>
                                  <a:gd name="T7" fmla="*/ 748 h 748"/>
                                  <a:gd name="T8" fmla="*/ 206 w 364"/>
                                  <a:gd name="T9" fmla="*/ 748 h 748"/>
                                  <a:gd name="T10" fmla="*/ 274 w 364"/>
                                  <a:gd name="T11" fmla="*/ 426 h 748"/>
                                  <a:gd name="T12" fmla="*/ 304 w 364"/>
                                  <a:gd name="T13" fmla="*/ 288 h 748"/>
                                </a:gdLst>
                                <a:ahLst/>
                                <a:cxnLst>
                                  <a:cxn ang="0">
                                    <a:pos x="T0" y="T1"/>
                                  </a:cxn>
                                  <a:cxn ang="0">
                                    <a:pos x="T2" y="T3"/>
                                  </a:cxn>
                                  <a:cxn ang="0">
                                    <a:pos x="T4" y="T5"/>
                                  </a:cxn>
                                  <a:cxn ang="0">
                                    <a:pos x="T6" y="T7"/>
                                  </a:cxn>
                                  <a:cxn ang="0">
                                    <a:pos x="T8" y="T9"/>
                                  </a:cxn>
                                  <a:cxn ang="0">
                                    <a:pos x="T10" y="T11"/>
                                  </a:cxn>
                                  <a:cxn ang="0">
                                    <a:pos x="T12" y="T13"/>
                                  </a:cxn>
                                </a:cxnLst>
                                <a:rect l="0" t="0" r="r" b="b"/>
                                <a:pathLst>
                                  <a:path w="364" h="748">
                                    <a:moveTo>
                                      <a:pt x="304" y="288"/>
                                    </a:moveTo>
                                    <a:lnTo>
                                      <a:pt x="364" y="0"/>
                                    </a:lnTo>
                                    <a:lnTo>
                                      <a:pt x="156" y="0"/>
                                    </a:lnTo>
                                    <a:lnTo>
                                      <a:pt x="0" y="748"/>
                                    </a:lnTo>
                                    <a:lnTo>
                                      <a:pt x="206" y="748"/>
                                    </a:lnTo>
                                    <a:lnTo>
                                      <a:pt x="274" y="426"/>
                                    </a:lnTo>
                                    <a:lnTo>
                                      <a:pt x="304" y="288"/>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0" name="Freeform 9"/>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1" name="Freeform 10"/>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2" name="Freeform 11"/>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3" name="Freeform 12"/>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4" name="Freeform 13"/>
                            <wps:cNvSpPr>
                              <a:spLocks noEditPoints="1"/>
                            </wps:cNvSpPr>
                            <wps:spPr bwMode="auto">
                              <a:xfrm>
                                <a:off x="5419725" y="111125"/>
                                <a:ext cx="1171575" cy="1212850"/>
                              </a:xfrm>
                              <a:custGeom>
                                <a:avLst/>
                                <a:gdLst>
                                  <a:gd name="T0" fmla="*/ 192 w 738"/>
                                  <a:gd name="T1" fmla="*/ 474 h 764"/>
                                  <a:gd name="T2" fmla="*/ 194 w 738"/>
                                  <a:gd name="T3" fmla="*/ 504 h 764"/>
                                  <a:gd name="T4" fmla="*/ 206 w 738"/>
                                  <a:gd name="T5" fmla="*/ 542 h 764"/>
                                  <a:gd name="T6" fmla="*/ 230 w 738"/>
                                  <a:gd name="T7" fmla="*/ 576 h 764"/>
                                  <a:gd name="T8" fmla="*/ 252 w 738"/>
                                  <a:gd name="T9" fmla="*/ 592 h 764"/>
                                  <a:gd name="T10" fmla="*/ 296 w 738"/>
                                  <a:gd name="T11" fmla="*/ 610 h 764"/>
                                  <a:gd name="T12" fmla="*/ 352 w 738"/>
                                  <a:gd name="T13" fmla="*/ 614 h 764"/>
                                  <a:gd name="T14" fmla="*/ 392 w 738"/>
                                  <a:gd name="T15" fmla="*/ 610 h 764"/>
                                  <a:gd name="T16" fmla="*/ 426 w 738"/>
                                  <a:gd name="T17" fmla="*/ 596 h 764"/>
                                  <a:gd name="T18" fmla="*/ 460 w 738"/>
                                  <a:gd name="T19" fmla="*/ 568 h 764"/>
                                  <a:gd name="T20" fmla="*/ 500 w 738"/>
                                  <a:gd name="T21" fmla="*/ 516 h 764"/>
                                  <a:gd name="T22" fmla="*/ 686 w 738"/>
                                  <a:gd name="T23" fmla="*/ 546 h 764"/>
                                  <a:gd name="T24" fmla="*/ 642 w 738"/>
                                  <a:gd name="T25" fmla="*/ 624 h 764"/>
                                  <a:gd name="T26" fmla="*/ 608 w 738"/>
                                  <a:gd name="T27" fmla="*/ 666 h 764"/>
                                  <a:gd name="T28" fmla="*/ 566 w 738"/>
                                  <a:gd name="T29" fmla="*/ 702 h 764"/>
                                  <a:gd name="T30" fmla="*/ 490 w 738"/>
                                  <a:gd name="T31" fmla="*/ 740 h 764"/>
                                  <a:gd name="T32" fmla="*/ 430 w 738"/>
                                  <a:gd name="T33" fmla="*/ 754 h 764"/>
                                  <a:gd name="T34" fmla="*/ 324 w 738"/>
                                  <a:gd name="T35" fmla="*/ 764 h 764"/>
                                  <a:gd name="T36" fmla="*/ 254 w 738"/>
                                  <a:gd name="T37" fmla="*/ 758 h 764"/>
                                  <a:gd name="T38" fmla="*/ 190 w 738"/>
                                  <a:gd name="T39" fmla="*/ 744 h 764"/>
                                  <a:gd name="T40" fmla="*/ 110 w 738"/>
                                  <a:gd name="T41" fmla="*/ 704 h 764"/>
                                  <a:gd name="T42" fmla="*/ 68 w 738"/>
                                  <a:gd name="T43" fmla="*/ 664 h 764"/>
                                  <a:gd name="T44" fmla="*/ 22 w 738"/>
                                  <a:gd name="T45" fmla="*/ 586 h 764"/>
                                  <a:gd name="T46" fmla="*/ 6 w 738"/>
                                  <a:gd name="T47" fmla="*/ 522 h 764"/>
                                  <a:gd name="T48" fmla="*/ 0 w 738"/>
                                  <a:gd name="T49" fmla="*/ 442 h 764"/>
                                  <a:gd name="T50" fmla="*/ 28 w 738"/>
                                  <a:gd name="T51" fmla="*/ 280 h 764"/>
                                  <a:gd name="T52" fmla="*/ 62 w 738"/>
                                  <a:gd name="T53" fmla="*/ 204 h 764"/>
                                  <a:gd name="T54" fmla="*/ 106 w 738"/>
                                  <a:gd name="T55" fmla="*/ 138 h 764"/>
                                  <a:gd name="T56" fmla="*/ 198 w 738"/>
                                  <a:gd name="T57" fmla="*/ 58 h 764"/>
                                  <a:gd name="T58" fmla="*/ 252 w 738"/>
                                  <a:gd name="T59" fmla="*/ 30 h 764"/>
                                  <a:gd name="T60" fmla="*/ 312 w 738"/>
                                  <a:gd name="T61" fmla="*/ 10 h 764"/>
                                  <a:gd name="T62" fmla="*/ 378 w 738"/>
                                  <a:gd name="T63" fmla="*/ 0 h 764"/>
                                  <a:gd name="T64" fmla="*/ 438 w 738"/>
                                  <a:gd name="T65" fmla="*/ 2 h 764"/>
                                  <a:gd name="T66" fmla="*/ 538 w 738"/>
                                  <a:gd name="T67" fmla="*/ 20 h 764"/>
                                  <a:gd name="T68" fmla="*/ 596 w 738"/>
                                  <a:gd name="T69" fmla="*/ 44 h 764"/>
                                  <a:gd name="T70" fmla="*/ 644 w 738"/>
                                  <a:gd name="T71" fmla="*/ 80 h 764"/>
                                  <a:gd name="T72" fmla="*/ 700 w 738"/>
                                  <a:gd name="T73" fmla="*/ 150 h 764"/>
                                  <a:gd name="T74" fmla="*/ 724 w 738"/>
                                  <a:gd name="T75" fmla="*/ 210 h 764"/>
                                  <a:gd name="T76" fmla="*/ 738 w 738"/>
                                  <a:gd name="T77" fmla="*/ 318 h 764"/>
                                  <a:gd name="T78" fmla="*/ 736 w 738"/>
                                  <a:gd name="T79" fmla="*/ 372 h 764"/>
                                  <a:gd name="T80" fmla="*/ 232 w 738"/>
                                  <a:gd name="T81" fmla="*/ 430 h 764"/>
                                  <a:gd name="T82" fmla="*/ 546 w 738"/>
                                  <a:gd name="T83" fmla="*/ 304 h 764"/>
                                  <a:gd name="T84" fmla="*/ 540 w 738"/>
                                  <a:gd name="T85" fmla="*/ 250 h 764"/>
                                  <a:gd name="T86" fmla="*/ 528 w 738"/>
                                  <a:gd name="T87" fmla="*/ 210 h 764"/>
                                  <a:gd name="T88" fmla="*/ 514 w 738"/>
                                  <a:gd name="T89" fmla="*/ 188 h 764"/>
                                  <a:gd name="T90" fmla="*/ 482 w 738"/>
                                  <a:gd name="T91" fmla="*/ 164 h 764"/>
                                  <a:gd name="T92" fmla="*/ 450 w 738"/>
                                  <a:gd name="T93" fmla="*/ 154 h 764"/>
                                  <a:gd name="T94" fmla="*/ 412 w 738"/>
                                  <a:gd name="T95" fmla="*/ 150 h 764"/>
                                  <a:gd name="T96" fmla="*/ 354 w 738"/>
                                  <a:gd name="T97" fmla="*/ 158 h 764"/>
                                  <a:gd name="T98" fmla="*/ 322 w 738"/>
                                  <a:gd name="T99" fmla="*/ 170 h 764"/>
                                  <a:gd name="T100" fmla="*/ 280 w 738"/>
                                  <a:gd name="T101" fmla="*/ 196 h 764"/>
                                  <a:gd name="T102" fmla="*/ 258 w 738"/>
                                  <a:gd name="T103" fmla="*/ 220 h 764"/>
                                  <a:gd name="T104" fmla="*/ 240 w 738"/>
                                  <a:gd name="T105" fmla="*/ 246 h 764"/>
                                  <a:gd name="T106" fmla="*/ 24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2" y="442"/>
                                    </a:moveTo>
                                    <a:lnTo>
                                      <a:pt x="192" y="454"/>
                                    </a:lnTo>
                                    <a:lnTo>
                                      <a:pt x="192" y="474"/>
                                    </a:lnTo>
                                    <a:lnTo>
                                      <a:pt x="192" y="474"/>
                                    </a:lnTo>
                                    <a:lnTo>
                                      <a:pt x="192" y="488"/>
                                    </a:lnTo>
                                    <a:lnTo>
                                      <a:pt x="194" y="504"/>
                                    </a:lnTo>
                                    <a:lnTo>
                                      <a:pt x="196" y="518"/>
                                    </a:lnTo>
                                    <a:lnTo>
                                      <a:pt x="200" y="530"/>
                                    </a:lnTo>
                                    <a:lnTo>
                                      <a:pt x="206" y="542"/>
                                    </a:lnTo>
                                    <a:lnTo>
                                      <a:pt x="214" y="554"/>
                                    </a:lnTo>
                                    <a:lnTo>
                                      <a:pt x="222" y="566"/>
                                    </a:lnTo>
                                    <a:lnTo>
                                      <a:pt x="230" y="576"/>
                                    </a:lnTo>
                                    <a:lnTo>
                                      <a:pt x="230" y="576"/>
                                    </a:lnTo>
                                    <a:lnTo>
                                      <a:pt x="240" y="584"/>
                                    </a:lnTo>
                                    <a:lnTo>
                                      <a:pt x="252" y="592"/>
                                    </a:lnTo>
                                    <a:lnTo>
                                      <a:pt x="266" y="600"/>
                                    </a:lnTo>
                                    <a:lnTo>
                                      <a:pt x="280" y="604"/>
                                    </a:lnTo>
                                    <a:lnTo>
                                      <a:pt x="296" y="610"/>
                                    </a:lnTo>
                                    <a:lnTo>
                                      <a:pt x="312" y="612"/>
                                    </a:lnTo>
                                    <a:lnTo>
                                      <a:pt x="332" y="614"/>
                                    </a:lnTo>
                                    <a:lnTo>
                                      <a:pt x="352" y="614"/>
                                    </a:lnTo>
                                    <a:lnTo>
                                      <a:pt x="352" y="614"/>
                                    </a:lnTo>
                                    <a:lnTo>
                                      <a:pt x="378" y="612"/>
                                    </a:lnTo>
                                    <a:lnTo>
                                      <a:pt x="392" y="610"/>
                                    </a:lnTo>
                                    <a:lnTo>
                                      <a:pt x="402" y="606"/>
                                    </a:lnTo>
                                    <a:lnTo>
                                      <a:pt x="402" y="606"/>
                                    </a:lnTo>
                                    <a:lnTo>
                                      <a:pt x="426" y="596"/>
                                    </a:lnTo>
                                    <a:lnTo>
                                      <a:pt x="444" y="582"/>
                                    </a:lnTo>
                                    <a:lnTo>
                                      <a:pt x="444" y="582"/>
                                    </a:lnTo>
                                    <a:lnTo>
                                      <a:pt x="460" y="568"/>
                                    </a:lnTo>
                                    <a:lnTo>
                                      <a:pt x="474" y="550"/>
                                    </a:lnTo>
                                    <a:lnTo>
                                      <a:pt x="474" y="550"/>
                                    </a:lnTo>
                                    <a:lnTo>
                                      <a:pt x="500" y="516"/>
                                    </a:lnTo>
                                    <a:lnTo>
                                      <a:pt x="700" y="516"/>
                                    </a:lnTo>
                                    <a:lnTo>
                                      <a:pt x="700" y="516"/>
                                    </a:lnTo>
                                    <a:lnTo>
                                      <a:pt x="686" y="546"/>
                                    </a:lnTo>
                                    <a:lnTo>
                                      <a:pt x="674" y="572"/>
                                    </a:lnTo>
                                    <a:lnTo>
                                      <a:pt x="658" y="600"/>
                                    </a:lnTo>
                                    <a:lnTo>
                                      <a:pt x="642" y="624"/>
                                    </a:lnTo>
                                    <a:lnTo>
                                      <a:pt x="642" y="624"/>
                                    </a:lnTo>
                                    <a:lnTo>
                                      <a:pt x="626" y="646"/>
                                    </a:lnTo>
                                    <a:lnTo>
                                      <a:pt x="608" y="666"/>
                                    </a:lnTo>
                                    <a:lnTo>
                                      <a:pt x="588" y="684"/>
                                    </a:lnTo>
                                    <a:lnTo>
                                      <a:pt x="566" y="702"/>
                                    </a:lnTo>
                                    <a:lnTo>
                                      <a:pt x="566" y="702"/>
                                    </a:lnTo>
                                    <a:lnTo>
                                      <a:pt x="542" y="716"/>
                                    </a:lnTo>
                                    <a:lnTo>
                                      <a:pt x="518" y="728"/>
                                    </a:lnTo>
                                    <a:lnTo>
                                      <a:pt x="490" y="740"/>
                                    </a:lnTo>
                                    <a:lnTo>
                                      <a:pt x="460" y="748"/>
                                    </a:lnTo>
                                    <a:lnTo>
                                      <a:pt x="460" y="748"/>
                                    </a:lnTo>
                                    <a:lnTo>
                                      <a:pt x="430" y="754"/>
                                    </a:lnTo>
                                    <a:lnTo>
                                      <a:pt x="396" y="760"/>
                                    </a:lnTo>
                                    <a:lnTo>
                                      <a:pt x="362" y="762"/>
                                    </a:lnTo>
                                    <a:lnTo>
                                      <a:pt x="324" y="764"/>
                                    </a:lnTo>
                                    <a:lnTo>
                                      <a:pt x="324" y="764"/>
                                    </a:lnTo>
                                    <a:lnTo>
                                      <a:pt x="288" y="762"/>
                                    </a:lnTo>
                                    <a:lnTo>
                                      <a:pt x="254" y="758"/>
                                    </a:lnTo>
                                    <a:lnTo>
                                      <a:pt x="220" y="752"/>
                                    </a:lnTo>
                                    <a:lnTo>
                                      <a:pt x="190" y="744"/>
                                    </a:lnTo>
                                    <a:lnTo>
                                      <a:pt x="190" y="744"/>
                                    </a:lnTo>
                                    <a:lnTo>
                                      <a:pt x="162" y="732"/>
                                    </a:lnTo>
                                    <a:lnTo>
                                      <a:pt x="134" y="720"/>
                                    </a:lnTo>
                                    <a:lnTo>
                                      <a:pt x="110" y="704"/>
                                    </a:lnTo>
                                    <a:lnTo>
                                      <a:pt x="88" y="684"/>
                                    </a:lnTo>
                                    <a:lnTo>
                                      <a:pt x="88" y="684"/>
                                    </a:lnTo>
                                    <a:lnTo>
                                      <a:pt x="68" y="664"/>
                                    </a:lnTo>
                                    <a:lnTo>
                                      <a:pt x="52" y="640"/>
                                    </a:lnTo>
                                    <a:lnTo>
                                      <a:pt x="36" y="614"/>
                                    </a:lnTo>
                                    <a:lnTo>
                                      <a:pt x="22" y="586"/>
                                    </a:lnTo>
                                    <a:lnTo>
                                      <a:pt x="22" y="586"/>
                                    </a:lnTo>
                                    <a:lnTo>
                                      <a:pt x="12" y="554"/>
                                    </a:lnTo>
                                    <a:lnTo>
                                      <a:pt x="6" y="522"/>
                                    </a:lnTo>
                                    <a:lnTo>
                                      <a:pt x="2" y="486"/>
                                    </a:lnTo>
                                    <a:lnTo>
                                      <a:pt x="0" y="448"/>
                                    </a:lnTo>
                                    <a:lnTo>
                                      <a:pt x="0" y="442"/>
                                    </a:lnTo>
                                    <a:lnTo>
                                      <a:pt x="192" y="442"/>
                                    </a:lnTo>
                                    <a:close/>
                                    <a:moveTo>
                                      <a:pt x="24" y="296"/>
                                    </a:moveTo>
                                    <a:lnTo>
                                      <a:pt x="28" y="280"/>
                                    </a:lnTo>
                                    <a:lnTo>
                                      <a:pt x="28" y="280"/>
                                    </a:lnTo>
                                    <a:lnTo>
                                      <a:pt x="44" y="242"/>
                                    </a:lnTo>
                                    <a:lnTo>
                                      <a:pt x="62" y="204"/>
                                    </a:lnTo>
                                    <a:lnTo>
                                      <a:pt x="84" y="170"/>
                                    </a:lnTo>
                                    <a:lnTo>
                                      <a:pt x="106" y="138"/>
                                    </a:lnTo>
                                    <a:lnTo>
                                      <a:pt x="106" y="138"/>
                                    </a:lnTo>
                                    <a:lnTo>
                                      <a:pt x="134" y="108"/>
                                    </a:lnTo>
                                    <a:lnTo>
                                      <a:pt x="164" y="82"/>
                                    </a:lnTo>
                                    <a:lnTo>
                                      <a:pt x="198" y="58"/>
                                    </a:lnTo>
                                    <a:lnTo>
                                      <a:pt x="234" y="38"/>
                                    </a:lnTo>
                                    <a:lnTo>
                                      <a:pt x="234" y="38"/>
                                    </a:lnTo>
                                    <a:lnTo>
                                      <a:pt x="252" y="30"/>
                                    </a:lnTo>
                                    <a:lnTo>
                                      <a:pt x="272" y="22"/>
                                    </a:lnTo>
                                    <a:lnTo>
                                      <a:pt x="292" y="14"/>
                                    </a:lnTo>
                                    <a:lnTo>
                                      <a:pt x="312" y="10"/>
                                    </a:lnTo>
                                    <a:lnTo>
                                      <a:pt x="334" y="6"/>
                                    </a:lnTo>
                                    <a:lnTo>
                                      <a:pt x="354" y="2"/>
                                    </a:lnTo>
                                    <a:lnTo>
                                      <a:pt x="378" y="0"/>
                                    </a:lnTo>
                                    <a:lnTo>
                                      <a:pt x="400" y="0"/>
                                    </a:lnTo>
                                    <a:lnTo>
                                      <a:pt x="400" y="0"/>
                                    </a:lnTo>
                                    <a:lnTo>
                                      <a:pt x="438" y="2"/>
                                    </a:lnTo>
                                    <a:lnTo>
                                      <a:pt x="472" y="6"/>
                                    </a:lnTo>
                                    <a:lnTo>
                                      <a:pt x="506" y="12"/>
                                    </a:lnTo>
                                    <a:lnTo>
                                      <a:pt x="538" y="20"/>
                                    </a:lnTo>
                                    <a:lnTo>
                                      <a:pt x="538" y="20"/>
                                    </a:lnTo>
                                    <a:lnTo>
                                      <a:pt x="568" y="30"/>
                                    </a:lnTo>
                                    <a:lnTo>
                                      <a:pt x="596" y="44"/>
                                    </a:lnTo>
                                    <a:lnTo>
                                      <a:pt x="622" y="62"/>
                                    </a:lnTo>
                                    <a:lnTo>
                                      <a:pt x="644" y="80"/>
                                    </a:lnTo>
                                    <a:lnTo>
                                      <a:pt x="644" y="80"/>
                                    </a:lnTo>
                                    <a:lnTo>
                                      <a:pt x="666" y="102"/>
                                    </a:lnTo>
                                    <a:lnTo>
                                      <a:pt x="684" y="124"/>
                                    </a:lnTo>
                                    <a:lnTo>
                                      <a:pt x="700" y="150"/>
                                    </a:lnTo>
                                    <a:lnTo>
                                      <a:pt x="714" y="180"/>
                                    </a:lnTo>
                                    <a:lnTo>
                                      <a:pt x="714" y="180"/>
                                    </a:lnTo>
                                    <a:lnTo>
                                      <a:pt x="724" y="210"/>
                                    </a:lnTo>
                                    <a:lnTo>
                                      <a:pt x="732" y="244"/>
                                    </a:lnTo>
                                    <a:lnTo>
                                      <a:pt x="736" y="280"/>
                                    </a:lnTo>
                                    <a:lnTo>
                                      <a:pt x="738" y="318"/>
                                    </a:lnTo>
                                    <a:lnTo>
                                      <a:pt x="738" y="318"/>
                                    </a:lnTo>
                                    <a:lnTo>
                                      <a:pt x="738" y="344"/>
                                    </a:lnTo>
                                    <a:lnTo>
                                      <a:pt x="736" y="372"/>
                                    </a:lnTo>
                                    <a:lnTo>
                                      <a:pt x="732" y="402"/>
                                    </a:lnTo>
                                    <a:lnTo>
                                      <a:pt x="728" y="430"/>
                                    </a:lnTo>
                                    <a:lnTo>
                                      <a:pt x="232" y="430"/>
                                    </a:lnTo>
                                    <a:lnTo>
                                      <a:pt x="258" y="304"/>
                                    </a:lnTo>
                                    <a:lnTo>
                                      <a:pt x="546" y="304"/>
                                    </a:lnTo>
                                    <a:lnTo>
                                      <a:pt x="546" y="304"/>
                                    </a:lnTo>
                                    <a:lnTo>
                                      <a:pt x="544" y="276"/>
                                    </a:lnTo>
                                    <a:lnTo>
                                      <a:pt x="540" y="250"/>
                                    </a:lnTo>
                                    <a:lnTo>
                                      <a:pt x="540" y="250"/>
                                    </a:lnTo>
                                    <a:lnTo>
                                      <a:pt x="538" y="236"/>
                                    </a:lnTo>
                                    <a:lnTo>
                                      <a:pt x="534" y="224"/>
                                    </a:lnTo>
                                    <a:lnTo>
                                      <a:pt x="528" y="210"/>
                                    </a:lnTo>
                                    <a:lnTo>
                                      <a:pt x="522" y="200"/>
                                    </a:lnTo>
                                    <a:lnTo>
                                      <a:pt x="522" y="200"/>
                                    </a:lnTo>
                                    <a:lnTo>
                                      <a:pt x="514" y="188"/>
                                    </a:lnTo>
                                    <a:lnTo>
                                      <a:pt x="506" y="180"/>
                                    </a:lnTo>
                                    <a:lnTo>
                                      <a:pt x="494" y="172"/>
                                    </a:lnTo>
                                    <a:lnTo>
                                      <a:pt x="482" y="164"/>
                                    </a:lnTo>
                                    <a:lnTo>
                                      <a:pt x="482" y="164"/>
                                    </a:lnTo>
                                    <a:lnTo>
                                      <a:pt x="468" y="158"/>
                                    </a:lnTo>
                                    <a:lnTo>
                                      <a:pt x="450" y="154"/>
                                    </a:lnTo>
                                    <a:lnTo>
                                      <a:pt x="432" y="152"/>
                                    </a:lnTo>
                                    <a:lnTo>
                                      <a:pt x="412" y="150"/>
                                    </a:lnTo>
                                    <a:lnTo>
                                      <a:pt x="412" y="150"/>
                                    </a:lnTo>
                                    <a:lnTo>
                                      <a:pt x="390" y="150"/>
                                    </a:lnTo>
                                    <a:lnTo>
                                      <a:pt x="372" y="154"/>
                                    </a:lnTo>
                                    <a:lnTo>
                                      <a:pt x="354" y="158"/>
                                    </a:lnTo>
                                    <a:lnTo>
                                      <a:pt x="336" y="162"/>
                                    </a:lnTo>
                                    <a:lnTo>
                                      <a:pt x="336" y="162"/>
                                    </a:lnTo>
                                    <a:lnTo>
                                      <a:pt x="322" y="170"/>
                                    </a:lnTo>
                                    <a:lnTo>
                                      <a:pt x="306" y="178"/>
                                    </a:lnTo>
                                    <a:lnTo>
                                      <a:pt x="294" y="186"/>
                                    </a:lnTo>
                                    <a:lnTo>
                                      <a:pt x="280" y="196"/>
                                    </a:lnTo>
                                    <a:lnTo>
                                      <a:pt x="280" y="196"/>
                                    </a:lnTo>
                                    <a:lnTo>
                                      <a:pt x="270" y="208"/>
                                    </a:lnTo>
                                    <a:lnTo>
                                      <a:pt x="258" y="220"/>
                                    </a:lnTo>
                                    <a:lnTo>
                                      <a:pt x="250" y="232"/>
                                    </a:lnTo>
                                    <a:lnTo>
                                      <a:pt x="240" y="246"/>
                                    </a:lnTo>
                                    <a:lnTo>
                                      <a:pt x="240" y="246"/>
                                    </a:lnTo>
                                    <a:lnTo>
                                      <a:pt x="228" y="270"/>
                                    </a:lnTo>
                                    <a:lnTo>
                                      <a:pt x="216" y="296"/>
                                    </a:lnTo>
                                    <a:lnTo>
                                      <a:pt x="24"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5" name="Freeform 14"/>
                            <wps:cNvSpPr>
                              <a:spLocks/>
                            </wps:cNvSpPr>
                            <wps:spPr bwMode="auto">
                              <a:xfrm>
                                <a:off x="5419725" y="812800"/>
                                <a:ext cx="1111250" cy="511175"/>
                              </a:xfrm>
                              <a:custGeom>
                                <a:avLst/>
                                <a:gdLst>
                                  <a:gd name="T0" fmla="*/ 192 w 700"/>
                                  <a:gd name="T1" fmla="*/ 12 h 322"/>
                                  <a:gd name="T2" fmla="*/ 192 w 700"/>
                                  <a:gd name="T3" fmla="*/ 32 h 322"/>
                                  <a:gd name="T4" fmla="*/ 194 w 700"/>
                                  <a:gd name="T5" fmla="*/ 62 h 322"/>
                                  <a:gd name="T6" fmla="*/ 200 w 700"/>
                                  <a:gd name="T7" fmla="*/ 88 h 322"/>
                                  <a:gd name="T8" fmla="*/ 214 w 700"/>
                                  <a:gd name="T9" fmla="*/ 112 h 322"/>
                                  <a:gd name="T10" fmla="*/ 230 w 700"/>
                                  <a:gd name="T11" fmla="*/ 134 h 322"/>
                                  <a:gd name="T12" fmla="*/ 240 w 700"/>
                                  <a:gd name="T13" fmla="*/ 142 h 322"/>
                                  <a:gd name="T14" fmla="*/ 266 w 700"/>
                                  <a:gd name="T15" fmla="*/ 158 h 322"/>
                                  <a:gd name="T16" fmla="*/ 296 w 700"/>
                                  <a:gd name="T17" fmla="*/ 168 h 322"/>
                                  <a:gd name="T18" fmla="*/ 332 w 700"/>
                                  <a:gd name="T19" fmla="*/ 172 h 322"/>
                                  <a:gd name="T20" fmla="*/ 352 w 700"/>
                                  <a:gd name="T21" fmla="*/ 172 h 322"/>
                                  <a:gd name="T22" fmla="*/ 392 w 700"/>
                                  <a:gd name="T23" fmla="*/ 168 h 322"/>
                                  <a:gd name="T24" fmla="*/ 402 w 700"/>
                                  <a:gd name="T25" fmla="*/ 164 h 322"/>
                                  <a:gd name="T26" fmla="*/ 444 w 700"/>
                                  <a:gd name="T27" fmla="*/ 140 h 322"/>
                                  <a:gd name="T28" fmla="*/ 460 w 700"/>
                                  <a:gd name="T29" fmla="*/ 126 h 322"/>
                                  <a:gd name="T30" fmla="*/ 474 w 700"/>
                                  <a:gd name="T31" fmla="*/ 108 h 322"/>
                                  <a:gd name="T32" fmla="*/ 700 w 700"/>
                                  <a:gd name="T33" fmla="*/ 74 h 322"/>
                                  <a:gd name="T34" fmla="*/ 686 w 700"/>
                                  <a:gd name="T35" fmla="*/ 104 h 322"/>
                                  <a:gd name="T36" fmla="*/ 658 w 700"/>
                                  <a:gd name="T37" fmla="*/ 158 h 322"/>
                                  <a:gd name="T38" fmla="*/ 642 w 700"/>
                                  <a:gd name="T39" fmla="*/ 182 h 322"/>
                                  <a:gd name="T40" fmla="*/ 608 w 700"/>
                                  <a:gd name="T41" fmla="*/ 224 h 322"/>
                                  <a:gd name="T42" fmla="*/ 566 w 700"/>
                                  <a:gd name="T43" fmla="*/ 260 h 322"/>
                                  <a:gd name="T44" fmla="*/ 542 w 700"/>
                                  <a:gd name="T45" fmla="*/ 274 h 322"/>
                                  <a:gd name="T46" fmla="*/ 490 w 700"/>
                                  <a:gd name="T47" fmla="*/ 298 h 322"/>
                                  <a:gd name="T48" fmla="*/ 460 w 700"/>
                                  <a:gd name="T49" fmla="*/ 306 h 322"/>
                                  <a:gd name="T50" fmla="*/ 396 w 700"/>
                                  <a:gd name="T51" fmla="*/ 318 h 322"/>
                                  <a:gd name="T52" fmla="*/ 324 w 700"/>
                                  <a:gd name="T53" fmla="*/ 322 h 322"/>
                                  <a:gd name="T54" fmla="*/ 288 w 700"/>
                                  <a:gd name="T55" fmla="*/ 320 h 322"/>
                                  <a:gd name="T56" fmla="*/ 220 w 700"/>
                                  <a:gd name="T57" fmla="*/ 310 h 322"/>
                                  <a:gd name="T58" fmla="*/ 190 w 700"/>
                                  <a:gd name="T59" fmla="*/ 302 h 322"/>
                                  <a:gd name="T60" fmla="*/ 134 w 700"/>
                                  <a:gd name="T61" fmla="*/ 278 h 322"/>
                                  <a:gd name="T62" fmla="*/ 88 w 700"/>
                                  <a:gd name="T63" fmla="*/ 242 h 322"/>
                                  <a:gd name="T64" fmla="*/ 68 w 700"/>
                                  <a:gd name="T65" fmla="*/ 222 h 322"/>
                                  <a:gd name="T66" fmla="*/ 36 w 700"/>
                                  <a:gd name="T67" fmla="*/ 172 h 322"/>
                                  <a:gd name="T68" fmla="*/ 22 w 700"/>
                                  <a:gd name="T69" fmla="*/ 144 h 322"/>
                                  <a:gd name="T70" fmla="*/ 6 w 700"/>
                                  <a:gd name="T71" fmla="*/ 80 h 322"/>
                                  <a:gd name="T72" fmla="*/ 0 w 700"/>
                                  <a:gd name="T73" fmla="*/ 6 h 322"/>
                                  <a:gd name="T74" fmla="*/ 192 w 700"/>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00" h="322">
                                    <a:moveTo>
                                      <a:pt x="192" y="0"/>
                                    </a:moveTo>
                                    <a:lnTo>
                                      <a:pt x="192" y="12"/>
                                    </a:lnTo>
                                    <a:lnTo>
                                      <a:pt x="192" y="32"/>
                                    </a:lnTo>
                                    <a:lnTo>
                                      <a:pt x="192" y="32"/>
                                    </a:lnTo>
                                    <a:lnTo>
                                      <a:pt x="192" y="46"/>
                                    </a:lnTo>
                                    <a:lnTo>
                                      <a:pt x="194" y="62"/>
                                    </a:lnTo>
                                    <a:lnTo>
                                      <a:pt x="196" y="76"/>
                                    </a:lnTo>
                                    <a:lnTo>
                                      <a:pt x="200" y="88"/>
                                    </a:lnTo>
                                    <a:lnTo>
                                      <a:pt x="206" y="100"/>
                                    </a:lnTo>
                                    <a:lnTo>
                                      <a:pt x="214" y="112"/>
                                    </a:lnTo>
                                    <a:lnTo>
                                      <a:pt x="222" y="124"/>
                                    </a:lnTo>
                                    <a:lnTo>
                                      <a:pt x="230" y="134"/>
                                    </a:lnTo>
                                    <a:lnTo>
                                      <a:pt x="230" y="134"/>
                                    </a:lnTo>
                                    <a:lnTo>
                                      <a:pt x="240" y="142"/>
                                    </a:lnTo>
                                    <a:lnTo>
                                      <a:pt x="252" y="150"/>
                                    </a:lnTo>
                                    <a:lnTo>
                                      <a:pt x="266" y="158"/>
                                    </a:lnTo>
                                    <a:lnTo>
                                      <a:pt x="280" y="162"/>
                                    </a:lnTo>
                                    <a:lnTo>
                                      <a:pt x="296" y="168"/>
                                    </a:lnTo>
                                    <a:lnTo>
                                      <a:pt x="312" y="170"/>
                                    </a:lnTo>
                                    <a:lnTo>
                                      <a:pt x="332" y="172"/>
                                    </a:lnTo>
                                    <a:lnTo>
                                      <a:pt x="352" y="172"/>
                                    </a:lnTo>
                                    <a:lnTo>
                                      <a:pt x="352" y="172"/>
                                    </a:lnTo>
                                    <a:lnTo>
                                      <a:pt x="378" y="170"/>
                                    </a:lnTo>
                                    <a:lnTo>
                                      <a:pt x="392" y="168"/>
                                    </a:lnTo>
                                    <a:lnTo>
                                      <a:pt x="402" y="164"/>
                                    </a:lnTo>
                                    <a:lnTo>
                                      <a:pt x="402" y="164"/>
                                    </a:lnTo>
                                    <a:lnTo>
                                      <a:pt x="426" y="154"/>
                                    </a:lnTo>
                                    <a:lnTo>
                                      <a:pt x="444" y="140"/>
                                    </a:lnTo>
                                    <a:lnTo>
                                      <a:pt x="444" y="140"/>
                                    </a:lnTo>
                                    <a:lnTo>
                                      <a:pt x="460" y="126"/>
                                    </a:lnTo>
                                    <a:lnTo>
                                      <a:pt x="474" y="108"/>
                                    </a:lnTo>
                                    <a:lnTo>
                                      <a:pt x="474" y="108"/>
                                    </a:lnTo>
                                    <a:lnTo>
                                      <a:pt x="500" y="74"/>
                                    </a:lnTo>
                                    <a:lnTo>
                                      <a:pt x="700" y="74"/>
                                    </a:lnTo>
                                    <a:lnTo>
                                      <a:pt x="700" y="74"/>
                                    </a:lnTo>
                                    <a:lnTo>
                                      <a:pt x="686" y="104"/>
                                    </a:lnTo>
                                    <a:lnTo>
                                      <a:pt x="674" y="130"/>
                                    </a:lnTo>
                                    <a:lnTo>
                                      <a:pt x="658" y="158"/>
                                    </a:lnTo>
                                    <a:lnTo>
                                      <a:pt x="642" y="182"/>
                                    </a:lnTo>
                                    <a:lnTo>
                                      <a:pt x="642" y="182"/>
                                    </a:lnTo>
                                    <a:lnTo>
                                      <a:pt x="626" y="204"/>
                                    </a:lnTo>
                                    <a:lnTo>
                                      <a:pt x="608" y="224"/>
                                    </a:lnTo>
                                    <a:lnTo>
                                      <a:pt x="588" y="242"/>
                                    </a:lnTo>
                                    <a:lnTo>
                                      <a:pt x="566" y="260"/>
                                    </a:lnTo>
                                    <a:lnTo>
                                      <a:pt x="566" y="260"/>
                                    </a:lnTo>
                                    <a:lnTo>
                                      <a:pt x="542" y="274"/>
                                    </a:lnTo>
                                    <a:lnTo>
                                      <a:pt x="518" y="286"/>
                                    </a:lnTo>
                                    <a:lnTo>
                                      <a:pt x="490" y="298"/>
                                    </a:lnTo>
                                    <a:lnTo>
                                      <a:pt x="460" y="306"/>
                                    </a:lnTo>
                                    <a:lnTo>
                                      <a:pt x="460" y="306"/>
                                    </a:lnTo>
                                    <a:lnTo>
                                      <a:pt x="430" y="312"/>
                                    </a:lnTo>
                                    <a:lnTo>
                                      <a:pt x="396" y="318"/>
                                    </a:lnTo>
                                    <a:lnTo>
                                      <a:pt x="362" y="320"/>
                                    </a:lnTo>
                                    <a:lnTo>
                                      <a:pt x="324" y="322"/>
                                    </a:lnTo>
                                    <a:lnTo>
                                      <a:pt x="324" y="322"/>
                                    </a:lnTo>
                                    <a:lnTo>
                                      <a:pt x="288" y="320"/>
                                    </a:lnTo>
                                    <a:lnTo>
                                      <a:pt x="254" y="316"/>
                                    </a:lnTo>
                                    <a:lnTo>
                                      <a:pt x="220" y="310"/>
                                    </a:lnTo>
                                    <a:lnTo>
                                      <a:pt x="190" y="302"/>
                                    </a:lnTo>
                                    <a:lnTo>
                                      <a:pt x="190" y="302"/>
                                    </a:lnTo>
                                    <a:lnTo>
                                      <a:pt x="162" y="290"/>
                                    </a:lnTo>
                                    <a:lnTo>
                                      <a:pt x="134" y="278"/>
                                    </a:lnTo>
                                    <a:lnTo>
                                      <a:pt x="110" y="262"/>
                                    </a:lnTo>
                                    <a:lnTo>
                                      <a:pt x="88" y="242"/>
                                    </a:lnTo>
                                    <a:lnTo>
                                      <a:pt x="88" y="242"/>
                                    </a:lnTo>
                                    <a:lnTo>
                                      <a:pt x="68" y="222"/>
                                    </a:lnTo>
                                    <a:lnTo>
                                      <a:pt x="52" y="198"/>
                                    </a:lnTo>
                                    <a:lnTo>
                                      <a:pt x="36" y="172"/>
                                    </a:lnTo>
                                    <a:lnTo>
                                      <a:pt x="22" y="144"/>
                                    </a:lnTo>
                                    <a:lnTo>
                                      <a:pt x="22" y="144"/>
                                    </a:lnTo>
                                    <a:lnTo>
                                      <a:pt x="12" y="112"/>
                                    </a:lnTo>
                                    <a:lnTo>
                                      <a:pt x="6" y="80"/>
                                    </a:lnTo>
                                    <a:lnTo>
                                      <a:pt x="2" y="44"/>
                                    </a:lnTo>
                                    <a:lnTo>
                                      <a:pt x="0" y="6"/>
                                    </a:lnTo>
                                    <a:lnTo>
                                      <a:pt x="0" y="0"/>
                                    </a:lnTo>
                                    <a:lnTo>
                                      <a:pt x="192"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6" name="Freeform 15"/>
                            <wps:cNvSpPr>
                              <a:spLocks/>
                            </wps:cNvSpPr>
                            <wps:spPr bwMode="auto">
                              <a:xfrm>
                                <a:off x="5457825" y="111125"/>
                                <a:ext cx="1133475" cy="682625"/>
                              </a:xfrm>
                              <a:custGeom>
                                <a:avLst/>
                                <a:gdLst>
                                  <a:gd name="T0" fmla="*/ 4 w 714"/>
                                  <a:gd name="T1" fmla="*/ 280 h 430"/>
                                  <a:gd name="T2" fmla="*/ 20 w 714"/>
                                  <a:gd name="T3" fmla="*/ 242 h 430"/>
                                  <a:gd name="T4" fmla="*/ 60 w 714"/>
                                  <a:gd name="T5" fmla="*/ 170 h 430"/>
                                  <a:gd name="T6" fmla="*/ 82 w 714"/>
                                  <a:gd name="T7" fmla="*/ 138 h 430"/>
                                  <a:gd name="T8" fmla="*/ 140 w 714"/>
                                  <a:gd name="T9" fmla="*/ 82 h 430"/>
                                  <a:gd name="T10" fmla="*/ 210 w 714"/>
                                  <a:gd name="T11" fmla="*/ 38 h 430"/>
                                  <a:gd name="T12" fmla="*/ 228 w 714"/>
                                  <a:gd name="T13" fmla="*/ 30 h 430"/>
                                  <a:gd name="T14" fmla="*/ 268 w 714"/>
                                  <a:gd name="T15" fmla="*/ 14 h 430"/>
                                  <a:gd name="T16" fmla="*/ 310 w 714"/>
                                  <a:gd name="T17" fmla="*/ 6 h 430"/>
                                  <a:gd name="T18" fmla="*/ 354 w 714"/>
                                  <a:gd name="T19" fmla="*/ 0 h 430"/>
                                  <a:gd name="T20" fmla="*/ 376 w 714"/>
                                  <a:gd name="T21" fmla="*/ 0 h 430"/>
                                  <a:gd name="T22" fmla="*/ 448 w 714"/>
                                  <a:gd name="T23" fmla="*/ 6 h 430"/>
                                  <a:gd name="T24" fmla="*/ 514 w 714"/>
                                  <a:gd name="T25" fmla="*/ 20 h 430"/>
                                  <a:gd name="T26" fmla="*/ 544 w 714"/>
                                  <a:gd name="T27" fmla="*/ 30 h 430"/>
                                  <a:gd name="T28" fmla="*/ 598 w 714"/>
                                  <a:gd name="T29" fmla="*/ 62 h 430"/>
                                  <a:gd name="T30" fmla="*/ 620 w 714"/>
                                  <a:gd name="T31" fmla="*/ 80 h 430"/>
                                  <a:gd name="T32" fmla="*/ 660 w 714"/>
                                  <a:gd name="T33" fmla="*/ 124 h 430"/>
                                  <a:gd name="T34" fmla="*/ 690 w 714"/>
                                  <a:gd name="T35" fmla="*/ 180 h 430"/>
                                  <a:gd name="T36" fmla="*/ 700 w 714"/>
                                  <a:gd name="T37" fmla="*/ 210 h 430"/>
                                  <a:gd name="T38" fmla="*/ 712 w 714"/>
                                  <a:gd name="T39" fmla="*/ 280 h 430"/>
                                  <a:gd name="T40" fmla="*/ 714 w 714"/>
                                  <a:gd name="T41" fmla="*/ 318 h 430"/>
                                  <a:gd name="T42" fmla="*/ 712 w 714"/>
                                  <a:gd name="T43" fmla="*/ 372 h 430"/>
                                  <a:gd name="T44" fmla="*/ 704 w 714"/>
                                  <a:gd name="T45" fmla="*/ 430 h 430"/>
                                  <a:gd name="T46" fmla="*/ 234 w 714"/>
                                  <a:gd name="T47" fmla="*/ 304 h 430"/>
                                  <a:gd name="T48" fmla="*/ 522 w 714"/>
                                  <a:gd name="T49" fmla="*/ 304 h 430"/>
                                  <a:gd name="T50" fmla="*/ 516 w 714"/>
                                  <a:gd name="T51" fmla="*/ 250 h 430"/>
                                  <a:gd name="T52" fmla="*/ 514 w 714"/>
                                  <a:gd name="T53" fmla="*/ 236 h 430"/>
                                  <a:gd name="T54" fmla="*/ 504 w 714"/>
                                  <a:gd name="T55" fmla="*/ 210 h 430"/>
                                  <a:gd name="T56" fmla="*/ 498 w 714"/>
                                  <a:gd name="T57" fmla="*/ 200 h 430"/>
                                  <a:gd name="T58" fmla="*/ 482 w 714"/>
                                  <a:gd name="T59" fmla="*/ 180 h 430"/>
                                  <a:gd name="T60" fmla="*/ 458 w 714"/>
                                  <a:gd name="T61" fmla="*/ 164 h 430"/>
                                  <a:gd name="T62" fmla="*/ 444 w 714"/>
                                  <a:gd name="T63" fmla="*/ 158 h 430"/>
                                  <a:gd name="T64" fmla="*/ 408 w 714"/>
                                  <a:gd name="T65" fmla="*/ 152 h 430"/>
                                  <a:gd name="T66" fmla="*/ 388 w 714"/>
                                  <a:gd name="T67" fmla="*/ 150 h 430"/>
                                  <a:gd name="T68" fmla="*/ 348 w 714"/>
                                  <a:gd name="T69" fmla="*/ 154 h 430"/>
                                  <a:gd name="T70" fmla="*/ 312 w 714"/>
                                  <a:gd name="T71" fmla="*/ 162 h 430"/>
                                  <a:gd name="T72" fmla="*/ 298 w 714"/>
                                  <a:gd name="T73" fmla="*/ 170 h 430"/>
                                  <a:gd name="T74" fmla="*/ 270 w 714"/>
                                  <a:gd name="T75" fmla="*/ 186 h 430"/>
                                  <a:gd name="T76" fmla="*/ 256 w 714"/>
                                  <a:gd name="T77" fmla="*/ 196 h 430"/>
                                  <a:gd name="T78" fmla="*/ 234 w 714"/>
                                  <a:gd name="T79" fmla="*/ 220 h 430"/>
                                  <a:gd name="T80" fmla="*/ 216 w 714"/>
                                  <a:gd name="T81" fmla="*/ 246 h 430"/>
                                  <a:gd name="T82" fmla="*/ 204 w 714"/>
                                  <a:gd name="T83" fmla="*/ 270 h 430"/>
                                  <a:gd name="T84" fmla="*/ 0 w 714"/>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4" h="430">
                                    <a:moveTo>
                                      <a:pt x="0" y="296"/>
                                    </a:moveTo>
                                    <a:lnTo>
                                      <a:pt x="4" y="280"/>
                                    </a:lnTo>
                                    <a:lnTo>
                                      <a:pt x="4" y="280"/>
                                    </a:lnTo>
                                    <a:lnTo>
                                      <a:pt x="20" y="242"/>
                                    </a:lnTo>
                                    <a:lnTo>
                                      <a:pt x="38" y="204"/>
                                    </a:lnTo>
                                    <a:lnTo>
                                      <a:pt x="60" y="170"/>
                                    </a:lnTo>
                                    <a:lnTo>
                                      <a:pt x="82" y="138"/>
                                    </a:lnTo>
                                    <a:lnTo>
                                      <a:pt x="82" y="138"/>
                                    </a:lnTo>
                                    <a:lnTo>
                                      <a:pt x="110" y="108"/>
                                    </a:lnTo>
                                    <a:lnTo>
                                      <a:pt x="140" y="82"/>
                                    </a:lnTo>
                                    <a:lnTo>
                                      <a:pt x="174" y="58"/>
                                    </a:lnTo>
                                    <a:lnTo>
                                      <a:pt x="210" y="38"/>
                                    </a:lnTo>
                                    <a:lnTo>
                                      <a:pt x="210" y="38"/>
                                    </a:lnTo>
                                    <a:lnTo>
                                      <a:pt x="228" y="30"/>
                                    </a:lnTo>
                                    <a:lnTo>
                                      <a:pt x="248" y="22"/>
                                    </a:lnTo>
                                    <a:lnTo>
                                      <a:pt x="268" y="14"/>
                                    </a:lnTo>
                                    <a:lnTo>
                                      <a:pt x="288" y="10"/>
                                    </a:lnTo>
                                    <a:lnTo>
                                      <a:pt x="310" y="6"/>
                                    </a:lnTo>
                                    <a:lnTo>
                                      <a:pt x="330" y="2"/>
                                    </a:lnTo>
                                    <a:lnTo>
                                      <a:pt x="354" y="0"/>
                                    </a:lnTo>
                                    <a:lnTo>
                                      <a:pt x="376" y="0"/>
                                    </a:lnTo>
                                    <a:lnTo>
                                      <a:pt x="376" y="0"/>
                                    </a:lnTo>
                                    <a:lnTo>
                                      <a:pt x="414" y="2"/>
                                    </a:lnTo>
                                    <a:lnTo>
                                      <a:pt x="448" y="6"/>
                                    </a:lnTo>
                                    <a:lnTo>
                                      <a:pt x="482" y="12"/>
                                    </a:lnTo>
                                    <a:lnTo>
                                      <a:pt x="514" y="20"/>
                                    </a:lnTo>
                                    <a:lnTo>
                                      <a:pt x="514" y="20"/>
                                    </a:lnTo>
                                    <a:lnTo>
                                      <a:pt x="544" y="30"/>
                                    </a:lnTo>
                                    <a:lnTo>
                                      <a:pt x="572" y="44"/>
                                    </a:lnTo>
                                    <a:lnTo>
                                      <a:pt x="598" y="62"/>
                                    </a:lnTo>
                                    <a:lnTo>
                                      <a:pt x="620" y="80"/>
                                    </a:lnTo>
                                    <a:lnTo>
                                      <a:pt x="620" y="80"/>
                                    </a:lnTo>
                                    <a:lnTo>
                                      <a:pt x="642" y="102"/>
                                    </a:lnTo>
                                    <a:lnTo>
                                      <a:pt x="660" y="124"/>
                                    </a:lnTo>
                                    <a:lnTo>
                                      <a:pt x="676" y="150"/>
                                    </a:lnTo>
                                    <a:lnTo>
                                      <a:pt x="690" y="180"/>
                                    </a:lnTo>
                                    <a:lnTo>
                                      <a:pt x="690" y="180"/>
                                    </a:lnTo>
                                    <a:lnTo>
                                      <a:pt x="700" y="210"/>
                                    </a:lnTo>
                                    <a:lnTo>
                                      <a:pt x="708" y="244"/>
                                    </a:lnTo>
                                    <a:lnTo>
                                      <a:pt x="712" y="280"/>
                                    </a:lnTo>
                                    <a:lnTo>
                                      <a:pt x="714" y="318"/>
                                    </a:lnTo>
                                    <a:lnTo>
                                      <a:pt x="714" y="318"/>
                                    </a:lnTo>
                                    <a:lnTo>
                                      <a:pt x="714" y="344"/>
                                    </a:lnTo>
                                    <a:lnTo>
                                      <a:pt x="712" y="372"/>
                                    </a:lnTo>
                                    <a:lnTo>
                                      <a:pt x="708" y="402"/>
                                    </a:lnTo>
                                    <a:lnTo>
                                      <a:pt x="704" y="430"/>
                                    </a:lnTo>
                                    <a:lnTo>
                                      <a:pt x="208" y="430"/>
                                    </a:lnTo>
                                    <a:lnTo>
                                      <a:pt x="234" y="304"/>
                                    </a:lnTo>
                                    <a:lnTo>
                                      <a:pt x="522" y="304"/>
                                    </a:lnTo>
                                    <a:lnTo>
                                      <a:pt x="522" y="304"/>
                                    </a:lnTo>
                                    <a:lnTo>
                                      <a:pt x="520" y="276"/>
                                    </a:lnTo>
                                    <a:lnTo>
                                      <a:pt x="516" y="250"/>
                                    </a:lnTo>
                                    <a:lnTo>
                                      <a:pt x="516" y="250"/>
                                    </a:lnTo>
                                    <a:lnTo>
                                      <a:pt x="514" y="236"/>
                                    </a:lnTo>
                                    <a:lnTo>
                                      <a:pt x="510" y="224"/>
                                    </a:lnTo>
                                    <a:lnTo>
                                      <a:pt x="504" y="210"/>
                                    </a:lnTo>
                                    <a:lnTo>
                                      <a:pt x="498" y="200"/>
                                    </a:lnTo>
                                    <a:lnTo>
                                      <a:pt x="498" y="200"/>
                                    </a:lnTo>
                                    <a:lnTo>
                                      <a:pt x="490" y="188"/>
                                    </a:lnTo>
                                    <a:lnTo>
                                      <a:pt x="482" y="180"/>
                                    </a:lnTo>
                                    <a:lnTo>
                                      <a:pt x="470" y="172"/>
                                    </a:lnTo>
                                    <a:lnTo>
                                      <a:pt x="458" y="164"/>
                                    </a:lnTo>
                                    <a:lnTo>
                                      <a:pt x="458" y="164"/>
                                    </a:lnTo>
                                    <a:lnTo>
                                      <a:pt x="444" y="158"/>
                                    </a:lnTo>
                                    <a:lnTo>
                                      <a:pt x="426" y="154"/>
                                    </a:lnTo>
                                    <a:lnTo>
                                      <a:pt x="408" y="152"/>
                                    </a:lnTo>
                                    <a:lnTo>
                                      <a:pt x="388" y="150"/>
                                    </a:lnTo>
                                    <a:lnTo>
                                      <a:pt x="388" y="150"/>
                                    </a:lnTo>
                                    <a:lnTo>
                                      <a:pt x="366" y="150"/>
                                    </a:lnTo>
                                    <a:lnTo>
                                      <a:pt x="348" y="154"/>
                                    </a:lnTo>
                                    <a:lnTo>
                                      <a:pt x="330" y="158"/>
                                    </a:lnTo>
                                    <a:lnTo>
                                      <a:pt x="312" y="162"/>
                                    </a:lnTo>
                                    <a:lnTo>
                                      <a:pt x="312" y="162"/>
                                    </a:lnTo>
                                    <a:lnTo>
                                      <a:pt x="298" y="170"/>
                                    </a:lnTo>
                                    <a:lnTo>
                                      <a:pt x="282" y="178"/>
                                    </a:lnTo>
                                    <a:lnTo>
                                      <a:pt x="270" y="186"/>
                                    </a:lnTo>
                                    <a:lnTo>
                                      <a:pt x="256" y="196"/>
                                    </a:lnTo>
                                    <a:lnTo>
                                      <a:pt x="256" y="196"/>
                                    </a:lnTo>
                                    <a:lnTo>
                                      <a:pt x="246" y="208"/>
                                    </a:lnTo>
                                    <a:lnTo>
                                      <a:pt x="234" y="220"/>
                                    </a:lnTo>
                                    <a:lnTo>
                                      <a:pt x="226" y="232"/>
                                    </a:lnTo>
                                    <a:lnTo>
                                      <a:pt x="216" y="246"/>
                                    </a:lnTo>
                                    <a:lnTo>
                                      <a:pt x="216" y="246"/>
                                    </a:lnTo>
                                    <a:lnTo>
                                      <a:pt x="204" y="270"/>
                                    </a:lnTo>
                                    <a:lnTo>
                                      <a:pt x="192"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7" name="Freeform 16"/>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8" name="Freeform 17"/>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9" name="Freeform 18"/>
                            <wps:cNvSpPr>
                              <a:spLocks noEditPoints="1"/>
                            </wps:cNvSpPr>
                            <wps:spPr bwMode="auto">
                              <a:xfrm>
                                <a:off x="1362075" y="111125"/>
                                <a:ext cx="1171575" cy="1212850"/>
                              </a:xfrm>
                              <a:custGeom>
                                <a:avLst/>
                                <a:gdLst>
                                  <a:gd name="T0" fmla="*/ 190 w 738"/>
                                  <a:gd name="T1" fmla="*/ 474 h 764"/>
                                  <a:gd name="T2" fmla="*/ 192 w 738"/>
                                  <a:gd name="T3" fmla="*/ 504 h 764"/>
                                  <a:gd name="T4" fmla="*/ 206 w 738"/>
                                  <a:gd name="T5" fmla="*/ 542 h 764"/>
                                  <a:gd name="T6" fmla="*/ 230 w 738"/>
                                  <a:gd name="T7" fmla="*/ 576 h 764"/>
                                  <a:gd name="T8" fmla="*/ 252 w 738"/>
                                  <a:gd name="T9" fmla="*/ 592 h 764"/>
                                  <a:gd name="T10" fmla="*/ 294 w 738"/>
                                  <a:gd name="T11" fmla="*/ 610 h 764"/>
                                  <a:gd name="T12" fmla="*/ 350 w 738"/>
                                  <a:gd name="T13" fmla="*/ 614 h 764"/>
                                  <a:gd name="T14" fmla="*/ 390 w 738"/>
                                  <a:gd name="T15" fmla="*/ 610 h 764"/>
                                  <a:gd name="T16" fmla="*/ 424 w 738"/>
                                  <a:gd name="T17" fmla="*/ 596 h 764"/>
                                  <a:gd name="T18" fmla="*/ 460 w 738"/>
                                  <a:gd name="T19" fmla="*/ 568 h 764"/>
                                  <a:gd name="T20" fmla="*/ 498 w 738"/>
                                  <a:gd name="T21" fmla="*/ 516 h 764"/>
                                  <a:gd name="T22" fmla="*/ 686 w 738"/>
                                  <a:gd name="T23" fmla="*/ 546 h 764"/>
                                  <a:gd name="T24" fmla="*/ 642 w 738"/>
                                  <a:gd name="T25" fmla="*/ 624 h 764"/>
                                  <a:gd name="T26" fmla="*/ 606 w 738"/>
                                  <a:gd name="T27" fmla="*/ 666 h 764"/>
                                  <a:gd name="T28" fmla="*/ 564 w 738"/>
                                  <a:gd name="T29" fmla="*/ 702 h 764"/>
                                  <a:gd name="T30" fmla="*/ 488 w 738"/>
                                  <a:gd name="T31" fmla="*/ 740 h 764"/>
                                  <a:gd name="T32" fmla="*/ 428 w 738"/>
                                  <a:gd name="T33" fmla="*/ 754 h 764"/>
                                  <a:gd name="T34" fmla="*/ 322 w 738"/>
                                  <a:gd name="T35" fmla="*/ 764 h 764"/>
                                  <a:gd name="T36" fmla="*/ 252 w 738"/>
                                  <a:gd name="T37" fmla="*/ 758 h 764"/>
                                  <a:gd name="T38" fmla="*/ 188 w 738"/>
                                  <a:gd name="T39" fmla="*/ 744 h 764"/>
                                  <a:gd name="T40" fmla="*/ 110 w 738"/>
                                  <a:gd name="T41" fmla="*/ 704 h 764"/>
                                  <a:gd name="T42" fmla="*/ 68 w 738"/>
                                  <a:gd name="T43" fmla="*/ 664 h 764"/>
                                  <a:gd name="T44" fmla="*/ 22 w 738"/>
                                  <a:gd name="T45" fmla="*/ 586 h 764"/>
                                  <a:gd name="T46" fmla="*/ 4 w 738"/>
                                  <a:gd name="T47" fmla="*/ 522 h 764"/>
                                  <a:gd name="T48" fmla="*/ 0 w 738"/>
                                  <a:gd name="T49" fmla="*/ 442 h 764"/>
                                  <a:gd name="T50" fmla="*/ 28 w 738"/>
                                  <a:gd name="T51" fmla="*/ 280 h 764"/>
                                  <a:gd name="T52" fmla="*/ 60 w 738"/>
                                  <a:gd name="T53" fmla="*/ 204 h 764"/>
                                  <a:gd name="T54" fmla="*/ 106 w 738"/>
                                  <a:gd name="T55" fmla="*/ 138 h 764"/>
                                  <a:gd name="T56" fmla="*/ 196 w 738"/>
                                  <a:gd name="T57" fmla="*/ 58 h 764"/>
                                  <a:gd name="T58" fmla="*/ 250 w 738"/>
                                  <a:gd name="T59" fmla="*/ 30 h 764"/>
                                  <a:gd name="T60" fmla="*/ 312 w 738"/>
                                  <a:gd name="T61" fmla="*/ 10 h 764"/>
                                  <a:gd name="T62" fmla="*/ 376 w 738"/>
                                  <a:gd name="T63" fmla="*/ 0 h 764"/>
                                  <a:gd name="T64" fmla="*/ 436 w 738"/>
                                  <a:gd name="T65" fmla="*/ 2 h 764"/>
                                  <a:gd name="T66" fmla="*/ 536 w 738"/>
                                  <a:gd name="T67" fmla="*/ 20 h 764"/>
                                  <a:gd name="T68" fmla="*/ 594 w 738"/>
                                  <a:gd name="T69" fmla="*/ 44 h 764"/>
                                  <a:gd name="T70" fmla="*/ 644 w 738"/>
                                  <a:gd name="T71" fmla="*/ 80 h 764"/>
                                  <a:gd name="T72" fmla="*/ 698 w 738"/>
                                  <a:gd name="T73" fmla="*/ 150 h 764"/>
                                  <a:gd name="T74" fmla="*/ 724 w 738"/>
                                  <a:gd name="T75" fmla="*/ 210 h 764"/>
                                  <a:gd name="T76" fmla="*/ 738 w 738"/>
                                  <a:gd name="T77" fmla="*/ 318 h 764"/>
                                  <a:gd name="T78" fmla="*/ 734 w 738"/>
                                  <a:gd name="T79" fmla="*/ 372 h 764"/>
                                  <a:gd name="T80" fmla="*/ 230 w 738"/>
                                  <a:gd name="T81" fmla="*/ 430 h 764"/>
                                  <a:gd name="T82" fmla="*/ 544 w 738"/>
                                  <a:gd name="T83" fmla="*/ 304 h 764"/>
                                  <a:gd name="T84" fmla="*/ 540 w 738"/>
                                  <a:gd name="T85" fmla="*/ 250 h 764"/>
                                  <a:gd name="T86" fmla="*/ 528 w 738"/>
                                  <a:gd name="T87" fmla="*/ 210 h 764"/>
                                  <a:gd name="T88" fmla="*/ 514 w 738"/>
                                  <a:gd name="T89" fmla="*/ 188 h 764"/>
                                  <a:gd name="T90" fmla="*/ 480 w 738"/>
                                  <a:gd name="T91" fmla="*/ 164 h 764"/>
                                  <a:gd name="T92" fmla="*/ 450 w 738"/>
                                  <a:gd name="T93" fmla="*/ 154 h 764"/>
                                  <a:gd name="T94" fmla="*/ 410 w 738"/>
                                  <a:gd name="T95" fmla="*/ 150 h 764"/>
                                  <a:gd name="T96" fmla="*/ 352 w 738"/>
                                  <a:gd name="T97" fmla="*/ 158 h 764"/>
                                  <a:gd name="T98" fmla="*/ 320 w 738"/>
                                  <a:gd name="T99" fmla="*/ 170 h 764"/>
                                  <a:gd name="T100" fmla="*/ 280 w 738"/>
                                  <a:gd name="T101" fmla="*/ 196 h 764"/>
                                  <a:gd name="T102" fmla="*/ 258 w 738"/>
                                  <a:gd name="T103" fmla="*/ 220 h 764"/>
                                  <a:gd name="T104" fmla="*/ 240 w 738"/>
                                  <a:gd name="T105" fmla="*/ 246 h 764"/>
                                  <a:gd name="T106" fmla="*/ 22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0" y="442"/>
                                    </a:moveTo>
                                    <a:lnTo>
                                      <a:pt x="190" y="454"/>
                                    </a:lnTo>
                                    <a:lnTo>
                                      <a:pt x="190" y="474"/>
                                    </a:lnTo>
                                    <a:lnTo>
                                      <a:pt x="190" y="474"/>
                                    </a:lnTo>
                                    <a:lnTo>
                                      <a:pt x="190" y="488"/>
                                    </a:lnTo>
                                    <a:lnTo>
                                      <a:pt x="192" y="504"/>
                                    </a:lnTo>
                                    <a:lnTo>
                                      <a:pt x="196" y="518"/>
                                    </a:lnTo>
                                    <a:lnTo>
                                      <a:pt x="200" y="530"/>
                                    </a:lnTo>
                                    <a:lnTo>
                                      <a:pt x="206" y="542"/>
                                    </a:lnTo>
                                    <a:lnTo>
                                      <a:pt x="212" y="554"/>
                                    </a:lnTo>
                                    <a:lnTo>
                                      <a:pt x="220" y="566"/>
                                    </a:lnTo>
                                    <a:lnTo>
                                      <a:pt x="230" y="576"/>
                                    </a:lnTo>
                                    <a:lnTo>
                                      <a:pt x="230" y="576"/>
                                    </a:lnTo>
                                    <a:lnTo>
                                      <a:pt x="240" y="584"/>
                                    </a:lnTo>
                                    <a:lnTo>
                                      <a:pt x="252" y="592"/>
                                    </a:lnTo>
                                    <a:lnTo>
                                      <a:pt x="264" y="600"/>
                                    </a:lnTo>
                                    <a:lnTo>
                                      <a:pt x="280" y="604"/>
                                    </a:lnTo>
                                    <a:lnTo>
                                      <a:pt x="294" y="610"/>
                                    </a:lnTo>
                                    <a:lnTo>
                                      <a:pt x="312" y="612"/>
                                    </a:lnTo>
                                    <a:lnTo>
                                      <a:pt x="330" y="614"/>
                                    </a:lnTo>
                                    <a:lnTo>
                                      <a:pt x="350" y="614"/>
                                    </a:lnTo>
                                    <a:lnTo>
                                      <a:pt x="350" y="614"/>
                                    </a:lnTo>
                                    <a:lnTo>
                                      <a:pt x="378" y="612"/>
                                    </a:lnTo>
                                    <a:lnTo>
                                      <a:pt x="390" y="610"/>
                                    </a:lnTo>
                                    <a:lnTo>
                                      <a:pt x="402" y="606"/>
                                    </a:lnTo>
                                    <a:lnTo>
                                      <a:pt x="402" y="606"/>
                                    </a:lnTo>
                                    <a:lnTo>
                                      <a:pt x="424" y="596"/>
                                    </a:lnTo>
                                    <a:lnTo>
                                      <a:pt x="442" y="582"/>
                                    </a:lnTo>
                                    <a:lnTo>
                                      <a:pt x="442" y="582"/>
                                    </a:lnTo>
                                    <a:lnTo>
                                      <a:pt x="460" y="568"/>
                                    </a:lnTo>
                                    <a:lnTo>
                                      <a:pt x="474" y="550"/>
                                    </a:lnTo>
                                    <a:lnTo>
                                      <a:pt x="474" y="550"/>
                                    </a:lnTo>
                                    <a:lnTo>
                                      <a:pt x="498" y="516"/>
                                    </a:lnTo>
                                    <a:lnTo>
                                      <a:pt x="698" y="516"/>
                                    </a:lnTo>
                                    <a:lnTo>
                                      <a:pt x="698" y="516"/>
                                    </a:lnTo>
                                    <a:lnTo>
                                      <a:pt x="686" y="546"/>
                                    </a:lnTo>
                                    <a:lnTo>
                                      <a:pt x="672" y="572"/>
                                    </a:lnTo>
                                    <a:lnTo>
                                      <a:pt x="658" y="600"/>
                                    </a:lnTo>
                                    <a:lnTo>
                                      <a:pt x="642" y="624"/>
                                    </a:lnTo>
                                    <a:lnTo>
                                      <a:pt x="642" y="624"/>
                                    </a:lnTo>
                                    <a:lnTo>
                                      <a:pt x="624" y="646"/>
                                    </a:lnTo>
                                    <a:lnTo>
                                      <a:pt x="606" y="666"/>
                                    </a:lnTo>
                                    <a:lnTo>
                                      <a:pt x="586" y="684"/>
                                    </a:lnTo>
                                    <a:lnTo>
                                      <a:pt x="564" y="702"/>
                                    </a:lnTo>
                                    <a:lnTo>
                                      <a:pt x="564" y="702"/>
                                    </a:lnTo>
                                    <a:lnTo>
                                      <a:pt x="542" y="716"/>
                                    </a:lnTo>
                                    <a:lnTo>
                                      <a:pt x="516" y="728"/>
                                    </a:lnTo>
                                    <a:lnTo>
                                      <a:pt x="488" y="740"/>
                                    </a:lnTo>
                                    <a:lnTo>
                                      <a:pt x="460" y="748"/>
                                    </a:lnTo>
                                    <a:lnTo>
                                      <a:pt x="460" y="748"/>
                                    </a:lnTo>
                                    <a:lnTo>
                                      <a:pt x="428" y="754"/>
                                    </a:lnTo>
                                    <a:lnTo>
                                      <a:pt x="396" y="760"/>
                                    </a:lnTo>
                                    <a:lnTo>
                                      <a:pt x="360" y="762"/>
                                    </a:lnTo>
                                    <a:lnTo>
                                      <a:pt x="322" y="764"/>
                                    </a:lnTo>
                                    <a:lnTo>
                                      <a:pt x="322" y="764"/>
                                    </a:lnTo>
                                    <a:lnTo>
                                      <a:pt x="286" y="762"/>
                                    </a:lnTo>
                                    <a:lnTo>
                                      <a:pt x="252" y="758"/>
                                    </a:lnTo>
                                    <a:lnTo>
                                      <a:pt x="220" y="752"/>
                                    </a:lnTo>
                                    <a:lnTo>
                                      <a:pt x="188" y="744"/>
                                    </a:lnTo>
                                    <a:lnTo>
                                      <a:pt x="188" y="744"/>
                                    </a:lnTo>
                                    <a:lnTo>
                                      <a:pt x="160" y="732"/>
                                    </a:lnTo>
                                    <a:lnTo>
                                      <a:pt x="134" y="720"/>
                                    </a:lnTo>
                                    <a:lnTo>
                                      <a:pt x="110" y="704"/>
                                    </a:lnTo>
                                    <a:lnTo>
                                      <a:pt x="88" y="684"/>
                                    </a:lnTo>
                                    <a:lnTo>
                                      <a:pt x="88" y="684"/>
                                    </a:lnTo>
                                    <a:lnTo>
                                      <a:pt x="68" y="664"/>
                                    </a:lnTo>
                                    <a:lnTo>
                                      <a:pt x="50" y="640"/>
                                    </a:lnTo>
                                    <a:lnTo>
                                      <a:pt x="34" y="614"/>
                                    </a:lnTo>
                                    <a:lnTo>
                                      <a:pt x="22" y="586"/>
                                    </a:lnTo>
                                    <a:lnTo>
                                      <a:pt x="22" y="586"/>
                                    </a:lnTo>
                                    <a:lnTo>
                                      <a:pt x="12" y="554"/>
                                    </a:lnTo>
                                    <a:lnTo>
                                      <a:pt x="4" y="522"/>
                                    </a:lnTo>
                                    <a:lnTo>
                                      <a:pt x="0" y="486"/>
                                    </a:lnTo>
                                    <a:lnTo>
                                      <a:pt x="0" y="448"/>
                                    </a:lnTo>
                                    <a:lnTo>
                                      <a:pt x="0" y="442"/>
                                    </a:lnTo>
                                    <a:lnTo>
                                      <a:pt x="190" y="442"/>
                                    </a:lnTo>
                                    <a:close/>
                                    <a:moveTo>
                                      <a:pt x="22" y="296"/>
                                    </a:moveTo>
                                    <a:lnTo>
                                      <a:pt x="28" y="280"/>
                                    </a:lnTo>
                                    <a:lnTo>
                                      <a:pt x="28" y="280"/>
                                    </a:lnTo>
                                    <a:lnTo>
                                      <a:pt x="42" y="242"/>
                                    </a:lnTo>
                                    <a:lnTo>
                                      <a:pt x="60" y="204"/>
                                    </a:lnTo>
                                    <a:lnTo>
                                      <a:pt x="82" y="170"/>
                                    </a:lnTo>
                                    <a:lnTo>
                                      <a:pt x="106" y="138"/>
                                    </a:lnTo>
                                    <a:lnTo>
                                      <a:pt x="106" y="138"/>
                                    </a:lnTo>
                                    <a:lnTo>
                                      <a:pt x="134" y="108"/>
                                    </a:lnTo>
                                    <a:lnTo>
                                      <a:pt x="164" y="82"/>
                                    </a:lnTo>
                                    <a:lnTo>
                                      <a:pt x="196" y="58"/>
                                    </a:lnTo>
                                    <a:lnTo>
                                      <a:pt x="232" y="38"/>
                                    </a:lnTo>
                                    <a:lnTo>
                                      <a:pt x="232" y="38"/>
                                    </a:lnTo>
                                    <a:lnTo>
                                      <a:pt x="250" y="30"/>
                                    </a:lnTo>
                                    <a:lnTo>
                                      <a:pt x="270" y="22"/>
                                    </a:lnTo>
                                    <a:lnTo>
                                      <a:pt x="290" y="14"/>
                                    </a:lnTo>
                                    <a:lnTo>
                                      <a:pt x="312" y="10"/>
                                    </a:lnTo>
                                    <a:lnTo>
                                      <a:pt x="332" y="6"/>
                                    </a:lnTo>
                                    <a:lnTo>
                                      <a:pt x="354" y="2"/>
                                    </a:lnTo>
                                    <a:lnTo>
                                      <a:pt x="376" y="0"/>
                                    </a:lnTo>
                                    <a:lnTo>
                                      <a:pt x="400" y="0"/>
                                    </a:lnTo>
                                    <a:lnTo>
                                      <a:pt x="400" y="0"/>
                                    </a:lnTo>
                                    <a:lnTo>
                                      <a:pt x="436" y="2"/>
                                    </a:lnTo>
                                    <a:lnTo>
                                      <a:pt x="472" y="6"/>
                                    </a:lnTo>
                                    <a:lnTo>
                                      <a:pt x="504" y="12"/>
                                    </a:lnTo>
                                    <a:lnTo>
                                      <a:pt x="536" y="20"/>
                                    </a:lnTo>
                                    <a:lnTo>
                                      <a:pt x="536" y="20"/>
                                    </a:lnTo>
                                    <a:lnTo>
                                      <a:pt x="566" y="30"/>
                                    </a:lnTo>
                                    <a:lnTo>
                                      <a:pt x="594" y="44"/>
                                    </a:lnTo>
                                    <a:lnTo>
                                      <a:pt x="620" y="62"/>
                                    </a:lnTo>
                                    <a:lnTo>
                                      <a:pt x="644" y="80"/>
                                    </a:lnTo>
                                    <a:lnTo>
                                      <a:pt x="644" y="80"/>
                                    </a:lnTo>
                                    <a:lnTo>
                                      <a:pt x="664" y="102"/>
                                    </a:lnTo>
                                    <a:lnTo>
                                      <a:pt x="682" y="124"/>
                                    </a:lnTo>
                                    <a:lnTo>
                                      <a:pt x="698" y="150"/>
                                    </a:lnTo>
                                    <a:lnTo>
                                      <a:pt x="712" y="180"/>
                                    </a:lnTo>
                                    <a:lnTo>
                                      <a:pt x="712" y="180"/>
                                    </a:lnTo>
                                    <a:lnTo>
                                      <a:pt x="724" y="210"/>
                                    </a:lnTo>
                                    <a:lnTo>
                                      <a:pt x="730" y="244"/>
                                    </a:lnTo>
                                    <a:lnTo>
                                      <a:pt x="736" y="280"/>
                                    </a:lnTo>
                                    <a:lnTo>
                                      <a:pt x="738" y="318"/>
                                    </a:lnTo>
                                    <a:lnTo>
                                      <a:pt x="738" y="318"/>
                                    </a:lnTo>
                                    <a:lnTo>
                                      <a:pt x="736" y="344"/>
                                    </a:lnTo>
                                    <a:lnTo>
                                      <a:pt x="734" y="372"/>
                                    </a:lnTo>
                                    <a:lnTo>
                                      <a:pt x="730" y="402"/>
                                    </a:lnTo>
                                    <a:lnTo>
                                      <a:pt x="726" y="430"/>
                                    </a:lnTo>
                                    <a:lnTo>
                                      <a:pt x="230" y="430"/>
                                    </a:lnTo>
                                    <a:lnTo>
                                      <a:pt x="256" y="304"/>
                                    </a:lnTo>
                                    <a:lnTo>
                                      <a:pt x="544" y="304"/>
                                    </a:lnTo>
                                    <a:lnTo>
                                      <a:pt x="544" y="304"/>
                                    </a:lnTo>
                                    <a:lnTo>
                                      <a:pt x="544" y="276"/>
                                    </a:lnTo>
                                    <a:lnTo>
                                      <a:pt x="540" y="250"/>
                                    </a:lnTo>
                                    <a:lnTo>
                                      <a:pt x="540" y="250"/>
                                    </a:lnTo>
                                    <a:lnTo>
                                      <a:pt x="536" y="236"/>
                                    </a:lnTo>
                                    <a:lnTo>
                                      <a:pt x="532" y="224"/>
                                    </a:lnTo>
                                    <a:lnTo>
                                      <a:pt x="528" y="210"/>
                                    </a:lnTo>
                                    <a:lnTo>
                                      <a:pt x="522" y="200"/>
                                    </a:lnTo>
                                    <a:lnTo>
                                      <a:pt x="522" y="200"/>
                                    </a:lnTo>
                                    <a:lnTo>
                                      <a:pt x="514" y="188"/>
                                    </a:lnTo>
                                    <a:lnTo>
                                      <a:pt x="504" y="180"/>
                                    </a:lnTo>
                                    <a:lnTo>
                                      <a:pt x="492" y="172"/>
                                    </a:lnTo>
                                    <a:lnTo>
                                      <a:pt x="480" y="164"/>
                                    </a:lnTo>
                                    <a:lnTo>
                                      <a:pt x="480" y="164"/>
                                    </a:lnTo>
                                    <a:lnTo>
                                      <a:pt x="466" y="158"/>
                                    </a:lnTo>
                                    <a:lnTo>
                                      <a:pt x="450" y="154"/>
                                    </a:lnTo>
                                    <a:lnTo>
                                      <a:pt x="430" y="152"/>
                                    </a:lnTo>
                                    <a:lnTo>
                                      <a:pt x="410" y="150"/>
                                    </a:lnTo>
                                    <a:lnTo>
                                      <a:pt x="410" y="150"/>
                                    </a:lnTo>
                                    <a:lnTo>
                                      <a:pt x="390" y="150"/>
                                    </a:lnTo>
                                    <a:lnTo>
                                      <a:pt x="370" y="154"/>
                                    </a:lnTo>
                                    <a:lnTo>
                                      <a:pt x="352" y="158"/>
                                    </a:lnTo>
                                    <a:lnTo>
                                      <a:pt x="336" y="162"/>
                                    </a:lnTo>
                                    <a:lnTo>
                                      <a:pt x="336" y="162"/>
                                    </a:lnTo>
                                    <a:lnTo>
                                      <a:pt x="320" y="170"/>
                                    </a:lnTo>
                                    <a:lnTo>
                                      <a:pt x="306" y="178"/>
                                    </a:lnTo>
                                    <a:lnTo>
                                      <a:pt x="292" y="186"/>
                                    </a:lnTo>
                                    <a:lnTo>
                                      <a:pt x="280" y="196"/>
                                    </a:lnTo>
                                    <a:lnTo>
                                      <a:pt x="280" y="196"/>
                                    </a:lnTo>
                                    <a:lnTo>
                                      <a:pt x="268" y="208"/>
                                    </a:lnTo>
                                    <a:lnTo>
                                      <a:pt x="258" y="220"/>
                                    </a:lnTo>
                                    <a:lnTo>
                                      <a:pt x="248" y="232"/>
                                    </a:lnTo>
                                    <a:lnTo>
                                      <a:pt x="240" y="246"/>
                                    </a:lnTo>
                                    <a:lnTo>
                                      <a:pt x="240" y="246"/>
                                    </a:lnTo>
                                    <a:lnTo>
                                      <a:pt x="226" y="270"/>
                                    </a:lnTo>
                                    <a:lnTo>
                                      <a:pt x="216" y="296"/>
                                    </a:lnTo>
                                    <a:lnTo>
                                      <a:pt x="22"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30" name="Freeform 19"/>
                            <wps:cNvSpPr>
                              <a:spLocks/>
                            </wps:cNvSpPr>
                            <wps:spPr bwMode="auto">
                              <a:xfrm>
                                <a:off x="1362075" y="812800"/>
                                <a:ext cx="1108075" cy="511175"/>
                              </a:xfrm>
                              <a:custGeom>
                                <a:avLst/>
                                <a:gdLst>
                                  <a:gd name="T0" fmla="*/ 190 w 698"/>
                                  <a:gd name="T1" fmla="*/ 12 h 322"/>
                                  <a:gd name="T2" fmla="*/ 190 w 698"/>
                                  <a:gd name="T3" fmla="*/ 32 h 322"/>
                                  <a:gd name="T4" fmla="*/ 192 w 698"/>
                                  <a:gd name="T5" fmla="*/ 62 h 322"/>
                                  <a:gd name="T6" fmla="*/ 200 w 698"/>
                                  <a:gd name="T7" fmla="*/ 88 h 322"/>
                                  <a:gd name="T8" fmla="*/ 212 w 698"/>
                                  <a:gd name="T9" fmla="*/ 112 h 322"/>
                                  <a:gd name="T10" fmla="*/ 230 w 698"/>
                                  <a:gd name="T11" fmla="*/ 134 h 322"/>
                                  <a:gd name="T12" fmla="*/ 240 w 698"/>
                                  <a:gd name="T13" fmla="*/ 142 h 322"/>
                                  <a:gd name="T14" fmla="*/ 264 w 698"/>
                                  <a:gd name="T15" fmla="*/ 158 h 322"/>
                                  <a:gd name="T16" fmla="*/ 294 w 698"/>
                                  <a:gd name="T17" fmla="*/ 168 h 322"/>
                                  <a:gd name="T18" fmla="*/ 330 w 698"/>
                                  <a:gd name="T19" fmla="*/ 172 h 322"/>
                                  <a:gd name="T20" fmla="*/ 350 w 698"/>
                                  <a:gd name="T21" fmla="*/ 172 h 322"/>
                                  <a:gd name="T22" fmla="*/ 390 w 698"/>
                                  <a:gd name="T23" fmla="*/ 168 h 322"/>
                                  <a:gd name="T24" fmla="*/ 402 w 698"/>
                                  <a:gd name="T25" fmla="*/ 164 h 322"/>
                                  <a:gd name="T26" fmla="*/ 442 w 698"/>
                                  <a:gd name="T27" fmla="*/ 140 h 322"/>
                                  <a:gd name="T28" fmla="*/ 460 w 698"/>
                                  <a:gd name="T29" fmla="*/ 126 h 322"/>
                                  <a:gd name="T30" fmla="*/ 474 w 698"/>
                                  <a:gd name="T31" fmla="*/ 108 h 322"/>
                                  <a:gd name="T32" fmla="*/ 698 w 698"/>
                                  <a:gd name="T33" fmla="*/ 74 h 322"/>
                                  <a:gd name="T34" fmla="*/ 686 w 698"/>
                                  <a:gd name="T35" fmla="*/ 104 h 322"/>
                                  <a:gd name="T36" fmla="*/ 658 w 698"/>
                                  <a:gd name="T37" fmla="*/ 158 h 322"/>
                                  <a:gd name="T38" fmla="*/ 642 w 698"/>
                                  <a:gd name="T39" fmla="*/ 182 h 322"/>
                                  <a:gd name="T40" fmla="*/ 606 w 698"/>
                                  <a:gd name="T41" fmla="*/ 224 h 322"/>
                                  <a:gd name="T42" fmla="*/ 564 w 698"/>
                                  <a:gd name="T43" fmla="*/ 260 h 322"/>
                                  <a:gd name="T44" fmla="*/ 542 w 698"/>
                                  <a:gd name="T45" fmla="*/ 274 h 322"/>
                                  <a:gd name="T46" fmla="*/ 488 w 698"/>
                                  <a:gd name="T47" fmla="*/ 298 h 322"/>
                                  <a:gd name="T48" fmla="*/ 460 w 698"/>
                                  <a:gd name="T49" fmla="*/ 306 h 322"/>
                                  <a:gd name="T50" fmla="*/ 396 w 698"/>
                                  <a:gd name="T51" fmla="*/ 318 h 322"/>
                                  <a:gd name="T52" fmla="*/ 322 w 698"/>
                                  <a:gd name="T53" fmla="*/ 322 h 322"/>
                                  <a:gd name="T54" fmla="*/ 286 w 698"/>
                                  <a:gd name="T55" fmla="*/ 320 h 322"/>
                                  <a:gd name="T56" fmla="*/ 220 w 698"/>
                                  <a:gd name="T57" fmla="*/ 310 h 322"/>
                                  <a:gd name="T58" fmla="*/ 188 w 698"/>
                                  <a:gd name="T59" fmla="*/ 302 h 322"/>
                                  <a:gd name="T60" fmla="*/ 134 w 698"/>
                                  <a:gd name="T61" fmla="*/ 278 h 322"/>
                                  <a:gd name="T62" fmla="*/ 88 w 698"/>
                                  <a:gd name="T63" fmla="*/ 242 h 322"/>
                                  <a:gd name="T64" fmla="*/ 68 w 698"/>
                                  <a:gd name="T65" fmla="*/ 222 h 322"/>
                                  <a:gd name="T66" fmla="*/ 34 w 698"/>
                                  <a:gd name="T67" fmla="*/ 172 h 322"/>
                                  <a:gd name="T68" fmla="*/ 22 w 698"/>
                                  <a:gd name="T69" fmla="*/ 144 h 322"/>
                                  <a:gd name="T70" fmla="*/ 4 w 698"/>
                                  <a:gd name="T71" fmla="*/ 80 h 322"/>
                                  <a:gd name="T72" fmla="*/ 0 w 698"/>
                                  <a:gd name="T73" fmla="*/ 6 h 322"/>
                                  <a:gd name="T74" fmla="*/ 190 w 698"/>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698" h="322">
                                    <a:moveTo>
                                      <a:pt x="190" y="0"/>
                                    </a:moveTo>
                                    <a:lnTo>
                                      <a:pt x="190" y="12"/>
                                    </a:lnTo>
                                    <a:lnTo>
                                      <a:pt x="190" y="32"/>
                                    </a:lnTo>
                                    <a:lnTo>
                                      <a:pt x="190" y="32"/>
                                    </a:lnTo>
                                    <a:lnTo>
                                      <a:pt x="190" y="46"/>
                                    </a:lnTo>
                                    <a:lnTo>
                                      <a:pt x="192" y="62"/>
                                    </a:lnTo>
                                    <a:lnTo>
                                      <a:pt x="196" y="76"/>
                                    </a:lnTo>
                                    <a:lnTo>
                                      <a:pt x="200" y="88"/>
                                    </a:lnTo>
                                    <a:lnTo>
                                      <a:pt x="206" y="100"/>
                                    </a:lnTo>
                                    <a:lnTo>
                                      <a:pt x="212" y="112"/>
                                    </a:lnTo>
                                    <a:lnTo>
                                      <a:pt x="220" y="124"/>
                                    </a:lnTo>
                                    <a:lnTo>
                                      <a:pt x="230" y="134"/>
                                    </a:lnTo>
                                    <a:lnTo>
                                      <a:pt x="230" y="134"/>
                                    </a:lnTo>
                                    <a:lnTo>
                                      <a:pt x="240" y="142"/>
                                    </a:lnTo>
                                    <a:lnTo>
                                      <a:pt x="252" y="150"/>
                                    </a:lnTo>
                                    <a:lnTo>
                                      <a:pt x="264" y="158"/>
                                    </a:lnTo>
                                    <a:lnTo>
                                      <a:pt x="280" y="162"/>
                                    </a:lnTo>
                                    <a:lnTo>
                                      <a:pt x="294" y="168"/>
                                    </a:lnTo>
                                    <a:lnTo>
                                      <a:pt x="312" y="170"/>
                                    </a:lnTo>
                                    <a:lnTo>
                                      <a:pt x="330" y="172"/>
                                    </a:lnTo>
                                    <a:lnTo>
                                      <a:pt x="350" y="172"/>
                                    </a:lnTo>
                                    <a:lnTo>
                                      <a:pt x="350" y="172"/>
                                    </a:lnTo>
                                    <a:lnTo>
                                      <a:pt x="378" y="170"/>
                                    </a:lnTo>
                                    <a:lnTo>
                                      <a:pt x="390" y="168"/>
                                    </a:lnTo>
                                    <a:lnTo>
                                      <a:pt x="402" y="164"/>
                                    </a:lnTo>
                                    <a:lnTo>
                                      <a:pt x="402" y="164"/>
                                    </a:lnTo>
                                    <a:lnTo>
                                      <a:pt x="424" y="154"/>
                                    </a:lnTo>
                                    <a:lnTo>
                                      <a:pt x="442" y="140"/>
                                    </a:lnTo>
                                    <a:lnTo>
                                      <a:pt x="442" y="140"/>
                                    </a:lnTo>
                                    <a:lnTo>
                                      <a:pt x="460" y="126"/>
                                    </a:lnTo>
                                    <a:lnTo>
                                      <a:pt x="474" y="108"/>
                                    </a:lnTo>
                                    <a:lnTo>
                                      <a:pt x="474" y="108"/>
                                    </a:lnTo>
                                    <a:lnTo>
                                      <a:pt x="498" y="74"/>
                                    </a:lnTo>
                                    <a:lnTo>
                                      <a:pt x="698" y="74"/>
                                    </a:lnTo>
                                    <a:lnTo>
                                      <a:pt x="698" y="74"/>
                                    </a:lnTo>
                                    <a:lnTo>
                                      <a:pt x="686" y="104"/>
                                    </a:lnTo>
                                    <a:lnTo>
                                      <a:pt x="672" y="130"/>
                                    </a:lnTo>
                                    <a:lnTo>
                                      <a:pt x="658" y="158"/>
                                    </a:lnTo>
                                    <a:lnTo>
                                      <a:pt x="642" y="182"/>
                                    </a:lnTo>
                                    <a:lnTo>
                                      <a:pt x="642" y="182"/>
                                    </a:lnTo>
                                    <a:lnTo>
                                      <a:pt x="624" y="204"/>
                                    </a:lnTo>
                                    <a:lnTo>
                                      <a:pt x="606" y="224"/>
                                    </a:lnTo>
                                    <a:lnTo>
                                      <a:pt x="586" y="242"/>
                                    </a:lnTo>
                                    <a:lnTo>
                                      <a:pt x="564" y="260"/>
                                    </a:lnTo>
                                    <a:lnTo>
                                      <a:pt x="564" y="260"/>
                                    </a:lnTo>
                                    <a:lnTo>
                                      <a:pt x="542" y="274"/>
                                    </a:lnTo>
                                    <a:lnTo>
                                      <a:pt x="516" y="286"/>
                                    </a:lnTo>
                                    <a:lnTo>
                                      <a:pt x="488" y="298"/>
                                    </a:lnTo>
                                    <a:lnTo>
                                      <a:pt x="460" y="306"/>
                                    </a:lnTo>
                                    <a:lnTo>
                                      <a:pt x="460" y="306"/>
                                    </a:lnTo>
                                    <a:lnTo>
                                      <a:pt x="428" y="312"/>
                                    </a:lnTo>
                                    <a:lnTo>
                                      <a:pt x="396" y="318"/>
                                    </a:lnTo>
                                    <a:lnTo>
                                      <a:pt x="360" y="320"/>
                                    </a:lnTo>
                                    <a:lnTo>
                                      <a:pt x="322" y="322"/>
                                    </a:lnTo>
                                    <a:lnTo>
                                      <a:pt x="322" y="322"/>
                                    </a:lnTo>
                                    <a:lnTo>
                                      <a:pt x="286" y="320"/>
                                    </a:lnTo>
                                    <a:lnTo>
                                      <a:pt x="252" y="316"/>
                                    </a:lnTo>
                                    <a:lnTo>
                                      <a:pt x="220" y="310"/>
                                    </a:lnTo>
                                    <a:lnTo>
                                      <a:pt x="188" y="302"/>
                                    </a:lnTo>
                                    <a:lnTo>
                                      <a:pt x="188" y="302"/>
                                    </a:lnTo>
                                    <a:lnTo>
                                      <a:pt x="160" y="290"/>
                                    </a:lnTo>
                                    <a:lnTo>
                                      <a:pt x="134" y="278"/>
                                    </a:lnTo>
                                    <a:lnTo>
                                      <a:pt x="110" y="262"/>
                                    </a:lnTo>
                                    <a:lnTo>
                                      <a:pt x="88" y="242"/>
                                    </a:lnTo>
                                    <a:lnTo>
                                      <a:pt x="88" y="242"/>
                                    </a:lnTo>
                                    <a:lnTo>
                                      <a:pt x="68" y="222"/>
                                    </a:lnTo>
                                    <a:lnTo>
                                      <a:pt x="50" y="198"/>
                                    </a:lnTo>
                                    <a:lnTo>
                                      <a:pt x="34" y="172"/>
                                    </a:lnTo>
                                    <a:lnTo>
                                      <a:pt x="22" y="144"/>
                                    </a:lnTo>
                                    <a:lnTo>
                                      <a:pt x="22" y="144"/>
                                    </a:lnTo>
                                    <a:lnTo>
                                      <a:pt x="12" y="112"/>
                                    </a:lnTo>
                                    <a:lnTo>
                                      <a:pt x="4" y="80"/>
                                    </a:lnTo>
                                    <a:lnTo>
                                      <a:pt x="0" y="44"/>
                                    </a:lnTo>
                                    <a:lnTo>
                                      <a:pt x="0" y="6"/>
                                    </a:lnTo>
                                    <a:lnTo>
                                      <a:pt x="0" y="0"/>
                                    </a:lnTo>
                                    <a:lnTo>
                                      <a:pt x="190"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1" name="Freeform 20"/>
                            <wps:cNvSpPr>
                              <a:spLocks/>
                            </wps:cNvSpPr>
                            <wps:spPr bwMode="auto">
                              <a:xfrm>
                                <a:off x="1397000" y="111125"/>
                                <a:ext cx="1136650" cy="682625"/>
                              </a:xfrm>
                              <a:custGeom>
                                <a:avLst/>
                                <a:gdLst>
                                  <a:gd name="T0" fmla="*/ 6 w 716"/>
                                  <a:gd name="T1" fmla="*/ 280 h 430"/>
                                  <a:gd name="T2" fmla="*/ 20 w 716"/>
                                  <a:gd name="T3" fmla="*/ 242 h 430"/>
                                  <a:gd name="T4" fmla="*/ 60 w 716"/>
                                  <a:gd name="T5" fmla="*/ 170 h 430"/>
                                  <a:gd name="T6" fmla="*/ 84 w 716"/>
                                  <a:gd name="T7" fmla="*/ 138 h 430"/>
                                  <a:gd name="T8" fmla="*/ 142 w 716"/>
                                  <a:gd name="T9" fmla="*/ 82 h 430"/>
                                  <a:gd name="T10" fmla="*/ 210 w 716"/>
                                  <a:gd name="T11" fmla="*/ 38 h 430"/>
                                  <a:gd name="T12" fmla="*/ 228 w 716"/>
                                  <a:gd name="T13" fmla="*/ 30 h 430"/>
                                  <a:gd name="T14" fmla="*/ 268 w 716"/>
                                  <a:gd name="T15" fmla="*/ 14 h 430"/>
                                  <a:gd name="T16" fmla="*/ 310 w 716"/>
                                  <a:gd name="T17" fmla="*/ 6 h 430"/>
                                  <a:gd name="T18" fmla="*/ 354 w 716"/>
                                  <a:gd name="T19" fmla="*/ 0 h 430"/>
                                  <a:gd name="T20" fmla="*/ 378 w 716"/>
                                  <a:gd name="T21" fmla="*/ 0 h 430"/>
                                  <a:gd name="T22" fmla="*/ 450 w 716"/>
                                  <a:gd name="T23" fmla="*/ 6 h 430"/>
                                  <a:gd name="T24" fmla="*/ 514 w 716"/>
                                  <a:gd name="T25" fmla="*/ 20 h 430"/>
                                  <a:gd name="T26" fmla="*/ 544 w 716"/>
                                  <a:gd name="T27" fmla="*/ 30 h 430"/>
                                  <a:gd name="T28" fmla="*/ 598 w 716"/>
                                  <a:gd name="T29" fmla="*/ 62 h 430"/>
                                  <a:gd name="T30" fmla="*/ 622 w 716"/>
                                  <a:gd name="T31" fmla="*/ 80 h 430"/>
                                  <a:gd name="T32" fmla="*/ 660 w 716"/>
                                  <a:gd name="T33" fmla="*/ 124 h 430"/>
                                  <a:gd name="T34" fmla="*/ 690 w 716"/>
                                  <a:gd name="T35" fmla="*/ 180 h 430"/>
                                  <a:gd name="T36" fmla="*/ 702 w 716"/>
                                  <a:gd name="T37" fmla="*/ 210 h 430"/>
                                  <a:gd name="T38" fmla="*/ 714 w 716"/>
                                  <a:gd name="T39" fmla="*/ 280 h 430"/>
                                  <a:gd name="T40" fmla="*/ 716 w 716"/>
                                  <a:gd name="T41" fmla="*/ 318 h 430"/>
                                  <a:gd name="T42" fmla="*/ 712 w 716"/>
                                  <a:gd name="T43" fmla="*/ 372 h 430"/>
                                  <a:gd name="T44" fmla="*/ 704 w 716"/>
                                  <a:gd name="T45" fmla="*/ 430 h 430"/>
                                  <a:gd name="T46" fmla="*/ 234 w 716"/>
                                  <a:gd name="T47" fmla="*/ 304 h 430"/>
                                  <a:gd name="T48" fmla="*/ 522 w 716"/>
                                  <a:gd name="T49" fmla="*/ 304 h 430"/>
                                  <a:gd name="T50" fmla="*/ 518 w 716"/>
                                  <a:gd name="T51" fmla="*/ 250 h 430"/>
                                  <a:gd name="T52" fmla="*/ 514 w 716"/>
                                  <a:gd name="T53" fmla="*/ 236 h 430"/>
                                  <a:gd name="T54" fmla="*/ 506 w 716"/>
                                  <a:gd name="T55" fmla="*/ 210 h 430"/>
                                  <a:gd name="T56" fmla="*/ 500 w 716"/>
                                  <a:gd name="T57" fmla="*/ 200 h 430"/>
                                  <a:gd name="T58" fmla="*/ 482 w 716"/>
                                  <a:gd name="T59" fmla="*/ 180 h 430"/>
                                  <a:gd name="T60" fmla="*/ 458 w 716"/>
                                  <a:gd name="T61" fmla="*/ 164 h 430"/>
                                  <a:gd name="T62" fmla="*/ 444 w 716"/>
                                  <a:gd name="T63" fmla="*/ 158 h 430"/>
                                  <a:gd name="T64" fmla="*/ 408 w 716"/>
                                  <a:gd name="T65" fmla="*/ 152 h 430"/>
                                  <a:gd name="T66" fmla="*/ 388 w 716"/>
                                  <a:gd name="T67" fmla="*/ 150 h 430"/>
                                  <a:gd name="T68" fmla="*/ 348 w 716"/>
                                  <a:gd name="T69" fmla="*/ 154 h 430"/>
                                  <a:gd name="T70" fmla="*/ 314 w 716"/>
                                  <a:gd name="T71" fmla="*/ 162 h 430"/>
                                  <a:gd name="T72" fmla="*/ 298 w 716"/>
                                  <a:gd name="T73" fmla="*/ 170 h 430"/>
                                  <a:gd name="T74" fmla="*/ 270 w 716"/>
                                  <a:gd name="T75" fmla="*/ 186 h 430"/>
                                  <a:gd name="T76" fmla="*/ 258 w 716"/>
                                  <a:gd name="T77" fmla="*/ 196 h 430"/>
                                  <a:gd name="T78" fmla="*/ 236 w 716"/>
                                  <a:gd name="T79" fmla="*/ 220 h 430"/>
                                  <a:gd name="T80" fmla="*/ 218 w 716"/>
                                  <a:gd name="T81" fmla="*/ 246 h 430"/>
                                  <a:gd name="T82" fmla="*/ 204 w 716"/>
                                  <a:gd name="T83" fmla="*/ 270 h 430"/>
                                  <a:gd name="T84" fmla="*/ 0 w 716"/>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6" h="430">
                                    <a:moveTo>
                                      <a:pt x="0" y="296"/>
                                    </a:moveTo>
                                    <a:lnTo>
                                      <a:pt x="6" y="280"/>
                                    </a:lnTo>
                                    <a:lnTo>
                                      <a:pt x="6" y="280"/>
                                    </a:lnTo>
                                    <a:lnTo>
                                      <a:pt x="20" y="242"/>
                                    </a:lnTo>
                                    <a:lnTo>
                                      <a:pt x="38" y="204"/>
                                    </a:lnTo>
                                    <a:lnTo>
                                      <a:pt x="60" y="170"/>
                                    </a:lnTo>
                                    <a:lnTo>
                                      <a:pt x="84" y="138"/>
                                    </a:lnTo>
                                    <a:lnTo>
                                      <a:pt x="84" y="138"/>
                                    </a:lnTo>
                                    <a:lnTo>
                                      <a:pt x="112" y="108"/>
                                    </a:lnTo>
                                    <a:lnTo>
                                      <a:pt x="142" y="82"/>
                                    </a:lnTo>
                                    <a:lnTo>
                                      <a:pt x="174" y="58"/>
                                    </a:lnTo>
                                    <a:lnTo>
                                      <a:pt x="210" y="38"/>
                                    </a:lnTo>
                                    <a:lnTo>
                                      <a:pt x="210" y="38"/>
                                    </a:lnTo>
                                    <a:lnTo>
                                      <a:pt x="228" y="30"/>
                                    </a:lnTo>
                                    <a:lnTo>
                                      <a:pt x="248" y="22"/>
                                    </a:lnTo>
                                    <a:lnTo>
                                      <a:pt x="268" y="14"/>
                                    </a:lnTo>
                                    <a:lnTo>
                                      <a:pt x="290" y="10"/>
                                    </a:lnTo>
                                    <a:lnTo>
                                      <a:pt x="310" y="6"/>
                                    </a:lnTo>
                                    <a:lnTo>
                                      <a:pt x="332" y="2"/>
                                    </a:lnTo>
                                    <a:lnTo>
                                      <a:pt x="354" y="0"/>
                                    </a:lnTo>
                                    <a:lnTo>
                                      <a:pt x="378" y="0"/>
                                    </a:lnTo>
                                    <a:lnTo>
                                      <a:pt x="378" y="0"/>
                                    </a:lnTo>
                                    <a:lnTo>
                                      <a:pt x="414" y="2"/>
                                    </a:lnTo>
                                    <a:lnTo>
                                      <a:pt x="450" y="6"/>
                                    </a:lnTo>
                                    <a:lnTo>
                                      <a:pt x="482" y="12"/>
                                    </a:lnTo>
                                    <a:lnTo>
                                      <a:pt x="514" y="20"/>
                                    </a:lnTo>
                                    <a:lnTo>
                                      <a:pt x="514" y="20"/>
                                    </a:lnTo>
                                    <a:lnTo>
                                      <a:pt x="544" y="30"/>
                                    </a:lnTo>
                                    <a:lnTo>
                                      <a:pt x="572" y="44"/>
                                    </a:lnTo>
                                    <a:lnTo>
                                      <a:pt x="598" y="62"/>
                                    </a:lnTo>
                                    <a:lnTo>
                                      <a:pt x="622" y="80"/>
                                    </a:lnTo>
                                    <a:lnTo>
                                      <a:pt x="622" y="80"/>
                                    </a:lnTo>
                                    <a:lnTo>
                                      <a:pt x="642" y="102"/>
                                    </a:lnTo>
                                    <a:lnTo>
                                      <a:pt x="660" y="124"/>
                                    </a:lnTo>
                                    <a:lnTo>
                                      <a:pt x="676" y="150"/>
                                    </a:lnTo>
                                    <a:lnTo>
                                      <a:pt x="690" y="180"/>
                                    </a:lnTo>
                                    <a:lnTo>
                                      <a:pt x="690" y="180"/>
                                    </a:lnTo>
                                    <a:lnTo>
                                      <a:pt x="702" y="210"/>
                                    </a:lnTo>
                                    <a:lnTo>
                                      <a:pt x="708" y="244"/>
                                    </a:lnTo>
                                    <a:lnTo>
                                      <a:pt x="714" y="280"/>
                                    </a:lnTo>
                                    <a:lnTo>
                                      <a:pt x="716" y="318"/>
                                    </a:lnTo>
                                    <a:lnTo>
                                      <a:pt x="716" y="318"/>
                                    </a:lnTo>
                                    <a:lnTo>
                                      <a:pt x="714" y="344"/>
                                    </a:lnTo>
                                    <a:lnTo>
                                      <a:pt x="712" y="372"/>
                                    </a:lnTo>
                                    <a:lnTo>
                                      <a:pt x="708" y="402"/>
                                    </a:lnTo>
                                    <a:lnTo>
                                      <a:pt x="704" y="430"/>
                                    </a:lnTo>
                                    <a:lnTo>
                                      <a:pt x="208" y="430"/>
                                    </a:lnTo>
                                    <a:lnTo>
                                      <a:pt x="234" y="304"/>
                                    </a:lnTo>
                                    <a:lnTo>
                                      <a:pt x="522" y="304"/>
                                    </a:lnTo>
                                    <a:lnTo>
                                      <a:pt x="522" y="304"/>
                                    </a:lnTo>
                                    <a:lnTo>
                                      <a:pt x="522" y="276"/>
                                    </a:lnTo>
                                    <a:lnTo>
                                      <a:pt x="518" y="250"/>
                                    </a:lnTo>
                                    <a:lnTo>
                                      <a:pt x="518" y="250"/>
                                    </a:lnTo>
                                    <a:lnTo>
                                      <a:pt x="514" y="236"/>
                                    </a:lnTo>
                                    <a:lnTo>
                                      <a:pt x="510" y="224"/>
                                    </a:lnTo>
                                    <a:lnTo>
                                      <a:pt x="506" y="210"/>
                                    </a:lnTo>
                                    <a:lnTo>
                                      <a:pt x="500" y="200"/>
                                    </a:lnTo>
                                    <a:lnTo>
                                      <a:pt x="500" y="200"/>
                                    </a:lnTo>
                                    <a:lnTo>
                                      <a:pt x="492" y="188"/>
                                    </a:lnTo>
                                    <a:lnTo>
                                      <a:pt x="482" y="180"/>
                                    </a:lnTo>
                                    <a:lnTo>
                                      <a:pt x="470" y="172"/>
                                    </a:lnTo>
                                    <a:lnTo>
                                      <a:pt x="458" y="164"/>
                                    </a:lnTo>
                                    <a:lnTo>
                                      <a:pt x="458" y="164"/>
                                    </a:lnTo>
                                    <a:lnTo>
                                      <a:pt x="444" y="158"/>
                                    </a:lnTo>
                                    <a:lnTo>
                                      <a:pt x="428" y="154"/>
                                    </a:lnTo>
                                    <a:lnTo>
                                      <a:pt x="408" y="152"/>
                                    </a:lnTo>
                                    <a:lnTo>
                                      <a:pt x="388" y="150"/>
                                    </a:lnTo>
                                    <a:lnTo>
                                      <a:pt x="388" y="150"/>
                                    </a:lnTo>
                                    <a:lnTo>
                                      <a:pt x="368" y="150"/>
                                    </a:lnTo>
                                    <a:lnTo>
                                      <a:pt x="348" y="154"/>
                                    </a:lnTo>
                                    <a:lnTo>
                                      <a:pt x="330" y="158"/>
                                    </a:lnTo>
                                    <a:lnTo>
                                      <a:pt x="314" y="162"/>
                                    </a:lnTo>
                                    <a:lnTo>
                                      <a:pt x="314" y="162"/>
                                    </a:lnTo>
                                    <a:lnTo>
                                      <a:pt x="298" y="170"/>
                                    </a:lnTo>
                                    <a:lnTo>
                                      <a:pt x="284" y="178"/>
                                    </a:lnTo>
                                    <a:lnTo>
                                      <a:pt x="270" y="186"/>
                                    </a:lnTo>
                                    <a:lnTo>
                                      <a:pt x="258" y="196"/>
                                    </a:lnTo>
                                    <a:lnTo>
                                      <a:pt x="258" y="196"/>
                                    </a:lnTo>
                                    <a:lnTo>
                                      <a:pt x="246" y="208"/>
                                    </a:lnTo>
                                    <a:lnTo>
                                      <a:pt x="236" y="220"/>
                                    </a:lnTo>
                                    <a:lnTo>
                                      <a:pt x="226" y="232"/>
                                    </a:lnTo>
                                    <a:lnTo>
                                      <a:pt x="218" y="246"/>
                                    </a:lnTo>
                                    <a:lnTo>
                                      <a:pt x="218" y="246"/>
                                    </a:lnTo>
                                    <a:lnTo>
                                      <a:pt x="204" y="270"/>
                                    </a:lnTo>
                                    <a:lnTo>
                                      <a:pt x="194"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2" name="Freeform 21"/>
                            <wps:cNvSpPr>
                              <a:spLocks noEditPoints="1"/>
                            </wps:cNvSpPr>
                            <wps:spPr bwMode="auto">
                              <a:xfrm>
                                <a:off x="7916862" y="0"/>
                                <a:ext cx="339725" cy="336550"/>
                              </a:xfrm>
                              <a:custGeom>
                                <a:avLst/>
                                <a:gdLst>
                                  <a:gd name="T0" fmla="*/ 128 w 214"/>
                                  <a:gd name="T1" fmla="*/ 2 h 212"/>
                                  <a:gd name="T2" fmla="*/ 182 w 214"/>
                                  <a:gd name="T3" fmla="*/ 30 h 212"/>
                                  <a:gd name="T4" fmla="*/ 212 w 214"/>
                                  <a:gd name="T5" fmla="*/ 84 h 212"/>
                                  <a:gd name="T6" fmla="*/ 212 w 214"/>
                                  <a:gd name="T7" fmla="*/ 128 h 212"/>
                                  <a:gd name="T8" fmla="*/ 182 w 214"/>
                                  <a:gd name="T9" fmla="*/ 182 h 212"/>
                                  <a:gd name="T10" fmla="*/ 128 w 214"/>
                                  <a:gd name="T11" fmla="*/ 210 h 212"/>
                                  <a:gd name="T12" fmla="*/ 86 w 214"/>
                                  <a:gd name="T13" fmla="*/ 210 h 212"/>
                                  <a:gd name="T14" fmla="*/ 32 w 214"/>
                                  <a:gd name="T15" fmla="*/ 182 h 212"/>
                                  <a:gd name="T16" fmla="*/ 2 w 214"/>
                                  <a:gd name="T17" fmla="*/ 128 h 212"/>
                                  <a:gd name="T18" fmla="*/ 2 w 214"/>
                                  <a:gd name="T19" fmla="*/ 84 h 212"/>
                                  <a:gd name="T20" fmla="*/ 32 w 214"/>
                                  <a:gd name="T21" fmla="*/ 30 h 212"/>
                                  <a:gd name="T22" fmla="*/ 86 w 214"/>
                                  <a:gd name="T23" fmla="*/ 2 h 212"/>
                                  <a:gd name="T24" fmla="*/ 106 w 214"/>
                                  <a:gd name="T25" fmla="*/ 198 h 212"/>
                                  <a:gd name="T26" fmla="*/ 142 w 214"/>
                                  <a:gd name="T27" fmla="*/ 190 h 212"/>
                                  <a:gd name="T28" fmla="*/ 180 w 214"/>
                                  <a:gd name="T29" fmla="*/ 158 h 212"/>
                                  <a:gd name="T30" fmla="*/ 194 w 214"/>
                                  <a:gd name="T31" fmla="*/ 106 h 212"/>
                                  <a:gd name="T32" fmla="*/ 188 w 214"/>
                                  <a:gd name="T33" fmla="*/ 70 h 212"/>
                                  <a:gd name="T34" fmla="*/ 156 w 214"/>
                                  <a:gd name="T35" fmla="*/ 30 h 212"/>
                                  <a:gd name="T36" fmla="*/ 106 w 214"/>
                                  <a:gd name="T37" fmla="*/ 16 h 212"/>
                                  <a:gd name="T38" fmla="*/ 72 w 214"/>
                                  <a:gd name="T39" fmla="*/ 22 h 212"/>
                                  <a:gd name="T40" fmla="*/ 34 w 214"/>
                                  <a:gd name="T41" fmla="*/ 54 h 212"/>
                                  <a:gd name="T42" fmla="*/ 18 w 214"/>
                                  <a:gd name="T43" fmla="*/ 106 h 212"/>
                                  <a:gd name="T44" fmla="*/ 26 w 214"/>
                                  <a:gd name="T45" fmla="*/ 142 h 212"/>
                                  <a:gd name="T46" fmla="*/ 56 w 214"/>
                                  <a:gd name="T47" fmla="*/ 182 h 212"/>
                                  <a:gd name="T48" fmla="*/ 106 w 214"/>
                                  <a:gd name="T49" fmla="*/ 198 h 212"/>
                                  <a:gd name="T50" fmla="*/ 164 w 214"/>
                                  <a:gd name="T51" fmla="*/ 126 h 212"/>
                                  <a:gd name="T52" fmla="*/ 150 w 214"/>
                                  <a:gd name="T53" fmla="*/ 152 h 212"/>
                                  <a:gd name="T54" fmla="*/ 128 w 214"/>
                                  <a:gd name="T55" fmla="*/ 168 h 212"/>
                                  <a:gd name="T56" fmla="*/ 110 w 214"/>
                                  <a:gd name="T57" fmla="*/ 172 h 212"/>
                                  <a:gd name="T58" fmla="*/ 74 w 214"/>
                                  <a:gd name="T59" fmla="*/ 160 h 212"/>
                                  <a:gd name="T60" fmla="*/ 52 w 214"/>
                                  <a:gd name="T61" fmla="*/ 132 h 212"/>
                                  <a:gd name="T62" fmla="*/ 48 w 214"/>
                                  <a:gd name="T63" fmla="*/ 106 h 212"/>
                                  <a:gd name="T64" fmla="*/ 56 w 214"/>
                                  <a:gd name="T65" fmla="*/ 68 h 212"/>
                                  <a:gd name="T66" fmla="*/ 84 w 214"/>
                                  <a:gd name="T67" fmla="*/ 46 h 212"/>
                                  <a:gd name="T68" fmla="*/ 110 w 214"/>
                                  <a:gd name="T69" fmla="*/ 40 h 212"/>
                                  <a:gd name="T70" fmla="*/ 138 w 214"/>
                                  <a:gd name="T71" fmla="*/ 48 h 212"/>
                                  <a:gd name="T72" fmla="*/ 156 w 214"/>
                                  <a:gd name="T73" fmla="*/ 66 h 212"/>
                                  <a:gd name="T74" fmla="*/ 146 w 214"/>
                                  <a:gd name="T75" fmla="*/ 84 h 212"/>
                                  <a:gd name="T76" fmla="*/ 134 w 214"/>
                                  <a:gd name="T77" fmla="*/ 64 h 212"/>
                                  <a:gd name="T78" fmla="*/ 110 w 214"/>
                                  <a:gd name="T79" fmla="*/ 56 h 212"/>
                                  <a:gd name="T80" fmla="*/ 84 w 214"/>
                                  <a:gd name="T81" fmla="*/ 64 h 212"/>
                                  <a:gd name="T82" fmla="*/ 70 w 214"/>
                                  <a:gd name="T83" fmla="*/ 86 h 212"/>
                                  <a:gd name="T84" fmla="*/ 66 w 214"/>
                                  <a:gd name="T85" fmla="*/ 106 h 212"/>
                                  <a:gd name="T86" fmla="*/ 74 w 214"/>
                                  <a:gd name="T87" fmla="*/ 134 h 212"/>
                                  <a:gd name="T88" fmla="*/ 92 w 214"/>
                                  <a:gd name="T89" fmla="*/ 152 h 212"/>
                                  <a:gd name="T90" fmla="*/ 110 w 214"/>
                                  <a:gd name="T91" fmla="*/ 156 h 212"/>
                                  <a:gd name="T92" fmla="*/ 142 w 214"/>
                                  <a:gd name="T93" fmla="*/ 138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14" h="212">
                                    <a:moveTo>
                                      <a:pt x="106" y="0"/>
                                    </a:moveTo>
                                    <a:lnTo>
                                      <a:pt x="106" y="0"/>
                                    </a:lnTo>
                                    <a:lnTo>
                                      <a:pt x="128" y="2"/>
                                    </a:lnTo>
                                    <a:lnTo>
                                      <a:pt x="148" y="8"/>
                                    </a:lnTo>
                                    <a:lnTo>
                                      <a:pt x="166" y="18"/>
                                    </a:lnTo>
                                    <a:lnTo>
                                      <a:pt x="182" y="30"/>
                                    </a:lnTo>
                                    <a:lnTo>
                                      <a:pt x="196" y="46"/>
                                    </a:lnTo>
                                    <a:lnTo>
                                      <a:pt x="206" y="64"/>
                                    </a:lnTo>
                                    <a:lnTo>
                                      <a:pt x="212" y="84"/>
                                    </a:lnTo>
                                    <a:lnTo>
                                      <a:pt x="214" y="106"/>
                                    </a:lnTo>
                                    <a:lnTo>
                                      <a:pt x="214" y="106"/>
                                    </a:lnTo>
                                    <a:lnTo>
                                      <a:pt x="212" y="128"/>
                                    </a:lnTo>
                                    <a:lnTo>
                                      <a:pt x="206" y="148"/>
                                    </a:lnTo>
                                    <a:lnTo>
                                      <a:pt x="196" y="166"/>
                                    </a:lnTo>
                                    <a:lnTo>
                                      <a:pt x="182" y="182"/>
                                    </a:lnTo>
                                    <a:lnTo>
                                      <a:pt x="166" y="194"/>
                                    </a:lnTo>
                                    <a:lnTo>
                                      <a:pt x="148" y="204"/>
                                    </a:lnTo>
                                    <a:lnTo>
                                      <a:pt x="128" y="210"/>
                                    </a:lnTo>
                                    <a:lnTo>
                                      <a:pt x="106" y="212"/>
                                    </a:lnTo>
                                    <a:lnTo>
                                      <a:pt x="106" y="212"/>
                                    </a:lnTo>
                                    <a:lnTo>
                                      <a:pt x="86" y="210"/>
                                    </a:lnTo>
                                    <a:lnTo>
                                      <a:pt x="66" y="204"/>
                                    </a:lnTo>
                                    <a:lnTo>
                                      <a:pt x="48" y="194"/>
                                    </a:lnTo>
                                    <a:lnTo>
                                      <a:pt x="32" y="182"/>
                                    </a:lnTo>
                                    <a:lnTo>
                                      <a:pt x="18" y="166"/>
                                    </a:lnTo>
                                    <a:lnTo>
                                      <a:pt x="8" y="148"/>
                                    </a:lnTo>
                                    <a:lnTo>
                                      <a:pt x="2" y="128"/>
                                    </a:lnTo>
                                    <a:lnTo>
                                      <a:pt x="0" y="106"/>
                                    </a:lnTo>
                                    <a:lnTo>
                                      <a:pt x="0" y="106"/>
                                    </a:lnTo>
                                    <a:lnTo>
                                      <a:pt x="2" y="84"/>
                                    </a:lnTo>
                                    <a:lnTo>
                                      <a:pt x="8" y="64"/>
                                    </a:lnTo>
                                    <a:lnTo>
                                      <a:pt x="18" y="46"/>
                                    </a:lnTo>
                                    <a:lnTo>
                                      <a:pt x="32" y="30"/>
                                    </a:lnTo>
                                    <a:lnTo>
                                      <a:pt x="48" y="18"/>
                                    </a:lnTo>
                                    <a:lnTo>
                                      <a:pt x="66" y="8"/>
                                    </a:lnTo>
                                    <a:lnTo>
                                      <a:pt x="86" y="2"/>
                                    </a:lnTo>
                                    <a:lnTo>
                                      <a:pt x="106" y="0"/>
                                    </a:lnTo>
                                    <a:lnTo>
                                      <a:pt x="106" y="0"/>
                                    </a:lnTo>
                                    <a:close/>
                                    <a:moveTo>
                                      <a:pt x="106" y="198"/>
                                    </a:moveTo>
                                    <a:lnTo>
                                      <a:pt x="106" y="198"/>
                                    </a:lnTo>
                                    <a:lnTo>
                                      <a:pt x="124" y="196"/>
                                    </a:lnTo>
                                    <a:lnTo>
                                      <a:pt x="142" y="190"/>
                                    </a:lnTo>
                                    <a:lnTo>
                                      <a:pt x="156" y="182"/>
                                    </a:lnTo>
                                    <a:lnTo>
                                      <a:pt x="170" y="170"/>
                                    </a:lnTo>
                                    <a:lnTo>
                                      <a:pt x="180" y="158"/>
                                    </a:lnTo>
                                    <a:lnTo>
                                      <a:pt x="188" y="142"/>
                                    </a:lnTo>
                                    <a:lnTo>
                                      <a:pt x="192" y="124"/>
                                    </a:lnTo>
                                    <a:lnTo>
                                      <a:pt x="194" y="106"/>
                                    </a:lnTo>
                                    <a:lnTo>
                                      <a:pt x="194" y="106"/>
                                    </a:lnTo>
                                    <a:lnTo>
                                      <a:pt x="192" y="88"/>
                                    </a:lnTo>
                                    <a:lnTo>
                                      <a:pt x="188" y="70"/>
                                    </a:lnTo>
                                    <a:lnTo>
                                      <a:pt x="180" y="54"/>
                                    </a:lnTo>
                                    <a:lnTo>
                                      <a:pt x="170" y="42"/>
                                    </a:lnTo>
                                    <a:lnTo>
                                      <a:pt x="156" y="30"/>
                                    </a:lnTo>
                                    <a:lnTo>
                                      <a:pt x="142" y="22"/>
                                    </a:lnTo>
                                    <a:lnTo>
                                      <a:pt x="124" y="16"/>
                                    </a:lnTo>
                                    <a:lnTo>
                                      <a:pt x="106" y="16"/>
                                    </a:lnTo>
                                    <a:lnTo>
                                      <a:pt x="106" y="16"/>
                                    </a:lnTo>
                                    <a:lnTo>
                                      <a:pt x="88" y="16"/>
                                    </a:lnTo>
                                    <a:lnTo>
                                      <a:pt x="72" y="22"/>
                                    </a:lnTo>
                                    <a:lnTo>
                                      <a:pt x="56" y="30"/>
                                    </a:lnTo>
                                    <a:lnTo>
                                      <a:pt x="44" y="42"/>
                                    </a:lnTo>
                                    <a:lnTo>
                                      <a:pt x="34" y="54"/>
                                    </a:lnTo>
                                    <a:lnTo>
                                      <a:pt x="26" y="70"/>
                                    </a:lnTo>
                                    <a:lnTo>
                                      <a:pt x="20" y="88"/>
                                    </a:lnTo>
                                    <a:lnTo>
                                      <a:pt x="18" y="106"/>
                                    </a:lnTo>
                                    <a:lnTo>
                                      <a:pt x="18" y="106"/>
                                    </a:lnTo>
                                    <a:lnTo>
                                      <a:pt x="20" y="124"/>
                                    </a:lnTo>
                                    <a:lnTo>
                                      <a:pt x="26" y="142"/>
                                    </a:lnTo>
                                    <a:lnTo>
                                      <a:pt x="34" y="158"/>
                                    </a:lnTo>
                                    <a:lnTo>
                                      <a:pt x="44" y="170"/>
                                    </a:lnTo>
                                    <a:lnTo>
                                      <a:pt x="56" y="182"/>
                                    </a:lnTo>
                                    <a:lnTo>
                                      <a:pt x="72" y="190"/>
                                    </a:lnTo>
                                    <a:lnTo>
                                      <a:pt x="88" y="196"/>
                                    </a:lnTo>
                                    <a:lnTo>
                                      <a:pt x="106" y="198"/>
                                    </a:lnTo>
                                    <a:lnTo>
                                      <a:pt x="106" y="198"/>
                                    </a:lnTo>
                                    <a:close/>
                                    <a:moveTo>
                                      <a:pt x="164" y="126"/>
                                    </a:moveTo>
                                    <a:lnTo>
                                      <a:pt x="164" y="126"/>
                                    </a:lnTo>
                                    <a:lnTo>
                                      <a:pt x="160" y="136"/>
                                    </a:lnTo>
                                    <a:lnTo>
                                      <a:pt x="156" y="146"/>
                                    </a:lnTo>
                                    <a:lnTo>
                                      <a:pt x="150" y="152"/>
                                    </a:lnTo>
                                    <a:lnTo>
                                      <a:pt x="144" y="160"/>
                                    </a:lnTo>
                                    <a:lnTo>
                                      <a:pt x="138" y="164"/>
                                    </a:lnTo>
                                    <a:lnTo>
                                      <a:pt x="128" y="168"/>
                                    </a:lnTo>
                                    <a:lnTo>
                                      <a:pt x="120" y="170"/>
                                    </a:lnTo>
                                    <a:lnTo>
                                      <a:pt x="110" y="172"/>
                                    </a:lnTo>
                                    <a:lnTo>
                                      <a:pt x="110" y="172"/>
                                    </a:lnTo>
                                    <a:lnTo>
                                      <a:pt x="96" y="170"/>
                                    </a:lnTo>
                                    <a:lnTo>
                                      <a:pt x="84" y="166"/>
                                    </a:lnTo>
                                    <a:lnTo>
                                      <a:pt x="74" y="160"/>
                                    </a:lnTo>
                                    <a:lnTo>
                                      <a:pt x="64" y="152"/>
                                    </a:lnTo>
                                    <a:lnTo>
                                      <a:pt x="56" y="144"/>
                                    </a:lnTo>
                                    <a:lnTo>
                                      <a:pt x="52" y="132"/>
                                    </a:lnTo>
                                    <a:lnTo>
                                      <a:pt x="48" y="120"/>
                                    </a:lnTo>
                                    <a:lnTo>
                                      <a:pt x="48" y="106"/>
                                    </a:lnTo>
                                    <a:lnTo>
                                      <a:pt x="48" y="106"/>
                                    </a:lnTo>
                                    <a:lnTo>
                                      <a:pt x="48" y="92"/>
                                    </a:lnTo>
                                    <a:lnTo>
                                      <a:pt x="52" y="80"/>
                                    </a:lnTo>
                                    <a:lnTo>
                                      <a:pt x="56" y="68"/>
                                    </a:lnTo>
                                    <a:lnTo>
                                      <a:pt x="64" y="60"/>
                                    </a:lnTo>
                                    <a:lnTo>
                                      <a:pt x="72" y="52"/>
                                    </a:lnTo>
                                    <a:lnTo>
                                      <a:pt x="84" y="46"/>
                                    </a:lnTo>
                                    <a:lnTo>
                                      <a:pt x="96" y="42"/>
                                    </a:lnTo>
                                    <a:lnTo>
                                      <a:pt x="110" y="40"/>
                                    </a:lnTo>
                                    <a:lnTo>
                                      <a:pt x="110" y="40"/>
                                    </a:lnTo>
                                    <a:lnTo>
                                      <a:pt x="120" y="42"/>
                                    </a:lnTo>
                                    <a:lnTo>
                                      <a:pt x="128" y="44"/>
                                    </a:lnTo>
                                    <a:lnTo>
                                      <a:pt x="138" y="48"/>
                                    </a:lnTo>
                                    <a:lnTo>
                                      <a:pt x="144" y="52"/>
                                    </a:lnTo>
                                    <a:lnTo>
                                      <a:pt x="152" y="58"/>
                                    </a:lnTo>
                                    <a:lnTo>
                                      <a:pt x="156" y="66"/>
                                    </a:lnTo>
                                    <a:lnTo>
                                      <a:pt x="160" y="74"/>
                                    </a:lnTo>
                                    <a:lnTo>
                                      <a:pt x="164" y="84"/>
                                    </a:lnTo>
                                    <a:lnTo>
                                      <a:pt x="146" y="84"/>
                                    </a:lnTo>
                                    <a:lnTo>
                                      <a:pt x="146" y="84"/>
                                    </a:lnTo>
                                    <a:lnTo>
                                      <a:pt x="142" y="74"/>
                                    </a:lnTo>
                                    <a:lnTo>
                                      <a:pt x="134" y="64"/>
                                    </a:lnTo>
                                    <a:lnTo>
                                      <a:pt x="122" y="58"/>
                                    </a:lnTo>
                                    <a:lnTo>
                                      <a:pt x="110" y="56"/>
                                    </a:lnTo>
                                    <a:lnTo>
                                      <a:pt x="110" y="56"/>
                                    </a:lnTo>
                                    <a:lnTo>
                                      <a:pt x="100" y="58"/>
                                    </a:lnTo>
                                    <a:lnTo>
                                      <a:pt x="92" y="60"/>
                                    </a:lnTo>
                                    <a:lnTo>
                                      <a:pt x="84" y="64"/>
                                    </a:lnTo>
                                    <a:lnTo>
                                      <a:pt x="78" y="70"/>
                                    </a:lnTo>
                                    <a:lnTo>
                                      <a:pt x="72" y="78"/>
                                    </a:lnTo>
                                    <a:lnTo>
                                      <a:pt x="70" y="86"/>
                                    </a:lnTo>
                                    <a:lnTo>
                                      <a:pt x="68" y="96"/>
                                    </a:lnTo>
                                    <a:lnTo>
                                      <a:pt x="66" y="106"/>
                                    </a:lnTo>
                                    <a:lnTo>
                                      <a:pt x="66" y="106"/>
                                    </a:lnTo>
                                    <a:lnTo>
                                      <a:pt x="68" y="116"/>
                                    </a:lnTo>
                                    <a:lnTo>
                                      <a:pt x="70" y="124"/>
                                    </a:lnTo>
                                    <a:lnTo>
                                      <a:pt x="74" y="134"/>
                                    </a:lnTo>
                                    <a:lnTo>
                                      <a:pt x="78" y="140"/>
                                    </a:lnTo>
                                    <a:lnTo>
                                      <a:pt x="84" y="146"/>
                                    </a:lnTo>
                                    <a:lnTo>
                                      <a:pt x="92" y="152"/>
                                    </a:lnTo>
                                    <a:lnTo>
                                      <a:pt x="100" y="154"/>
                                    </a:lnTo>
                                    <a:lnTo>
                                      <a:pt x="110" y="156"/>
                                    </a:lnTo>
                                    <a:lnTo>
                                      <a:pt x="110" y="156"/>
                                    </a:lnTo>
                                    <a:lnTo>
                                      <a:pt x="124" y="154"/>
                                    </a:lnTo>
                                    <a:lnTo>
                                      <a:pt x="134" y="148"/>
                                    </a:lnTo>
                                    <a:lnTo>
                                      <a:pt x="142" y="138"/>
                                    </a:lnTo>
                                    <a:lnTo>
                                      <a:pt x="146" y="126"/>
                                    </a:lnTo>
                                    <a:lnTo>
                                      <a:pt x="164" y="1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31A81B95" id="Gruppieren 1" o:spid="_x0000_s1026" style="position:absolute;margin-left:156.8pt;margin-top:7.35pt;width:96.45pt;height:15.35pt;z-index:251659264;mso-width-relative:margin;mso-height-relative:margin" coordsize="82565,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">
                    <v:shape id="Freeform 7" o:spid="_x0000_s1027" style="position:absolute;left:4921;top:1079;width:8922;height:11875;visibility:visible;mso-wrap-style:square;v-text-anchor:top" coordsize="56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" path="m,426r272,l204,748r200,l562,,362,,302,288r-272,l,426xe" fillcolor="#be0a5f" stroked="f">
                      <v:path arrowok="t" o:connecttype="custom" o:connectlocs="0,676275;431800,676275;323850,1187450;641350,1187450;892175,0;574675,0;479425,457200;47625,457200;0,676275" o:connectangles="0,0,0,0,0,0,0,0,0"/>
                    </v:shape>
                    <v:shape id="Freeform 8" o:spid="_x0000_s1028" style="position:absolute;top:1079;width:5778;height:11875;visibility:visible;mso-wrap-style:square;v-text-anchor:top" coordsize="36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" path="m304,288l364,,156,,,748r206,l274,426,304,288xe" fillcolor="#be0a5f" stroked="f">
                      <v:path arrowok="t" o:connecttype="custom" o:connectlocs="482600,457200;577850,0;247650,0;0,1187450;327025,1187450;434975,676275;482600,457200" o:connectangles="0,0,0,0,0,0,0"/>
                    </v:shape>
                    <v:shape id="Freeform 9" o:spid="_x0000_s1029"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" path="m150,20l,746r196,l264,424r,l276,378r14,-42l290,336r8,-22l308,294r12,-18l334,258r,l348,242r16,-14l382,216r18,-10l400,206r22,-10l446,190r24,-4l498,186r,l520,186r20,4l540,190r42,8l624,4r,l592,2,562,r,l542,,522,2,504,6r-20,4l466,16r-18,6l430,30,414,40r,l396,50,382,60,368,74,354,86r-12,16l330,118r-10,16l312,152r-2,-2l338,20r-188,xe" fillcolor="#de008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0" o:spid="_x0000_s1030"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" path="m150,20l,746r196,l264,424r,l276,378r14,-42l290,336r8,-22l308,294r12,-18l334,258r,l348,242r16,-14l382,216r18,-10l400,206r22,-10l446,190r24,-4l498,186r,l520,186r20,4l540,190r42,8l624,4r,l592,2,562,r,l542,,522,2,504,6r-20,4l466,16r-18,6l430,30,414,40r,l396,50,382,60,368,74,354,86r-12,16l330,118r-10,16l312,152r-2,-2l338,20r-188,e" fillcolor="#be0a5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1" o:spid="_x0000_s1031"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xe" fillcolor="#de008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2" o:spid="_x0000_s1032"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e" fillcolor="#be0a5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3" o:spid="_x0000_s1033" style="position:absolute;left:54197;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" path="m192,442r,12l192,474r,l192,488r2,16l196,518r4,12l206,542r8,12l222,566r8,10l230,576r10,8l252,592r14,8l280,604r16,6l312,612r20,2l352,614r,l378,612r14,-2l402,606r,l426,596r18,-14l444,582r16,-14l474,550r,l500,516r200,l700,516r-14,30l674,572r-16,28l642,624r,l626,646r-18,20l588,684r-22,18l566,702r-24,14l518,728r-28,12l460,748r,l430,754r-34,6l362,762r-38,2l324,764r-36,-2l254,758r-34,-6l190,744r,l162,732,134,720,110,704,88,684r,l68,664,52,640,36,614,22,586r,l12,554,6,522,2,486,,448r,-6l192,442xm24,296r4,-16l28,280,44,242,62,204,84,170r22,-32l106,138r28,-30l164,82,198,58,234,38r,l252,30r20,-8l292,14r20,-4l334,6,354,2,378,r22,l400,r38,2l472,6r34,6l538,20r,l568,30r28,14l622,62r22,18l644,80r22,22l684,124r16,26l714,180r,l724,210r8,34l736,280r2,38l738,318r,26l736,372r-4,30l728,430r-496,l258,304r288,l546,304r-2,-28l540,250r,l538,236r-4,-12l528,210r-6,-10l522,200r-8,-12l506,180r-12,-8l482,164r,l468,158r-18,-4l432,152r-20,-2l412,150r-22,l372,154r-18,4l336,162r,l322,170r-16,8l294,186r-14,10l280,196r-10,12l258,220r-8,12l240,246r,l228,270r-12,26l24,296xe" fillcolor="#de008f" stroked="f">
                      <v:path arrowok="t" o:connecttype="custom" o:connectlocs="304800,752475;307975,800100;327025,860425;365125,914400;400050,939800;469900,968375;558800,974725;622300,968375;676275,946150;730250,901700;793750,819150;1089025,866775;1019175,990600;965200,1057275;898525,1114425;777875,1174750;682625,1196975;514350,1212850;403225,1203325;301625,1181100;174625,1117600;107950,1054100;34925,930275;9525,828675;0,701675;44450,444500;98425,323850;168275,219075;314325,92075;400050,47625;495300,15875;600075,0;695325,3175;854075,31750;946150,69850;1022350,127000;1111250,238125;1149350,333375;1171575,504825;1168400,590550;368300,682625;866775,482600;857250,396875;838200,333375;815975,298450;765175,260350;714375,244475;654050,238125;561975,250825;511175,269875;444500,311150;409575,349250;381000,390525;38100,469900" o:connectangles="0,0,0,0,0,0,0,0,0,0,0,0,0,0,0,0,0,0,0,0,0,0,0,0,0,0,0,0,0,0,0,0,0,0,0,0,0,0,0,0,0,0,0,0,0,0,0,0,0,0,0,0,0,0"/>
                      <o:lock v:ext="edit" verticies="t"/>
                    </v:shape>
                    <v:shape id="Freeform 14" o:spid="_x0000_s1034" style="position:absolute;left:54197;top:8128;width:11112;height:5111;visibility:visible;mso-wrap-style:square;v-text-anchor:top" coordsize="70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" path="m192,r,12l192,32r,l192,46r2,16l196,76r4,12l206,100r8,12l222,124r8,10l230,134r10,8l252,150r14,8l280,162r16,6l312,170r20,2l352,172r,l378,170r14,-2l402,164r,l426,154r18,-14l444,140r16,-14l474,108r,l500,74r200,l700,74r-14,30l674,130r-16,28l642,182r,l626,204r-18,20l588,242r-22,18l566,260r-24,14l518,286r-28,12l460,306r,l430,312r-34,6l362,320r-38,2l324,322r-36,-2l254,316r-34,-6l190,302r,l162,290,134,278,110,262,88,242r,l68,222,52,198,36,172,22,144r,l12,112,6,80,2,44,,6,,,192,e" fillcolor="#be0a5f" stroked="f">
                      <v:path arrowok="t" o:connecttype="custom" o:connectlocs="304800,19050;304800,50800;307975,98425;317500,139700;339725,177800;365125,212725;381000,225425;422275,250825;469900,266700;527050,273050;558800,273050;622300,266700;638175,260350;704850,222250;730250,200025;752475,171450;1111250,117475;1089025,165100;1044575,250825;1019175,288925;965200,355600;898525,412750;860425,434975;777875,473075;730250,485775;628650,504825;514350,511175;457200,508000;349250,492125;301625,479425;212725,441325;139700,384175;107950,352425;57150,273050;34925,228600;9525,127000;0,9525;304800,0" o:connectangles="0,0,0,0,0,0,0,0,0,0,0,0,0,0,0,0,0,0,0,0,0,0,0,0,0,0,0,0,0,0,0,0,0,0,0,0,0,0"/>
                    </v:shape>
                    <v:shape id="Freeform 15" o:spid="_x0000_s1035" style="position:absolute;left:54578;top:1111;width:11335;height:6826;visibility:visible;mso-wrap-style:square;v-text-anchor:top" coordsize="71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" path="m,296l4,280r,l20,242,38,204,60,170,82,138r,l110,108,140,82,174,58,210,38r,l228,30r20,-8l268,14r20,-4l310,6,330,2,354,r22,l376,r38,2l448,6r34,6l514,20r,l544,30r28,14l598,62r22,18l620,80r22,22l660,124r16,26l690,180r,l700,210r8,34l712,280r2,38l714,318r,26l712,372r-4,30l704,430r-496,l234,304r288,l522,304r-2,-28l516,250r,l514,236r-4,-12l504,210r-6,-10l498,200r-8,-12l482,180r-12,-8l458,164r,l444,158r-18,-4l408,152r-20,-2l388,150r-22,l348,154r-18,4l312,162r,l298,170r-16,8l270,186r-14,10l256,196r-10,12l234,220r-8,12l216,246r,l204,270r-12,26l,296e" fillcolor="#be0a5f" stroked="f">
                      <v:path arrowok="t" o:connecttype="custom" o:connectlocs="6350,444500;31750,384175;95250,269875;130175,219075;222250,130175;333375,60325;361950,47625;425450,22225;492125,9525;561975,0;596900,0;711200,9525;815975,31750;863600,47625;949325,98425;984250,127000;1047750,196850;1095375,285750;1111250,333375;1130300,444500;1133475,504825;1130300,590550;1117600,682625;371475,482600;828675,482600;819150,396875;815975,374650;800100,333375;790575,317500;765175,285750;727075,260350;704850,250825;647700,241300;615950,238125;552450,244475;495300,257175;473075,269875;428625,295275;406400,311150;371475,349250;342900,390525;323850,428625;0,469900" o:connectangles="0,0,0,0,0,0,0,0,0,0,0,0,0,0,0,0,0,0,0,0,0,0,0,0,0,0,0,0,0,0,0,0,0,0,0,0,0,0,0,0,0,0,0"/>
                    </v:shape>
                    <v:shape id="Freeform 16" o:spid="_x0000_s1036"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xe" fillcolor="#de008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7" o:spid="_x0000_s1037"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e" fillcolor="#be0a5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8" o:spid="_x0000_s1038" style="position:absolute;left:13620;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" path="m190,442r,12l190,474r,l190,488r2,16l196,518r4,12l206,542r6,12l220,566r10,10l230,576r10,8l252,592r12,8l280,604r14,6l312,612r18,2l350,614r,l378,612r12,-2l402,606r,l424,596r18,-14l442,582r18,-14l474,550r,l498,516r200,l698,516r-12,30l672,572r-14,28l642,624r,l624,646r-18,20l586,684r-22,18l564,702r-22,14l516,728r-28,12l460,748r,l428,754r-32,6l360,762r-38,2l322,764r-36,-2l252,758r-32,-6l188,744r,l160,732,134,720,110,704,88,684r,l68,664,50,640,34,614,22,586r,l12,554,4,522,,486,,448r,-6l190,442xm22,296r6,-16l28,280,42,242,60,204,82,170r24,-32l106,138r28,-30l164,82,196,58,232,38r,l250,30r20,-8l290,14r22,-4l332,6,354,2,376,r24,l400,r36,2l472,6r32,6l536,20r,l566,30r28,14l620,62r24,18l644,80r20,22l682,124r16,26l712,180r,l724,210r6,34l736,280r2,38l738,318r-2,26l734,372r-4,30l726,430r-496,l256,304r288,l544,304r,-28l540,250r,l536,236r-4,-12l528,210r-6,-10l522,200r-8,-12l504,180r-12,-8l480,164r,l466,158r-16,-4l430,152r-20,-2l410,150r-20,l370,154r-18,4l336,162r,l320,170r-14,8l292,186r-12,10l280,196r-12,12l258,220r-10,12l240,246r,l226,270r-10,26l22,296xe" fillcolor="#de008f" stroked="f">
                      <v:path arrowok="t" o:connecttype="custom" o:connectlocs="301625,752475;304800,800100;327025,860425;365125,914400;400050,939800;466725,968375;555625,974725;619125,968375;673100,946150;730250,901700;790575,819150;1089025,866775;1019175,990600;962025,1057275;895350,1114425;774700,1174750;679450,1196975;511175,1212850;400050,1203325;298450,1181100;174625,1117600;107950,1054100;34925,930275;6350,828675;0,701675;44450,444500;95250,323850;168275,219075;311150,92075;396875,47625;495300,15875;596900,0;692150,3175;850900,31750;942975,69850;1022350,127000;1108075,238125;1149350,333375;1171575,504825;1165225,590550;365125,682625;863600,482600;857250,396875;838200,333375;815975,298450;762000,260350;714375,244475;650875,238125;558800,250825;508000,269875;444500,311150;409575,349250;381000,390525;34925,469900" o:connectangles="0,0,0,0,0,0,0,0,0,0,0,0,0,0,0,0,0,0,0,0,0,0,0,0,0,0,0,0,0,0,0,0,0,0,0,0,0,0,0,0,0,0,0,0,0,0,0,0,0,0,0,0,0,0"/>
                      <o:lock v:ext="edit" verticies="t"/>
                    </v:shape>
                    <v:shape id="Freeform 19" o:spid="_x0000_s1039" style="position:absolute;left:13620;top:8128;width:11081;height:5111;visibility:visible;mso-wrap-style:square;v-text-anchor:top" coordsize="69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" path="m190,r,12l190,32r,l190,46r2,16l196,76r4,12l206,100r6,12l220,124r10,10l230,134r10,8l252,150r12,8l280,162r14,6l312,170r18,2l350,172r,l378,170r12,-2l402,164r,l424,154r18,-14l442,140r18,-14l474,108r,l498,74r200,l698,74r-12,30l672,130r-14,28l642,182r,l624,204r-18,20l586,242r-22,18l564,260r-22,14l516,286r-28,12l460,306r,l428,312r-32,6l360,320r-38,2l322,322r-36,-2l252,316r-32,-6l188,302r,l160,290,134,278,110,262,88,242r,l68,222,50,198,34,172,22,144r,l12,112,4,80,,44,,6,,,190,e" fillcolor="#be0a5f" stroked="f">
                      <v:path arrowok="t" o:connecttype="custom" o:connectlocs="301625,19050;301625,50800;304800,98425;317500,139700;336550,177800;365125,212725;381000,225425;419100,250825;466725,266700;523875,273050;555625,273050;619125,266700;638175,260350;701675,222250;730250,200025;752475,171450;1108075,117475;1089025,165100;1044575,250825;1019175,288925;962025,355600;895350,412750;860425,434975;774700,473075;730250,485775;628650,504825;511175,511175;454025,508000;349250,492125;298450,479425;212725,441325;139700,384175;107950,352425;53975,273050;34925,228600;6350,127000;0,9525;301625,0" o:connectangles="0,0,0,0,0,0,0,0,0,0,0,0,0,0,0,0,0,0,0,0,0,0,0,0,0,0,0,0,0,0,0,0,0,0,0,0,0,0"/>
                    </v:shape>
                    <v:shape id="Freeform 20" o:spid="_x0000_s1040" style="position:absolute;left:13970;top:1111;width:11366;height:6826;visibility:visible;mso-wrap-style:square;v-text-anchor:top" coordsize="7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" path="m,296l6,280r,l20,242,38,204,60,170,84,138r,l112,108,142,82,174,58,210,38r,l228,30r20,-8l268,14r22,-4l310,6,332,2,354,r24,l378,r36,2l450,6r32,6l514,20r,l544,30r28,14l598,62r24,18l622,80r20,22l660,124r16,26l690,180r,l702,210r6,34l714,280r2,38l716,318r-2,26l712,372r-4,30l704,430r-496,l234,304r288,l522,304r,-28l518,250r,l514,236r-4,-12l506,210r-6,-10l500,200r-8,-12l482,180r-12,-8l458,164r,l444,158r-16,-4l408,152r-20,-2l388,150r-20,l348,154r-18,4l314,162r,l298,170r-14,8l270,186r-12,10l258,196r-12,12l236,220r-10,12l218,246r,l204,270r-10,26l,296e" fillcolor="#be0a5f" stroked="f">
                      <v:path arrowok="t" o:connecttype="custom" o:connectlocs="9525,444500;31750,384175;95250,269875;133350,219075;225425,130175;333375,60325;361950,47625;425450,22225;492125,9525;561975,0;600075,0;714375,9525;815975,31750;863600,47625;949325,98425;987425,127000;1047750,196850;1095375,285750;1114425,333375;1133475,444500;1136650,504825;1130300,590550;1117600,682625;371475,482600;828675,482600;822325,396875;815975,374650;803275,333375;793750,317500;765175,285750;727075,260350;704850,250825;647700,241300;615950,238125;552450,244475;498475,257175;473075,269875;428625,295275;409575,311150;374650,349250;346075,390525;323850,428625;0,469900" o:connectangles="0,0,0,0,0,0,0,0,0,0,0,0,0,0,0,0,0,0,0,0,0,0,0,0,0,0,0,0,0,0,0,0,0,0,0,0,0,0,0,0,0,0,0"/>
                    </v:shape>
                    <v:shape id="Freeform 21" o:spid="_x0000_s1041" style="position:absolute;left:79168;width:3397;height:3365;visibility:visible;mso-wrap-style:square;v-text-anchor:top" coordsize="21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" path="m106,r,l128,2r20,6l166,18r16,12l196,46r10,18l212,84r2,22l214,106r-2,22l206,148r-10,18l182,182r-16,12l148,204r-20,6l106,212r,l86,210,66,204,48,194,32,182,18,166,8,148,2,128,,106r,l2,84,8,64,18,46,32,30,48,18,66,8,86,2,106,r,xm106,198r,l124,196r18,-6l156,182r14,-12l180,158r8,-16l192,124r2,-18l194,106,192,88,188,70,180,54,170,42,156,30,142,22,124,16r-18,l106,16r-18,l72,22,56,30,44,42,34,54,26,70,20,88r-2,18l18,106r2,18l26,142r8,16l44,170r12,12l72,190r16,6l106,198r,xm164,126r,l160,136r-4,10l150,152r-6,8l138,164r-10,4l120,170r-10,2l110,172,96,170,84,166,74,160,64,152r-8,-8l52,132,48,120r,-14l48,106r,-14l52,80,56,68r8,-8l72,52,84,46,96,42r14,-2l110,40r10,2l128,44r10,4l144,52r8,6l156,66r4,8l164,84r-18,l146,84,142,74,134,64,122,58,110,56r,l100,58r-8,2l84,64r-6,6l72,78r-2,8l68,96r-2,10l66,106r2,10l70,124r4,10l78,140r6,6l92,152r8,2l110,156r,l124,154r10,-6l142,138r4,-12l164,126xe" fillcolor="#be0a5f" stroked="f">
                      <v:path arrowok="t" o:connecttype="custom" o:connectlocs="203200,3175;288925,47625;336550,133350;336550,203200;288925,288925;203200,333375;136525,333375;50800,288925;3175,203200;3175,133350;50800,47625;136525,3175;168275,314325;225425,301625;285750,250825;307975,168275;298450,111125;247650,47625;168275,25400;114300,34925;53975,85725;28575,168275;41275,225425;88900,288925;168275,314325;260350,200025;238125,241300;203200,266700;174625,273050;117475,254000;82550,209550;76200,168275;88900,107950;133350,73025;174625,63500;219075,76200;247650,104775;231775,133350;212725,101600;174625,88900;133350,101600;111125,136525;104775,168275;117475,212725;146050,241300;174625,247650;225425,219075" o:connectangles="0,0,0,0,0,0,0,0,0,0,0,0,0,0,0,0,0,0,0,0,0,0,0,0,0,0,0,0,0,0,0,0,0,0,0,0,0,0,0,0,0,0,0,0,0,0,0"/>
                      <o:lock v:ext="edit" verticies="t"/>
                    </v:shape>
                  </v:group>
                </w:pict>
              </mc:Fallback>
            </mc:AlternateContent>
          </w:r>
        </w:p>
      </w:tc>
    </w:tr>
    <w:tr w:rsidR="00EB6E06" w14:paraId="25F642D6" w14:textId="77777777">
      <w:trPr>
        <w:cantSplit/>
        <w:trHeight w:val="482"/>
      </w:trPr>
      <w:tc>
        <w:tcPr>
          <w:tcW w:w="4253" w:type="dxa"/>
        </w:tcPr>
        <w:p w14:paraId="79635EF4" w14:textId="77777777" w:rsidR="00EB6E06" w:rsidRDefault="00EB6E06">
          <w:pPr>
            <w:pStyle w:val="Fuzeile"/>
          </w:pPr>
        </w:p>
      </w:tc>
      <w:tc>
        <w:tcPr>
          <w:tcW w:w="5103" w:type="dxa"/>
        </w:tcPr>
        <w:p w14:paraId="743EBD6F" w14:textId="77777777" w:rsidR="00EB6E06" w:rsidRDefault="00EB6E06">
          <w:pPr>
            <w:pStyle w:val="Fuzeile"/>
          </w:pPr>
        </w:p>
      </w:tc>
    </w:tr>
  </w:tbl>
  <w:p w14:paraId="736EDACA" w14:textId="2D033052" w:rsidR="00EB6E06" w:rsidRDefault="00987CA0">
    <w:pPr>
      <w:pStyle w:val="Fuzeile"/>
    </w:pPr>
    <w:r>
      <w:rPr>
        <w:noProof/>
      </w:rPr>
      <w:t>MySQL Migration</w:t>
    </w:r>
  </w:p>
  <w:p w14:paraId="7ECC696C" w14:textId="77777777" w:rsidR="00EB6E06" w:rsidRDefault="00EB6E06">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2773E" w14:textId="77777777" w:rsidR="005C7C16" w:rsidRDefault="005C7C16">
      <w:pPr>
        <w:spacing w:after="0" w:line="240" w:lineRule="auto"/>
      </w:pPr>
      <w:r>
        <w:separator/>
      </w:r>
    </w:p>
    <w:p w14:paraId="1A255420" w14:textId="77777777" w:rsidR="005C7C16" w:rsidRDefault="005C7C16"/>
    <w:p w14:paraId="251917DC" w14:textId="77777777" w:rsidR="005C7C16" w:rsidRDefault="005C7C16"/>
  </w:footnote>
  <w:footnote w:type="continuationSeparator" w:id="0">
    <w:p w14:paraId="1258C201" w14:textId="77777777" w:rsidR="005C7C16" w:rsidRDefault="005C7C16">
      <w:pPr>
        <w:spacing w:after="0" w:line="240" w:lineRule="auto"/>
      </w:pPr>
      <w:r>
        <w:continuationSeparator/>
      </w:r>
    </w:p>
    <w:p w14:paraId="72176346" w14:textId="77777777" w:rsidR="005C7C16" w:rsidRDefault="005C7C16"/>
    <w:p w14:paraId="06485624" w14:textId="77777777" w:rsidR="005C7C16" w:rsidRDefault="005C7C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EB6E06" w14:paraId="56260CA4" w14:textId="77777777">
      <w:trPr>
        <w:cantSplit/>
        <w:trHeight w:hRule="exact" w:val="400"/>
      </w:trPr>
      <w:tc>
        <w:tcPr>
          <w:tcW w:w="3402" w:type="dxa"/>
        </w:tcPr>
        <w:p w14:paraId="0674F11C" w14:textId="77777777" w:rsidR="00EB6E06" w:rsidRDefault="00EB6E06">
          <w:pPr>
            <w:pStyle w:val="Referenz"/>
          </w:pPr>
        </w:p>
      </w:tc>
      <w:tc>
        <w:tcPr>
          <w:tcW w:w="5670" w:type="dxa"/>
        </w:tcPr>
        <w:p w14:paraId="4F5263F6" w14:textId="5FE741D2" w:rsidR="00EB6E06" w:rsidRDefault="00EB6E06">
          <w:pPr>
            <w:pStyle w:val="Referenz"/>
            <w:jc w:val="right"/>
          </w:pPr>
          <w:r>
            <w:fldChar w:fldCharType="begin"/>
          </w:r>
          <w:r>
            <w:instrText xml:space="preserve"> STYLEREF "Titel-Projektbezeichnung 1" </w:instrText>
          </w:r>
          <w:r>
            <w:fldChar w:fldCharType="separate"/>
          </w:r>
          <w:r w:rsidR="003B5D50">
            <w:t>Migrationskonzept</w:t>
          </w:r>
          <w:r>
            <w:fldChar w:fldCharType="end"/>
          </w:r>
        </w:p>
        <w:p w14:paraId="26D1B554" w14:textId="16BB2195" w:rsidR="00EB6E06" w:rsidRDefault="00EB6E06">
          <w:pPr>
            <w:pStyle w:val="Referenz"/>
            <w:jc w:val="right"/>
          </w:pPr>
          <w:r>
            <w:fldChar w:fldCharType="begin"/>
          </w:r>
          <w:r>
            <w:instrText xml:space="preserve"> STYLEREF "Titel-Projektbezeichnung 2" </w:instrText>
          </w:r>
          <w:r>
            <w:fldChar w:fldCharType="separate"/>
          </w:r>
          <w:r w:rsidR="003B5D50">
            <w:t>${h5_projektname}</w:t>
          </w:r>
          <w:r>
            <w:fldChar w:fldCharType="end"/>
          </w:r>
        </w:p>
      </w:tc>
    </w:tr>
  </w:tbl>
  <w:p w14:paraId="0CBFC11B" w14:textId="77777777" w:rsidR="00EB6E06" w:rsidRDefault="00EB6E0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EB6E06" w14:paraId="3039DE52" w14:textId="77777777">
      <w:trPr>
        <w:cantSplit/>
        <w:trHeight w:hRule="exact" w:val="400"/>
      </w:trPr>
      <w:tc>
        <w:tcPr>
          <w:tcW w:w="6804" w:type="dxa"/>
        </w:tcPr>
        <w:p w14:paraId="7D6AC705" w14:textId="05A8EF3A" w:rsidR="00EB6E06" w:rsidRDefault="00EB6E06">
          <w:pPr>
            <w:pStyle w:val="Referenz"/>
          </w:pPr>
          <w:r>
            <w:fldChar w:fldCharType="begin"/>
          </w:r>
          <w:r>
            <w:instrText xml:space="preserve"> STYLEREF "Titel-Projektbezeichnung 1" </w:instrText>
          </w:r>
          <w:r>
            <w:fldChar w:fldCharType="separate"/>
          </w:r>
          <w:r w:rsidR="00692840">
            <w:t>Migrationskonzept</w:t>
          </w:r>
          <w:r>
            <w:fldChar w:fldCharType="end"/>
          </w:r>
        </w:p>
        <w:p w14:paraId="0461FC30" w14:textId="1A3D42E1" w:rsidR="00EB6E06" w:rsidRDefault="00EB6E06">
          <w:pPr>
            <w:pStyle w:val="Referenz"/>
          </w:pPr>
          <w:r>
            <w:fldChar w:fldCharType="begin"/>
          </w:r>
          <w:r>
            <w:instrText xml:space="preserve"> STYLEREF "Titel-Projektbezeichnung 2" </w:instrText>
          </w:r>
          <w:r>
            <w:fldChar w:fldCharType="separate"/>
          </w:r>
          <w:r w:rsidR="00692840">
            <w:t>SQL Migration</w:t>
          </w:r>
          <w:r>
            <w:fldChar w:fldCharType="end"/>
          </w:r>
        </w:p>
      </w:tc>
      <w:tc>
        <w:tcPr>
          <w:tcW w:w="2268" w:type="dxa"/>
        </w:tcPr>
        <w:p w14:paraId="3E146A2C" w14:textId="77777777" w:rsidR="00EB6E06" w:rsidRDefault="00EB6E06">
          <w:pPr>
            <w:pStyle w:val="Referenz"/>
          </w:pPr>
        </w:p>
      </w:tc>
    </w:tr>
  </w:tbl>
  <w:p w14:paraId="3712BC71" w14:textId="77777777" w:rsidR="00EB6E06" w:rsidRDefault="00EB6E0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B6E06" w14:paraId="58213E77" w14:textId="77777777">
      <w:trPr>
        <w:cantSplit/>
        <w:trHeight w:hRule="exact" w:val="1814"/>
      </w:trPr>
      <w:tc>
        <w:tcPr>
          <w:tcW w:w="4848" w:type="dxa"/>
          <w:hideMark/>
        </w:tcPr>
        <w:p w14:paraId="3A86A3DB" w14:textId="77777777" w:rsidR="00EB6E06" w:rsidRDefault="00EB6E06">
          <w:pPr>
            <w:pStyle w:val="Kopfzeile"/>
          </w:pPr>
          <w:r>
            <w:t>${h5_logo}</w:t>
          </w:r>
        </w:p>
      </w:tc>
      <w:tc>
        <w:tcPr>
          <w:tcW w:w="5103" w:type="dxa"/>
        </w:tcPr>
        <w:p w14:paraId="5A48DF06" w14:textId="77777777" w:rsidR="00EB6E06" w:rsidRDefault="00EB6E06">
          <w:pPr>
            <w:pStyle w:val="Kopfzeile"/>
          </w:pPr>
          <w:r>
            <w:t>${h5_firma1}</w:t>
          </w:r>
        </w:p>
        <w:p w14:paraId="38A0DA8C" w14:textId="77777777" w:rsidR="00EB6E06" w:rsidRDefault="00EB6E06">
          <w:pPr>
            <w:pStyle w:val="KopfzeileFett"/>
          </w:pPr>
          <w:r>
            <w:t>${h5_firma2}</w:t>
          </w:r>
        </w:p>
        <w:p w14:paraId="0DECFFE2" w14:textId="77777777" w:rsidR="00EB6E06" w:rsidRDefault="00EB6E06">
          <w:pPr>
            <w:pStyle w:val="Kopfzeile"/>
          </w:pPr>
        </w:p>
      </w:tc>
    </w:tr>
  </w:tbl>
  <w:p w14:paraId="0E66525F" w14:textId="77777777" w:rsidR="00EB6E06" w:rsidRDefault="00EB6E0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berschrift8"/>
      <w:lvlText w:val="Anhang %8"/>
      <w:lvlJc w:val="left"/>
      <w:pPr>
        <w:tabs>
          <w:tab w:val="num" w:pos="0"/>
        </w:tabs>
        <w:ind w:left="0" w:firstLine="0"/>
      </w:pPr>
      <w:rPr>
        <w:rFonts w:hint="default"/>
      </w:rPr>
    </w:lvl>
    <w:lvl w:ilvl="8">
      <w:start w:val="1"/>
      <w:numFmt w:val="upperLetter"/>
      <w:pStyle w:val="berschrift9"/>
      <w:lvlText w:val="Anhang %8.%9"/>
      <w:lvlJc w:val="left"/>
      <w:pPr>
        <w:tabs>
          <w:tab w:val="num" w:pos="1440"/>
        </w:tabs>
        <w:ind w:left="0" w:firstLine="0"/>
      </w:pPr>
      <w:rPr>
        <w:rFonts w:hint="default"/>
        <w:b/>
      </w:rPr>
    </w:lvl>
  </w:abstractNum>
  <w:abstractNum w:abstractNumId="1" w15:restartNumberingAfterBreak="0">
    <w:nsid w:val="031B60B6"/>
    <w:multiLevelType w:val="hybridMultilevel"/>
    <w:tmpl w:val="F362B2D0"/>
    <w:lvl w:ilvl="0" w:tplc="69B6D5E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3"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4"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8"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0"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3EAE6880"/>
    <w:multiLevelType w:val="hybridMultilevel"/>
    <w:tmpl w:val="CCF09256"/>
    <w:lvl w:ilvl="0" w:tplc="98D6F5D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4D370BFB"/>
    <w:multiLevelType w:val="multilevel"/>
    <w:tmpl w:val="22A21F6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50187F54"/>
    <w:multiLevelType w:val="hybridMultilevel"/>
    <w:tmpl w:val="69369C94"/>
    <w:lvl w:ilvl="0" w:tplc="C0949710">
      <w:start w:val="1"/>
      <w:numFmt w:val="bullet"/>
      <w:lvlText w:val="o"/>
      <w:lvlJc w:val="left"/>
      <w:pPr>
        <w:tabs>
          <w:tab w:val="num" w:pos="1352"/>
        </w:tabs>
        <w:ind w:left="1352" w:hanging="360"/>
      </w:pPr>
      <w:rPr>
        <w:rFonts w:ascii="Courier New" w:hAnsi="Courier New" w:hint="default"/>
        <w:color w:val="009EDB"/>
        <w:sz w:val="17"/>
      </w:rPr>
    </w:lvl>
    <w:lvl w:ilvl="1" w:tplc="877C42A0">
      <w:start w:val="1"/>
      <w:numFmt w:val="bullet"/>
      <w:lvlText w:val="-"/>
      <w:lvlJc w:val="left"/>
      <w:pPr>
        <w:tabs>
          <w:tab w:val="num" w:pos="2072"/>
        </w:tabs>
        <w:ind w:left="2072" w:hanging="360"/>
      </w:pPr>
      <w:rPr>
        <w:rFonts w:ascii="Symbol" w:hAnsi="Symbol" w:hint="default"/>
        <w:color w:val="BE0A5F"/>
      </w:rPr>
    </w:lvl>
    <w:lvl w:ilvl="2" w:tplc="04070005" w:tentative="1">
      <w:start w:val="1"/>
      <w:numFmt w:val="bullet"/>
      <w:lvlText w:val=""/>
      <w:lvlJc w:val="left"/>
      <w:pPr>
        <w:tabs>
          <w:tab w:val="num" w:pos="2792"/>
        </w:tabs>
        <w:ind w:left="2792" w:hanging="360"/>
      </w:pPr>
      <w:rPr>
        <w:rFonts w:ascii="Wingdings" w:hAnsi="Wingdings" w:hint="default"/>
      </w:rPr>
    </w:lvl>
    <w:lvl w:ilvl="3" w:tplc="04070001" w:tentative="1">
      <w:start w:val="1"/>
      <w:numFmt w:val="bullet"/>
      <w:lvlText w:val=""/>
      <w:lvlJc w:val="left"/>
      <w:pPr>
        <w:tabs>
          <w:tab w:val="num" w:pos="3512"/>
        </w:tabs>
        <w:ind w:left="3512" w:hanging="360"/>
      </w:pPr>
      <w:rPr>
        <w:rFonts w:ascii="Symbol" w:hAnsi="Symbol" w:hint="default"/>
      </w:rPr>
    </w:lvl>
    <w:lvl w:ilvl="4" w:tplc="04070003" w:tentative="1">
      <w:start w:val="1"/>
      <w:numFmt w:val="bullet"/>
      <w:lvlText w:val="o"/>
      <w:lvlJc w:val="left"/>
      <w:pPr>
        <w:tabs>
          <w:tab w:val="num" w:pos="4232"/>
        </w:tabs>
        <w:ind w:left="4232" w:hanging="360"/>
      </w:pPr>
      <w:rPr>
        <w:rFonts w:ascii="Courier New" w:hAnsi="Courier New" w:hint="default"/>
      </w:rPr>
    </w:lvl>
    <w:lvl w:ilvl="5" w:tplc="04070005" w:tentative="1">
      <w:start w:val="1"/>
      <w:numFmt w:val="bullet"/>
      <w:lvlText w:val=""/>
      <w:lvlJc w:val="left"/>
      <w:pPr>
        <w:tabs>
          <w:tab w:val="num" w:pos="4952"/>
        </w:tabs>
        <w:ind w:left="4952" w:hanging="360"/>
      </w:pPr>
      <w:rPr>
        <w:rFonts w:ascii="Wingdings" w:hAnsi="Wingdings" w:hint="default"/>
      </w:rPr>
    </w:lvl>
    <w:lvl w:ilvl="6" w:tplc="04070001" w:tentative="1">
      <w:start w:val="1"/>
      <w:numFmt w:val="bullet"/>
      <w:lvlText w:val=""/>
      <w:lvlJc w:val="left"/>
      <w:pPr>
        <w:tabs>
          <w:tab w:val="num" w:pos="5672"/>
        </w:tabs>
        <w:ind w:left="5672" w:hanging="360"/>
      </w:pPr>
      <w:rPr>
        <w:rFonts w:ascii="Symbol" w:hAnsi="Symbol" w:hint="default"/>
      </w:rPr>
    </w:lvl>
    <w:lvl w:ilvl="7" w:tplc="04070003" w:tentative="1">
      <w:start w:val="1"/>
      <w:numFmt w:val="bullet"/>
      <w:lvlText w:val="o"/>
      <w:lvlJc w:val="left"/>
      <w:pPr>
        <w:tabs>
          <w:tab w:val="num" w:pos="6392"/>
        </w:tabs>
        <w:ind w:left="6392" w:hanging="360"/>
      </w:pPr>
      <w:rPr>
        <w:rFonts w:ascii="Courier New" w:hAnsi="Courier New" w:hint="default"/>
      </w:rPr>
    </w:lvl>
    <w:lvl w:ilvl="8" w:tplc="04070005" w:tentative="1">
      <w:start w:val="1"/>
      <w:numFmt w:val="bullet"/>
      <w:lvlText w:val=""/>
      <w:lvlJc w:val="left"/>
      <w:pPr>
        <w:tabs>
          <w:tab w:val="num" w:pos="7112"/>
        </w:tabs>
        <w:ind w:left="7112" w:hanging="360"/>
      </w:pPr>
      <w:rPr>
        <w:rFonts w:ascii="Wingdings" w:hAnsi="Wingdings" w:hint="default"/>
      </w:rPr>
    </w:lvl>
  </w:abstractNum>
  <w:abstractNum w:abstractNumId="23"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4"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5"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7"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BA33ECC"/>
    <w:multiLevelType w:val="multilevel"/>
    <w:tmpl w:val="A22A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30"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42B6808"/>
    <w:multiLevelType w:val="hybridMultilevel"/>
    <w:tmpl w:val="22BE46A0"/>
    <w:lvl w:ilvl="0" w:tplc="D2A6B880">
      <w:start w:val="1"/>
      <w:numFmt w:val="bullet"/>
      <w:lvlText w:val="o"/>
      <w:lvlJc w:val="left"/>
      <w:pPr>
        <w:ind w:left="1004" w:hanging="360"/>
      </w:pPr>
      <w:rPr>
        <w:rFonts w:ascii="Courier New" w:hAnsi="Courier New" w:hint="default"/>
        <w:color w:val="BE0A5F"/>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5"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587154953">
    <w:abstractNumId w:val="29"/>
  </w:num>
  <w:num w:numId="2" w16cid:durableId="1613396177">
    <w:abstractNumId w:val="2"/>
  </w:num>
  <w:num w:numId="3" w16cid:durableId="538929944">
    <w:abstractNumId w:val="36"/>
  </w:num>
  <w:num w:numId="4" w16cid:durableId="952594223">
    <w:abstractNumId w:val="7"/>
  </w:num>
  <w:num w:numId="5" w16cid:durableId="1193616276">
    <w:abstractNumId w:val="23"/>
  </w:num>
  <w:num w:numId="6" w16cid:durableId="1161895266">
    <w:abstractNumId w:val="8"/>
  </w:num>
  <w:num w:numId="7" w16cid:durableId="2092771055">
    <w:abstractNumId w:val="33"/>
  </w:num>
  <w:num w:numId="8" w16cid:durableId="1629582966">
    <w:abstractNumId w:val="25"/>
  </w:num>
  <w:num w:numId="9" w16cid:durableId="1063260281">
    <w:abstractNumId w:val="35"/>
  </w:num>
  <w:num w:numId="10" w16cid:durableId="483934838">
    <w:abstractNumId w:val="18"/>
  </w:num>
  <w:num w:numId="11" w16cid:durableId="28604694">
    <w:abstractNumId w:val="31"/>
  </w:num>
  <w:num w:numId="12" w16cid:durableId="776288249">
    <w:abstractNumId w:val="5"/>
  </w:num>
  <w:num w:numId="13" w16cid:durableId="1869219628">
    <w:abstractNumId w:val="17"/>
  </w:num>
  <w:num w:numId="14" w16cid:durableId="2078361085">
    <w:abstractNumId w:val="21"/>
  </w:num>
  <w:num w:numId="15" w16cid:durableId="146553357">
    <w:abstractNumId w:val="14"/>
  </w:num>
  <w:num w:numId="16" w16cid:durableId="912356148">
    <w:abstractNumId w:val="30"/>
  </w:num>
  <w:num w:numId="17" w16cid:durableId="588734029">
    <w:abstractNumId w:val="12"/>
  </w:num>
  <w:num w:numId="18" w16cid:durableId="1512178602">
    <w:abstractNumId w:val="19"/>
  </w:num>
  <w:num w:numId="19" w16cid:durableId="1311055742">
    <w:abstractNumId w:val="11"/>
  </w:num>
  <w:num w:numId="20" w16cid:durableId="2112241227">
    <w:abstractNumId w:val="24"/>
  </w:num>
  <w:num w:numId="21" w16cid:durableId="502742533">
    <w:abstractNumId w:val="26"/>
  </w:num>
  <w:num w:numId="22" w16cid:durableId="174930305">
    <w:abstractNumId w:val="3"/>
  </w:num>
  <w:num w:numId="23" w16cid:durableId="607009809">
    <w:abstractNumId w:val="9"/>
  </w:num>
  <w:num w:numId="24" w16cid:durableId="1484929882">
    <w:abstractNumId w:val="32"/>
  </w:num>
  <w:num w:numId="25" w16cid:durableId="1450859695">
    <w:abstractNumId w:val="13"/>
  </w:num>
  <w:num w:numId="26" w16cid:durableId="1138306671">
    <w:abstractNumId w:val="16"/>
  </w:num>
  <w:num w:numId="27" w16cid:durableId="1050878441">
    <w:abstractNumId w:val="10"/>
  </w:num>
  <w:num w:numId="28" w16cid:durableId="390495162">
    <w:abstractNumId w:val="20"/>
  </w:num>
  <w:num w:numId="29" w16cid:durableId="1450392777">
    <w:abstractNumId w:val="27"/>
  </w:num>
  <w:num w:numId="30" w16cid:durableId="263540514">
    <w:abstractNumId w:val="6"/>
  </w:num>
  <w:num w:numId="31" w16cid:durableId="857083974">
    <w:abstractNumId w:val="20"/>
  </w:num>
  <w:num w:numId="32" w16cid:durableId="203181556">
    <w:abstractNumId w:val="0"/>
  </w:num>
  <w:num w:numId="33" w16cid:durableId="1387022001">
    <w:abstractNumId w:val="1"/>
  </w:num>
  <w:num w:numId="34" w16cid:durableId="1217400287">
    <w:abstractNumId w:val="15"/>
  </w:num>
  <w:num w:numId="35" w16cid:durableId="679047770">
    <w:abstractNumId w:val="34"/>
  </w:num>
  <w:num w:numId="36" w16cid:durableId="879826273">
    <w:abstractNumId w:val="4"/>
  </w:num>
  <w:num w:numId="37" w16cid:durableId="251084001">
    <w:abstractNumId w:val="22"/>
  </w:num>
  <w:num w:numId="38" w16cid:durableId="1915387645">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50"/>
    <w:rsid w:val="000B0B89"/>
    <w:rsid w:val="000C1C10"/>
    <w:rsid w:val="000D2E02"/>
    <w:rsid w:val="000D3D44"/>
    <w:rsid w:val="000D72E5"/>
    <w:rsid w:val="000F4E1F"/>
    <w:rsid w:val="0016720F"/>
    <w:rsid w:val="001B3547"/>
    <w:rsid w:val="001B5EAE"/>
    <w:rsid w:val="001B6631"/>
    <w:rsid w:val="001D41D7"/>
    <w:rsid w:val="001F5B55"/>
    <w:rsid w:val="002076EC"/>
    <w:rsid w:val="00227AB9"/>
    <w:rsid w:val="0024118F"/>
    <w:rsid w:val="00270F14"/>
    <w:rsid w:val="00273D41"/>
    <w:rsid w:val="002763EC"/>
    <w:rsid w:val="002776C3"/>
    <w:rsid w:val="002B0498"/>
    <w:rsid w:val="002B28EE"/>
    <w:rsid w:val="002C01DD"/>
    <w:rsid w:val="003257D1"/>
    <w:rsid w:val="0034260F"/>
    <w:rsid w:val="0036547A"/>
    <w:rsid w:val="0038150B"/>
    <w:rsid w:val="003B5D50"/>
    <w:rsid w:val="003D153D"/>
    <w:rsid w:val="003D15E8"/>
    <w:rsid w:val="003E34C9"/>
    <w:rsid w:val="003E47CD"/>
    <w:rsid w:val="00410310"/>
    <w:rsid w:val="004159D5"/>
    <w:rsid w:val="00425BDD"/>
    <w:rsid w:val="0043396C"/>
    <w:rsid w:val="00453A9F"/>
    <w:rsid w:val="00475AA1"/>
    <w:rsid w:val="00496F05"/>
    <w:rsid w:val="004A3F6A"/>
    <w:rsid w:val="004A6007"/>
    <w:rsid w:val="004D6281"/>
    <w:rsid w:val="004E5DA8"/>
    <w:rsid w:val="004F2F24"/>
    <w:rsid w:val="005053B9"/>
    <w:rsid w:val="00516F60"/>
    <w:rsid w:val="00522E25"/>
    <w:rsid w:val="00542AEE"/>
    <w:rsid w:val="00546964"/>
    <w:rsid w:val="0056026C"/>
    <w:rsid w:val="00570195"/>
    <w:rsid w:val="00590CAE"/>
    <w:rsid w:val="005B503C"/>
    <w:rsid w:val="005C7C16"/>
    <w:rsid w:val="005D2EA5"/>
    <w:rsid w:val="005D5A99"/>
    <w:rsid w:val="006345C4"/>
    <w:rsid w:val="00652866"/>
    <w:rsid w:val="00654625"/>
    <w:rsid w:val="00692840"/>
    <w:rsid w:val="006A048D"/>
    <w:rsid w:val="006D2E82"/>
    <w:rsid w:val="006D71CD"/>
    <w:rsid w:val="006E017F"/>
    <w:rsid w:val="006E704E"/>
    <w:rsid w:val="007039F6"/>
    <w:rsid w:val="00722289"/>
    <w:rsid w:val="00754ACE"/>
    <w:rsid w:val="00766A43"/>
    <w:rsid w:val="00777255"/>
    <w:rsid w:val="007857C6"/>
    <w:rsid w:val="00787486"/>
    <w:rsid w:val="0079156E"/>
    <w:rsid w:val="007B3821"/>
    <w:rsid w:val="007C3C71"/>
    <w:rsid w:val="007D02B8"/>
    <w:rsid w:val="007F318C"/>
    <w:rsid w:val="00806823"/>
    <w:rsid w:val="00821F21"/>
    <w:rsid w:val="00840827"/>
    <w:rsid w:val="0085343B"/>
    <w:rsid w:val="00855467"/>
    <w:rsid w:val="00863B49"/>
    <w:rsid w:val="00872089"/>
    <w:rsid w:val="00883E98"/>
    <w:rsid w:val="008879C7"/>
    <w:rsid w:val="008E349B"/>
    <w:rsid w:val="008E7B01"/>
    <w:rsid w:val="009345D7"/>
    <w:rsid w:val="00941FB5"/>
    <w:rsid w:val="009542DC"/>
    <w:rsid w:val="00987CA0"/>
    <w:rsid w:val="00997D26"/>
    <w:rsid w:val="009E28D1"/>
    <w:rsid w:val="009E6FEF"/>
    <w:rsid w:val="009F1201"/>
    <w:rsid w:val="009F36C2"/>
    <w:rsid w:val="00A61A47"/>
    <w:rsid w:val="00A66F89"/>
    <w:rsid w:val="00A66FA2"/>
    <w:rsid w:val="00A821B5"/>
    <w:rsid w:val="00AB230F"/>
    <w:rsid w:val="00AB52ED"/>
    <w:rsid w:val="00AD0EC0"/>
    <w:rsid w:val="00AE4F03"/>
    <w:rsid w:val="00B210B2"/>
    <w:rsid w:val="00B24657"/>
    <w:rsid w:val="00B326FA"/>
    <w:rsid w:val="00B604F0"/>
    <w:rsid w:val="00B77C3E"/>
    <w:rsid w:val="00B958D8"/>
    <w:rsid w:val="00BB03C5"/>
    <w:rsid w:val="00BC1BB4"/>
    <w:rsid w:val="00BE3981"/>
    <w:rsid w:val="00BE4890"/>
    <w:rsid w:val="00C32047"/>
    <w:rsid w:val="00C633B2"/>
    <w:rsid w:val="00C73902"/>
    <w:rsid w:val="00C80BBE"/>
    <w:rsid w:val="00C8661A"/>
    <w:rsid w:val="00C934A1"/>
    <w:rsid w:val="00CA0213"/>
    <w:rsid w:val="00CA0FFC"/>
    <w:rsid w:val="00CA1E4B"/>
    <w:rsid w:val="00CC3B83"/>
    <w:rsid w:val="00CC5198"/>
    <w:rsid w:val="00CE60EA"/>
    <w:rsid w:val="00CF60F0"/>
    <w:rsid w:val="00D5060B"/>
    <w:rsid w:val="00D60337"/>
    <w:rsid w:val="00D97298"/>
    <w:rsid w:val="00DD777C"/>
    <w:rsid w:val="00DE5D73"/>
    <w:rsid w:val="00E060B5"/>
    <w:rsid w:val="00E25490"/>
    <w:rsid w:val="00E314AB"/>
    <w:rsid w:val="00E36849"/>
    <w:rsid w:val="00E53BD7"/>
    <w:rsid w:val="00E55AF7"/>
    <w:rsid w:val="00E62A1A"/>
    <w:rsid w:val="00E71A85"/>
    <w:rsid w:val="00E948BC"/>
    <w:rsid w:val="00E966A5"/>
    <w:rsid w:val="00EA6A07"/>
    <w:rsid w:val="00EB6E06"/>
    <w:rsid w:val="00EC4787"/>
    <w:rsid w:val="00EC624A"/>
    <w:rsid w:val="00EF3FA4"/>
    <w:rsid w:val="00F12298"/>
    <w:rsid w:val="00F432EB"/>
    <w:rsid w:val="00F91C4E"/>
    <w:rsid w:val="00FC22FD"/>
    <w:rsid w:val="00FE3459"/>
    <w:rsid w:val="00FE6138"/>
    <w:rsid w:val="00FF373C"/>
    <w:rsid w:val="00FF5B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F1251"/>
  <w15:chartTrackingRefBased/>
  <w15:docId w15:val="{3D86A303-734E-4844-A5FF-3369DAD4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227AB9"/>
    <w:pPr>
      <w:spacing w:after="160" w:line="259" w:lineRule="auto"/>
    </w:pPr>
    <w:rPr>
      <w:color w:val="AEAAAA" w:themeColor="background2" w:themeShade="BF"/>
      <w:sz w:val="22"/>
      <w:szCs w:val="22"/>
      <w:lang w:eastAsia="en-US"/>
    </w:rPr>
  </w:style>
  <w:style w:type="paragraph" w:styleId="berschrift1">
    <w:name w:val="heading 1"/>
    <w:basedOn w:val="Absatz"/>
    <w:next w:val="Absatz"/>
    <w:link w:val="berschrift1Zchn"/>
    <w:qFormat/>
    <w:pPr>
      <w:keepNext/>
      <w:numPr>
        <w:numId w:val="31"/>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berschrift2">
    <w:name w:val="heading 2"/>
    <w:basedOn w:val="berschrift1"/>
    <w:next w:val="Absatz"/>
    <w:link w:val="berschrift2Zchn"/>
    <w:qFormat/>
    <w:pPr>
      <w:numPr>
        <w:ilvl w:val="1"/>
      </w:numPr>
      <w:spacing w:before="240" w:line="240" w:lineRule="auto"/>
      <w:outlineLvl w:val="1"/>
    </w:pPr>
    <w:rPr>
      <w:sz w:val="28"/>
      <w:szCs w:val="28"/>
    </w:rPr>
  </w:style>
  <w:style w:type="paragraph" w:styleId="berschrift3">
    <w:name w:val="heading 3"/>
    <w:basedOn w:val="berschrift2"/>
    <w:next w:val="Absatz"/>
    <w:link w:val="berschrift3Zchn"/>
    <w:qFormat/>
    <w:pPr>
      <w:numPr>
        <w:ilvl w:val="2"/>
      </w:numPr>
      <w:spacing w:before="180"/>
      <w:outlineLvl w:val="2"/>
    </w:pPr>
    <w:rPr>
      <w:sz w:val="26"/>
      <w:szCs w:val="26"/>
    </w:rPr>
  </w:style>
  <w:style w:type="paragraph" w:styleId="berschrift4">
    <w:name w:val="heading 4"/>
    <w:basedOn w:val="berschrift3"/>
    <w:next w:val="Absatz"/>
    <w:link w:val="berschrift4Zchn"/>
    <w:qFormat/>
    <w:pPr>
      <w:numPr>
        <w:ilvl w:val="3"/>
      </w:numPr>
      <w:spacing w:before="120"/>
      <w:outlineLvl w:val="3"/>
    </w:pPr>
    <w:rPr>
      <w:sz w:val="24"/>
      <w:szCs w:val="24"/>
    </w:rPr>
  </w:style>
  <w:style w:type="paragraph" w:styleId="berschrift5">
    <w:name w:val="heading 5"/>
    <w:basedOn w:val="berschrift4"/>
    <w:next w:val="Absatz"/>
    <w:link w:val="berschrift5Zchn"/>
    <w:qFormat/>
    <w:pPr>
      <w:numPr>
        <w:ilvl w:val="4"/>
      </w:numPr>
      <w:spacing w:before="60"/>
      <w:outlineLvl w:val="4"/>
    </w:pPr>
    <w:rPr>
      <w:b w:val="0"/>
    </w:rPr>
  </w:style>
  <w:style w:type="paragraph" w:styleId="berschrift6">
    <w:name w:val="heading 6"/>
    <w:basedOn w:val="berschrift5"/>
    <w:next w:val="Absatz"/>
    <w:link w:val="berschrift6Zchn"/>
    <w:qFormat/>
    <w:pPr>
      <w:numPr>
        <w:ilvl w:val="5"/>
      </w:numPr>
      <w:tabs>
        <w:tab w:val="left" w:pos="2268"/>
      </w:tabs>
      <w:outlineLvl w:val="5"/>
    </w:pPr>
    <w:rPr>
      <w:bCs/>
    </w:rPr>
  </w:style>
  <w:style w:type="paragraph" w:styleId="berschrift7">
    <w:name w:val="heading 7"/>
    <w:basedOn w:val="berschrift6"/>
    <w:next w:val="Absatz"/>
    <w:link w:val="berschrift7Zchn"/>
    <w:qFormat/>
    <w:pPr>
      <w:numPr>
        <w:ilvl w:val="6"/>
      </w:numPr>
      <w:tabs>
        <w:tab w:val="clear" w:pos="2268"/>
        <w:tab w:val="left" w:pos="2410"/>
      </w:tabs>
      <w:outlineLvl w:val="6"/>
    </w:pPr>
    <w:rPr>
      <w:bCs w:val="0"/>
    </w:rPr>
  </w:style>
  <w:style w:type="paragraph" w:styleId="berschrift8">
    <w:name w:val="heading 8"/>
    <w:basedOn w:val="Absatz"/>
    <w:next w:val="Absatz"/>
    <w:link w:val="berschrift8Zchn"/>
    <w:unhideWhenUsed/>
    <w:qFormat/>
    <w:pPr>
      <w:keepNext/>
      <w:pageBreakBefore/>
      <w:numPr>
        <w:ilvl w:val="7"/>
        <w:numId w:val="32"/>
      </w:numPr>
      <w:tabs>
        <w:tab w:val="left" w:pos="1701"/>
      </w:tabs>
      <w:spacing w:before="360"/>
      <w:outlineLvl w:val="7"/>
    </w:pPr>
    <w:rPr>
      <w:rFonts w:eastAsia="PMingLiU"/>
      <w:b/>
      <w:iCs/>
      <w:kern w:val="20"/>
      <w:sz w:val="36"/>
      <w:szCs w:val="36"/>
      <w:lang w:eastAsia="fr-FR"/>
    </w:rPr>
  </w:style>
  <w:style w:type="paragraph" w:styleId="berschrift9">
    <w:name w:val="heading 9"/>
    <w:basedOn w:val="Standard"/>
    <w:next w:val="Standard"/>
    <w:link w:val="berschrift9Zchn"/>
    <w:unhideWhenUsed/>
    <w:qFormat/>
    <w:pPr>
      <w:keepNext/>
      <w:numPr>
        <w:ilvl w:val="8"/>
        <w:numId w:val="3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heme="majorHAnsi" w:eastAsia="Times New Roman" w:hAnsiTheme="majorHAnsi"/>
      <w:b/>
      <w:color w:val="000000"/>
      <w:kern w:val="28"/>
      <w:sz w:val="36"/>
      <w:szCs w:val="36"/>
      <w:lang w:eastAsia="de-DE"/>
    </w:rPr>
  </w:style>
  <w:style w:type="character" w:customStyle="1" w:styleId="berschrift2Zchn">
    <w:name w:val="Überschrift 2 Zchn"/>
    <w:link w:val="berschrift2"/>
    <w:rPr>
      <w:rFonts w:asciiTheme="majorHAnsi" w:eastAsia="Times New Roman" w:hAnsiTheme="majorHAnsi"/>
      <w:b/>
      <w:color w:val="000000"/>
      <w:kern w:val="28"/>
      <w:sz w:val="28"/>
      <w:szCs w:val="28"/>
      <w:lang w:eastAsia="de-DE"/>
    </w:rPr>
  </w:style>
  <w:style w:type="character" w:customStyle="1" w:styleId="berschrift3Zchn">
    <w:name w:val="Überschrift 3 Zchn"/>
    <w:link w:val="berschrift3"/>
    <w:rPr>
      <w:rFonts w:asciiTheme="majorHAnsi" w:eastAsia="Times New Roman" w:hAnsiTheme="majorHAnsi"/>
      <w:b/>
      <w:color w:val="000000"/>
      <w:kern w:val="28"/>
      <w:sz w:val="26"/>
      <w:szCs w:val="26"/>
      <w:lang w:eastAsia="de-DE"/>
    </w:rPr>
  </w:style>
  <w:style w:type="character" w:customStyle="1" w:styleId="berschrift4Zchn">
    <w:name w:val="Überschrift 4 Zchn"/>
    <w:link w:val="berschrift4"/>
    <w:rPr>
      <w:rFonts w:asciiTheme="majorHAnsi" w:eastAsia="Times New Roman" w:hAnsiTheme="majorHAnsi"/>
      <w:b/>
      <w:color w:val="000000"/>
      <w:kern w:val="28"/>
      <w:sz w:val="24"/>
      <w:szCs w:val="24"/>
      <w:lang w:eastAsia="de-DE"/>
    </w:rPr>
  </w:style>
  <w:style w:type="character" w:customStyle="1" w:styleId="berschrift5Zchn">
    <w:name w:val="Überschrift 5 Zchn"/>
    <w:link w:val="berschrift5"/>
    <w:rPr>
      <w:rFonts w:asciiTheme="majorHAnsi" w:eastAsia="Times New Roman" w:hAnsiTheme="majorHAnsi"/>
      <w:color w:val="000000"/>
      <w:kern w:val="28"/>
      <w:sz w:val="24"/>
      <w:szCs w:val="24"/>
      <w:lang w:eastAsia="de-DE"/>
    </w:rPr>
  </w:style>
  <w:style w:type="character" w:customStyle="1" w:styleId="berschrift6Zchn">
    <w:name w:val="Überschrift 6 Zchn"/>
    <w:link w:val="berschrift6"/>
    <w:rPr>
      <w:rFonts w:asciiTheme="majorHAnsi" w:eastAsia="Times New Roman" w:hAnsiTheme="majorHAnsi"/>
      <w:bCs/>
      <w:color w:val="000000"/>
      <w:kern w:val="28"/>
      <w:sz w:val="24"/>
      <w:szCs w:val="24"/>
      <w:lang w:eastAsia="de-DE"/>
    </w:rPr>
  </w:style>
  <w:style w:type="character" w:customStyle="1" w:styleId="berschrift7Zchn">
    <w:name w:val="Überschrift 7 Zchn"/>
    <w:link w:val="berschrift7"/>
    <w:rPr>
      <w:rFonts w:asciiTheme="majorHAnsi" w:eastAsia="Times New Roman" w:hAnsiTheme="majorHAnsi"/>
      <w:color w:val="000000"/>
      <w:kern w:val="28"/>
      <w:sz w:val="24"/>
      <w:szCs w:val="24"/>
      <w:lang w:eastAsia="de-DE"/>
    </w:rPr>
  </w:style>
  <w:style w:type="character" w:customStyle="1" w:styleId="berschrift8Zchn">
    <w:name w:val="Überschrift 8 Zchn"/>
    <w:link w:val="berschrift8"/>
    <w:rPr>
      <w:rFonts w:ascii="Calibri Light" w:eastAsia="PMingLiU" w:hAnsi="Calibri Light" w:cs="Arial"/>
      <w:b/>
      <w:iCs/>
      <w:kern w:val="20"/>
      <w:sz w:val="36"/>
      <w:szCs w:val="36"/>
      <w:lang w:eastAsia="fr-FR"/>
    </w:rPr>
  </w:style>
  <w:style w:type="character" w:customStyle="1" w:styleId="berschrift9Zchn">
    <w:name w:val="Überschrift 9 Zchn"/>
    <w:link w:val="berschrift9"/>
    <w:rPr>
      <w:rFonts w:ascii="Calibri Light" w:eastAsia="PMingLiU" w:hAnsi="Calibri Light" w:cs="Arial"/>
      <w:b/>
      <w:kern w:val="20"/>
      <w:sz w:val="28"/>
      <w:szCs w:val="28"/>
      <w:lang w:eastAsia="fr-FR"/>
    </w:rPr>
  </w:style>
  <w:style w:type="paragraph" w:styleId="Verzeichnis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Verzeichnis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Verzeichnis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Verzeichnis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Beschriftung">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Beschriftung"/>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Abbildungsverzeichni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Verzeichnis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Kopfzeile">
    <w:name w:val="header"/>
    <w:basedOn w:val="Absatz"/>
    <w:link w:val="KopfzeileZchn"/>
    <w:uiPriority w:val="99"/>
    <w:unhideWhenUsed/>
    <w:pPr>
      <w:tabs>
        <w:tab w:val="center" w:pos="4536"/>
        <w:tab w:val="right" w:pos="9072"/>
      </w:tabs>
      <w:spacing w:before="0" w:line="240" w:lineRule="atLeast"/>
    </w:pPr>
    <w:rPr>
      <w:sz w:val="18"/>
      <w:szCs w:val="18"/>
    </w:rPr>
  </w:style>
  <w:style w:type="character" w:customStyle="1" w:styleId="KopfzeileZchn">
    <w:name w:val="Kopfzeile Zchn"/>
    <w:link w:val="Kopfzeile"/>
    <w:uiPriority w:val="99"/>
    <w:rPr>
      <w:rFonts w:ascii="Calibri Light" w:hAnsi="Calibri Light" w:cs="Arial"/>
      <w:sz w:val="18"/>
      <w:szCs w:val="18"/>
      <w:lang w:eastAsia="de-DE"/>
    </w:rPr>
  </w:style>
  <w:style w:type="paragraph" w:styleId="Fuzeile">
    <w:name w:val="footer"/>
    <w:basedOn w:val="Absatz"/>
    <w:link w:val="FuzeileZchn"/>
    <w:unhideWhenUsed/>
    <w:pPr>
      <w:tabs>
        <w:tab w:val="center" w:pos="4536"/>
        <w:tab w:val="right" w:pos="9072"/>
      </w:tabs>
      <w:spacing w:before="0"/>
    </w:pPr>
    <w:rPr>
      <w:sz w:val="16"/>
      <w:szCs w:val="16"/>
    </w:rPr>
  </w:style>
  <w:style w:type="character" w:customStyle="1" w:styleId="FuzeileZchn">
    <w:name w:val="Fußzeile Zchn"/>
    <w:link w:val="Fuzeil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Standard"/>
    <w:uiPriority w:val="2"/>
    <w:unhideWhenUsed/>
    <w:pPr>
      <w:widowControl w:val="0"/>
      <w:spacing w:after="0" w:line="260" w:lineRule="atLeast"/>
      <w:jc w:val="right"/>
    </w:pPr>
    <w:rPr>
      <w:rFonts w:ascii="Calibri Light" w:hAnsi="Calibri Light"/>
      <w:b/>
    </w:rPr>
  </w:style>
  <w:style w:type="character" w:styleId="Platzhaltertext">
    <w:name w:val="Placeholder Text"/>
    <w:basedOn w:val="Absatz-Standardschriftar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Verzeichnis4">
    <w:name w:val="toc 4"/>
    <w:basedOn w:val="Absatz"/>
    <w:uiPriority w:val="39"/>
    <w:unhideWhenUsed/>
    <w:pPr>
      <w:tabs>
        <w:tab w:val="left" w:pos="2268"/>
        <w:tab w:val="right" w:leader="dot" w:pos="9061"/>
      </w:tabs>
      <w:spacing w:before="20"/>
      <w:ind w:left="2268" w:hanging="1134"/>
      <w:jc w:val="left"/>
    </w:pPr>
    <w:rPr>
      <w:noProof/>
    </w:rPr>
  </w:style>
  <w:style w:type="paragraph" w:styleId="Verzeichnis5">
    <w:name w:val="toc 5"/>
    <w:basedOn w:val="Absatz"/>
    <w:autoRedefine/>
    <w:uiPriority w:val="39"/>
    <w:semiHidden/>
    <w:unhideWhenUsed/>
    <w:pPr>
      <w:spacing w:after="100"/>
      <w:ind w:left="880"/>
    </w:pPr>
  </w:style>
  <w:style w:type="paragraph" w:styleId="Verzeichnis6">
    <w:name w:val="toc 6"/>
    <w:basedOn w:val="Absatz"/>
    <w:uiPriority w:val="39"/>
    <w:unhideWhenUsed/>
    <w:pPr>
      <w:tabs>
        <w:tab w:val="left" w:pos="426"/>
        <w:tab w:val="right" w:leader="dot" w:pos="9071"/>
      </w:tabs>
      <w:spacing w:before="60"/>
      <w:ind w:left="425" w:hanging="425"/>
    </w:pPr>
  </w:style>
  <w:style w:type="paragraph" w:styleId="Verzeichnis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Standard"/>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ellenraster">
    <w:name w:val="Table Grid"/>
    <w:basedOn w:val="NormaleTabel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Kopfzeil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Standard"/>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color w:val="AEAAAA" w:themeColor="background2" w:themeShade="BF"/>
      <w:sz w:val="18"/>
      <w:szCs w:val="18"/>
      <w:lang w:eastAsia="en-US"/>
    </w:rPr>
  </w:style>
  <w:style w:type="paragraph" w:customStyle="1" w:styleId="Default">
    <w:name w:val="Default"/>
    <w:rsid w:val="00C633B2"/>
    <w:pPr>
      <w:autoSpaceDE w:val="0"/>
      <w:autoSpaceDN w:val="0"/>
      <w:adjustRightInd w:val="0"/>
    </w:pPr>
    <w:rPr>
      <w:rFonts w:ascii="Arial" w:eastAsia="Times New Roman" w:hAnsi="Arial" w:cs="Arial"/>
      <w:color w:val="000000"/>
      <w:sz w:val="24"/>
      <w:szCs w:val="24"/>
    </w:rPr>
  </w:style>
  <w:style w:type="paragraph" w:customStyle="1" w:styleId="TextCDB">
    <w:name w:val="Text_CDB"/>
    <w:basedOn w:val="Standard"/>
    <w:qFormat/>
    <w:rsid w:val="00AD0EC0"/>
    <w:pPr>
      <w:spacing w:after="120" w:line="264" w:lineRule="auto"/>
    </w:pPr>
    <w:rPr>
      <w:rFonts w:ascii="Arial" w:eastAsia="Times New Roman" w:hAnsi="Arial"/>
      <w:color w:val="auto"/>
      <w:lang w:val="en-US" w:eastAsia="de-DE"/>
    </w:rPr>
  </w:style>
  <w:style w:type="paragraph" w:customStyle="1" w:styleId="Aufzhlung1CDB">
    <w:name w:val="Aufzählung 1_CDB"/>
    <w:basedOn w:val="Standard"/>
    <w:rsid w:val="00AD0EC0"/>
    <w:pPr>
      <w:numPr>
        <w:numId w:val="36"/>
      </w:numPr>
      <w:spacing w:after="120" w:line="260" w:lineRule="atLeast"/>
    </w:pPr>
    <w:rPr>
      <w:rFonts w:ascii="Arial" w:eastAsia="Times New Roman" w:hAnsi="Arial"/>
      <w:color w:val="auto"/>
      <w:lang w:eastAsia="de-DE"/>
    </w:rPr>
  </w:style>
  <w:style w:type="character" w:styleId="Fett">
    <w:name w:val="Strong"/>
    <w:basedOn w:val="Absatz-Standardschriftart"/>
    <w:uiPriority w:val="22"/>
    <w:qFormat/>
    <w:rsid w:val="00C934A1"/>
    <w:rPr>
      <w:b/>
      <w:bCs/>
    </w:rPr>
  </w:style>
  <w:style w:type="paragraph" w:styleId="StandardWeb">
    <w:name w:val="Normal (Web)"/>
    <w:basedOn w:val="Standard"/>
    <w:uiPriority w:val="99"/>
    <w:unhideWhenUsed/>
    <w:rsid w:val="003B5D50"/>
    <w:pPr>
      <w:spacing w:before="100" w:beforeAutospacing="1" w:after="100" w:afterAutospacing="1" w:line="240" w:lineRule="auto"/>
    </w:pPr>
    <w:rPr>
      <w:rFonts w:ascii="Times New Roman" w:eastAsia="Times New Roman" w:hAnsi="Times New Roman"/>
      <w:color w:val="auto"/>
      <w:sz w:val="24"/>
      <w:szCs w:val="24"/>
      <w:lang w:val="en-US"/>
    </w:rPr>
  </w:style>
  <w:style w:type="table" w:styleId="TabellemithellemGitternetz">
    <w:name w:val="Grid Table Light"/>
    <w:basedOn w:val="NormaleTabelle"/>
    <w:uiPriority w:val="40"/>
    <w:rsid w:val="003B5D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6farbig">
    <w:name w:val="Grid Table 6 Colorful"/>
    <w:basedOn w:val="NormaleTabelle"/>
    <w:uiPriority w:val="51"/>
    <w:rsid w:val="003D153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681">
      <w:bodyDiv w:val="1"/>
      <w:marLeft w:val="0"/>
      <w:marRight w:val="0"/>
      <w:marTop w:val="0"/>
      <w:marBottom w:val="0"/>
      <w:divBdr>
        <w:top w:val="none" w:sz="0" w:space="0" w:color="auto"/>
        <w:left w:val="none" w:sz="0" w:space="0" w:color="auto"/>
        <w:bottom w:val="none" w:sz="0" w:space="0" w:color="auto"/>
        <w:right w:val="none" w:sz="0" w:space="0" w:color="auto"/>
      </w:divBdr>
      <w:divsChild>
        <w:div w:id="967737198">
          <w:marLeft w:val="0"/>
          <w:marRight w:val="0"/>
          <w:marTop w:val="0"/>
          <w:marBottom w:val="0"/>
          <w:divBdr>
            <w:top w:val="none" w:sz="0" w:space="0" w:color="auto"/>
            <w:left w:val="none" w:sz="0" w:space="0" w:color="auto"/>
            <w:bottom w:val="none" w:sz="0" w:space="0" w:color="auto"/>
            <w:right w:val="none" w:sz="0" w:space="0" w:color="auto"/>
          </w:divBdr>
        </w:div>
        <w:div w:id="1416974446">
          <w:marLeft w:val="0"/>
          <w:marRight w:val="0"/>
          <w:marTop w:val="0"/>
          <w:marBottom w:val="0"/>
          <w:divBdr>
            <w:top w:val="none" w:sz="0" w:space="0" w:color="auto"/>
            <w:left w:val="none" w:sz="0" w:space="0" w:color="auto"/>
            <w:bottom w:val="none" w:sz="0" w:space="0" w:color="auto"/>
            <w:right w:val="none" w:sz="0" w:space="0" w:color="auto"/>
          </w:divBdr>
        </w:div>
        <w:div w:id="677579689">
          <w:marLeft w:val="0"/>
          <w:marRight w:val="0"/>
          <w:marTop w:val="0"/>
          <w:marBottom w:val="0"/>
          <w:divBdr>
            <w:top w:val="none" w:sz="0" w:space="0" w:color="auto"/>
            <w:left w:val="none" w:sz="0" w:space="0" w:color="auto"/>
            <w:bottom w:val="none" w:sz="0" w:space="0" w:color="auto"/>
            <w:right w:val="none" w:sz="0" w:space="0" w:color="auto"/>
          </w:divBdr>
        </w:div>
        <w:div w:id="1577864175">
          <w:marLeft w:val="0"/>
          <w:marRight w:val="0"/>
          <w:marTop w:val="0"/>
          <w:marBottom w:val="0"/>
          <w:divBdr>
            <w:top w:val="none" w:sz="0" w:space="0" w:color="auto"/>
            <w:left w:val="none" w:sz="0" w:space="0" w:color="auto"/>
            <w:bottom w:val="none" w:sz="0" w:space="0" w:color="auto"/>
            <w:right w:val="none" w:sz="0" w:space="0" w:color="auto"/>
          </w:divBdr>
        </w:div>
        <w:div w:id="589585099">
          <w:marLeft w:val="0"/>
          <w:marRight w:val="0"/>
          <w:marTop w:val="0"/>
          <w:marBottom w:val="0"/>
          <w:divBdr>
            <w:top w:val="none" w:sz="0" w:space="0" w:color="auto"/>
            <w:left w:val="none" w:sz="0" w:space="0" w:color="auto"/>
            <w:bottom w:val="none" w:sz="0" w:space="0" w:color="auto"/>
            <w:right w:val="none" w:sz="0" w:space="0" w:color="auto"/>
          </w:divBdr>
        </w:div>
        <w:div w:id="1180697965">
          <w:marLeft w:val="0"/>
          <w:marRight w:val="0"/>
          <w:marTop w:val="0"/>
          <w:marBottom w:val="0"/>
          <w:divBdr>
            <w:top w:val="none" w:sz="0" w:space="0" w:color="auto"/>
            <w:left w:val="none" w:sz="0" w:space="0" w:color="auto"/>
            <w:bottom w:val="none" w:sz="0" w:space="0" w:color="auto"/>
            <w:right w:val="none" w:sz="0" w:space="0" w:color="auto"/>
          </w:divBdr>
        </w:div>
        <w:div w:id="799495753">
          <w:marLeft w:val="0"/>
          <w:marRight w:val="0"/>
          <w:marTop w:val="0"/>
          <w:marBottom w:val="0"/>
          <w:divBdr>
            <w:top w:val="none" w:sz="0" w:space="0" w:color="auto"/>
            <w:left w:val="none" w:sz="0" w:space="0" w:color="auto"/>
            <w:bottom w:val="none" w:sz="0" w:space="0" w:color="auto"/>
            <w:right w:val="none" w:sz="0" w:space="0" w:color="auto"/>
          </w:divBdr>
        </w:div>
        <w:div w:id="1323123948">
          <w:marLeft w:val="0"/>
          <w:marRight w:val="0"/>
          <w:marTop w:val="0"/>
          <w:marBottom w:val="0"/>
          <w:divBdr>
            <w:top w:val="none" w:sz="0" w:space="0" w:color="auto"/>
            <w:left w:val="none" w:sz="0" w:space="0" w:color="auto"/>
            <w:bottom w:val="none" w:sz="0" w:space="0" w:color="auto"/>
            <w:right w:val="none" w:sz="0" w:space="0" w:color="auto"/>
          </w:divBdr>
        </w:div>
        <w:div w:id="496112198">
          <w:marLeft w:val="0"/>
          <w:marRight w:val="0"/>
          <w:marTop w:val="0"/>
          <w:marBottom w:val="0"/>
          <w:divBdr>
            <w:top w:val="none" w:sz="0" w:space="0" w:color="auto"/>
            <w:left w:val="none" w:sz="0" w:space="0" w:color="auto"/>
            <w:bottom w:val="none" w:sz="0" w:space="0" w:color="auto"/>
            <w:right w:val="none" w:sz="0" w:space="0" w:color="auto"/>
          </w:divBdr>
        </w:div>
        <w:div w:id="350960730">
          <w:marLeft w:val="0"/>
          <w:marRight w:val="0"/>
          <w:marTop w:val="0"/>
          <w:marBottom w:val="0"/>
          <w:divBdr>
            <w:top w:val="none" w:sz="0" w:space="0" w:color="auto"/>
            <w:left w:val="none" w:sz="0" w:space="0" w:color="auto"/>
            <w:bottom w:val="none" w:sz="0" w:space="0" w:color="auto"/>
            <w:right w:val="none" w:sz="0" w:space="0" w:color="auto"/>
          </w:divBdr>
        </w:div>
        <w:div w:id="1793790664">
          <w:marLeft w:val="0"/>
          <w:marRight w:val="0"/>
          <w:marTop w:val="0"/>
          <w:marBottom w:val="0"/>
          <w:divBdr>
            <w:top w:val="none" w:sz="0" w:space="0" w:color="auto"/>
            <w:left w:val="none" w:sz="0" w:space="0" w:color="auto"/>
            <w:bottom w:val="none" w:sz="0" w:space="0" w:color="auto"/>
            <w:right w:val="none" w:sz="0" w:space="0" w:color="auto"/>
          </w:divBdr>
        </w:div>
      </w:divsChild>
    </w:div>
    <w:div w:id="95756296">
      <w:bodyDiv w:val="1"/>
      <w:marLeft w:val="0"/>
      <w:marRight w:val="0"/>
      <w:marTop w:val="0"/>
      <w:marBottom w:val="0"/>
      <w:divBdr>
        <w:top w:val="none" w:sz="0" w:space="0" w:color="auto"/>
        <w:left w:val="none" w:sz="0" w:space="0" w:color="auto"/>
        <w:bottom w:val="none" w:sz="0" w:space="0" w:color="auto"/>
        <w:right w:val="none" w:sz="0" w:space="0" w:color="auto"/>
      </w:divBdr>
      <w:divsChild>
        <w:div w:id="1639649128">
          <w:marLeft w:val="0"/>
          <w:marRight w:val="0"/>
          <w:marTop w:val="0"/>
          <w:marBottom w:val="0"/>
          <w:divBdr>
            <w:top w:val="none" w:sz="0" w:space="0" w:color="auto"/>
            <w:left w:val="none" w:sz="0" w:space="0" w:color="auto"/>
            <w:bottom w:val="none" w:sz="0" w:space="0" w:color="auto"/>
            <w:right w:val="none" w:sz="0" w:space="0" w:color="auto"/>
          </w:divBdr>
        </w:div>
        <w:div w:id="360591276">
          <w:marLeft w:val="0"/>
          <w:marRight w:val="0"/>
          <w:marTop w:val="0"/>
          <w:marBottom w:val="0"/>
          <w:divBdr>
            <w:top w:val="none" w:sz="0" w:space="0" w:color="auto"/>
            <w:left w:val="none" w:sz="0" w:space="0" w:color="auto"/>
            <w:bottom w:val="none" w:sz="0" w:space="0" w:color="auto"/>
            <w:right w:val="none" w:sz="0" w:space="0" w:color="auto"/>
          </w:divBdr>
        </w:div>
        <w:div w:id="1996032505">
          <w:marLeft w:val="0"/>
          <w:marRight w:val="0"/>
          <w:marTop w:val="0"/>
          <w:marBottom w:val="0"/>
          <w:divBdr>
            <w:top w:val="none" w:sz="0" w:space="0" w:color="auto"/>
            <w:left w:val="none" w:sz="0" w:space="0" w:color="auto"/>
            <w:bottom w:val="none" w:sz="0" w:space="0" w:color="auto"/>
            <w:right w:val="none" w:sz="0" w:space="0" w:color="auto"/>
          </w:divBdr>
        </w:div>
        <w:div w:id="534847433">
          <w:marLeft w:val="0"/>
          <w:marRight w:val="0"/>
          <w:marTop w:val="0"/>
          <w:marBottom w:val="0"/>
          <w:divBdr>
            <w:top w:val="none" w:sz="0" w:space="0" w:color="auto"/>
            <w:left w:val="none" w:sz="0" w:space="0" w:color="auto"/>
            <w:bottom w:val="none" w:sz="0" w:space="0" w:color="auto"/>
            <w:right w:val="none" w:sz="0" w:space="0" w:color="auto"/>
          </w:divBdr>
        </w:div>
      </w:divsChild>
    </w:div>
    <w:div w:id="286201920">
      <w:bodyDiv w:val="1"/>
      <w:marLeft w:val="0"/>
      <w:marRight w:val="0"/>
      <w:marTop w:val="0"/>
      <w:marBottom w:val="0"/>
      <w:divBdr>
        <w:top w:val="none" w:sz="0" w:space="0" w:color="auto"/>
        <w:left w:val="none" w:sz="0" w:space="0" w:color="auto"/>
        <w:bottom w:val="none" w:sz="0" w:space="0" w:color="auto"/>
        <w:right w:val="none" w:sz="0" w:space="0" w:color="auto"/>
      </w:divBdr>
      <w:divsChild>
        <w:div w:id="1882133482">
          <w:marLeft w:val="0"/>
          <w:marRight w:val="0"/>
          <w:marTop w:val="0"/>
          <w:marBottom w:val="0"/>
          <w:divBdr>
            <w:top w:val="none" w:sz="0" w:space="0" w:color="auto"/>
            <w:left w:val="none" w:sz="0" w:space="0" w:color="auto"/>
            <w:bottom w:val="none" w:sz="0" w:space="0" w:color="auto"/>
            <w:right w:val="none" w:sz="0" w:space="0" w:color="auto"/>
          </w:divBdr>
        </w:div>
        <w:div w:id="2042657419">
          <w:marLeft w:val="0"/>
          <w:marRight w:val="0"/>
          <w:marTop w:val="0"/>
          <w:marBottom w:val="0"/>
          <w:divBdr>
            <w:top w:val="none" w:sz="0" w:space="0" w:color="auto"/>
            <w:left w:val="none" w:sz="0" w:space="0" w:color="auto"/>
            <w:bottom w:val="none" w:sz="0" w:space="0" w:color="auto"/>
            <w:right w:val="none" w:sz="0" w:space="0" w:color="auto"/>
          </w:divBdr>
        </w:div>
        <w:div w:id="1217737322">
          <w:marLeft w:val="0"/>
          <w:marRight w:val="0"/>
          <w:marTop w:val="0"/>
          <w:marBottom w:val="0"/>
          <w:divBdr>
            <w:top w:val="none" w:sz="0" w:space="0" w:color="auto"/>
            <w:left w:val="none" w:sz="0" w:space="0" w:color="auto"/>
            <w:bottom w:val="none" w:sz="0" w:space="0" w:color="auto"/>
            <w:right w:val="none" w:sz="0" w:space="0" w:color="auto"/>
          </w:divBdr>
        </w:div>
        <w:div w:id="580215790">
          <w:marLeft w:val="0"/>
          <w:marRight w:val="0"/>
          <w:marTop w:val="0"/>
          <w:marBottom w:val="0"/>
          <w:divBdr>
            <w:top w:val="none" w:sz="0" w:space="0" w:color="auto"/>
            <w:left w:val="none" w:sz="0" w:space="0" w:color="auto"/>
            <w:bottom w:val="none" w:sz="0" w:space="0" w:color="auto"/>
            <w:right w:val="none" w:sz="0" w:space="0" w:color="auto"/>
          </w:divBdr>
        </w:div>
        <w:div w:id="1306281017">
          <w:marLeft w:val="0"/>
          <w:marRight w:val="0"/>
          <w:marTop w:val="0"/>
          <w:marBottom w:val="0"/>
          <w:divBdr>
            <w:top w:val="none" w:sz="0" w:space="0" w:color="auto"/>
            <w:left w:val="none" w:sz="0" w:space="0" w:color="auto"/>
            <w:bottom w:val="none" w:sz="0" w:space="0" w:color="auto"/>
            <w:right w:val="none" w:sz="0" w:space="0" w:color="auto"/>
          </w:divBdr>
        </w:div>
        <w:div w:id="1384796352">
          <w:marLeft w:val="0"/>
          <w:marRight w:val="0"/>
          <w:marTop w:val="0"/>
          <w:marBottom w:val="0"/>
          <w:divBdr>
            <w:top w:val="none" w:sz="0" w:space="0" w:color="auto"/>
            <w:left w:val="none" w:sz="0" w:space="0" w:color="auto"/>
            <w:bottom w:val="none" w:sz="0" w:space="0" w:color="auto"/>
            <w:right w:val="none" w:sz="0" w:space="0" w:color="auto"/>
          </w:divBdr>
        </w:div>
        <w:div w:id="1961454957">
          <w:marLeft w:val="0"/>
          <w:marRight w:val="0"/>
          <w:marTop w:val="0"/>
          <w:marBottom w:val="0"/>
          <w:divBdr>
            <w:top w:val="none" w:sz="0" w:space="0" w:color="auto"/>
            <w:left w:val="none" w:sz="0" w:space="0" w:color="auto"/>
            <w:bottom w:val="none" w:sz="0" w:space="0" w:color="auto"/>
            <w:right w:val="none" w:sz="0" w:space="0" w:color="auto"/>
          </w:divBdr>
        </w:div>
        <w:div w:id="286398265">
          <w:marLeft w:val="0"/>
          <w:marRight w:val="0"/>
          <w:marTop w:val="0"/>
          <w:marBottom w:val="0"/>
          <w:divBdr>
            <w:top w:val="none" w:sz="0" w:space="0" w:color="auto"/>
            <w:left w:val="none" w:sz="0" w:space="0" w:color="auto"/>
            <w:bottom w:val="none" w:sz="0" w:space="0" w:color="auto"/>
            <w:right w:val="none" w:sz="0" w:space="0" w:color="auto"/>
          </w:divBdr>
        </w:div>
        <w:div w:id="2117558152">
          <w:marLeft w:val="0"/>
          <w:marRight w:val="0"/>
          <w:marTop w:val="0"/>
          <w:marBottom w:val="0"/>
          <w:divBdr>
            <w:top w:val="none" w:sz="0" w:space="0" w:color="auto"/>
            <w:left w:val="none" w:sz="0" w:space="0" w:color="auto"/>
            <w:bottom w:val="none" w:sz="0" w:space="0" w:color="auto"/>
            <w:right w:val="none" w:sz="0" w:space="0" w:color="auto"/>
          </w:divBdr>
        </w:div>
      </w:divsChild>
    </w:div>
    <w:div w:id="365957792">
      <w:bodyDiv w:val="1"/>
      <w:marLeft w:val="0"/>
      <w:marRight w:val="0"/>
      <w:marTop w:val="0"/>
      <w:marBottom w:val="0"/>
      <w:divBdr>
        <w:top w:val="none" w:sz="0" w:space="0" w:color="auto"/>
        <w:left w:val="none" w:sz="0" w:space="0" w:color="auto"/>
        <w:bottom w:val="none" w:sz="0" w:space="0" w:color="auto"/>
        <w:right w:val="none" w:sz="0" w:space="0" w:color="auto"/>
      </w:divBdr>
    </w:div>
    <w:div w:id="398944036">
      <w:bodyDiv w:val="1"/>
      <w:marLeft w:val="0"/>
      <w:marRight w:val="0"/>
      <w:marTop w:val="0"/>
      <w:marBottom w:val="0"/>
      <w:divBdr>
        <w:top w:val="none" w:sz="0" w:space="0" w:color="auto"/>
        <w:left w:val="none" w:sz="0" w:space="0" w:color="auto"/>
        <w:bottom w:val="none" w:sz="0" w:space="0" w:color="auto"/>
        <w:right w:val="none" w:sz="0" w:space="0" w:color="auto"/>
      </w:divBdr>
      <w:divsChild>
        <w:div w:id="1411270532">
          <w:marLeft w:val="0"/>
          <w:marRight w:val="0"/>
          <w:marTop w:val="0"/>
          <w:marBottom w:val="0"/>
          <w:divBdr>
            <w:top w:val="none" w:sz="0" w:space="0" w:color="auto"/>
            <w:left w:val="none" w:sz="0" w:space="0" w:color="auto"/>
            <w:bottom w:val="none" w:sz="0" w:space="0" w:color="auto"/>
            <w:right w:val="none" w:sz="0" w:space="0" w:color="auto"/>
          </w:divBdr>
        </w:div>
        <w:div w:id="846410876">
          <w:marLeft w:val="0"/>
          <w:marRight w:val="0"/>
          <w:marTop w:val="0"/>
          <w:marBottom w:val="0"/>
          <w:divBdr>
            <w:top w:val="none" w:sz="0" w:space="0" w:color="auto"/>
            <w:left w:val="none" w:sz="0" w:space="0" w:color="auto"/>
            <w:bottom w:val="none" w:sz="0" w:space="0" w:color="auto"/>
            <w:right w:val="none" w:sz="0" w:space="0" w:color="auto"/>
          </w:divBdr>
        </w:div>
        <w:div w:id="325019679">
          <w:marLeft w:val="0"/>
          <w:marRight w:val="0"/>
          <w:marTop w:val="0"/>
          <w:marBottom w:val="0"/>
          <w:divBdr>
            <w:top w:val="none" w:sz="0" w:space="0" w:color="auto"/>
            <w:left w:val="none" w:sz="0" w:space="0" w:color="auto"/>
            <w:bottom w:val="none" w:sz="0" w:space="0" w:color="auto"/>
            <w:right w:val="none" w:sz="0" w:space="0" w:color="auto"/>
          </w:divBdr>
        </w:div>
      </w:divsChild>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707485329">
      <w:bodyDiv w:val="1"/>
      <w:marLeft w:val="0"/>
      <w:marRight w:val="0"/>
      <w:marTop w:val="0"/>
      <w:marBottom w:val="0"/>
      <w:divBdr>
        <w:top w:val="none" w:sz="0" w:space="0" w:color="auto"/>
        <w:left w:val="none" w:sz="0" w:space="0" w:color="auto"/>
        <w:bottom w:val="none" w:sz="0" w:space="0" w:color="auto"/>
        <w:right w:val="none" w:sz="0" w:space="0" w:color="auto"/>
      </w:divBdr>
      <w:divsChild>
        <w:div w:id="294222010">
          <w:marLeft w:val="0"/>
          <w:marRight w:val="0"/>
          <w:marTop w:val="0"/>
          <w:marBottom w:val="0"/>
          <w:divBdr>
            <w:top w:val="none" w:sz="0" w:space="0" w:color="auto"/>
            <w:left w:val="none" w:sz="0" w:space="0" w:color="auto"/>
            <w:bottom w:val="none" w:sz="0" w:space="0" w:color="auto"/>
            <w:right w:val="none" w:sz="0" w:space="0" w:color="auto"/>
          </w:divBdr>
        </w:div>
        <w:div w:id="829637771">
          <w:marLeft w:val="0"/>
          <w:marRight w:val="0"/>
          <w:marTop w:val="0"/>
          <w:marBottom w:val="0"/>
          <w:divBdr>
            <w:top w:val="none" w:sz="0" w:space="0" w:color="auto"/>
            <w:left w:val="none" w:sz="0" w:space="0" w:color="auto"/>
            <w:bottom w:val="none" w:sz="0" w:space="0" w:color="auto"/>
            <w:right w:val="none" w:sz="0" w:space="0" w:color="auto"/>
          </w:divBdr>
        </w:div>
        <w:div w:id="893002853">
          <w:marLeft w:val="0"/>
          <w:marRight w:val="0"/>
          <w:marTop w:val="0"/>
          <w:marBottom w:val="0"/>
          <w:divBdr>
            <w:top w:val="none" w:sz="0" w:space="0" w:color="auto"/>
            <w:left w:val="none" w:sz="0" w:space="0" w:color="auto"/>
            <w:bottom w:val="none" w:sz="0" w:space="0" w:color="auto"/>
            <w:right w:val="none" w:sz="0" w:space="0" w:color="auto"/>
          </w:divBdr>
        </w:div>
        <w:div w:id="944075156">
          <w:marLeft w:val="0"/>
          <w:marRight w:val="0"/>
          <w:marTop w:val="0"/>
          <w:marBottom w:val="0"/>
          <w:divBdr>
            <w:top w:val="none" w:sz="0" w:space="0" w:color="auto"/>
            <w:left w:val="none" w:sz="0" w:space="0" w:color="auto"/>
            <w:bottom w:val="none" w:sz="0" w:space="0" w:color="auto"/>
            <w:right w:val="none" w:sz="0" w:space="0" w:color="auto"/>
          </w:divBdr>
        </w:div>
        <w:div w:id="1715080875">
          <w:marLeft w:val="0"/>
          <w:marRight w:val="0"/>
          <w:marTop w:val="0"/>
          <w:marBottom w:val="0"/>
          <w:divBdr>
            <w:top w:val="none" w:sz="0" w:space="0" w:color="auto"/>
            <w:left w:val="none" w:sz="0" w:space="0" w:color="auto"/>
            <w:bottom w:val="none" w:sz="0" w:space="0" w:color="auto"/>
            <w:right w:val="none" w:sz="0" w:space="0" w:color="auto"/>
          </w:divBdr>
        </w:div>
        <w:div w:id="1019434805">
          <w:marLeft w:val="0"/>
          <w:marRight w:val="0"/>
          <w:marTop w:val="0"/>
          <w:marBottom w:val="0"/>
          <w:divBdr>
            <w:top w:val="none" w:sz="0" w:space="0" w:color="auto"/>
            <w:left w:val="none" w:sz="0" w:space="0" w:color="auto"/>
            <w:bottom w:val="none" w:sz="0" w:space="0" w:color="auto"/>
            <w:right w:val="none" w:sz="0" w:space="0" w:color="auto"/>
          </w:divBdr>
        </w:div>
      </w:divsChild>
    </w:div>
    <w:div w:id="1050111605">
      <w:bodyDiv w:val="1"/>
      <w:marLeft w:val="0"/>
      <w:marRight w:val="0"/>
      <w:marTop w:val="0"/>
      <w:marBottom w:val="0"/>
      <w:divBdr>
        <w:top w:val="none" w:sz="0" w:space="0" w:color="auto"/>
        <w:left w:val="none" w:sz="0" w:space="0" w:color="auto"/>
        <w:bottom w:val="none" w:sz="0" w:space="0" w:color="auto"/>
        <w:right w:val="none" w:sz="0" w:space="0" w:color="auto"/>
      </w:divBdr>
    </w:div>
    <w:div w:id="1056784906">
      <w:bodyDiv w:val="1"/>
      <w:marLeft w:val="0"/>
      <w:marRight w:val="0"/>
      <w:marTop w:val="0"/>
      <w:marBottom w:val="0"/>
      <w:divBdr>
        <w:top w:val="none" w:sz="0" w:space="0" w:color="auto"/>
        <w:left w:val="none" w:sz="0" w:space="0" w:color="auto"/>
        <w:bottom w:val="none" w:sz="0" w:space="0" w:color="auto"/>
        <w:right w:val="none" w:sz="0" w:space="0" w:color="auto"/>
      </w:divBdr>
      <w:divsChild>
        <w:div w:id="568081780">
          <w:marLeft w:val="0"/>
          <w:marRight w:val="0"/>
          <w:marTop w:val="0"/>
          <w:marBottom w:val="0"/>
          <w:divBdr>
            <w:top w:val="none" w:sz="0" w:space="0" w:color="auto"/>
            <w:left w:val="none" w:sz="0" w:space="0" w:color="auto"/>
            <w:bottom w:val="none" w:sz="0" w:space="0" w:color="auto"/>
            <w:right w:val="none" w:sz="0" w:space="0" w:color="auto"/>
          </w:divBdr>
        </w:div>
        <w:div w:id="337004878">
          <w:marLeft w:val="0"/>
          <w:marRight w:val="0"/>
          <w:marTop w:val="0"/>
          <w:marBottom w:val="0"/>
          <w:divBdr>
            <w:top w:val="none" w:sz="0" w:space="0" w:color="auto"/>
            <w:left w:val="none" w:sz="0" w:space="0" w:color="auto"/>
            <w:bottom w:val="none" w:sz="0" w:space="0" w:color="auto"/>
            <w:right w:val="none" w:sz="0" w:space="0" w:color="auto"/>
          </w:divBdr>
        </w:div>
        <w:div w:id="1663701344">
          <w:marLeft w:val="0"/>
          <w:marRight w:val="0"/>
          <w:marTop w:val="0"/>
          <w:marBottom w:val="0"/>
          <w:divBdr>
            <w:top w:val="none" w:sz="0" w:space="0" w:color="auto"/>
            <w:left w:val="none" w:sz="0" w:space="0" w:color="auto"/>
            <w:bottom w:val="none" w:sz="0" w:space="0" w:color="auto"/>
            <w:right w:val="none" w:sz="0" w:space="0" w:color="auto"/>
          </w:divBdr>
        </w:div>
        <w:div w:id="341051220">
          <w:marLeft w:val="0"/>
          <w:marRight w:val="0"/>
          <w:marTop w:val="0"/>
          <w:marBottom w:val="0"/>
          <w:divBdr>
            <w:top w:val="none" w:sz="0" w:space="0" w:color="auto"/>
            <w:left w:val="none" w:sz="0" w:space="0" w:color="auto"/>
            <w:bottom w:val="none" w:sz="0" w:space="0" w:color="auto"/>
            <w:right w:val="none" w:sz="0" w:space="0" w:color="auto"/>
          </w:divBdr>
        </w:div>
        <w:div w:id="660041717">
          <w:marLeft w:val="0"/>
          <w:marRight w:val="0"/>
          <w:marTop w:val="0"/>
          <w:marBottom w:val="0"/>
          <w:divBdr>
            <w:top w:val="none" w:sz="0" w:space="0" w:color="auto"/>
            <w:left w:val="none" w:sz="0" w:space="0" w:color="auto"/>
            <w:bottom w:val="none" w:sz="0" w:space="0" w:color="auto"/>
            <w:right w:val="none" w:sz="0" w:space="0" w:color="auto"/>
          </w:divBdr>
        </w:div>
        <w:div w:id="1083799635">
          <w:marLeft w:val="0"/>
          <w:marRight w:val="0"/>
          <w:marTop w:val="0"/>
          <w:marBottom w:val="0"/>
          <w:divBdr>
            <w:top w:val="none" w:sz="0" w:space="0" w:color="auto"/>
            <w:left w:val="none" w:sz="0" w:space="0" w:color="auto"/>
            <w:bottom w:val="none" w:sz="0" w:space="0" w:color="auto"/>
            <w:right w:val="none" w:sz="0" w:space="0" w:color="auto"/>
          </w:divBdr>
        </w:div>
      </w:divsChild>
    </w:div>
    <w:div w:id="1076897721">
      <w:bodyDiv w:val="1"/>
      <w:marLeft w:val="0"/>
      <w:marRight w:val="0"/>
      <w:marTop w:val="0"/>
      <w:marBottom w:val="0"/>
      <w:divBdr>
        <w:top w:val="none" w:sz="0" w:space="0" w:color="auto"/>
        <w:left w:val="none" w:sz="0" w:space="0" w:color="auto"/>
        <w:bottom w:val="none" w:sz="0" w:space="0" w:color="auto"/>
        <w:right w:val="none" w:sz="0" w:space="0" w:color="auto"/>
      </w:divBdr>
      <w:divsChild>
        <w:div w:id="1996840887">
          <w:marLeft w:val="0"/>
          <w:marRight w:val="0"/>
          <w:marTop w:val="0"/>
          <w:marBottom w:val="0"/>
          <w:divBdr>
            <w:top w:val="none" w:sz="0" w:space="0" w:color="auto"/>
            <w:left w:val="none" w:sz="0" w:space="0" w:color="auto"/>
            <w:bottom w:val="none" w:sz="0" w:space="0" w:color="auto"/>
            <w:right w:val="none" w:sz="0" w:space="0" w:color="auto"/>
          </w:divBdr>
        </w:div>
        <w:div w:id="390660688">
          <w:marLeft w:val="0"/>
          <w:marRight w:val="0"/>
          <w:marTop w:val="0"/>
          <w:marBottom w:val="0"/>
          <w:divBdr>
            <w:top w:val="none" w:sz="0" w:space="0" w:color="auto"/>
            <w:left w:val="none" w:sz="0" w:space="0" w:color="auto"/>
            <w:bottom w:val="none" w:sz="0" w:space="0" w:color="auto"/>
            <w:right w:val="none" w:sz="0" w:space="0" w:color="auto"/>
          </w:divBdr>
        </w:div>
        <w:div w:id="1049450818">
          <w:marLeft w:val="0"/>
          <w:marRight w:val="0"/>
          <w:marTop w:val="0"/>
          <w:marBottom w:val="0"/>
          <w:divBdr>
            <w:top w:val="none" w:sz="0" w:space="0" w:color="auto"/>
            <w:left w:val="none" w:sz="0" w:space="0" w:color="auto"/>
            <w:bottom w:val="none" w:sz="0" w:space="0" w:color="auto"/>
            <w:right w:val="none" w:sz="0" w:space="0" w:color="auto"/>
          </w:divBdr>
        </w:div>
        <w:div w:id="1804351626">
          <w:marLeft w:val="0"/>
          <w:marRight w:val="0"/>
          <w:marTop w:val="0"/>
          <w:marBottom w:val="0"/>
          <w:divBdr>
            <w:top w:val="none" w:sz="0" w:space="0" w:color="auto"/>
            <w:left w:val="none" w:sz="0" w:space="0" w:color="auto"/>
            <w:bottom w:val="none" w:sz="0" w:space="0" w:color="auto"/>
            <w:right w:val="none" w:sz="0" w:space="0" w:color="auto"/>
          </w:divBdr>
        </w:div>
        <w:div w:id="542140386">
          <w:marLeft w:val="0"/>
          <w:marRight w:val="0"/>
          <w:marTop w:val="0"/>
          <w:marBottom w:val="0"/>
          <w:divBdr>
            <w:top w:val="none" w:sz="0" w:space="0" w:color="auto"/>
            <w:left w:val="none" w:sz="0" w:space="0" w:color="auto"/>
            <w:bottom w:val="none" w:sz="0" w:space="0" w:color="auto"/>
            <w:right w:val="none" w:sz="0" w:space="0" w:color="auto"/>
          </w:divBdr>
        </w:div>
        <w:div w:id="2073189007">
          <w:marLeft w:val="0"/>
          <w:marRight w:val="0"/>
          <w:marTop w:val="0"/>
          <w:marBottom w:val="0"/>
          <w:divBdr>
            <w:top w:val="none" w:sz="0" w:space="0" w:color="auto"/>
            <w:left w:val="none" w:sz="0" w:space="0" w:color="auto"/>
            <w:bottom w:val="none" w:sz="0" w:space="0" w:color="auto"/>
            <w:right w:val="none" w:sz="0" w:space="0" w:color="auto"/>
          </w:divBdr>
        </w:div>
      </w:divsChild>
    </w:div>
    <w:div w:id="1246454613">
      <w:bodyDiv w:val="1"/>
      <w:marLeft w:val="0"/>
      <w:marRight w:val="0"/>
      <w:marTop w:val="0"/>
      <w:marBottom w:val="0"/>
      <w:divBdr>
        <w:top w:val="none" w:sz="0" w:space="0" w:color="auto"/>
        <w:left w:val="none" w:sz="0" w:space="0" w:color="auto"/>
        <w:bottom w:val="none" w:sz="0" w:space="0" w:color="auto"/>
        <w:right w:val="none" w:sz="0" w:space="0" w:color="auto"/>
      </w:divBdr>
      <w:divsChild>
        <w:div w:id="69617331">
          <w:marLeft w:val="0"/>
          <w:marRight w:val="0"/>
          <w:marTop w:val="0"/>
          <w:marBottom w:val="0"/>
          <w:divBdr>
            <w:top w:val="none" w:sz="0" w:space="0" w:color="auto"/>
            <w:left w:val="none" w:sz="0" w:space="0" w:color="auto"/>
            <w:bottom w:val="none" w:sz="0" w:space="0" w:color="auto"/>
            <w:right w:val="none" w:sz="0" w:space="0" w:color="auto"/>
          </w:divBdr>
        </w:div>
        <w:div w:id="1628312734">
          <w:marLeft w:val="0"/>
          <w:marRight w:val="0"/>
          <w:marTop w:val="0"/>
          <w:marBottom w:val="0"/>
          <w:divBdr>
            <w:top w:val="none" w:sz="0" w:space="0" w:color="auto"/>
            <w:left w:val="none" w:sz="0" w:space="0" w:color="auto"/>
            <w:bottom w:val="none" w:sz="0" w:space="0" w:color="auto"/>
            <w:right w:val="none" w:sz="0" w:space="0" w:color="auto"/>
          </w:divBdr>
        </w:div>
        <w:div w:id="111369708">
          <w:marLeft w:val="0"/>
          <w:marRight w:val="0"/>
          <w:marTop w:val="0"/>
          <w:marBottom w:val="0"/>
          <w:divBdr>
            <w:top w:val="none" w:sz="0" w:space="0" w:color="auto"/>
            <w:left w:val="none" w:sz="0" w:space="0" w:color="auto"/>
            <w:bottom w:val="none" w:sz="0" w:space="0" w:color="auto"/>
            <w:right w:val="none" w:sz="0" w:space="0" w:color="auto"/>
          </w:divBdr>
        </w:div>
        <w:div w:id="1495996073">
          <w:marLeft w:val="0"/>
          <w:marRight w:val="0"/>
          <w:marTop w:val="0"/>
          <w:marBottom w:val="0"/>
          <w:divBdr>
            <w:top w:val="none" w:sz="0" w:space="0" w:color="auto"/>
            <w:left w:val="none" w:sz="0" w:space="0" w:color="auto"/>
            <w:bottom w:val="none" w:sz="0" w:space="0" w:color="auto"/>
            <w:right w:val="none" w:sz="0" w:space="0" w:color="auto"/>
          </w:divBdr>
        </w:div>
        <w:div w:id="1607612925">
          <w:marLeft w:val="0"/>
          <w:marRight w:val="0"/>
          <w:marTop w:val="0"/>
          <w:marBottom w:val="0"/>
          <w:divBdr>
            <w:top w:val="none" w:sz="0" w:space="0" w:color="auto"/>
            <w:left w:val="none" w:sz="0" w:space="0" w:color="auto"/>
            <w:bottom w:val="none" w:sz="0" w:space="0" w:color="auto"/>
            <w:right w:val="none" w:sz="0" w:space="0" w:color="auto"/>
          </w:divBdr>
        </w:div>
      </w:divsChild>
    </w:div>
    <w:div w:id="1283615267">
      <w:bodyDiv w:val="1"/>
      <w:marLeft w:val="0"/>
      <w:marRight w:val="0"/>
      <w:marTop w:val="0"/>
      <w:marBottom w:val="0"/>
      <w:divBdr>
        <w:top w:val="none" w:sz="0" w:space="0" w:color="auto"/>
        <w:left w:val="none" w:sz="0" w:space="0" w:color="auto"/>
        <w:bottom w:val="none" w:sz="0" w:space="0" w:color="auto"/>
        <w:right w:val="none" w:sz="0" w:space="0" w:color="auto"/>
      </w:divBdr>
      <w:divsChild>
        <w:div w:id="951396300">
          <w:marLeft w:val="0"/>
          <w:marRight w:val="0"/>
          <w:marTop w:val="0"/>
          <w:marBottom w:val="0"/>
          <w:divBdr>
            <w:top w:val="none" w:sz="0" w:space="0" w:color="auto"/>
            <w:left w:val="none" w:sz="0" w:space="0" w:color="auto"/>
            <w:bottom w:val="none" w:sz="0" w:space="0" w:color="auto"/>
            <w:right w:val="none" w:sz="0" w:space="0" w:color="auto"/>
          </w:divBdr>
        </w:div>
        <w:div w:id="1486050010">
          <w:marLeft w:val="0"/>
          <w:marRight w:val="0"/>
          <w:marTop w:val="0"/>
          <w:marBottom w:val="0"/>
          <w:divBdr>
            <w:top w:val="none" w:sz="0" w:space="0" w:color="auto"/>
            <w:left w:val="none" w:sz="0" w:space="0" w:color="auto"/>
            <w:bottom w:val="none" w:sz="0" w:space="0" w:color="auto"/>
            <w:right w:val="none" w:sz="0" w:space="0" w:color="auto"/>
          </w:divBdr>
        </w:div>
        <w:div w:id="671491562">
          <w:marLeft w:val="0"/>
          <w:marRight w:val="0"/>
          <w:marTop w:val="0"/>
          <w:marBottom w:val="0"/>
          <w:divBdr>
            <w:top w:val="none" w:sz="0" w:space="0" w:color="auto"/>
            <w:left w:val="none" w:sz="0" w:space="0" w:color="auto"/>
            <w:bottom w:val="none" w:sz="0" w:space="0" w:color="auto"/>
            <w:right w:val="none" w:sz="0" w:space="0" w:color="auto"/>
          </w:divBdr>
        </w:div>
        <w:div w:id="126435315">
          <w:marLeft w:val="0"/>
          <w:marRight w:val="0"/>
          <w:marTop w:val="0"/>
          <w:marBottom w:val="0"/>
          <w:divBdr>
            <w:top w:val="none" w:sz="0" w:space="0" w:color="auto"/>
            <w:left w:val="none" w:sz="0" w:space="0" w:color="auto"/>
            <w:bottom w:val="none" w:sz="0" w:space="0" w:color="auto"/>
            <w:right w:val="none" w:sz="0" w:space="0" w:color="auto"/>
          </w:divBdr>
        </w:div>
        <w:div w:id="1770537384">
          <w:marLeft w:val="0"/>
          <w:marRight w:val="0"/>
          <w:marTop w:val="0"/>
          <w:marBottom w:val="0"/>
          <w:divBdr>
            <w:top w:val="none" w:sz="0" w:space="0" w:color="auto"/>
            <w:left w:val="none" w:sz="0" w:space="0" w:color="auto"/>
            <w:bottom w:val="none" w:sz="0" w:space="0" w:color="auto"/>
            <w:right w:val="none" w:sz="0" w:space="0" w:color="auto"/>
          </w:divBdr>
        </w:div>
        <w:div w:id="1893805089">
          <w:marLeft w:val="0"/>
          <w:marRight w:val="0"/>
          <w:marTop w:val="0"/>
          <w:marBottom w:val="0"/>
          <w:divBdr>
            <w:top w:val="none" w:sz="0" w:space="0" w:color="auto"/>
            <w:left w:val="none" w:sz="0" w:space="0" w:color="auto"/>
            <w:bottom w:val="none" w:sz="0" w:space="0" w:color="auto"/>
            <w:right w:val="none" w:sz="0" w:space="0" w:color="auto"/>
          </w:divBdr>
        </w:div>
        <w:div w:id="2136295006">
          <w:marLeft w:val="0"/>
          <w:marRight w:val="0"/>
          <w:marTop w:val="0"/>
          <w:marBottom w:val="0"/>
          <w:divBdr>
            <w:top w:val="none" w:sz="0" w:space="0" w:color="auto"/>
            <w:left w:val="none" w:sz="0" w:space="0" w:color="auto"/>
            <w:bottom w:val="none" w:sz="0" w:space="0" w:color="auto"/>
            <w:right w:val="none" w:sz="0" w:space="0" w:color="auto"/>
          </w:divBdr>
        </w:div>
        <w:div w:id="727538313">
          <w:marLeft w:val="0"/>
          <w:marRight w:val="0"/>
          <w:marTop w:val="0"/>
          <w:marBottom w:val="0"/>
          <w:divBdr>
            <w:top w:val="none" w:sz="0" w:space="0" w:color="auto"/>
            <w:left w:val="none" w:sz="0" w:space="0" w:color="auto"/>
            <w:bottom w:val="none" w:sz="0" w:space="0" w:color="auto"/>
            <w:right w:val="none" w:sz="0" w:space="0" w:color="auto"/>
          </w:divBdr>
        </w:div>
        <w:div w:id="1533959653">
          <w:marLeft w:val="0"/>
          <w:marRight w:val="0"/>
          <w:marTop w:val="0"/>
          <w:marBottom w:val="0"/>
          <w:divBdr>
            <w:top w:val="none" w:sz="0" w:space="0" w:color="auto"/>
            <w:left w:val="none" w:sz="0" w:space="0" w:color="auto"/>
            <w:bottom w:val="none" w:sz="0" w:space="0" w:color="auto"/>
            <w:right w:val="none" w:sz="0" w:space="0" w:color="auto"/>
          </w:divBdr>
        </w:div>
        <w:div w:id="870453709">
          <w:marLeft w:val="0"/>
          <w:marRight w:val="0"/>
          <w:marTop w:val="0"/>
          <w:marBottom w:val="0"/>
          <w:divBdr>
            <w:top w:val="none" w:sz="0" w:space="0" w:color="auto"/>
            <w:left w:val="none" w:sz="0" w:space="0" w:color="auto"/>
            <w:bottom w:val="none" w:sz="0" w:space="0" w:color="auto"/>
            <w:right w:val="none" w:sz="0" w:space="0" w:color="auto"/>
          </w:divBdr>
        </w:div>
        <w:div w:id="1812090498">
          <w:marLeft w:val="0"/>
          <w:marRight w:val="0"/>
          <w:marTop w:val="0"/>
          <w:marBottom w:val="0"/>
          <w:divBdr>
            <w:top w:val="none" w:sz="0" w:space="0" w:color="auto"/>
            <w:left w:val="none" w:sz="0" w:space="0" w:color="auto"/>
            <w:bottom w:val="none" w:sz="0" w:space="0" w:color="auto"/>
            <w:right w:val="none" w:sz="0" w:space="0" w:color="auto"/>
          </w:divBdr>
        </w:div>
        <w:div w:id="2053191459">
          <w:marLeft w:val="0"/>
          <w:marRight w:val="0"/>
          <w:marTop w:val="0"/>
          <w:marBottom w:val="0"/>
          <w:divBdr>
            <w:top w:val="none" w:sz="0" w:space="0" w:color="auto"/>
            <w:left w:val="none" w:sz="0" w:space="0" w:color="auto"/>
            <w:bottom w:val="none" w:sz="0" w:space="0" w:color="auto"/>
            <w:right w:val="none" w:sz="0" w:space="0" w:color="auto"/>
          </w:divBdr>
        </w:div>
        <w:div w:id="1648776276">
          <w:marLeft w:val="0"/>
          <w:marRight w:val="0"/>
          <w:marTop w:val="0"/>
          <w:marBottom w:val="0"/>
          <w:divBdr>
            <w:top w:val="none" w:sz="0" w:space="0" w:color="auto"/>
            <w:left w:val="none" w:sz="0" w:space="0" w:color="auto"/>
            <w:bottom w:val="none" w:sz="0" w:space="0" w:color="auto"/>
            <w:right w:val="none" w:sz="0" w:space="0" w:color="auto"/>
          </w:divBdr>
        </w:div>
      </w:divsChild>
    </w:div>
    <w:div w:id="1400323772">
      <w:bodyDiv w:val="1"/>
      <w:marLeft w:val="0"/>
      <w:marRight w:val="0"/>
      <w:marTop w:val="0"/>
      <w:marBottom w:val="0"/>
      <w:divBdr>
        <w:top w:val="none" w:sz="0" w:space="0" w:color="auto"/>
        <w:left w:val="none" w:sz="0" w:space="0" w:color="auto"/>
        <w:bottom w:val="none" w:sz="0" w:space="0" w:color="auto"/>
        <w:right w:val="none" w:sz="0" w:space="0" w:color="auto"/>
      </w:divBdr>
      <w:divsChild>
        <w:div w:id="607930773">
          <w:marLeft w:val="0"/>
          <w:marRight w:val="0"/>
          <w:marTop w:val="0"/>
          <w:marBottom w:val="0"/>
          <w:divBdr>
            <w:top w:val="none" w:sz="0" w:space="0" w:color="auto"/>
            <w:left w:val="none" w:sz="0" w:space="0" w:color="auto"/>
            <w:bottom w:val="none" w:sz="0" w:space="0" w:color="auto"/>
            <w:right w:val="none" w:sz="0" w:space="0" w:color="auto"/>
          </w:divBdr>
        </w:div>
        <w:div w:id="2046786950">
          <w:marLeft w:val="0"/>
          <w:marRight w:val="0"/>
          <w:marTop w:val="0"/>
          <w:marBottom w:val="0"/>
          <w:divBdr>
            <w:top w:val="none" w:sz="0" w:space="0" w:color="auto"/>
            <w:left w:val="none" w:sz="0" w:space="0" w:color="auto"/>
            <w:bottom w:val="none" w:sz="0" w:space="0" w:color="auto"/>
            <w:right w:val="none" w:sz="0" w:space="0" w:color="auto"/>
          </w:divBdr>
        </w:div>
        <w:div w:id="584611200">
          <w:marLeft w:val="0"/>
          <w:marRight w:val="0"/>
          <w:marTop w:val="0"/>
          <w:marBottom w:val="0"/>
          <w:divBdr>
            <w:top w:val="none" w:sz="0" w:space="0" w:color="auto"/>
            <w:left w:val="none" w:sz="0" w:space="0" w:color="auto"/>
            <w:bottom w:val="none" w:sz="0" w:space="0" w:color="auto"/>
            <w:right w:val="none" w:sz="0" w:space="0" w:color="auto"/>
          </w:divBdr>
        </w:div>
      </w:divsChild>
    </w:div>
    <w:div w:id="1432899758">
      <w:bodyDiv w:val="1"/>
      <w:marLeft w:val="0"/>
      <w:marRight w:val="0"/>
      <w:marTop w:val="0"/>
      <w:marBottom w:val="0"/>
      <w:divBdr>
        <w:top w:val="none" w:sz="0" w:space="0" w:color="auto"/>
        <w:left w:val="none" w:sz="0" w:space="0" w:color="auto"/>
        <w:bottom w:val="none" w:sz="0" w:space="0" w:color="auto"/>
        <w:right w:val="none" w:sz="0" w:space="0" w:color="auto"/>
      </w:divBdr>
      <w:divsChild>
        <w:div w:id="1108550086">
          <w:marLeft w:val="0"/>
          <w:marRight w:val="0"/>
          <w:marTop w:val="0"/>
          <w:marBottom w:val="0"/>
          <w:divBdr>
            <w:top w:val="none" w:sz="0" w:space="0" w:color="auto"/>
            <w:left w:val="none" w:sz="0" w:space="0" w:color="auto"/>
            <w:bottom w:val="none" w:sz="0" w:space="0" w:color="auto"/>
            <w:right w:val="none" w:sz="0" w:space="0" w:color="auto"/>
          </w:divBdr>
        </w:div>
        <w:div w:id="739518939">
          <w:marLeft w:val="0"/>
          <w:marRight w:val="0"/>
          <w:marTop w:val="0"/>
          <w:marBottom w:val="0"/>
          <w:divBdr>
            <w:top w:val="none" w:sz="0" w:space="0" w:color="auto"/>
            <w:left w:val="none" w:sz="0" w:space="0" w:color="auto"/>
            <w:bottom w:val="none" w:sz="0" w:space="0" w:color="auto"/>
            <w:right w:val="none" w:sz="0" w:space="0" w:color="auto"/>
          </w:divBdr>
        </w:div>
      </w:divsChild>
    </w:div>
    <w:div w:id="1559970044">
      <w:bodyDiv w:val="1"/>
      <w:marLeft w:val="0"/>
      <w:marRight w:val="0"/>
      <w:marTop w:val="0"/>
      <w:marBottom w:val="0"/>
      <w:divBdr>
        <w:top w:val="none" w:sz="0" w:space="0" w:color="auto"/>
        <w:left w:val="none" w:sz="0" w:space="0" w:color="auto"/>
        <w:bottom w:val="none" w:sz="0" w:space="0" w:color="auto"/>
        <w:right w:val="none" w:sz="0" w:space="0" w:color="auto"/>
      </w:divBdr>
      <w:divsChild>
        <w:div w:id="1759866070">
          <w:marLeft w:val="0"/>
          <w:marRight w:val="0"/>
          <w:marTop w:val="0"/>
          <w:marBottom w:val="0"/>
          <w:divBdr>
            <w:top w:val="none" w:sz="0" w:space="0" w:color="auto"/>
            <w:left w:val="none" w:sz="0" w:space="0" w:color="auto"/>
            <w:bottom w:val="none" w:sz="0" w:space="0" w:color="auto"/>
            <w:right w:val="none" w:sz="0" w:space="0" w:color="auto"/>
          </w:divBdr>
        </w:div>
        <w:div w:id="1852602976">
          <w:marLeft w:val="0"/>
          <w:marRight w:val="0"/>
          <w:marTop w:val="0"/>
          <w:marBottom w:val="0"/>
          <w:divBdr>
            <w:top w:val="none" w:sz="0" w:space="0" w:color="auto"/>
            <w:left w:val="none" w:sz="0" w:space="0" w:color="auto"/>
            <w:bottom w:val="none" w:sz="0" w:space="0" w:color="auto"/>
            <w:right w:val="none" w:sz="0" w:space="0" w:color="auto"/>
          </w:divBdr>
        </w:div>
      </w:divsChild>
    </w:div>
    <w:div w:id="1561940476">
      <w:bodyDiv w:val="1"/>
      <w:marLeft w:val="0"/>
      <w:marRight w:val="0"/>
      <w:marTop w:val="0"/>
      <w:marBottom w:val="0"/>
      <w:divBdr>
        <w:top w:val="none" w:sz="0" w:space="0" w:color="auto"/>
        <w:left w:val="none" w:sz="0" w:space="0" w:color="auto"/>
        <w:bottom w:val="none" w:sz="0" w:space="0" w:color="auto"/>
        <w:right w:val="none" w:sz="0" w:space="0" w:color="auto"/>
      </w:divBdr>
      <w:divsChild>
        <w:div w:id="2016229126">
          <w:marLeft w:val="0"/>
          <w:marRight w:val="0"/>
          <w:marTop w:val="0"/>
          <w:marBottom w:val="0"/>
          <w:divBdr>
            <w:top w:val="none" w:sz="0" w:space="0" w:color="auto"/>
            <w:left w:val="none" w:sz="0" w:space="0" w:color="auto"/>
            <w:bottom w:val="none" w:sz="0" w:space="0" w:color="auto"/>
            <w:right w:val="none" w:sz="0" w:space="0" w:color="auto"/>
          </w:divBdr>
        </w:div>
        <w:div w:id="2028631013">
          <w:marLeft w:val="0"/>
          <w:marRight w:val="0"/>
          <w:marTop w:val="0"/>
          <w:marBottom w:val="0"/>
          <w:divBdr>
            <w:top w:val="none" w:sz="0" w:space="0" w:color="auto"/>
            <w:left w:val="none" w:sz="0" w:space="0" w:color="auto"/>
            <w:bottom w:val="none" w:sz="0" w:space="0" w:color="auto"/>
            <w:right w:val="none" w:sz="0" w:space="0" w:color="auto"/>
          </w:divBdr>
        </w:div>
        <w:div w:id="1072503369">
          <w:marLeft w:val="0"/>
          <w:marRight w:val="0"/>
          <w:marTop w:val="0"/>
          <w:marBottom w:val="0"/>
          <w:divBdr>
            <w:top w:val="none" w:sz="0" w:space="0" w:color="auto"/>
            <w:left w:val="none" w:sz="0" w:space="0" w:color="auto"/>
            <w:bottom w:val="none" w:sz="0" w:space="0" w:color="auto"/>
            <w:right w:val="none" w:sz="0" w:space="0" w:color="auto"/>
          </w:divBdr>
        </w:div>
        <w:div w:id="1604997791">
          <w:marLeft w:val="0"/>
          <w:marRight w:val="0"/>
          <w:marTop w:val="0"/>
          <w:marBottom w:val="0"/>
          <w:divBdr>
            <w:top w:val="none" w:sz="0" w:space="0" w:color="auto"/>
            <w:left w:val="none" w:sz="0" w:space="0" w:color="auto"/>
            <w:bottom w:val="none" w:sz="0" w:space="0" w:color="auto"/>
            <w:right w:val="none" w:sz="0" w:space="0" w:color="auto"/>
          </w:divBdr>
        </w:div>
        <w:div w:id="1153908146">
          <w:marLeft w:val="0"/>
          <w:marRight w:val="0"/>
          <w:marTop w:val="0"/>
          <w:marBottom w:val="0"/>
          <w:divBdr>
            <w:top w:val="none" w:sz="0" w:space="0" w:color="auto"/>
            <w:left w:val="none" w:sz="0" w:space="0" w:color="auto"/>
            <w:bottom w:val="none" w:sz="0" w:space="0" w:color="auto"/>
            <w:right w:val="none" w:sz="0" w:space="0" w:color="auto"/>
          </w:divBdr>
        </w:div>
      </w:divsChild>
    </w:div>
    <w:div w:id="1754281136">
      <w:bodyDiv w:val="1"/>
      <w:marLeft w:val="0"/>
      <w:marRight w:val="0"/>
      <w:marTop w:val="0"/>
      <w:marBottom w:val="0"/>
      <w:divBdr>
        <w:top w:val="none" w:sz="0" w:space="0" w:color="auto"/>
        <w:left w:val="none" w:sz="0" w:space="0" w:color="auto"/>
        <w:bottom w:val="none" w:sz="0" w:space="0" w:color="auto"/>
        <w:right w:val="none" w:sz="0" w:space="0" w:color="auto"/>
      </w:divBdr>
      <w:divsChild>
        <w:div w:id="2100173843">
          <w:marLeft w:val="0"/>
          <w:marRight w:val="0"/>
          <w:marTop w:val="0"/>
          <w:marBottom w:val="0"/>
          <w:divBdr>
            <w:top w:val="none" w:sz="0" w:space="0" w:color="auto"/>
            <w:left w:val="none" w:sz="0" w:space="0" w:color="auto"/>
            <w:bottom w:val="none" w:sz="0" w:space="0" w:color="auto"/>
            <w:right w:val="none" w:sz="0" w:space="0" w:color="auto"/>
          </w:divBdr>
        </w:div>
        <w:div w:id="256791542">
          <w:marLeft w:val="0"/>
          <w:marRight w:val="0"/>
          <w:marTop w:val="0"/>
          <w:marBottom w:val="0"/>
          <w:divBdr>
            <w:top w:val="none" w:sz="0" w:space="0" w:color="auto"/>
            <w:left w:val="none" w:sz="0" w:space="0" w:color="auto"/>
            <w:bottom w:val="none" w:sz="0" w:space="0" w:color="auto"/>
            <w:right w:val="none" w:sz="0" w:space="0" w:color="auto"/>
          </w:divBdr>
        </w:div>
        <w:div w:id="420417581">
          <w:marLeft w:val="0"/>
          <w:marRight w:val="0"/>
          <w:marTop w:val="0"/>
          <w:marBottom w:val="0"/>
          <w:divBdr>
            <w:top w:val="none" w:sz="0" w:space="0" w:color="auto"/>
            <w:left w:val="none" w:sz="0" w:space="0" w:color="auto"/>
            <w:bottom w:val="none" w:sz="0" w:space="0" w:color="auto"/>
            <w:right w:val="none" w:sz="0" w:space="0" w:color="auto"/>
          </w:divBdr>
        </w:div>
        <w:div w:id="574315078">
          <w:marLeft w:val="0"/>
          <w:marRight w:val="0"/>
          <w:marTop w:val="0"/>
          <w:marBottom w:val="0"/>
          <w:divBdr>
            <w:top w:val="none" w:sz="0" w:space="0" w:color="auto"/>
            <w:left w:val="none" w:sz="0" w:space="0" w:color="auto"/>
            <w:bottom w:val="none" w:sz="0" w:space="0" w:color="auto"/>
            <w:right w:val="none" w:sz="0" w:space="0" w:color="auto"/>
          </w:divBdr>
        </w:div>
        <w:div w:id="1696006804">
          <w:marLeft w:val="0"/>
          <w:marRight w:val="0"/>
          <w:marTop w:val="0"/>
          <w:marBottom w:val="0"/>
          <w:divBdr>
            <w:top w:val="none" w:sz="0" w:space="0" w:color="auto"/>
            <w:left w:val="none" w:sz="0" w:space="0" w:color="auto"/>
            <w:bottom w:val="none" w:sz="0" w:space="0" w:color="auto"/>
            <w:right w:val="none" w:sz="0" w:space="0" w:color="auto"/>
          </w:divBdr>
        </w:div>
      </w:divsChild>
    </w:div>
    <w:div w:id="1867212643">
      <w:bodyDiv w:val="1"/>
      <w:marLeft w:val="0"/>
      <w:marRight w:val="0"/>
      <w:marTop w:val="0"/>
      <w:marBottom w:val="0"/>
      <w:divBdr>
        <w:top w:val="none" w:sz="0" w:space="0" w:color="auto"/>
        <w:left w:val="none" w:sz="0" w:space="0" w:color="auto"/>
        <w:bottom w:val="none" w:sz="0" w:space="0" w:color="auto"/>
        <w:right w:val="none" w:sz="0" w:space="0" w:color="auto"/>
      </w:divBdr>
      <w:divsChild>
        <w:div w:id="1019965319">
          <w:marLeft w:val="0"/>
          <w:marRight w:val="0"/>
          <w:marTop w:val="0"/>
          <w:marBottom w:val="0"/>
          <w:divBdr>
            <w:top w:val="none" w:sz="0" w:space="0" w:color="auto"/>
            <w:left w:val="none" w:sz="0" w:space="0" w:color="auto"/>
            <w:bottom w:val="none" w:sz="0" w:space="0" w:color="auto"/>
            <w:right w:val="none" w:sz="0" w:space="0" w:color="auto"/>
          </w:divBdr>
        </w:div>
        <w:div w:id="981614743">
          <w:marLeft w:val="0"/>
          <w:marRight w:val="0"/>
          <w:marTop w:val="0"/>
          <w:marBottom w:val="0"/>
          <w:divBdr>
            <w:top w:val="none" w:sz="0" w:space="0" w:color="auto"/>
            <w:left w:val="none" w:sz="0" w:space="0" w:color="auto"/>
            <w:bottom w:val="none" w:sz="0" w:space="0" w:color="auto"/>
            <w:right w:val="none" w:sz="0" w:space="0" w:color="auto"/>
          </w:divBdr>
        </w:div>
        <w:div w:id="32659607">
          <w:marLeft w:val="0"/>
          <w:marRight w:val="0"/>
          <w:marTop w:val="0"/>
          <w:marBottom w:val="0"/>
          <w:divBdr>
            <w:top w:val="none" w:sz="0" w:space="0" w:color="auto"/>
            <w:left w:val="none" w:sz="0" w:space="0" w:color="auto"/>
            <w:bottom w:val="none" w:sz="0" w:space="0" w:color="auto"/>
            <w:right w:val="none" w:sz="0" w:space="0" w:color="auto"/>
          </w:divBdr>
        </w:div>
        <w:div w:id="1231965672">
          <w:marLeft w:val="0"/>
          <w:marRight w:val="0"/>
          <w:marTop w:val="0"/>
          <w:marBottom w:val="0"/>
          <w:divBdr>
            <w:top w:val="none" w:sz="0" w:space="0" w:color="auto"/>
            <w:left w:val="none" w:sz="0" w:space="0" w:color="auto"/>
            <w:bottom w:val="none" w:sz="0" w:space="0" w:color="auto"/>
            <w:right w:val="none" w:sz="0" w:space="0" w:color="auto"/>
          </w:divBdr>
        </w:div>
      </w:divsChild>
    </w:div>
    <w:div w:id="1886134411">
      <w:bodyDiv w:val="1"/>
      <w:marLeft w:val="0"/>
      <w:marRight w:val="0"/>
      <w:marTop w:val="0"/>
      <w:marBottom w:val="0"/>
      <w:divBdr>
        <w:top w:val="none" w:sz="0" w:space="0" w:color="auto"/>
        <w:left w:val="none" w:sz="0" w:space="0" w:color="auto"/>
        <w:bottom w:val="none" w:sz="0" w:space="0" w:color="auto"/>
        <w:right w:val="none" w:sz="0" w:space="0" w:color="auto"/>
      </w:divBdr>
      <w:divsChild>
        <w:div w:id="2037850417">
          <w:marLeft w:val="0"/>
          <w:marRight w:val="0"/>
          <w:marTop w:val="0"/>
          <w:marBottom w:val="0"/>
          <w:divBdr>
            <w:top w:val="none" w:sz="0" w:space="0" w:color="auto"/>
            <w:left w:val="none" w:sz="0" w:space="0" w:color="auto"/>
            <w:bottom w:val="none" w:sz="0" w:space="0" w:color="auto"/>
            <w:right w:val="none" w:sz="0" w:space="0" w:color="auto"/>
          </w:divBdr>
          <w:divsChild>
            <w:div w:id="915744290">
              <w:marLeft w:val="0"/>
              <w:marRight w:val="0"/>
              <w:marTop w:val="0"/>
              <w:marBottom w:val="0"/>
              <w:divBdr>
                <w:top w:val="none" w:sz="0" w:space="0" w:color="auto"/>
                <w:left w:val="none" w:sz="0" w:space="0" w:color="auto"/>
                <w:bottom w:val="none" w:sz="0" w:space="0" w:color="auto"/>
                <w:right w:val="none" w:sz="0" w:space="0" w:color="auto"/>
              </w:divBdr>
              <w:divsChild>
                <w:div w:id="13907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30391">
      <w:bodyDiv w:val="1"/>
      <w:marLeft w:val="0"/>
      <w:marRight w:val="0"/>
      <w:marTop w:val="0"/>
      <w:marBottom w:val="0"/>
      <w:divBdr>
        <w:top w:val="none" w:sz="0" w:space="0" w:color="auto"/>
        <w:left w:val="none" w:sz="0" w:space="0" w:color="auto"/>
        <w:bottom w:val="none" w:sz="0" w:space="0" w:color="auto"/>
        <w:right w:val="none" w:sz="0" w:space="0" w:color="auto"/>
      </w:divBdr>
      <w:divsChild>
        <w:div w:id="2137021267">
          <w:marLeft w:val="0"/>
          <w:marRight w:val="0"/>
          <w:marTop w:val="0"/>
          <w:marBottom w:val="0"/>
          <w:divBdr>
            <w:top w:val="none" w:sz="0" w:space="0" w:color="auto"/>
            <w:left w:val="none" w:sz="0" w:space="0" w:color="auto"/>
            <w:bottom w:val="none" w:sz="0" w:space="0" w:color="auto"/>
            <w:right w:val="none" w:sz="0" w:space="0" w:color="auto"/>
          </w:divBdr>
        </w:div>
        <w:div w:id="540283630">
          <w:marLeft w:val="0"/>
          <w:marRight w:val="0"/>
          <w:marTop w:val="0"/>
          <w:marBottom w:val="0"/>
          <w:divBdr>
            <w:top w:val="none" w:sz="0" w:space="0" w:color="auto"/>
            <w:left w:val="none" w:sz="0" w:space="0" w:color="auto"/>
            <w:bottom w:val="none" w:sz="0" w:space="0" w:color="auto"/>
            <w:right w:val="none" w:sz="0" w:space="0" w:color="auto"/>
          </w:divBdr>
        </w:div>
        <w:div w:id="947660876">
          <w:marLeft w:val="0"/>
          <w:marRight w:val="0"/>
          <w:marTop w:val="0"/>
          <w:marBottom w:val="0"/>
          <w:divBdr>
            <w:top w:val="none" w:sz="0" w:space="0" w:color="auto"/>
            <w:left w:val="none" w:sz="0" w:space="0" w:color="auto"/>
            <w:bottom w:val="none" w:sz="0" w:space="0" w:color="auto"/>
            <w:right w:val="none" w:sz="0" w:space="0" w:color="auto"/>
          </w:divBdr>
        </w:div>
        <w:div w:id="212472056">
          <w:marLeft w:val="0"/>
          <w:marRight w:val="0"/>
          <w:marTop w:val="0"/>
          <w:marBottom w:val="0"/>
          <w:divBdr>
            <w:top w:val="none" w:sz="0" w:space="0" w:color="auto"/>
            <w:left w:val="none" w:sz="0" w:space="0" w:color="auto"/>
            <w:bottom w:val="none" w:sz="0" w:space="0" w:color="auto"/>
            <w:right w:val="none" w:sz="0" w:space="0" w:color="auto"/>
          </w:divBdr>
        </w:div>
        <w:div w:id="2058891787">
          <w:marLeft w:val="0"/>
          <w:marRight w:val="0"/>
          <w:marTop w:val="0"/>
          <w:marBottom w:val="0"/>
          <w:divBdr>
            <w:top w:val="none" w:sz="0" w:space="0" w:color="auto"/>
            <w:left w:val="none" w:sz="0" w:space="0" w:color="auto"/>
            <w:bottom w:val="none" w:sz="0" w:space="0" w:color="auto"/>
            <w:right w:val="none" w:sz="0" w:space="0" w:color="auto"/>
          </w:divBdr>
        </w:div>
        <w:div w:id="1451557916">
          <w:marLeft w:val="0"/>
          <w:marRight w:val="0"/>
          <w:marTop w:val="0"/>
          <w:marBottom w:val="0"/>
          <w:divBdr>
            <w:top w:val="none" w:sz="0" w:space="0" w:color="auto"/>
            <w:left w:val="none" w:sz="0" w:space="0" w:color="auto"/>
            <w:bottom w:val="none" w:sz="0" w:space="0" w:color="auto"/>
            <w:right w:val="none" w:sz="0" w:space="0" w:color="auto"/>
          </w:divBdr>
        </w:div>
        <w:div w:id="763107429">
          <w:marLeft w:val="0"/>
          <w:marRight w:val="0"/>
          <w:marTop w:val="0"/>
          <w:marBottom w:val="0"/>
          <w:divBdr>
            <w:top w:val="none" w:sz="0" w:space="0" w:color="auto"/>
            <w:left w:val="none" w:sz="0" w:space="0" w:color="auto"/>
            <w:bottom w:val="none" w:sz="0" w:space="0" w:color="auto"/>
            <w:right w:val="none" w:sz="0" w:space="0" w:color="auto"/>
          </w:divBdr>
        </w:div>
        <w:div w:id="1736584357">
          <w:marLeft w:val="0"/>
          <w:marRight w:val="0"/>
          <w:marTop w:val="0"/>
          <w:marBottom w:val="0"/>
          <w:divBdr>
            <w:top w:val="none" w:sz="0" w:space="0" w:color="auto"/>
            <w:left w:val="none" w:sz="0" w:space="0" w:color="auto"/>
            <w:bottom w:val="none" w:sz="0" w:space="0" w:color="auto"/>
            <w:right w:val="none" w:sz="0" w:space="0" w:color="auto"/>
          </w:divBdr>
        </w:div>
        <w:div w:id="1480222494">
          <w:marLeft w:val="0"/>
          <w:marRight w:val="0"/>
          <w:marTop w:val="0"/>
          <w:marBottom w:val="0"/>
          <w:divBdr>
            <w:top w:val="none" w:sz="0" w:space="0" w:color="auto"/>
            <w:left w:val="none" w:sz="0" w:space="0" w:color="auto"/>
            <w:bottom w:val="none" w:sz="0" w:space="0" w:color="auto"/>
            <w:right w:val="none" w:sz="0" w:space="0" w:color="auto"/>
          </w:divBdr>
        </w:div>
        <w:div w:id="240719281">
          <w:marLeft w:val="0"/>
          <w:marRight w:val="0"/>
          <w:marTop w:val="0"/>
          <w:marBottom w:val="0"/>
          <w:divBdr>
            <w:top w:val="none" w:sz="0" w:space="0" w:color="auto"/>
            <w:left w:val="none" w:sz="0" w:space="0" w:color="auto"/>
            <w:bottom w:val="none" w:sz="0" w:space="0" w:color="auto"/>
            <w:right w:val="none" w:sz="0" w:space="0" w:color="auto"/>
          </w:divBdr>
        </w:div>
        <w:div w:id="935791255">
          <w:marLeft w:val="0"/>
          <w:marRight w:val="0"/>
          <w:marTop w:val="0"/>
          <w:marBottom w:val="0"/>
          <w:divBdr>
            <w:top w:val="none" w:sz="0" w:space="0" w:color="auto"/>
            <w:left w:val="none" w:sz="0" w:space="0" w:color="auto"/>
            <w:bottom w:val="none" w:sz="0" w:space="0" w:color="auto"/>
            <w:right w:val="none" w:sz="0" w:space="0" w:color="auto"/>
          </w:divBdr>
        </w:div>
        <w:div w:id="1312521698">
          <w:marLeft w:val="0"/>
          <w:marRight w:val="0"/>
          <w:marTop w:val="0"/>
          <w:marBottom w:val="0"/>
          <w:divBdr>
            <w:top w:val="none" w:sz="0" w:space="0" w:color="auto"/>
            <w:left w:val="none" w:sz="0" w:space="0" w:color="auto"/>
            <w:bottom w:val="none" w:sz="0" w:space="0" w:color="auto"/>
            <w:right w:val="none" w:sz="0" w:space="0" w:color="auto"/>
          </w:divBdr>
        </w:div>
        <w:div w:id="2051806601">
          <w:marLeft w:val="0"/>
          <w:marRight w:val="0"/>
          <w:marTop w:val="0"/>
          <w:marBottom w:val="0"/>
          <w:divBdr>
            <w:top w:val="none" w:sz="0" w:space="0" w:color="auto"/>
            <w:left w:val="none" w:sz="0" w:space="0" w:color="auto"/>
            <w:bottom w:val="none" w:sz="0" w:space="0" w:color="auto"/>
            <w:right w:val="none" w:sz="0" w:space="0" w:color="auto"/>
          </w:divBdr>
        </w:div>
        <w:div w:id="1065302111">
          <w:marLeft w:val="0"/>
          <w:marRight w:val="0"/>
          <w:marTop w:val="0"/>
          <w:marBottom w:val="0"/>
          <w:divBdr>
            <w:top w:val="none" w:sz="0" w:space="0" w:color="auto"/>
            <w:left w:val="none" w:sz="0" w:space="0" w:color="auto"/>
            <w:bottom w:val="none" w:sz="0" w:space="0" w:color="auto"/>
            <w:right w:val="none" w:sz="0" w:space="0" w:color="auto"/>
          </w:divBdr>
        </w:div>
        <w:div w:id="657610621">
          <w:marLeft w:val="0"/>
          <w:marRight w:val="0"/>
          <w:marTop w:val="0"/>
          <w:marBottom w:val="0"/>
          <w:divBdr>
            <w:top w:val="none" w:sz="0" w:space="0" w:color="auto"/>
            <w:left w:val="none" w:sz="0" w:space="0" w:color="auto"/>
            <w:bottom w:val="none" w:sz="0" w:space="0" w:color="auto"/>
            <w:right w:val="none" w:sz="0" w:space="0" w:color="auto"/>
          </w:divBdr>
        </w:div>
        <w:div w:id="2114394172">
          <w:marLeft w:val="0"/>
          <w:marRight w:val="0"/>
          <w:marTop w:val="0"/>
          <w:marBottom w:val="0"/>
          <w:divBdr>
            <w:top w:val="none" w:sz="0" w:space="0" w:color="auto"/>
            <w:left w:val="none" w:sz="0" w:space="0" w:color="auto"/>
            <w:bottom w:val="none" w:sz="0" w:space="0" w:color="auto"/>
            <w:right w:val="none" w:sz="0" w:space="0" w:color="auto"/>
          </w:divBdr>
        </w:div>
        <w:div w:id="981538350">
          <w:marLeft w:val="0"/>
          <w:marRight w:val="0"/>
          <w:marTop w:val="0"/>
          <w:marBottom w:val="0"/>
          <w:divBdr>
            <w:top w:val="none" w:sz="0" w:space="0" w:color="auto"/>
            <w:left w:val="none" w:sz="0" w:space="0" w:color="auto"/>
            <w:bottom w:val="none" w:sz="0" w:space="0" w:color="auto"/>
            <w:right w:val="none" w:sz="0" w:space="0" w:color="auto"/>
          </w:divBdr>
        </w:div>
        <w:div w:id="1720124296">
          <w:marLeft w:val="0"/>
          <w:marRight w:val="0"/>
          <w:marTop w:val="0"/>
          <w:marBottom w:val="0"/>
          <w:divBdr>
            <w:top w:val="none" w:sz="0" w:space="0" w:color="auto"/>
            <w:left w:val="none" w:sz="0" w:space="0" w:color="auto"/>
            <w:bottom w:val="none" w:sz="0" w:space="0" w:color="auto"/>
            <w:right w:val="none" w:sz="0" w:space="0" w:color="auto"/>
          </w:divBdr>
        </w:div>
      </w:divsChild>
    </w:div>
    <w:div w:id="1981961168">
      <w:bodyDiv w:val="1"/>
      <w:marLeft w:val="0"/>
      <w:marRight w:val="0"/>
      <w:marTop w:val="0"/>
      <w:marBottom w:val="0"/>
      <w:divBdr>
        <w:top w:val="none" w:sz="0" w:space="0" w:color="auto"/>
        <w:left w:val="none" w:sz="0" w:space="0" w:color="auto"/>
        <w:bottom w:val="none" w:sz="0" w:space="0" w:color="auto"/>
        <w:right w:val="none" w:sz="0" w:space="0" w:color="auto"/>
      </w:divBdr>
      <w:divsChild>
        <w:div w:id="721561258">
          <w:marLeft w:val="0"/>
          <w:marRight w:val="0"/>
          <w:marTop w:val="0"/>
          <w:marBottom w:val="0"/>
          <w:divBdr>
            <w:top w:val="none" w:sz="0" w:space="0" w:color="auto"/>
            <w:left w:val="none" w:sz="0" w:space="0" w:color="auto"/>
            <w:bottom w:val="none" w:sz="0" w:space="0" w:color="auto"/>
            <w:right w:val="none" w:sz="0" w:space="0" w:color="auto"/>
          </w:divBdr>
        </w:div>
        <w:div w:id="1560091186">
          <w:marLeft w:val="0"/>
          <w:marRight w:val="0"/>
          <w:marTop w:val="0"/>
          <w:marBottom w:val="0"/>
          <w:divBdr>
            <w:top w:val="none" w:sz="0" w:space="0" w:color="auto"/>
            <w:left w:val="none" w:sz="0" w:space="0" w:color="auto"/>
            <w:bottom w:val="none" w:sz="0" w:space="0" w:color="auto"/>
            <w:right w:val="none" w:sz="0" w:space="0" w:color="auto"/>
          </w:divBdr>
        </w:div>
        <w:div w:id="2088266823">
          <w:marLeft w:val="0"/>
          <w:marRight w:val="0"/>
          <w:marTop w:val="0"/>
          <w:marBottom w:val="0"/>
          <w:divBdr>
            <w:top w:val="none" w:sz="0" w:space="0" w:color="auto"/>
            <w:left w:val="none" w:sz="0" w:space="0" w:color="auto"/>
            <w:bottom w:val="none" w:sz="0" w:space="0" w:color="auto"/>
            <w:right w:val="none" w:sz="0" w:space="0" w:color="auto"/>
          </w:divBdr>
        </w:div>
        <w:div w:id="433087385">
          <w:marLeft w:val="0"/>
          <w:marRight w:val="0"/>
          <w:marTop w:val="0"/>
          <w:marBottom w:val="0"/>
          <w:divBdr>
            <w:top w:val="none" w:sz="0" w:space="0" w:color="auto"/>
            <w:left w:val="none" w:sz="0" w:space="0" w:color="auto"/>
            <w:bottom w:val="none" w:sz="0" w:space="0" w:color="auto"/>
            <w:right w:val="none" w:sz="0" w:space="0" w:color="auto"/>
          </w:divBdr>
        </w:div>
        <w:div w:id="34430368">
          <w:marLeft w:val="0"/>
          <w:marRight w:val="0"/>
          <w:marTop w:val="0"/>
          <w:marBottom w:val="0"/>
          <w:divBdr>
            <w:top w:val="none" w:sz="0" w:space="0" w:color="auto"/>
            <w:left w:val="none" w:sz="0" w:space="0" w:color="auto"/>
            <w:bottom w:val="none" w:sz="0" w:space="0" w:color="auto"/>
            <w:right w:val="none" w:sz="0" w:space="0" w:color="auto"/>
          </w:divBdr>
        </w:div>
        <w:div w:id="1492215182">
          <w:marLeft w:val="0"/>
          <w:marRight w:val="0"/>
          <w:marTop w:val="0"/>
          <w:marBottom w:val="0"/>
          <w:divBdr>
            <w:top w:val="none" w:sz="0" w:space="0" w:color="auto"/>
            <w:left w:val="none" w:sz="0" w:space="0" w:color="auto"/>
            <w:bottom w:val="none" w:sz="0" w:space="0" w:color="auto"/>
            <w:right w:val="none" w:sz="0" w:space="0" w:color="auto"/>
          </w:divBdr>
        </w:div>
        <w:div w:id="669874540">
          <w:marLeft w:val="0"/>
          <w:marRight w:val="0"/>
          <w:marTop w:val="0"/>
          <w:marBottom w:val="0"/>
          <w:divBdr>
            <w:top w:val="none" w:sz="0" w:space="0" w:color="auto"/>
            <w:left w:val="none" w:sz="0" w:space="0" w:color="auto"/>
            <w:bottom w:val="none" w:sz="0" w:space="0" w:color="auto"/>
            <w:right w:val="none" w:sz="0" w:space="0" w:color="auto"/>
          </w:divBdr>
        </w:div>
        <w:div w:id="1651397624">
          <w:marLeft w:val="0"/>
          <w:marRight w:val="0"/>
          <w:marTop w:val="0"/>
          <w:marBottom w:val="0"/>
          <w:divBdr>
            <w:top w:val="none" w:sz="0" w:space="0" w:color="auto"/>
            <w:left w:val="none" w:sz="0" w:space="0" w:color="auto"/>
            <w:bottom w:val="none" w:sz="0" w:space="0" w:color="auto"/>
            <w:right w:val="none" w:sz="0" w:space="0" w:color="auto"/>
          </w:divBdr>
        </w:div>
      </w:divsChild>
    </w:div>
    <w:div w:id="2007777494">
      <w:bodyDiv w:val="1"/>
      <w:marLeft w:val="0"/>
      <w:marRight w:val="0"/>
      <w:marTop w:val="0"/>
      <w:marBottom w:val="0"/>
      <w:divBdr>
        <w:top w:val="none" w:sz="0" w:space="0" w:color="auto"/>
        <w:left w:val="none" w:sz="0" w:space="0" w:color="auto"/>
        <w:bottom w:val="none" w:sz="0" w:space="0" w:color="auto"/>
        <w:right w:val="none" w:sz="0" w:space="0" w:color="auto"/>
      </w:divBdr>
      <w:divsChild>
        <w:div w:id="2048753014">
          <w:marLeft w:val="0"/>
          <w:marRight w:val="0"/>
          <w:marTop w:val="0"/>
          <w:marBottom w:val="0"/>
          <w:divBdr>
            <w:top w:val="none" w:sz="0" w:space="0" w:color="auto"/>
            <w:left w:val="none" w:sz="0" w:space="0" w:color="auto"/>
            <w:bottom w:val="none" w:sz="0" w:space="0" w:color="auto"/>
            <w:right w:val="none" w:sz="0" w:space="0" w:color="auto"/>
          </w:divBdr>
        </w:div>
        <w:div w:id="910968284">
          <w:marLeft w:val="0"/>
          <w:marRight w:val="0"/>
          <w:marTop w:val="0"/>
          <w:marBottom w:val="0"/>
          <w:divBdr>
            <w:top w:val="none" w:sz="0" w:space="0" w:color="auto"/>
            <w:left w:val="none" w:sz="0" w:space="0" w:color="auto"/>
            <w:bottom w:val="none" w:sz="0" w:space="0" w:color="auto"/>
            <w:right w:val="none" w:sz="0" w:space="0" w:color="auto"/>
          </w:divBdr>
        </w:div>
        <w:div w:id="940453415">
          <w:marLeft w:val="0"/>
          <w:marRight w:val="0"/>
          <w:marTop w:val="0"/>
          <w:marBottom w:val="0"/>
          <w:divBdr>
            <w:top w:val="none" w:sz="0" w:space="0" w:color="auto"/>
            <w:left w:val="none" w:sz="0" w:space="0" w:color="auto"/>
            <w:bottom w:val="none" w:sz="0" w:space="0" w:color="auto"/>
            <w:right w:val="none" w:sz="0" w:space="0" w:color="auto"/>
          </w:divBdr>
        </w:div>
        <w:div w:id="444152541">
          <w:marLeft w:val="0"/>
          <w:marRight w:val="0"/>
          <w:marTop w:val="0"/>
          <w:marBottom w:val="0"/>
          <w:divBdr>
            <w:top w:val="none" w:sz="0" w:space="0" w:color="auto"/>
            <w:left w:val="none" w:sz="0" w:space="0" w:color="auto"/>
            <w:bottom w:val="none" w:sz="0" w:space="0" w:color="auto"/>
            <w:right w:val="none" w:sz="0" w:space="0" w:color="auto"/>
          </w:divBdr>
        </w:div>
        <w:div w:id="1480613751">
          <w:marLeft w:val="0"/>
          <w:marRight w:val="0"/>
          <w:marTop w:val="0"/>
          <w:marBottom w:val="0"/>
          <w:divBdr>
            <w:top w:val="none" w:sz="0" w:space="0" w:color="auto"/>
            <w:left w:val="none" w:sz="0" w:space="0" w:color="auto"/>
            <w:bottom w:val="none" w:sz="0" w:space="0" w:color="auto"/>
            <w:right w:val="none" w:sz="0" w:space="0" w:color="auto"/>
          </w:divBdr>
        </w:div>
        <w:div w:id="79718696">
          <w:marLeft w:val="0"/>
          <w:marRight w:val="0"/>
          <w:marTop w:val="0"/>
          <w:marBottom w:val="0"/>
          <w:divBdr>
            <w:top w:val="none" w:sz="0" w:space="0" w:color="auto"/>
            <w:left w:val="none" w:sz="0" w:space="0" w:color="auto"/>
            <w:bottom w:val="none" w:sz="0" w:space="0" w:color="auto"/>
            <w:right w:val="none" w:sz="0" w:space="0" w:color="auto"/>
          </w:divBdr>
        </w:div>
        <w:div w:id="1159930038">
          <w:marLeft w:val="0"/>
          <w:marRight w:val="0"/>
          <w:marTop w:val="0"/>
          <w:marBottom w:val="0"/>
          <w:divBdr>
            <w:top w:val="none" w:sz="0" w:space="0" w:color="auto"/>
            <w:left w:val="none" w:sz="0" w:space="0" w:color="auto"/>
            <w:bottom w:val="none" w:sz="0" w:space="0" w:color="auto"/>
            <w:right w:val="none" w:sz="0" w:space="0" w:color="auto"/>
          </w:divBdr>
        </w:div>
        <w:div w:id="2064450912">
          <w:marLeft w:val="0"/>
          <w:marRight w:val="0"/>
          <w:marTop w:val="0"/>
          <w:marBottom w:val="0"/>
          <w:divBdr>
            <w:top w:val="none" w:sz="0" w:space="0" w:color="auto"/>
            <w:left w:val="none" w:sz="0" w:space="0" w:color="auto"/>
            <w:bottom w:val="none" w:sz="0" w:space="0" w:color="auto"/>
            <w:right w:val="none" w:sz="0" w:space="0" w:color="auto"/>
          </w:divBdr>
        </w:div>
        <w:div w:id="1246960652">
          <w:marLeft w:val="0"/>
          <w:marRight w:val="0"/>
          <w:marTop w:val="0"/>
          <w:marBottom w:val="0"/>
          <w:divBdr>
            <w:top w:val="none" w:sz="0" w:space="0" w:color="auto"/>
            <w:left w:val="none" w:sz="0" w:space="0" w:color="auto"/>
            <w:bottom w:val="none" w:sz="0" w:space="0" w:color="auto"/>
            <w:right w:val="none" w:sz="0" w:space="0" w:color="auto"/>
          </w:divBdr>
        </w:div>
        <w:div w:id="311370233">
          <w:marLeft w:val="0"/>
          <w:marRight w:val="0"/>
          <w:marTop w:val="0"/>
          <w:marBottom w:val="0"/>
          <w:divBdr>
            <w:top w:val="none" w:sz="0" w:space="0" w:color="auto"/>
            <w:left w:val="none" w:sz="0" w:space="0" w:color="auto"/>
            <w:bottom w:val="none" w:sz="0" w:space="0" w:color="auto"/>
            <w:right w:val="none" w:sz="0" w:space="0" w:color="auto"/>
          </w:divBdr>
        </w:div>
        <w:div w:id="1886017886">
          <w:marLeft w:val="0"/>
          <w:marRight w:val="0"/>
          <w:marTop w:val="0"/>
          <w:marBottom w:val="0"/>
          <w:divBdr>
            <w:top w:val="none" w:sz="0" w:space="0" w:color="auto"/>
            <w:left w:val="none" w:sz="0" w:space="0" w:color="auto"/>
            <w:bottom w:val="none" w:sz="0" w:space="0" w:color="auto"/>
            <w:right w:val="none" w:sz="0" w:space="0" w:color="auto"/>
          </w:divBdr>
        </w:div>
        <w:div w:id="89401478">
          <w:marLeft w:val="0"/>
          <w:marRight w:val="0"/>
          <w:marTop w:val="0"/>
          <w:marBottom w:val="0"/>
          <w:divBdr>
            <w:top w:val="none" w:sz="0" w:space="0" w:color="auto"/>
            <w:left w:val="none" w:sz="0" w:space="0" w:color="auto"/>
            <w:bottom w:val="none" w:sz="0" w:space="0" w:color="auto"/>
            <w:right w:val="none" w:sz="0" w:space="0" w:color="auto"/>
          </w:divBdr>
        </w:div>
        <w:div w:id="1129394457">
          <w:marLeft w:val="0"/>
          <w:marRight w:val="0"/>
          <w:marTop w:val="0"/>
          <w:marBottom w:val="0"/>
          <w:divBdr>
            <w:top w:val="none" w:sz="0" w:space="0" w:color="auto"/>
            <w:left w:val="none" w:sz="0" w:space="0" w:color="auto"/>
            <w:bottom w:val="none" w:sz="0" w:space="0" w:color="auto"/>
            <w:right w:val="none" w:sz="0" w:space="0" w:color="auto"/>
          </w:divBdr>
        </w:div>
        <w:div w:id="861237062">
          <w:marLeft w:val="0"/>
          <w:marRight w:val="0"/>
          <w:marTop w:val="0"/>
          <w:marBottom w:val="0"/>
          <w:divBdr>
            <w:top w:val="none" w:sz="0" w:space="0" w:color="auto"/>
            <w:left w:val="none" w:sz="0" w:space="0" w:color="auto"/>
            <w:bottom w:val="none" w:sz="0" w:space="0" w:color="auto"/>
            <w:right w:val="none" w:sz="0" w:space="0" w:color="auto"/>
          </w:divBdr>
        </w:div>
        <w:div w:id="38094075">
          <w:marLeft w:val="0"/>
          <w:marRight w:val="0"/>
          <w:marTop w:val="0"/>
          <w:marBottom w:val="0"/>
          <w:divBdr>
            <w:top w:val="none" w:sz="0" w:space="0" w:color="auto"/>
            <w:left w:val="none" w:sz="0" w:space="0" w:color="auto"/>
            <w:bottom w:val="none" w:sz="0" w:space="0" w:color="auto"/>
            <w:right w:val="none" w:sz="0" w:space="0" w:color="auto"/>
          </w:divBdr>
        </w:div>
        <w:div w:id="1679308913">
          <w:marLeft w:val="0"/>
          <w:marRight w:val="0"/>
          <w:marTop w:val="0"/>
          <w:marBottom w:val="0"/>
          <w:divBdr>
            <w:top w:val="none" w:sz="0" w:space="0" w:color="auto"/>
            <w:left w:val="none" w:sz="0" w:space="0" w:color="auto"/>
            <w:bottom w:val="none" w:sz="0" w:space="0" w:color="auto"/>
            <w:right w:val="none" w:sz="0" w:space="0" w:color="auto"/>
          </w:divBdr>
        </w:div>
        <w:div w:id="1878858140">
          <w:marLeft w:val="0"/>
          <w:marRight w:val="0"/>
          <w:marTop w:val="0"/>
          <w:marBottom w:val="0"/>
          <w:divBdr>
            <w:top w:val="none" w:sz="0" w:space="0" w:color="auto"/>
            <w:left w:val="none" w:sz="0" w:space="0" w:color="auto"/>
            <w:bottom w:val="none" w:sz="0" w:space="0" w:color="auto"/>
            <w:right w:val="none" w:sz="0" w:space="0" w:color="auto"/>
          </w:divBdr>
        </w:div>
        <w:div w:id="2103605236">
          <w:marLeft w:val="0"/>
          <w:marRight w:val="0"/>
          <w:marTop w:val="0"/>
          <w:marBottom w:val="0"/>
          <w:divBdr>
            <w:top w:val="none" w:sz="0" w:space="0" w:color="auto"/>
            <w:left w:val="none" w:sz="0" w:space="0" w:color="auto"/>
            <w:bottom w:val="none" w:sz="0" w:space="0" w:color="auto"/>
            <w:right w:val="none" w:sz="0" w:space="0" w:color="auto"/>
          </w:divBdr>
        </w:div>
      </w:divsChild>
    </w:div>
    <w:div w:id="2082168924">
      <w:bodyDiv w:val="1"/>
      <w:marLeft w:val="0"/>
      <w:marRight w:val="0"/>
      <w:marTop w:val="0"/>
      <w:marBottom w:val="0"/>
      <w:divBdr>
        <w:top w:val="none" w:sz="0" w:space="0" w:color="auto"/>
        <w:left w:val="none" w:sz="0" w:space="0" w:color="auto"/>
        <w:bottom w:val="none" w:sz="0" w:space="0" w:color="auto"/>
        <w:right w:val="none" w:sz="0" w:space="0" w:color="auto"/>
      </w:divBdr>
      <w:divsChild>
        <w:div w:id="1366639016">
          <w:marLeft w:val="0"/>
          <w:marRight w:val="0"/>
          <w:marTop w:val="0"/>
          <w:marBottom w:val="0"/>
          <w:divBdr>
            <w:top w:val="none" w:sz="0" w:space="0" w:color="auto"/>
            <w:left w:val="none" w:sz="0" w:space="0" w:color="auto"/>
            <w:bottom w:val="none" w:sz="0" w:space="0" w:color="auto"/>
            <w:right w:val="none" w:sz="0" w:space="0" w:color="auto"/>
          </w:divBdr>
        </w:div>
        <w:div w:id="1895893621">
          <w:marLeft w:val="0"/>
          <w:marRight w:val="0"/>
          <w:marTop w:val="0"/>
          <w:marBottom w:val="0"/>
          <w:divBdr>
            <w:top w:val="none" w:sz="0" w:space="0" w:color="auto"/>
            <w:left w:val="none" w:sz="0" w:space="0" w:color="auto"/>
            <w:bottom w:val="none" w:sz="0" w:space="0" w:color="auto"/>
            <w:right w:val="none" w:sz="0" w:space="0" w:color="auto"/>
          </w:divBdr>
        </w:div>
        <w:div w:id="1198277998">
          <w:marLeft w:val="0"/>
          <w:marRight w:val="0"/>
          <w:marTop w:val="0"/>
          <w:marBottom w:val="0"/>
          <w:divBdr>
            <w:top w:val="none" w:sz="0" w:space="0" w:color="auto"/>
            <w:left w:val="none" w:sz="0" w:space="0" w:color="auto"/>
            <w:bottom w:val="none" w:sz="0" w:space="0" w:color="auto"/>
            <w:right w:val="none" w:sz="0" w:space="0" w:color="auto"/>
          </w:divBdr>
        </w:div>
        <w:div w:id="620458470">
          <w:marLeft w:val="0"/>
          <w:marRight w:val="0"/>
          <w:marTop w:val="0"/>
          <w:marBottom w:val="0"/>
          <w:divBdr>
            <w:top w:val="none" w:sz="0" w:space="0" w:color="auto"/>
            <w:left w:val="none" w:sz="0" w:space="0" w:color="auto"/>
            <w:bottom w:val="none" w:sz="0" w:space="0" w:color="auto"/>
            <w:right w:val="none" w:sz="0" w:space="0" w:color="auto"/>
          </w:divBdr>
        </w:div>
        <w:div w:id="878199425">
          <w:marLeft w:val="0"/>
          <w:marRight w:val="0"/>
          <w:marTop w:val="0"/>
          <w:marBottom w:val="0"/>
          <w:divBdr>
            <w:top w:val="none" w:sz="0" w:space="0" w:color="auto"/>
            <w:left w:val="none" w:sz="0" w:space="0" w:color="auto"/>
            <w:bottom w:val="none" w:sz="0" w:space="0" w:color="auto"/>
            <w:right w:val="none" w:sz="0" w:space="0" w:color="auto"/>
          </w:divBdr>
        </w:div>
        <w:div w:id="2051950590">
          <w:marLeft w:val="0"/>
          <w:marRight w:val="0"/>
          <w:marTop w:val="0"/>
          <w:marBottom w:val="0"/>
          <w:divBdr>
            <w:top w:val="none" w:sz="0" w:space="0" w:color="auto"/>
            <w:left w:val="none" w:sz="0" w:space="0" w:color="auto"/>
            <w:bottom w:val="none" w:sz="0" w:space="0" w:color="auto"/>
            <w:right w:val="none" w:sz="0" w:space="0" w:color="auto"/>
          </w:divBdr>
        </w:div>
        <w:div w:id="188181227">
          <w:marLeft w:val="0"/>
          <w:marRight w:val="0"/>
          <w:marTop w:val="0"/>
          <w:marBottom w:val="0"/>
          <w:divBdr>
            <w:top w:val="none" w:sz="0" w:space="0" w:color="auto"/>
            <w:left w:val="none" w:sz="0" w:space="0" w:color="auto"/>
            <w:bottom w:val="none" w:sz="0" w:space="0" w:color="auto"/>
            <w:right w:val="none" w:sz="0" w:space="0" w:color="auto"/>
          </w:divBdr>
        </w:div>
        <w:div w:id="1345667657">
          <w:marLeft w:val="0"/>
          <w:marRight w:val="0"/>
          <w:marTop w:val="0"/>
          <w:marBottom w:val="0"/>
          <w:divBdr>
            <w:top w:val="none" w:sz="0" w:space="0" w:color="auto"/>
            <w:left w:val="none" w:sz="0" w:space="0" w:color="auto"/>
            <w:bottom w:val="none" w:sz="0" w:space="0" w:color="auto"/>
            <w:right w:val="none" w:sz="0" w:space="0" w:color="auto"/>
          </w:divBdr>
        </w:div>
      </w:divsChild>
    </w:div>
    <w:div w:id="2098673823">
      <w:bodyDiv w:val="1"/>
      <w:marLeft w:val="0"/>
      <w:marRight w:val="0"/>
      <w:marTop w:val="0"/>
      <w:marBottom w:val="0"/>
      <w:divBdr>
        <w:top w:val="none" w:sz="0" w:space="0" w:color="auto"/>
        <w:left w:val="none" w:sz="0" w:space="0" w:color="auto"/>
        <w:bottom w:val="none" w:sz="0" w:space="0" w:color="auto"/>
        <w:right w:val="none" w:sz="0" w:space="0" w:color="auto"/>
      </w:divBdr>
      <w:divsChild>
        <w:div w:id="837232307">
          <w:marLeft w:val="0"/>
          <w:marRight w:val="0"/>
          <w:marTop w:val="0"/>
          <w:marBottom w:val="0"/>
          <w:divBdr>
            <w:top w:val="none" w:sz="0" w:space="0" w:color="auto"/>
            <w:left w:val="none" w:sz="0" w:space="0" w:color="auto"/>
            <w:bottom w:val="none" w:sz="0" w:space="0" w:color="auto"/>
            <w:right w:val="none" w:sz="0" w:space="0" w:color="auto"/>
          </w:divBdr>
        </w:div>
        <w:div w:id="946352297">
          <w:marLeft w:val="0"/>
          <w:marRight w:val="0"/>
          <w:marTop w:val="0"/>
          <w:marBottom w:val="0"/>
          <w:divBdr>
            <w:top w:val="none" w:sz="0" w:space="0" w:color="auto"/>
            <w:left w:val="none" w:sz="0" w:space="0" w:color="auto"/>
            <w:bottom w:val="none" w:sz="0" w:space="0" w:color="auto"/>
            <w:right w:val="none" w:sz="0" w:space="0" w:color="auto"/>
          </w:divBdr>
        </w:div>
        <w:div w:id="1427843778">
          <w:marLeft w:val="0"/>
          <w:marRight w:val="0"/>
          <w:marTop w:val="0"/>
          <w:marBottom w:val="0"/>
          <w:divBdr>
            <w:top w:val="none" w:sz="0" w:space="0" w:color="auto"/>
            <w:left w:val="none" w:sz="0" w:space="0" w:color="auto"/>
            <w:bottom w:val="none" w:sz="0" w:space="0" w:color="auto"/>
            <w:right w:val="none" w:sz="0" w:space="0" w:color="auto"/>
          </w:divBdr>
        </w:div>
        <w:div w:id="1966036177">
          <w:marLeft w:val="0"/>
          <w:marRight w:val="0"/>
          <w:marTop w:val="0"/>
          <w:marBottom w:val="0"/>
          <w:divBdr>
            <w:top w:val="none" w:sz="0" w:space="0" w:color="auto"/>
            <w:left w:val="none" w:sz="0" w:space="0" w:color="auto"/>
            <w:bottom w:val="none" w:sz="0" w:space="0" w:color="auto"/>
            <w:right w:val="none" w:sz="0" w:space="0" w:color="auto"/>
          </w:divBdr>
        </w:div>
      </w:divsChild>
    </w:div>
    <w:div w:id="2121101966">
      <w:bodyDiv w:val="1"/>
      <w:marLeft w:val="0"/>
      <w:marRight w:val="0"/>
      <w:marTop w:val="0"/>
      <w:marBottom w:val="0"/>
      <w:divBdr>
        <w:top w:val="none" w:sz="0" w:space="0" w:color="auto"/>
        <w:left w:val="none" w:sz="0" w:space="0" w:color="auto"/>
        <w:bottom w:val="none" w:sz="0" w:space="0" w:color="auto"/>
        <w:right w:val="none" w:sz="0" w:space="0" w:color="auto"/>
      </w:divBdr>
    </w:div>
    <w:div w:id="2135825825">
      <w:bodyDiv w:val="1"/>
      <w:marLeft w:val="0"/>
      <w:marRight w:val="0"/>
      <w:marTop w:val="0"/>
      <w:marBottom w:val="0"/>
      <w:divBdr>
        <w:top w:val="none" w:sz="0" w:space="0" w:color="auto"/>
        <w:left w:val="none" w:sz="0" w:space="0" w:color="auto"/>
        <w:bottom w:val="none" w:sz="0" w:space="0" w:color="auto"/>
        <w:right w:val="none" w:sz="0" w:space="0" w:color="auto"/>
      </w:divBdr>
      <w:divsChild>
        <w:div w:id="1070494335">
          <w:marLeft w:val="0"/>
          <w:marRight w:val="0"/>
          <w:marTop w:val="0"/>
          <w:marBottom w:val="0"/>
          <w:divBdr>
            <w:top w:val="none" w:sz="0" w:space="0" w:color="auto"/>
            <w:left w:val="none" w:sz="0" w:space="0" w:color="auto"/>
            <w:bottom w:val="none" w:sz="0" w:space="0" w:color="auto"/>
            <w:right w:val="none" w:sz="0" w:space="0" w:color="auto"/>
          </w:divBdr>
        </w:div>
        <w:div w:id="438720935">
          <w:marLeft w:val="0"/>
          <w:marRight w:val="0"/>
          <w:marTop w:val="0"/>
          <w:marBottom w:val="0"/>
          <w:divBdr>
            <w:top w:val="none" w:sz="0" w:space="0" w:color="auto"/>
            <w:left w:val="none" w:sz="0" w:space="0" w:color="auto"/>
            <w:bottom w:val="none" w:sz="0" w:space="0" w:color="auto"/>
            <w:right w:val="none" w:sz="0" w:space="0" w:color="auto"/>
          </w:divBdr>
        </w:div>
        <w:div w:id="201483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e\git\gibb\158\docs\migrationskonze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E96A2D9B764917BCCFCF2946E9269D"/>
        <w:category>
          <w:name w:val="General"/>
          <w:gallery w:val="placeholder"/>
        </w:category>
        <w:types>
          <w:type w:val="bbPlcHdr"/>
        </w:types>
        <w:behaviors>
          <w:behavior w:val="content"/>
        </w:behaviors>
        <w:guid w:val="{1579F3AE-178B-481B-8F8C-A49022246A32}"/>
      </w:docPartPr>
      <w:docPartBody>
        <w:p w:rsidR="00D95687" w:rsidRDefault="00D95687">
          <w:pPr>
            <w:pStyle w:val="18E96A2D9B764917BCCFCF2946E9269D"/>
          </w:pPr>
          <w:r>
            <w:rPr>
              <w:rStyle w:val="Platzhaltertext"/>
            </w:rPr>
            <w:t>Wählen Sie ein Element aus.</w:t>
          </w:r>
        </w:p>
      </w:docPartBody>
    </w:docPart>
    <w:docPart>
      <w:docPartPr>
        <w:name w:val="61571A6964634B33B66A582BA995F8A7"/>
        <w:category>
          <w:name w:val="General"/>
          <w:gallery w:val="placeholder"/>
        </w:category>
        <w:types>
          <w:type w:val="bbPlcHdr"/>
        </w:types>
        <w:behaviors>
          <w:behavior w:val="content"/>
        </w:behaviors>
        <w:guid w:val="{4CF1D32E-6F38-49AF-9ABA-8E38C4879A96}"/>
      </w:docPartPr>
      <w:docPartBody>
        <w:p w:rsidR="00D95687" w:rsidRDefault="00D95687">
          <w:pPr>
            <w:pStyle w:val="61571A6964634B33B66A582BA995F8A7"/>
          </w:pPr>
          <w:r>
            <w:rPr>
              <w:rStyle w:val="Platzhaltertext"/>
            </w:rPr>
            <w:t>Wählen Sie ein Element aus.</w:t>
          </w:r>
        </w:p>
      </w:docPartBody>
    </w:docPart>
    <w:docPart>
      <w:docPartPr>
        <w:name w:val="4D8910692AC649F392301FCB04C3C4C2"/>
        <w:category>
          <w:name w:val="General"/>
          <w:gallery w:val="placeholder"/>
        </w:category>
        <w:types>
          <w:type w:val="bbPlcHdr"/>
        </w:types>
        <w:behaviors>
          <w:behavior w:val="content"/>
        </w:behaviors>
        <w:guid w:val="{D873B4B1-EB8D-43C0-9D80-73C9AC5A45D8}"/>
      </w:docPartPr>
      <w:docPartBody>
        <w:p w:rsidR="00D95687" w:rsidRDefault="00D95687">
          <w:pPr>
            <w:pStyle w:val="4D8910692AC649F392301FCB04C3C4C2"/>
          </w:pPr>
          <w:r>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87"/>
    <w:rsid w:val="000F793E"/>
    <w:rsid w:val="00A266F0"/>
    <w:rsid w:val="00D95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18E96A2D9B764917BCCFCF2946E9269D">
    <w:name w:val="18E96A2D9B764917BCCFCF2946E9269D"/>
  </w:style>
  <w:style w:type="paragraph" w:customStyle="1" w:styleId="61571A6964634B33B66A582BA995F8A7">
    <w:name w:val="61571A6964634B33B66A582BA995F8A7"/>
  </w:style>
  <w:style w:type="paragraph" w:customStyle="1" w:styleId="4D8910692AC649F392301FCB04C3C4C2">
    <w:name w:val="4D8910692AC649F392301FCB04C3C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C45CD-F85F-4418-8676-FD527E7DF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migrationskonzept.dotx</Template>
  <TotalTime>0</TotalTime>
  <Pages>9</Pages>
  <Words>1860</Words>
  <Characters>11721</Characters>
  <Application>Microsoft Office Word</Application>
  <DocSecurity>0</DocSecurity>
  <Lines>97</Lines>
  <Paragraphs>27</Paragraphs>
  <ScaleCrop>false</ScaleCrop>
  <HeadingPairs>
    <vt:vector size="6" baseType="variant">
      <vt:variant>
        <vt:lpstr>Title</vt:lpstr>
      </vt:variant>
      <vt:variant>
        <vt:i4>1</vt:i4>
      </vt:variant>
      <vt:variant>
        <vt:lpstr>Headings</vt:lpstr>
      </vt:variant>
      <vt:variant>
        <vt:i4>16</vt:i4>
      </vt:variant>
      <vt:variant>
        <vt:lpstr>Titel</vt:lpstr>
      </vt:variant>
      <vt:variant>
        <vt:i4>1</vt:i4>
      </vt:variant>
    </vt:vector>
  </HeadingPairs>
  <TitlesOfParts>
    <vt:vector size="18" baseType="lpstr">
      <vt:lpstr>Migrationskonzept</vt:lpstr>
      <vt:lpstr>Phase Konzept</vt:lpstr>
      <vt:lpstr>    Ziele der Migration</vt:lpstr>
      <vt:lpstr>    Anforderungen an die Migration</vt:lpstr>
      <vt:lpstr>    Migrationsobjekte</vt:lpstr>
      <vt:lpstr>    Datenanalyse</vt:lpstr>
      <vt:lpstr>    Migrationsverfahren</vt:lpstr>
      <vt:lpstr>    Migrationsplan</vt:lpstr>
      <vt:lpstr>    Machbarkeit</vt:lpstr>
      <vt:lpstr>    Archivierung und Ausserbetriebssetzung Altsystem</vt:lpstr>
      <vt:lpstr>    Anforderungsabdeckung</vt:lpstr>
      <vt:lpstr>Phase Realisierung</vt:lpstr>
      <vt:lpstr>    Migrationsplan</vt:lpstr>
      <vt:lpstr>    Migrationsverfahren</vt:lpstr>
      <vt:lpstr>    Migrationsprotokoll</vt:lpstr>
      <vt:lpstr>Phase Einführung</vt:lpstr>
      <vt:lpstr>Phase Abschluss</vt:lpstr>
      <vt:lpstr>Migrationskonzept</vt:lpstr>
    </vt:vector>
  </TitlesOfParts>
  <Manager>Libor F. Stoupa</Manager>
  <Company>Stoupa &amp; Partners AG</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Migrationskonzept</dc:title>
  <dc:subject>Dokumentvorlage HERMES 2022</dc:subject>
  <dc:creator>jamie</dc:creator>
  <cp:keywords>HERMES</cp:keywords>
  <dc:description>Stoupa &amp; Partners AG / Münsingen 2016-2022
Typografische Gestaltung und Grafiken wurden ausschliesslich mit herkömmlichen Office-Werkzeugen erstellt.</dc:description>
  <cp:lastModifiedBy>Jamie Rohrbach</cp:lastModifiedBy>
  <cp:revision>9</cp:revision>
  <dcterms:created xsi:type="dcterms:W3CDTF">2023-06-16T09:25:00Z</dcterms:created>
  <dcterms:modified xsi:type="dcterms:W3CDTF">2023-06-20T16:17:00Z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