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5FCE" w14:textId="77777777" w:rsidR="00B23DA3" w:rsidRDefault="00D553C0">
      <w:pPr>
        <w:pStyle w:val="Titel-berschrift"/>
      </w:pPr>
      <w:bookmarkStart w:id="0" w:name="_Toc448237589"/>
      <w:bookmarkStart w:id="1" w:name="_Toc527983433"/>
      <w:bookmarkStart w:id="2" w:name="_Toc530490774"/>
      <w:bookmarkStart w:id="3" w:name="_Toc493855174"/>
      <w:bookmarkStart w:id="4" w:name="_Toc99046489"/>
      <w:r>
        <w:t>Übersicht der Testfälle / Testdurchführungen</w:t>
      </w:r>
      <w:bookmarkEnd w:id="4"/>
    </w:p>
    <w:p w14:paraId="78E95453" w14:textId="77777777" w:rsidR="00B23DA3" w:rsidRPr="00AE738F" w:rsidRDefault="00D553C0">
      <w:pPr>
        <w:pStyle w:val="Absatz"/>
        <w:rPr>
          <w:i/>
          <w:iCs/>
        </w:rPr>
      </w:pPr>
      <w:r w:rsidRPr="00AE738F">
        <w:rPr>
          <w:i/>
          <w:iCs/>
        </w:rPr>
        <w:t>Hinweis auf das Testkonzept</w:t>
      </w:r>
    </w:p>
    <w:p w14:paraId="2A54E2F9" w14:textId="77777777" w:rsidR="00B23DA3" w:rsidRDefault="00B23DA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B23DA3" w14:paraId="77CE5E18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9436D0" w14:textId="77777777" w:rsidR="00B23DA3" w:rsidRDefault="00D553C0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7808F" w14:textId="77777777" w:rsidR="00B23DA3" w:rsidRDefault="00D553C0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BD43A" w14:textId="77777777" w:rsidR="00B23DA3" w:rsidRDefault="00D553C0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698CAA" w14:textId="77777777" w:rsidR="00B23DA3" w:rsidRDefault="00D553C0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461633" w14:textId="77777777" w:rsidR="00B23DA3" w:rsidRDefault="00D553C0">
            <w:pPr>
              <w:pStyle w:val="AbsatzTab12PtTitel"/>
            </w:pPr>
            <w:r>
              <w:t>FK*</w:t>
            </w:r>
          </w:p>
        </w:tc>
      </w:tr>
      <w:tr w:rsidR="00046C69" w14:paraId="55EED1B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A811" w14:textId="77777777" w:rsidR="00046C69" w:rsidRDefault="00046C69" w:rsidP="00046C69">
            <w:pPr>
              <w:pStyle w:val="AbsatzTab12Pt1-1Kur"/>
            </w:pPr>
            <w:r>
              <w:t>T-01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7CFF" w14:textId="0D74D14A" w:rsidR="00046C69" w:rsidRDefault="009C4430" w:rsidP="00046C69">
            <w:pPr>
              <w:pStyle w:val="AbsatzTab12Pt1-1Kur"/>
            </w:pPr>
            <w:r>
              <w:t>Prüfung Datenintegrität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704743" w14:textId="68988CE6" w:rsidR="00046C69" w:rsidRDefault="00046C69" w:rsidP="00046C69">
            <w:pPr>
              <w:pStyle w:val="AbsatzTab12Pt1-1Kur"/>
            </w:pPr>
            <w:r>
              <w:t>1</w:t>
            </w:r>
            <w:r w:rsidR="009C4430">
              <w:t>8</w:t>
            </w:r>
            <w:r>
              <w:t>.02.202</w:t>
            </w:r>
            <w:r w:rsidR="009C4430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A9C4B" w14:textId="07934026" w:rsidR="00046C69" w:rsidRDefault="009C4430" w:rsidP="00046C69">
            <w:pPr>
              <w:pStyle w:val="AbsatzTab12Pt1-1Kur"/>
            </w:pPr>
            <w:r>
              <w:t>Jamie Rohrbach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FAE9FA" w14:textId="77777777" w:rsidR="00046C69" w:rsidRDefault="00046C69" w:rsidP="00046C69">
            <w:pPr>
              <w:pStyle w:val="AbsatzTab12Pt1-1Kur"/>
            </w:pPr>
            <w:r>
              <w:t>0</w:t>
            </w:r>
          </w:p>
        </w:tc>
      </w:tr>
      <w:tr w:rsidR="00046C69" w14:paraId="3DA9EB7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25" w14:textId="77777777" w:rsidR="00046C69" w:rsidRDefault="00046C69" w:rsidP="00046C69">
            <w:pPr>
              <w:pStyle w:val="AbsatzTab12Pt1-1Kur"/>
            </w:pPr>
            <w:r>
              <w:t>T-02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A80D" w14:textId="495B2FB8" w:rsidR="00046C69" w:rsidRDefault="009C4430" w:rsidP="00046C69">
            <w:pPr>
              <w:pStyle w:val="AbsatzTab12Pt1-1Kur"/>
            </w:pPr>
            <w:r>
              <w:t>Performance Test mysql8 Datenbank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AF8AE92" w14:textId="3AF29F4D" w:rsidR="00046C69" w:rsidRDefault="009C4430" w:rsidP="00046C69">
            <w:pPr>
              <w:pStyle w:val="AbsatzTab12Pt1-1Kur"/>
            </w:pPr>
            <w:r>
              <w:t>19.02.2023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14E0B8D" w14:textId="77777777" w:rsidR="00046C69" w:rsidRDefault="00046C69" w:rsidP="00046C69">
            <w:pPr>
              <w:pStyle w:val="AbsatzTab12Pt1-1Kur"/>
            </w:pPr>
            <w:r>
              <w:t>Bea Keller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1E0B73" w14:textId="77777777" w:rsidR="00046C69" w:rsidRDefault="00046C69" w:rsidP="00046C69">
            <w:pPr>
              <w:pStyle w:val="AbsatzTab12Pt1-1Kur"/>
            </w:pPr>
            <w:r>
              <w:t>1</w:t>
            </w:r>
          </w:p>
        </w:tc>
      </w:tr>
      <w:tr w:rsidR="00B23DA3" w14:paraId="0785CEF4" w14:textId="77777777">
        <w:tc>
          <w:tcPr>
            <w:tcW w:w="9214" w:type="dxa"/>
            <w:gridSpan w:val="5"/>
            <w:shd w:val="clear" w:color="auto" w:fill="F0F0F0"/>
          </w:tcPr>
          <w:p w14:paraId="47FE72C5" w14:textId="77777777" w:rsidR="00B23DA3" w:rsidRDefault="00D553C0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336122E2" w14:textId="77777777" w:rsidR="00B23DA3" w:rsidRDefault="00B23DA3">
      <w:pPr>
        <w:pStyle w:val="Absatz"/>
      </w:pPr>
    </w:p>
    <w:p w14:paraId="30841371" w14:textId="77777777" w:rsidR="00B23DA3" w:rsidRDefault="00D553C0">
      <w:pPr>
        <w:pStyle w:val="berschrift1"/>
        <w:pageBreakBefore/>
        <w:numPr>
          <w:ilvl w:val="0"/>
          <w:numId w:val="28"/>
        </w:numPr>
        <w:ind w:left="431" w:hanging="431"/>
      </w:pPr>
      <w:bookmarkStart w:id="5" w:name="_Toc99046490"/>
      <w:bookmarkEnd w:id="0"/>
      <w:bookmarkEnd w:id="1"/>
      <w:bookmarkEnd w:id="2"/>
      <w:bookmarkEnd w:id="3"/>
      <w:r>
        <w:lastRenderedPageBreak/>
        <w:t>Testfall</w:t>
      </w:r>
      <w:bookmarkEnd w:id="5"/>
    </w:p>
    <w:p w14:paraId="55EA99A3" w14:textId="77777777" w:rsidR="00B23DA3" w:rsidRDefault="00D553C0">
      <w:pPr>
        <w:pStyle w:val="Text-Titel"/>
      </w:pPr>
      <w:bookmarkStart w:id="6" w:name="_Toc533523592"/>
      <w:r>
        <w:t>Testfallbeschreibung</w:t>
      </w:r>
      <w:bookmarkEnd w:id="6"/>
    </w:p>
    <w:p w14:paraId="2414D5E9" w14:textId="77777777" w:rsidR="00B23DA3" w:rsidRDefault="00B23DA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23DA3" w14:paraId="33209BD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5F215D" w14:textId="77777777" w:rsidR="00B23DA3" w:rsidRDefault="00D553C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FBED5" w14:textId="77777777" w:rsidR="00B23DA3" w:rsidRDefault="00046C69">
            <w:pPr>
              <w:pStyle w:val="AbsatzTab12Pt1-1Kur"/>
            </w:pPr>
            <w:r>
              <w:t>T-</w:t>
            </w:r>
            <w:r w:rsidR="00D553C0">
              <w:t>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8C73F" w14:textId="666E3872" w:rsidR="00B23DA3" w:rsidRPr="000209FD" w:rsidRDefault="000209F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Prüfung Datenintegrität</w:t>
            </w:r>
          </w:p>
        </w:tc>
      </w:tr>
      <w:tr w:rsidR="00B23DA3" w14:paraId="798928D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0887A4" w14:textId="77777777" w:rsidR="00B23DA3" w:rsidRDefault="00D553C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58F3" w14:textId="68076746" w:rsidR="00B23DA3" w:rsidRDefault="000209FD">
            <w:pPr>
              <w:pStyle w:val="AbsatzTab12Pt1-1Kur"/>
            </w:pPr>
            <w:r>
              <w:t>Hash des Quell und Zielsystems wird verglichen um die datenintegrität sicherzustellen.</w:t>
            </w:r>
          </w:p>
        </w:tc>
      </w:tr>
      <w:tr w:rsidR="00B23DA3" w14:paraId="11F333F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15DCF" w14:textId="77777777" w:rsidR="00B23DA3" w:rsidRDefault="00D553C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989A" w14:textId="5E764831" w:rsidR="00B23DA3" w:rsidRDefault="000209FD">
            <w:pPr>
              <w:pStyle w:val="AbsatzTab12Pt1-1Kur"/>
            </w:pPr>
            <w:r>
              <w:t>Laufendes Testsystem mysql8 und mysql 5 Datenbank</w:t>
            </w:r>
          </w:p>
        </w:tc>
      </w:tr>
      <w:tr w:rsidR="00B23DA3" w14:paraId="3655D1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CA940" w14:textId="77777777" w:rsidR="00B23DA3" w:rsidRDefault="00D553C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36DA" w14:textId="6E7FF3E6" w:rsidR="00B23DA3" w:rsidRDefault="000209FD" w:rsidP="000209FD">
            <w:pPr>
              <w:pStyle w:val="AbsatzTab12Pt1-1Kur"/>
              <w:numPr>
                <w:ilvl w:val="0"/>
                <w:numId w:val="47"/>
              </w:numPr>
            </w:pPr>
            <w:r>
              <w:t>Verbinden auf quellsystem</w:t>
            </w:r>
          </w:p>
          <w:p w14:paraId="3F038C23" w14:textId="76851910" w:rsidR="000209FD" w:rsidRDefault="000209FD" w:rsidP="000209FD">
            <w:pPr>
              <w:pStyle w:val="AbsatzTab12Pt1-1Kur"/>
              <w:numPr>
                <w:ilvl w:val="0"/>
                <w:numId w:val="47"/>
              </w:numPr>
            </w:pPr>
            <w:r>
              <w:t>Hash aller Daten generieren lassen mittels md5 CLI</w:t>
            </w:r>
          </w:p>
          <w:p w14:paraId="5D15DA42" w14:textId="16873939" w:rsidR="000209FD" w:rsidRDefault="000209FD" w:rsidP="000209FD">
            <w:pPr>
              <w:pStyle w:val="AbsatzTab12Pt1-1Kur"/>
              <w:numPr>
                <w:ilvl w:val="0"/>
                <w:numId w:val="47"/>
              </w:numPr>
            </w:pPr>
            <w:r>
              <w:t>Verbinden auf Zielsystem</w:t>
            </w:r>
          </w:p>
          <w:p w14:paraId="7CF72F32" w14:textId="60A7BE19" w:rsidR="000209FD" w:rsidRDefault="000209FD" w:rsidP="000209FD">
            <w:pPr>
              <w:pStyle w:val="AbsatzTab12Pt1-1Kur"/>
              <w:numPr>
                <w:ilvl w:val="0"/>
                <w:numId w:val="47"/>
              </w:numPr>
            </w:pPr>
            <w:r>
              <w:t>Hash aller Daten generieren lassen mittels md5 CLI</w:t>
            </w:r>
          </w:p>
          <w:p w14:paraId="7669079C" w14:textId="77777777" w:rsidR="00B23DA3" w:rsidRDefault="00B23DA3">
            <w:pPr>
              <w:pStyle w:val="AbsatzTab12Pt1-1Kur"/>
            </w:pPr>
          </w:p>
        </w:tc>
      </w:tr>
      <w:tr w:rsidR="00B23DA3" w14:paraId="5CEE9EF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4A4FF6" w14:textId="77777777" w:rsidR="00B23DA3" w:rsidRDefault="00D553C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4890" w14:textId="39FF13F0" w:rsidR="00B23DA3" w:rsidRDefault="000209FD">
            <w:pPr>
              <w:pStyle w:val="AbsatzTab12Pt1-1Kur"/>
            </w:pPr>
            <w:r>
              <w:t>Gleicher Hash wert</w:t>
            </w:r>
          </w:p>
        </w:tc>
      </w:tr>
    </w:tbl>
    <w:p w14:paraId="49565894" w14:textId="77777777" w:rsidR="00B23DA3" w:rsidRDefault="00D553C0">
      <w:pPr>
        <w:pStyle w:val="Text-Titel"/>
      </w:pPr>
      <w:bookmarkStart w:id="7" w:name="_Toc493855175"/>
      <w:r>
        <w:t>Testdurchführung und Testergebnis</w:t>
      </w:r>
      <w:bookmarkEnd w:id="7"/>
      <w:r>
        <w:t xml:space="preserve"> (Mängelklasse)</w:t>
      </w:r>
    </w:p>
    <w:p w14:paraId="10910B99" w14:textId="77777777" w:rsidR="00B23DA3" w:rsidRDefault="00B23DA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23DA3" w14:paraId="7126721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69A4A" w14:textId="77777777" w:rsidR="00B23DA3" w:rsidRDefault="00D553C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DB15" w14:textId="78B10F2F" w:rsidR="00B23DA3" w:rsidRDefault="00046C69">
            <w:pPr>
              <w:pStyle w:val="AbsatzTab12Pt1-1Kur"/>
            </w:pPr>
            <w:r>
              <w:t>1</w:t>
            </w:r>
            <w:r w:rsidR="000209FD">
              <w:t>8</w:t>
            </w:r>
            <w:r>
              <w:t>.0</w:t>
            </w:r>
            <w:r w:rsidR="000209FD">
              <w:t>6</w:t>
            </w:r>
            <w:r>
              <w:t>.202</w:t>
            </w:r>
            <w:r w:rsidR="000209FD">
              <w:t>3</w:t>
            </w:r>
          </w:p>
        </w:tc>
      </w:tr>
      <w:tr w:rsidR="00B23DA3" w14:paraId="562BE70A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F2F447" w14:textId="77777777" w:rsidR="00B23DA3" w:rsidRDefault="00D553C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23C9C" w14:textId="12A0A938" w:rsidR="00B23DA3" w:rsidRDefault="000209FD">
            <w:pPr>
              <w:pStyle w:val="AbsatzTab12Pt1-1Kur"/>
            </w:pPr>
            <w:r>
              <w:t>Jamie Rohrbach</w:t>
            </w:r>
          </w:p>
        </w:tc>
      </w:tr>
      <w:tr w:rsidR="00B23DA3" w14:paraId="02E51F1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B5793" w14:textId="77777777" w:rsidR="00B23DA3" w:rsidRDefault="00D553C0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A6A6" w14:textId="77777777" w:rsidR="00B23DA3" w:rsidRDefault="00046C69">
            <w:pPr>
              <w:pStyle w:val="AbsatzTab12Pt1-1Kur"/>
            </w:pPr>
            <w:r>
              <w:t>0</w:t>
            </w:r>
          </w:p>
        </w:tc>
      </w:tr>
      <w:tr w:rsidR="00B23DA3" w14:paraId="2500AB4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5DD9E" w14:textId="77777777" w:rsidR="00B23DA3" w:rsidRDefault="00D553C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B557" w14:textId="77777777" w:rsidR="00B23DA3" w:rsidRDefault="00046C69">
            <w:pPr>
              <w:pStyle w:val="AbsatzTab12Pt1-1Kur"/>
            </w:pPr>
            <w:r>
              <w:t>keine</w:t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</w:p>
        </w:tc>
      </w:tr>
      <w:tr w:rsidR="00B23DA3" w14:paraId="1DC0044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B70F52" w14:textId="77777777" w:rsidR="00B23DA3" w:rsidRDefault="00D553C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786E" w14:textId="77777777" w:rsidR="00B23DA3" w:rsidRDefault="00046C69">
            <w:pPr>
              <w:pStyle w:val="AbsatzTab12Pt1-1Kur"/>
            </w:pPr>
            <w:r>
              <w:t>keine</w:t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  <w:r w:rsidR="00D553C0">
              <w:br/>
            </w:r>
          </w:p>
        </w:tc>
      </w:tr>
      <w:tr w:rsidR="00B23DA3" w14:paraId="0B9092E7" w14:textId="77777777">
        <w:tc>
          <w:tcPr>
            <w:tcW w:w="9214" w:type="dxa"/>
            <w:gridSpan w:val="2"/>
            <w:shd w:val="clear" w:color="auto" w:fill="F0F0F0"/>
          </w:tcPr>
          <w:p w14:paraId="6A70FC6B" w14:textId="77777777" w:rsidR="00B23DA3" w:rsidRDefault="00D553C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44606F53" w14:textId="77777777" w:rsidR="00B23DA3" w:rsidRDefault="00D553C0">
      <w:pPr>
        <w:pStyle w:val="berschrift1"/>
        <w:pageBreakBefore/>
        <w:numPr>
          <w:ilvl w:val="0"/>
          <w:numId w:val="28"/>
        </w:numPr>
        <w:ind w:left="431" w:hanging="431"/>
      </w:pPr>
      <w:bookmarkStart w:id="8" w:name="_Toc99046491"/>
      <w:r>
        <w:lastRenderedPageBreak/>
        <w:t>Testfall</w:t>
      </w:r>
      <w:bookmarkEnd w:id="8"/>
    </w:p>
    <w:p w14:paraId="429BA0F6" w14:textId="77777777" w:rsidR="00B23DA3" w:rsidRDefault="00D553C0">
      <w:pPr>
        <w:pStyle w:val="Text-Titel"/>
      </w:pPr>
      <w:r>
        <w:t>Testfallbeschreibung</w:t>
      </w:r>
    </w:p>
    <w:p w14:paraId="677AE717" w14:textId="77777777" w:rsidR="00B23DA3" w:rsidRDefault="00B23DA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23DA3" w14:paraId="7E898E10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04282" w14:textId="77777777" w:rsidR="00B23DA3" w:rsidRDefault="00D553C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4574F" w14:textId="77777777" w:rsidR="00B23DA3" w:rsidRDefault="00046C69">
            <w:pPr>
              <w:pStyle w:val="AbsatzTab12Pt1-1Kur"/>
            </w:pPr>
            <w:r>
              <w:t>T-0</w:t>
            </w:r>
            <w:r w:rsidR="00D553C0"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2B2" w14:textId="2B2569C2" w:rsidR="00B23DA3" w:rsidRDefault="000209FD">
            <w:pPr>
              <w:pStyle w:val="AbsatzTab12Pt1-1Kur"/>
            </w:pPr>
            <w:r>
              <w:t>Performance Tests der neuen Datenbank</w:t>
            </w:r>
          </w:p>
        </w:tc>
      </w:tr>
      <w:tr w:rsidR="00B23DA3" w14:paraId="068C1AC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1BEF20" w14:textId="77777777" w:rsidR="00B23DA3" w:rsidRDefault="00D553C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8D72" w14:textId="2B8BC1CE" w:rsidR="00B23DA3" w:rsidRDefault="000209FD">
            <w:pPr>
              <w:pStyle w:val="AbsatzTab12Pt1-1Kur"/>
            </w:pPr>
            <w:r>
              <w:t>Eine Grosse SQL Query wird ausgeführt um die performance und Stabilität der Datenbank zu messen.</w:t>
            </w:r>
          </w:p>
        </w:tc>
      </w:tr>
      <w:tr w:rsidR="00B23DA3" w14:paraId="5E47685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BAE90" w14:textId="77777777" w:rsidR="00B23DA3" w:rsidRDefault="00D553C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B097" w14:textId="6B7F7A60" w:rsidR="00B23DA3" w:rsidRDefault="000209FD">
            <w:pPr>
              <w:pStyle w:val="AbsatzTab12Pt1-1Kur"/>
            </w:pPr>
            <w:r>
              <w:t>Laufende SQL 8 Datenbank mit daten des quellsystems</w:t>
            </w:r>
          </w:p>
        </w:tc>
      </w:tr>
      <w:tr w:rsidR="00B23DA3" w:rsidRPr="009C4430" w14:paraId="4D0C6F3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7BE458" w14:textId="77777777" w:rsidR="00B23DA3" w:rsidRDefault="00D553C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05" w14:textId="14902F83" w:rsidR="00B23DA3" w:rsidRDefault="000209FD" w:rsidP="000209FD">
            <w:pPr>
              <w:pStyle w:val="AbsatzTab12Pt1-1Kur"/>
              <w:numPr>
                <w:ilvl w:val="0"/>
                <w:numId w:val="47"/>
              </w:numPr>
            </w:pPr>
            <w:r>
              <w:t>Verbinden auf sql8 datenbank CLI</w:t>
            </w:r>
          </w:p>
          <w:p w14:paraId="7E2A8597" w14:textId="45FEB061" w:rsidR="000209FD" w:rsidRDefault="000209FD" w:rsidP="000209FD">
            <w:pPr>
              <w:pStyle w:val="AbsatzTab12Pt1-1Kur"/>
              <w:numPr>
                <w:ilvl w:val="0"/>
                <w:numId w:val="47"/>
              </w:numPr>
              <w:rPr>
                <w:lang w:val="en-GB"/>
              </w:rPr>
            </w:pPr>
            <w:r w:rsidRPr="009C4430">
              <w:rPr>
                <w:lang w:val="en-GB"/>
              </w:rPr>
              <w:t xml:space="preserve">Query «select * from </w:t>
            </w:r>
            <w:r w:rsidR="009C4430" w:rsidRPr="009C4430">
              <w:rPr>
                <w:lang w:val="en-GB"/>
              </w:rPr>
              <w:t>users;» au</w:t>
            </w:r>
            <w:r w:rsidR="009C4430">
              <w:rPr>
                <w:lang w:val="en-GB"/>
              </w:rPr>
              <w:t>sführen</w:t>
            </w:r>
          </w:p>
          <w:p w14:paraId="6099BFD2" w14:textId="55EF0958" w:rsidR="009C4430" w:rsidRPr="009C4430" w:rsidRDefault="009C4430" w:rsidP="000209FD">
            <w:pPr>
              <w:pStyle w:val="AbsatzTab12Pt1-1Kur"/>
              <w:numPr>
                <w:ilvl w:val="0"/>
                <w:numId w:val="47"/>
              </w:numPr>
              <w:rPr>
                <w:lang w:val="en-GB"/>
              </w:rPr>
            </w:pPr>
            <w:r>
              <w:rPr>
                <w:lang w:val="en-GB"/>
              </w:rPr>
              <w:t>Zeit Messen</w:t>
            </w:r>
          </w:p>
          <w:p w14:paraId="5B65AAF0" w14:textId="77777777" w:rsidR="00B23DA3" w:rsidRPr="009C4430" w:rsidRDefault="00B23DA3">
            <w:pPr>
              <w:pStyle w:val="AbsatzTab12Pt1-1Kur"/>
              <w:rPr>
                <w:lang w:val="en-GB"/>
              </w:rPr>
            </w:pPr>
          </w:p>
          <w:p w14:paraId="665BB352" w14:textId="77777777" w:rsidR="00B23DA3" w:rsidRPr="009C4430" w:rsidRDefault="00B23DA3">
            <w:pPr>
              <w:pStyle w:val="AbsatzTab12Pt1-1Kur"/>
              <w:rPr>
                <w:lang w:val="en-GB"/>
              </w:rPr>
            </w:pPr>
          </w:p>
          <w:p w14:paraId="66FB2D79" w14:textId="77777777" w:rsidR="00B23DA3" w:rsidRPr="009C4430" w:rsidRDefault="00B23DA3">
            <w:pPr>
              <w:pStyle w:val="AbsatzTab12Pt1-1Kur"/>
              <w:rPr>
                <w:lang w:val="en-GB"/>
              </w:rPr>
            </w:pPr>
          </w:p>
        </w:tc>
      </w:tr>
      <w:tr w:rsidR="00B23DA3" w14:paraId="7A08DB4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149A20" w14:textId="77777777" w:rsidR="00B23DA3" w:rsidRDefault="00D553C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C073" w14:textId="4F7DCC34" w:rsidR="00B23DA3" w:rsidRDefault="009C4430">
            <w:pPr>
              <w:pStyle w:val="AbsatzTab12Pt1-1Kur"/>
            </w:pPr>
            <w:r>
              <w:t>Absturzfrei &gt; 5 min</w:t>
            </w:r>
          </w:p>
        </w:tc>
      </w:tr>
    </w:tbl>
    <w:p w14:paraId="40D2563E" w14:textId="77777777" w:rsidR="00B23DA3" w:rsidRDefault="00D553C0">
      <w:pPr>
        <w:pStyle w:val="Text-Titel"/>
      </w:pPr>
      <w:r>
        <w:t>Testdurchführung und Testergebnis (Mängelklasse)</w:t>
      </w:r>
    </w:p>
    <w:p w14:paraId="60435BC4" w14:textId="77777777" w:rsidR="00B23DA3" w:rsidRDefault="00B23DA3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23DA3" w14:paraId="28C23D9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2466D7" w14:textId="77777777" w:rsidR="00B23DA3" w:rsidRDefault="00D553C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0A83" w14:textId="45920BC7" w:rsidR="00B23DA3" w:rsidRDefault="009C4430">
            <w:pPr>
              <w:pStyle w:val="AbsatzTab12Pt1-1Kur"/>
            </w:pPr>
            <w:r>
              <w:t>19.02.2023</w:t>
            </w:r>
          </w:p>
        </w:tc>
      </w:tr>
      <w:tr w:rsidR="00B23DA3" w14:paraId="398225BC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0FF27" w14:textId="77777777" w:rsidR="00B23DA3" w:rsidRDefault="00D553C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95157" w14:textId="054E516B" w:rsidR="00B23DA3" w:rsidRDefault="009C4430">
            <w:pPr>
              <w:pStyle w:val="AbsatzTab12Pt1-1Kur"/>
            </w:pPr>
            <w:r>
              <w:t>Jamie Rohrbach</w:t>
            </w:r>
          </w:p>
        </w:tc>
      </w:tr>
      <w:tr w:rsidR="00B23DA3" w14:paraId="129D4A4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E80CD" w14:textId="77777777" w:rsidR="00B23DA3" w:rsidRDefault="00D553C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1AB4" w14:textId="77777777" w:rsidR="00B23DA3" w:rsidRDefault="00AE738F">
            <w:pPr>
              <w:pStyle w:val="AbsatzTab12Pt1-1Kur"/>
            </w:pPr>
            <w:r>
              <w:t>1</w:t>
            </w:r>
          </w:p>
        </w:tc>
      </w:tr>
      <w:tr w:rsidR="00B23DA3" w14:paraId="41EFAB5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365171" w14:textId="77777777" w:rsidR="00B23DA3" w:rsidRDefault="00D553C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2DE0" w14:textId="0645D8A1" w:rsidR="00B23DA3" w:rsidRDefault="009C4430">
            <w:pPr>
              <w:pStyle w:val="AbsatzTab12Pt1-1Kur"/>
            </w:pPr>
            <w:r>
              <w:t>keine</w:t>
            </w:r>
          </w:p>
        </w:tc>
      </w:tr>
      <w:tr w:rsidR="00B23DA3" w14:paraId="7815898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7E5B9" w14:textId="77777777" w:rsidR="00B23DA3" w:rsidRDefault="00D553C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DB80" w14:textId="77777777" w:rsidR="00B23DA3" w:rsidRDefault="00D553C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B23DA3" w14:paraId="69D07F73" w14:textId="77777777">
        <w:tc>
          <w:tcPr>
            <w:tcW w:w="9214" w:type="dxa"/>
            <w:gridSpan w:val="2"/>
            <w:shd w:val="clear" w:color="auto" w:fill="F0F0F0"/>
          </w:tcPr>
          <w:p w14:paraId="6D4ACE12" w14:textId="77777777" w:rsidR="00B23DA3" w:rsidRDefault="00D553C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7ED0EBF8" w14:textId="458AE978" w:rsidR="00B23DA3" w:rsidRDefault="00B23DA3" w:rsidP="00046C69">
      <w:pPr>
        <w:pStyle w:val="Absatz0Pt"/>
      </w:pPr>
    </w:p>
    <w:sectPr w:rsidR="00B23D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708D" w14:textId="77777777" w:rsidR="000209FD" w:rsidRDefault="000209FD">
      <w:pPr>
        <w:spacing w:after="0" w:line="240" w:lineRule="auto"/>
      </w:pPr>
      <w:r>
        <w:separator/>
      </w:r>
    </w:p>
    <w:p w14:paraId="7F5BB3D3" w14:textId="77777777" w:rsidR="000209FD" w:rsidRDefault="000209FD"/>
    <w:p w14:paraId="7C0EA75A" w14:textId="77777777" w:rsidR="000209FD" w:rsidRDefault="000209FD"/>
  </w:endnote>
  <w:endnote w:type="continuationSeparator" w:id="0">
    <w:p w14:paraId="30AF9A95" w14:textId="77777777" w:rsidR="000209FD" w:rsidRDefault="000209FD">
      <w:pPr>
        <w:spacing w:after="0" w:line="240" w:lineRule="auto"/>
      </w:pPr>
      <w:r>
        <w:continuationSeparator/>
      </w:r>
    </w:p>
    <w:p w14:paraId="5BCA1EB1" w14:textId="77777777" w:rsidR="000209FD" w:rsidRDefault="000209FD"/>
    <w:p w14:paraId="740860F6" w14:textId="77777777" w:rsidR="000209FD" w:rsidRDefault="00020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23DA3" w14:paraId="4035C39D" w14:textId="77777777">
      <w:trPr>
        <w:cantSplit/>
      </w:trPr>
      <w:tc>
        <w:tcPr>
          <w:tcW w:w="9469" w:type="dxa"/>
        </w:tcPr>
        <w:p w14:paraId="36BE5E55" w14:textId="77777777" w:rsidR="00B23DA3" w:rsidRDefault="00B23DA3">
          <w:pPr>
            <w:pStyle w:val="Referenz"/>
          </w:pPr>
        </w:p>
      </w:tc>
    </w:tr>
    <w:tr w:rsidR="00B23DA3" w14:paraId="72EF9F48" w14:textId="77777777">
      <w:trPr>
        <w:cantSplit/>
      </w:trPr>
      <w:tc>
        <w:tcPr>
          <w:tcW w:w="9469" w:type="dxa"/>
        </w:tcPr>
        <w:p w14:paraId="699E249E" w14:textId="77777777" w:rsidR="00B23DA3" w:rsidRDefault="00D553C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B23DA3" w14:paraId="3FEECEDD" w14:textId="77777777">
      <w:trPr>
        <w:cantSplit/>
        <w:trHeight w:hRule="exact" w:val="363"/>
      </w:trPr>
      <w:tc>
        <w:tcPr>
          <w:tcW w:w="9469" w:type="dxa"/>
        </w:tcPr>
        <w:p w14:paraId="6DBE7DD9" w14:textId="77777777" w:rsidR="00B23DA3" w:rsidRDefault="00B23DA3">
          <w:pPr>
            <w:pStyle w:val="Referenz"/>
          </w:pPr>
        </w:p>
      </w:tc>
    </w:tr>
    <w:tr w:rsidR="00B23DA3" w14:paraId="0177E44D" w14:textId="77777777">
      <w:trPr>
        <w:cantSplit/>
      </w:trPr>
      <w:tc>
        <w:tcPr>
          <w:tcW w:w="9469" w:type="dxa"/>
        </w:tcPr>
        <w:p w14:paraId="4782D6D1" w14:textId="5DD3B82D" w:rsidR="00B23DA3" w:rsidRDefault="00D553C0">
          <w:pPr>
            <w:pStyle w:val="Fuzeil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0209FD">
            <w:rPr>
              <w:noProof/>
              <w:color w:val="000000"/>
              <w:sz w:val="18"/>
              <w:szCs w:val="18"/>
            </w:rPr>
            <w:t>dokument2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6F7DFF50" w14:textId="77777777" w:rsidR="00B23DA3" w:rsidRPr="00AE738F" w:rsidRDefault="00B23DA3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23DA3" w14:paraId="2AA545DD" w14:textId="77777777">
      <w:trPr>
        <w:cantSplit/>
      </w:trPr>
      <w:tc>
        <w:tcPr>
          <w:tcW w:w="9469" w:type="dxa"/>
        </w:tcPr>
        <w:p w14:paraId="77EF192A" w14:textId="77777777" w:rsidR="00B23DA3" w:rsidRDefault="00B23DA3">
          <w:pPr>
            <w:pStyle w:val="Referenz"/>
          </w:pPr>
        </w:p>
      </w:tc>
    </w:tr>
    <w:tr w:rsidR="00B23DA3" w14:paraId="44499056" w14:textId="77777777">
      <w:trPr>
        <w:cantSplit/>
      </w:trPr>
      <w:tc>
        <w:tcPr>
          <w:tcW w:w="9469" w:type="dxa"/>
        </w:tcPr>
        <w:p w14:paraId="2175EE74" w14:textId="77777777" w:rsidR="00B23DA3" w:rsidRDefault="00D553C0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CA3931"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A3931">
            <w:t>6</w:t>
          </w:r>
          <w:r>
            <w:fldChar w:fldCharType="end"/>
          </w:r>
        </w:p>
      </w:tc>
    </w:tr>
    <w:tr w:rsidR="00B23DA3" w14:paraId="23DCE10B" w14:textId="77777777">
      <w:trPr>
        <w:cantSplit/>
        <w:trHeight w:hRule="exact" w:val="363"/>
      </w:trPr>
      <w:tc>
        <w:tcPr>
          <w:tcW w:w="9469" w:type="dxa"/>
        </w:tcPr>
        <w:p w14:paraId="553315EC" w14:textId="77777777" w:rsidR="00B23DA3" w:rsidRDefault="00B23DA3">
          <w:pPr>
            <w:pStyle w:val="Referenz"/>
          </w:pPr>
        </w:p>
      </w:tc>
    </w:tr>
    <w:tr w:rsidR="00B23DA3" w14:paraId="2BE0DCF0" w14:textId="77777777">
      <w:trPr>
        <w:cantSplit/>
      </w:trPr>
      <w:tc>
        <w:tcPr>
          <w:tcW w:w="9469" w:type="dxa"/>
        </w:tcPr>
        <w:p w14:paraId="6BB22275" w14:textId="7F32D1D3" w:rsidR="00B23DA3" w:rsidRDefault="00D553C0">
          <w:pPr>
            <w:pStyle w:val="Fuzeile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0209FD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</w:tr>
  </w:tbl>
  <w:p w14:paraId="6C88B588" w14:textId="77777777" w:rsidR="00B23DA3" w:rsidRDefault="00B23DA3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46C69" w14:paraId="037E0F97" w14:textId="77777777" w:rsidTr="005B27A2">
      <w:trPr>
        <w:cantSplit/>
        <w:trHeight w:hRule="exact" w:val="565"/>
      </w:trPr>
      <w:tc>
        <w:tcPr>
          <w:tcW w:w="4253" w:type="dxa"/>
        </w:tcPr>
        <w:p w14:paraId="64EF4366" w14:textId="77777777" w:rsidR="00046C69" w:rsidRDefault="00046C69" w:rsidP="00046C69">
          <w:pPr>
            <w:pStyle w:val="Referenz"/>
          </w:pPr>
        </w:p>
      </w:tc>
      <w:tc>
        <w:tcPr>
          <w:tcW w:w="5103" w:type="dxa"/>
        </w:tcPr>
        <w:p w14:paraId="49F97EB0" w14:textId="77777777" w:rsidR="00046C69" w:rsidRDefault="00046C69" w:rsidP="00046C69">
          <w:pPr>
            <w:pStyle w:val="Referenz"/>
          </w:pPr>
          <w:r w:rsidRPr="00C3013B">
            <w:rPr>
              <w:lang w:val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78E927" wp14:editId="539574C1">
                    <wp:simplePos x="0" y="0"/>
                    <wp:positionH relativeFrom="column">
                      <wp:posOffset>1991360</wp:posOffset>
                    </wp:positionH>
                    <wp:positionV relativeFrom="paragraph">
                      <wp:posOffset>93345</wp:posOffset>
                    </wp:positionV>
                    <wp:extent cx="1224915" cy="195231"/>
                    <wp:effectExtent l="0" t="0" r="0" b="0"/>
                    <wp:wrapNone/>
                    <wp:docPr id="1" name="Gruppieren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24915" cy="195231"/>
                              <a:chOff x="0" y="0"/>
                              <a:chExt cx="8256587" cy="1323975"/>
                            </a:xfrm>
                          </wpg:grpSpPr>
                          <wps:wsp>
                            <wps:cNvPr id="2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492125" y="107950"/>
                                <a:ext cx="892175" cy="1187450"/>
                              </a:xfrm>
                              <a:custGeom>
                                <a:avLst/>
                                <a:gdLst>
                                  <a:gd name="T0" fmla="*/ 0 w 562"/>
                                  <a:gd name="T1" fmla="*/ 426 h 748"/>
                                  <a:gd name="T2" fmla="*/ 272 w 562"/>
                                  <a:gd name="T3" fmla="*/ 426 h 748"/>
                                  <a:gd name="T4" fmla="*/ 204 w 562"/>
                                  <a:gd name="T5" fmla="*/ 748 h 748"/>
                                  <a:gd name="T6" fmla="*/ 404 w 562"/>
                                  <a:gd name="T7" fmla="*/ 748 h 748"/>
                                  <a:gd name="T8" fmla="*/ 562 w 562"/>
                                  <a:gd name="T9" fmla="*/ 0 h 748"/>
                                  <a:gd name="T10" fmla="*/ 362 w 562"/>
                                  <a:gd name="T11" fmla="*/ 0 h 748"/>
                                  <a:gd name="T12" fmla="*/ 302 w 562"/>
                                  <a:gd name="T13" fmla="*/ 288 h 748"/>
                                  <a:gd name="T14" fmla="*/ 30 w 562"/>
                                  <a:gd name="T15" fmla="*/ 288 h 748"/>
                                  <a:gd name="T16" fmla="*/ 0 w 562"/>
                                  <a:gd name="T17" fmla="*/ 426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62" h="748">
                                    <a:moveTo>
                                      <a:pt x="0" y="426"/>
                                    </a:moveTo>
                                    <a:lnTo>
                                      <a:pt x="272" y="426"/>
                                    </a:lnTo>
                                    <a:lnTo>
                                      <a:pt x="204" y="748"/>
                                    </a:lnTo>
                                    <a:lnTo>
                                      <a:pt x="404" y="748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362" y="0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0" y="288"/>
                                    </a:lnTo>
                                    <a:lnTo>
                                      <a:pt x="0" y="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107950"/>
                                <a:ext cx="577850" cy="1187450"/>
                              </a:xfrm>
                              <a:custGeom>
                                <a:avLst/>
                                <a:gdLst>
                                  <a:gd name="T0" fmla="*/ 304 w 364"/>
                                  <a:gd name="T1" fmla="*/ 288 h 748"/>
                                  <a:gd name="T2" fmla="*/ 364 w 364"/>
                                  <a:gd name="T3" fmla="*/ 0 h 748"/>
                                  <a:gd name="T4" fmla="*/ 156 w 364"/>
                                  <a:gd name="T5" fmla="*/ 0 h 748"/>
                                  <a:gd name="T6" fmla="*/ 0 w 364"/>
                                  <a:gd name="T7" fmla="*/ 748 h 748"/>
                                  <a:gd name="T8" fmla="*/ 206 w 364"/>
                                  <a:gd name="T9" fmla="*/ 748 h 748"/>
                                  <a:gd name="T10" fmla="*/ 274 w 364"/>
                                  <a:gd name="T11" fmla="*/ 426 h 748"/>
                                  <a:gd name="T12" fmla="*/ 304 w 364"/>
                                  <a:gd name="T13" fmla="*/ 288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64" h="748">
                                    <a:moveTo>
                                      <a:pt x="304" y="288"/>
                                    </a:moveTo>
                                    <a:lnTo>
                                      <a:pt x="364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0" y="748"/>
                                    </a:lnTo>
                                    <a:lnTo>
                                      <a:pt x="206" y="748"/>
                                    </a:lnTo>
                                    <a:lnTo>
                                      <a:pt x="274" y="426"/>
                                    </a:lnTo>
                                    <a:lnTo>
                                      <a:pt x="304" y="2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540000" y="111125"/>
                                <a:ext cx="990600" cy="1184275"/>
                              </a:xfrm>
                              <a:custGeom>
                                <a:avLst/>
                                <a:gdLst>
                                  <a:gd name="T0" fmla="*/ 150 w 624"/>
                                  <a:gd name="T1" fmla="*/ 20 h 746"/>
                                  <a:gd name="T2" fmla="*/ 0 w 624"/>
                                  <a:gd name="T3" fmla="*/ 746 h 746"/>
                                  <a:gd name="T4" fmla="*/ 196 w 624"/>
                                  <a:gd name="T5" fmla="*/ 746 h 746"/>
                                  <a:gd name="T6" fmla="*/ 264 w 624"/>
                                  <a:gd name="T7" fmla="*/ 424 h 746"/>
                                  <a:gd name="T8" fmla="*/ 264 w 624"/>
                                  <a:gd name="T9" fmla="*/ 424 h 746"/>
                                  <a:gd name="T10" fmla="*/ 276 w 624"/>
                                  <a:gd name="T11" fmla="*/ 378 h 746"/>
                                  <a:gd name="T12" fmla="*/ 290 w 624"/>
                                  <a:gd name="T13" fmla="*/ 336 h 746"/>
                                  <a:gd name="T14" fmla="*/ 290 w 624"/>
                                  <a:gd name="T15" fmla="*/ 336 h 746"/>
                                  <a:gd name="T16" fmla="*/ 298 w 624"/>
                                  <a:gd name="T17" fmla="*/ 314 h 746"/>
                                  <a:gd name="T18" fmla="*/ 308 w 624"/>
                                  <a:gd name="T19" fmla="*/ 294 h 746"/>
                                  <a:gd name="T20" fmla="*/ 320 w 624"/>
                                  <a:gd name="T21" fmla="*/ 276 h 746"/>
                                  <a:gd name="T22" fmla="*/ 334 w 624"/>
                                  <a:gd name="T23" fmla="*/ 258 h 746"/>
                                  <a:gd name="T24" fmla="*/ 334 w 624"/>
                                  <a:gd name="T25" fmla="*/ 258 h 746"/>
                                  <a:gd name="T26" fmla="*/ 348 w 624"/>
                                  <a:gd name="T27" fmla="*/ 242 h 746"/>
                                  <a:gd name="T28" fmla="*/ 364 w 624"/>
                                  <a:gd name="T29" fmla="*/ 228 h 746"/>
                                  <a:gd name="T30" fmla="*/ 382 w 624"/>
                                  <a:gd name="T31" fmla="*/ 216 h 746"/>
                                  <a:gd name="T32" fmla="*/ 400 w 624"/>
                                  <a:gd name="T33" fmla="*/ 206 h 746"/>
                                  <a:gd name="T34" fmla="*/ 400 w 624"/>
                                  <a:gd name="T35" fmla="*/ 206 h 746"/>
                                  <a:gd name="T36" fmla="*/ 422 w 624"/>
                                  <a:gd name="T37" fmla="*/ 196 h 746"/>
                                  <a:gd name="T38" fmla="*/ 446 w 624"/>
                                  <a:gd name="T39" fmla="*/ 190 h 746"/>
                                  <a:gd name="T40" fmla="*/ 470 w 624"/>
                                  <a:gd name="T41" fmla="*/ 186 h 746"/>
                                  <a:gd name="T42" fmla="*/ 498 w 624"/>
                                  <a:gd name="T43" fmla="*/ 186 h 746"/>
                                  <a:gd name="T44" fmla="*/ 498 w 624"/>
                                  <a:gd name="T45" fmla="*/ 186 h 746"/>
                                  <a:gd name="T46" fmla="*/ 520 w 624"/>
                                  <a:gd name="T47" fmla="*/ 186 h 746"/>
                                  <a:gd name="T48" fmla="*/ 540 w 624"/>
                                  <a:gd name="T49" fmla="*/ 190 h 746"/>
                                  <a:gd name="T50" fmla="*/ 540 w 624"/>
                                  <a:gd name="T51" fmla="*/ 190 h 746"/>
                                  <a:gd name="T52" fmla="*/ 582 w 624"/>
                                  <a:gd name="T53" fmla="*/ 198 h 746"/>
                                  <a:gd name="T54" fmla="*/ 624 w 624"/>
                                  <a:gd name="T55" fmla="*/ 4 h 746"/>
                                  <a:gd name="T56" fmla="*/ 624 w 624"/>
                                  <a:gd name="T57" fmla="*/ 4 h 746"/>
                                  <a:gd name="T58" fmla="*/ 592 w 624"/>
                                  <a:gd name="T59" fmla="*/ 2 h 746"/>
                                  <a:gd name="T60" fmla="*/ 562 w 624"/>
                                  <a:gd name="T61" fmla="*/ 0 h 746"/>
                                  <a:gd name="T62" fmla="*/ 562 w 624"/>
                                  <a:gd name="T63" fmla="*/ 0 h 746"/>
                                  <a:gd name="T64" fmla="*/ 542 w 624"/>
                                  <a:gd name="T65" fmla="*/ 0 h 746"/>
                                  <a:gd name="T66" fmla="*/ 522 w 624"/>
                                  <a:gd name="T67" fmla="*/ 2 h 746"/>
                                  <a:gd name="T68" fmla="*/ 504 w 624"/>
                                  <a:gd name="T69" fmla="*/ 6 h 746"/>
                                  <a:gd name="T70" fmla="*/ 484 w 624"/>
                                  <a:gd name="T71" fmla="*/ 10 h 746"/>
                                  <a:gd name="T72" fmla="*/ 466 w 624"/>
                                  <a:gd name="T73" fmla="*/ 16 h 746"/>
                                  <a:gd name="T74" fmla="*/ 448 w 624"/>
                                  <a:gd name="T75" fmla="*/ 22 h 746"/>
                                  <a:gd name="T76" fmla="*/ 430 w 624"/>
                                  <a:gd name="T77" fmla="*/ 30 h 746"/>
                                  <a:gd name="T78" fmla="*/ 414 w 624"/>
                                  <a:gd name="T79" fmla="*/ 40 h 746"/>
                                  <a:gd name="T80" fmla="*/ 414 w 624"/>
                                  <a:gd name="T81" fmla="*/ 40 h 746"/>
                                  <a:gd name="T82" fmla="*/ 396 w 624"/>
                                  <a:gd name="T83" fmla="*/ 50 h 746"/>
                                  <a:gd name="T84" fmla="*/ 382 w 624"/>
                                  <a:gd name="T85" fmla="*/ 60 h 746"/>
                                  <a:gd name="T86" fmla="*/ 368 w 624"/>
                                  <a:gd name="T87" fmla="*/ 74 h 746"/>
                                  <a:gd name="T88" fmla="*/ 354 w 624"/>
                                  <a:gd name="T89" fmla="*/ 86 h 746"/>
                                  <a:gd name="T90" fmla="*/ 342 w 624"/>
                                  <a:gd name="T91" fmla="*/ 102 h 746"/>
                                  <a:gd name="T92" fmla="*/ 330 w 624"/>
                                  <a:gd name="T93" fmla="*/ 118 h 746"/>
                                  <a:gd name="T94" fmla="*/ 320 w 624"/>
                                  <a:gd name="T95" fmla="*/ 134 h 746"/>
                                  <a:gd name="T96" fmla="*/ 312 w 624"/>
                                  <a:gd name="T97" fmla="*/ 152 h 746"/>
                                  <a:gd name="T98" fmla="*/ 310 w 624"/>
                                  <a:gd name="T99" fmla="*/ 150 h 746"/>
                                  <a:gd name="T100" fmla="*/ 338 w 624"/>
                                  <a:gd name="T101" fmla="*/ 20 h 746"/>
                                  <a:gd name="T102" fmla="*/ 150 w 624"/>
                                  <a:gd name="T103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624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6" y="746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76" y="378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8" y="314"/>
                                    </a:lnTo>
                                    <a:lnTo>
                                      <a:pt x="308" y="294"/>
                                    </a:lnTo>
                                    <a:lnTo>
                                      <a:pt x="320" y="276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48" y="242"/>
                                    </a:lnTo>
                                    <a:lnTo>
                                      <a:pt x="364" y="228"/>
                                    </a:lnTo>
                                    <a:lnTo>
                                      <a:pt x="382" y="21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22" y="196"/>
                                    </a:lnTo>
                                    <a:lnTo>
                                      <a:pt x="446" y="190"/>
                                    </a:lnTo>
                                    <a:lnTo>
                                      <a:pt x="470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520" y="186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82" y="198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592" y="2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42" y="0"/>
                                    </a:lnTo>
                                    <a:lnTo>
                                      <a:pt x="522" y="2"/>
                                    </a:lnTo>
                                    <a:lnTo>
                                      <a:pt x="504" y="6"/>
                                    </a:lnTo>
                                    <a:lnTo>
                                      <a:pt x="484" y="10"/>
                                    </a:lnTo>
                                    <a:lnTo>
                                      <a:pt x="466" y="16"/>
                                    </a:lnTo>
                                    <a:lnTo>
                                      <a:pt x="448" y="22"/>
                                    </a:lnTo>
                                    <a:lnTo>
                                      <a:pt x="430" y="3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396" y="50"/>
                                    </a:lnTo>
                                    <a:lnTo>
                                      <a:pt x="382" y="60"/>
                                    </a:lnTo>
                                    <a:lnTo>
                                      <a:pt x="368" y="74"/>
                                    </a:lnTo>
                                    <a:lnTo>
                                      <a:pt x="354" y="86"/>
                                    </a:lnTo>
                                    <a:lnTo>
                                      <a:pt x="342" y="102"/>
                                    </a:lnTo>
                                    <a:lnTo>
                                      <a:pt x="330" y="118"/>
                                    </a:lnTo>
                                    <a:lnTo>
                                      <a:pt x="320" y="134"/>
                                    </a:lnTo>
                                    <a:lnTo>
                                      <a:pt x="312" y="152"/>
                                    </a:lnTo>
                                    <a:lnTo>
                                      <a:pt x="310" y="150"/>
                                    </a:lnTo>
                                    <a:lnTo>
                                      <a:pt x="338" y="20"/>
                                    </a:lnTo>
                                    <a:lnTo>
                                      <a:pt x="15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540000" y="111125"/>
                                <a:ext cx="990600" cy="1184275"/>
                              </a:xfrm>
                              <a:custGeom>
                                <a:avLst/>
                                <a:gdLst>
                                  <a:gd name="T0" fmla="*/ 150 w 624"/>
                                  <a:gd name="T1" fmla="*/ 20 h 746"/>
                                  <a:gd name="T2" fmla="*/ 0 w 624"/>
                                  <a:gd name="T3" fmla="*/ 746 h 746"/>
                                  <a:gd name="T4" fmla="*/ 196 w 624"/>
                                  <a:gd name="T5" fmla="*/ 746 h 746"/>
                                  <a:gd name="T6" fmla="*/ 264 w 624"/>
                                  <a:gd name="T7" fmla="*/ 424 h 746"/>
                                  <a:gd name="T8" fmla="*/ 264 w 624"/>
                                  <a:gd name="T9" fmla="*/ 424 h 746"/>
                                  <a:gd name="T10" fmla="*/ 276 w 624"/>
                                  <a:gd name="T11" fmla="*/ 378 h 746"/>
                                  <a:gd name="T12" fmla="*/ 290 w 624"/>
                                  <a:gd name="T13" fmla="*/ 336 h 746"/>
                                  <a:gd name="T14" fmla="*/ 290 w 624"/>
                                  <a:gd name="T15" fmla="*/ 336 h 746"/>
                                  <a:gd name="T16" fmla="*/ 298 w 624"/>
                                  <a:gd name="T17" fmla="*/ 314 h 746"/>
                                  <a:gd name="T18" fmla="*/ 308 w 624"/>
                                  <a:gd name="T19" fmla="*/ 294 h 746"/>
                                  <a:gd name="T20" fmla="*/ 320 w 624"/>
                                  <a:gd name="T21" fmla="*/ 276 h 746"/>
                                  <a:gd name="T22" fmla="*/ 334 w 624"/>
                                  <a:gd name="T23" fmla="*/ 258 h 746"/>
                                  <a:gd name="T24" fmla="*/ 334 w 624"/>
                                  <a:gd name="T25" fmla="*/ 258 h 746"/>
                                  <a:gd name="T26" fmla="*/ 348 w 624"/>
                                  <a:gd name="T27" fmla="*/ 242 h 746"/>
                                  <a:gd name="T28" fmla="*/ 364 w 624"/>
                                  <a:gd name="T29" fmla="*/ 228 h 746"/>
                                  <a:gd name="T30" fmla="*/ 382 w 624"/>
                                  <a:gd name="T31" fmla="*/ 216 h 746"/>
                                  <a:gd name="T32" fmla="*/ 400 w 624"/>
                                  <a:gd name="T33" fmla="*/ 206 h 746"/>
                                  <a:gd name="T34" fmla="*/ 400 w 624"/>
                                  <a:gd name="T35" fmla="*/ 206 h 746"/>
                                  <a:gd name="T36" fmla="*/ 422 w 624"/>
                                  <a:gd name="T37" fmla="*/ 196 h 746"/>
                                  <a:gd name="T38" fmla="*/ 446 w 624"/>
                                  <a:gd name="T39" fmla="*/ 190 h 746"/>
                                  <a:gd name="T40" fmla="*/ 470 w 624"/>
                                  <a:gd name="T41" fmla="*/ 186 h 746"/>
                                  <a:gd name="T42" fmla="*/ 498 w 624"/>
                                  <a:gd name="T43" fmla="*/ 186 h 746"/>
                                  <a:gd name="T44" fmla="*/ 498 w 624"/>
                                  <a:gd name="T45" fmla="*/ 186 h 746"/>
                                  <a:gd name="T46" fmla="*/ 520 w 624"/>
                                  <a:gd name="T47" fmla="*/ 186 h 746"/>
                                  <a:gd name="T48" fmla="*/ 540 w 624"/>
                                  <a:gd name="T49" fmla="*/ 190 h 746"/>
                                  <a:gd name="T50" fmla="*/ 540 w 624"/>
                                  <a:gd name="T51" fmla="*/ 190 h 746"/>
                                  <a:gd name="T52" fmla="*/ 582 w 624"/>
                                  <a:gd name="T53" fmla="*/ 198 h 746"/>
                                  <a:gd name="T54" fmla="*/ 624 w 624"/>
                                  <a:gd name="T55" fmla="*/ 4 h 746"/>
                                  <a:gd name="T56" fmla="*/ 624 w 624"/>
                                  <a:gd name="T57" fmla="*/ 4 h 746"/>
                                  <a:gd name="T58" fmla="*/ 592 w 624"/>
                                  <a:gd name="T59" fmla="*/ 2 h 746"/>
                                  <a:gd name="T60" fmla="*/ 562 w 624"/>
                                  <a:gd name="T61" fmla="*/ 0 h 746"/>
                                  <a:gd name="T62" fmla="*/ 562 w 624"/>
                                  <a:gd name="T63" fmla="*/ 0 h 746"/>
                                  <a:gd name="T64" fmla="*/ 542 w 624"/>
                                  <a:gd name="T65" fmla="*/ 0 h 746"/>
                                  <a:gd name="T66" fmla="*/ 522 w 624"/>
                                  <a:gd name="T67" fmla="*/ 2 h 746"/>
                                  <a:gd name="T68" fmla="*/ 504 w 624"/>
                                  <a:gd name="T69" fmla="*/ 6 h 746"/>
                                  <a:gd name="T70" fmla="*/ 484 w 624"/>
                                  <a:gd name="T71" fmla="*/ 10 h 746"/>
                                  <a:gd name="T72" fmla="*/ 466 w 624"/>
                                  <a:gd name="T73" fmla="*/ 16 h 746"/>
                                  <a:gd name="T74" fmla="*/ 448 w 624"/>
                                  <a:gd name="T75" fmla="*/ 22 h 746"/>
                                  <a:gd name="T76" fmla="*/ 430 w 624"/>
                                  <a:gd name="T77" fmla="*/ 30 h 746"/>
                                  <a:gd name="T78" fmla="*/ 414 w 624"/>
                                  <a:gd name="T79" fmla="*/ 40 h 746"/>
                                  <a:gd name="T80" fmla="*/ 414 w 624"/>
                                  <a:gd name="T81" fmla="*/ 40 h 746"/>
                                  <a:gd name="T82" fmla="*/ 396 w 624"/>
                                  <a:gd name="T83" fmla="*/ 50 h 746"/>
                                  <a:gd name="T84" fmla="*/ 382 w 624"/>
                                  <a:gd name="T85" fmla="*/ 60 h 746"/>
                                  <a:gd name="T86" fmla="*/ 368 w 624"/>
                                  <a:gd name="T87" fmla="*/ 74 h 746"/>
                                  <a:gd name="T88" fmla="*/ 354 w 624"/>
                                  <a:gd name="T89" fmla="*/ 86 h 746"/>
                                  <a:gd name="T90" fmla="*/ 342 w 624"/>
                                  <a:gd name="T91" fmla="*/ 102 h 746"/>
                                  <a:gd name="T92" fmla="*/ 330 w 624"/>
                                  <a:gd name="T93" fmla="*/ 118 h 746"/>
                                  <a:gd name="T94" fmla="*/ 320 w 624"/>
                                  <a:gd name="T95" fmla="*/ 134 h 746"/>
                                  <a:gd name="T96" fmla="*/ 312 w 624"/>
                                  <a:gd name="T97" fmla="*/ 152 h 746"/>
                                  <a:gd name="T98" fmla="*/ 310 w 624"/>
                                  <a:gd name="T99" fmla="*/ 150 h 746"/>
                                  <a:gd name="T100" fmla="*/ 338 w 624"/>
                                  <a:gd name="T101" fmla="*/ 20 h 746"/>
                                  <a:gd name="T102" fmla="*/ 150 w 624"/>
                                  <a:gd name="T103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624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6" y="746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76" y="378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8" y="314"/>
                                    </a:lnTo>
                                    <a:lnTo>
                                      <a:pt x="308" y="294"/>
                                    </a:lnTo>
                                    <a:lnTo>
                                      <a:pt x="320" y="276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48" y="242"/>
                                    </a:lnTo>
                                    <a:lnTo>
                                      <a:pt x="364" y="228"/>
                                    </a:lnTo>
                                    <a:lnTo>
                                      <a:pt x="382" y="21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22" y="196"/>
                                    </a:lnTo>
                                    <a:lnTo>
                                      <a:pt x="446" y="190"/>
                                    </a:lnTo>
                                    <a:lnTo>
                                      <a:pt x="470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520" y="186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82" y="198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592" y="2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42" y="0"/>
                                    </a:lnTo>
                                    <a:lnTo>
                                      <a:pt x="522" y="2"/>
                                    </a:lnTo>
                                    <a:lnTo>
                                      <a:pt x="504" y="6"/>
                                    </a:lnTo>
                                    <a:lnTo>
                                      <a:pt x="484" y="10"/>
                                    </a:lnTo>
                                    <a:lnTo>
                                      <a:pt x="466" y="16"/>
                                    </a:lnTo>
                                    <a:lnTo>
                                      <a:pt x="448" y="22"/>
                                    </a:lnTo>
                                    <a:lnTo>
                                      <a:pt x="430" y="3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396" y="50"/>
                                    </a:lnTo>
                                    <a:lnTo>
                                      <a:pt x="382" y="60"/>
                                    </a:lnTo>
                                    <a:lnTo>
                                      <a:pt x="368" y="74"/>
                                    </a:lnTo>
                                    <a:lnTo>
                                      <a:pt x="354" y="86"/>
                                    </a:lnTo>
                                    <a:lnTo>
                                      <a:pt x="342" y="102"/>
                                    </a:lnTo>
                                    <a:lnTo>
                                      <a:pt x="330" y="118"/>
                                    </a:lnTo>
                                    <a:lnTo>
                                      <a:pt x="320" y="134"/>
                                    </a:lnTo>
                                    <a:lnTo>
                                      <a:pt x="312" y="152"/>
                                    </a:lnTo>
                                    <a:lnTo>
                                      <a:pt x="310" y="150"/>
                                    </a:lnTo>
                                    <a:lnTo>
                                      <a:pt x="338" y="20"/>
                                    </a:lnTo>
                                    <a:lnTo>
                                      <a:pt x="150" y="2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3416300" y="111125"/>
                                <a:ext cx="1933575" cy="1184275"/>
                              </a:xfrm>
                              <a:custGeom>
                                <a:avLst/>
                                <a:gdLst>
                                  <a:gd name="T0" fmla="*/ 198 w 1218"/>
                                  <a:gd name="T1" fmla="*/ 746 h 746"/>
                                  <a:gd name="T2" fmla="*/ 288 w 1218"/>
                                  <a:gd name="T3" fmla="*/ 322 h 746"/>
                                  <a:gd name="T4" fmla="*/ 320 w 1218"/>
                                  <a:gd name="T5" fmla="*/ 254 h 746"/>
                                  <a:gd name="T6" fmla="*/ 340 w 1218"/>
                                  <a:gd name="T7" fmla="*/ 224 h 746"/>
                                  <a:gd name="T8" fmla="*/ 380 w 1218"/>
                                  <a:gd name="T9" fmla="*/ 186 h 746"/>
                                  <a:gd name="T10" fmla="*/ 412 w 1218"/>
                                  <a:gd name="T11" fmla="*/ 168 h 746"/>
                                  <a:gd name="T12" fmla="*/ 466 w 1218"/>
                                  <a:gd name="T13" fmla="*/ 158 h 746"/>
                                  <a:gd name="T14" fmla="*/ 500 w 1218"/>
                                  <a:gd name="T15" fmla="*/ 162 h 746"/>
                                  <a:gd name="T16" fmla="*/ 528 w 1218"/>
                                  <a:gd name="T17" fmla="*/ 180 h 746"/>
                                  <a:gd name="T18" fmla="*/ 552 w 1218"/>
                                  <a:gd name="T19" fmla="*/ 218 h 746"/>
                                  <a:gd name="T20" fmla="*/ 552 w 1218"/>
                                  <a:gd name="T21" fmla="*/ 260 h 746"/>
                                  <a:gd name="T22" fmla="*/ 652 w 1218"/>
                                  <a:gd name="T23" fmla="*/ 746 h 746"/>
                                  <a:gd name="T24" fmla="*/ 744 w 1218"/>
                                  <a:gd name="T25" fmla="*/ 322 h 746"/>
                                  <a:gd name="T26" fmla="*/ 766 w 1218"/>
                                  <a:gd name="T27" fmla="*/ 270 h 746"/>
                                  <a:gd name="T28" fmla="*/ 794 w 1218"/>
                                  <a:gd name="T29" fmla="*/ 224 h 746"/>
                                  <a:gd name="T30" fmla="*/ 820 w 1218"/>
                                  <a:gd name="T31" fmla="*/ 198 h 746"/>
                                  <a:gd name="T32" fmla="*/ 850 w 1218"/>
                                  <a:gd name="T33" fmla="*/ 176 h 746"/>
                                  <a:gd name="T34" fmla="*/ 902 w 1218"/>
                                  <a:gd name="T35" fmla="*/ 158 h 746"/>
                                  <a:gd name="T36" fmla="*/ 940 w 1218"/>
                                  <a:gd name="T37" fmla="*/ 158 h 746"/>
                                  <a:gd name="T38" fmla="*/ 982 w 1218"/>
                                  <a:gd name="T39" fmla="*/ 180 h 746"/>
                                  <a:gd name="T40" fmla="*/ 1002 w 1218"/>
                                  <a:gd name="T41" fmla="*/ 204 h 746"/>
                                  <a:gd name="T42" fmla="*/ 1008 w 1218"/>
                                  <a:gd name="T43" fmla="*/ 234 h 746"/>
                                  <a:gd name="T44" fmla="*/ 906 w 1218"/>
                                  <a:gd name="T45" fmla="*/ 746 h 746"/>
                                  <a:gd name="T46" fmla="*/ 1196 w 1218"/>
                                  <a:gd name="T47" fmla="*/ 318 h 746"/>
                                  <a:gd name="T48" fmla="*/ 1216 w 1218"/>
                                  <a:gd name="T49" fmla="*/ 218 h 746"/>
                                  <a:gd name="T50" fmla="*/ 1216 w 1218"/>
                                  <a:gd name="T51" fmla="*/ 162 h 746"/>
                                  <a:gd name="T52" fmla="*/ 1198 w 1218"/>
                                  <a:gd name="T53" fmla="*/ 102 h 746"/>
                                  <a:gd name="T54" fmla="*/ 1178 w 1218"/>
                                  <a:gd name="T55" fmla="*/ 70 h 746"/>
                                  <a:gd name="T56" fmla="*/ 1150 w 1218"/>
                                  <a:gd name="T57" fmla="*/ 44 h 746"/>
                                  <a:gd name="T58" fmla="*/ 1098 w 1218"/>
                                  <a:gd name="T59" fmla="*/ 18 h 746"/>
                                  <a:gd name="T60" fmla="*/ 1058 w 1218"/>
                                  <a:gd name="T61" fmla="*/ 6 h 746"/>
                                  <a:gd name="T62" fmla="*/ 996 w 1218"/>
                                  <a:gd name="T63" fmla="*/ 0 h 746"/>
                                  <a:gd name="T64" fmla="*/ 926 w 1218"/>
                                  <a:gd name="T65" fmla="*/ 10 h 746"/>
                                  <a:gd name="T66" fmla="*/ 858 w 1218"/>
                                  <a:gd name="T67" fmla="*/ 36 h 746"/>
                                  <a:gd name="T68" fmla="*/ 798 w 1218"/>
                                  <a:gd name="T69" fmla="*/ 76 h 746"/>
                                  <a:gd name="T70" fmla="*/ 772 w 1218"/>
                                  <a:gd name="T71" fmla="*/ 100 h 746"/>
                                  <a:gd name="T72" fmla="*/ 752 w 1218"/>
                                  <a:gd name="T73" fmla="*/ 126 h 746"/>
                                  <a:gd name="T74" fmla="*/ 736 w 1218"/>
                                  <a:gd name="T75" fmla="*/ 82 h 746"/>
                                  <a:gd name="T76" fmla="*/ 712 w 1218"/>
                                  <a:gd name="T77" fmla="*/ 46 h 746"/>
                                  <a:gd name="T78" fmla="*/ 690 w 1218"/>
                                  <a:gd name="T79" fmla="*/ 30 h 746"/>
                                  <a:gd name="T80" fmla="*/ 608 w 1218"/>
                                  <a:gd name="T81" fmla="*/ 2 h 746"/>
                                  <a:gd name="T82" fmla="*/ 536 w 1218"/>
                                  <a:gd name="T83" fmla="*/ 2 h 746"/>
                                  <a:gd name="T84" fmla="*/ 432 w 1218"/>
                                  <a:gd name="T85" fmla="*/ 30 h 746"/>
                                  <a:gd name="T86" fmla="*/ 400 w 1218"/>
                                  <a:gd name="T87" fmla="*/ 46 h 746"/>
                                  <a:gd name="T88" fmla="*/ 346 w 1218"/>
                                  <a:gd name="T89" fmla="*/ 92 h 746"/>
                                  <a:gd name="T90" fmla="*/ 342 w 1218"/>
                                  <a:gd name="T91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218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8" y="74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8" y="322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20" y="254"/>
                                    </a:lnTo>
                                    <a:lnTo>
                                      <a:pt x="330" y="240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52" y="210"/>
                                    </a:lnTo>
                                    <a:lnTo>
                                      <a:pt x="366" y="198"/>
                                    </a:lnTo>
                                    <a:lnTo>
                                      <a:pt x="380" y="18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412" y="168"/>
                                    </a:lnTo>
                                    <a:lnTo>
                                      <a:pt x="428" y="162"/>
                                    </a:lnTo>
                                    <a:lnTo>
                                      <a:pt x="448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84" y="158"/>
                                    </a:lnTo>
                                    <a:lnTo>
                                      <a:pt x="500" y="162"/>
                                    </a:lnTo>
                                    <a:lnTo>
                                      <a:pt x="516" y="17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40" y="192"/>
                                    </a:lnTo>
                                    <a:lnTo>
                                      <a:pt x="548" y="204"/>
                                    </a:lnTo>
                                    <a:lnTo>
                                      <a:pt x="552" y="218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2" y="260"/>
                                    </a:lnTo>
                                    <a:lnTo>
                                      <a:pt x="548" y="286"/>
                                    </a:lnTo>
                                    <a:lnTo>
                                      <a:pt x="452" y="746"/>
                                    </a:lnTo>
                                    <a:lnTo>
                                      <a:pt x="652" y="74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44" y="322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66" y="270"/>
                                    </a:lnTo>
                                    <a:lnTo>
                                      <a:pt x="774" y="254"/>
                                    </a:lnTo>
                                    <a:lnTo>
                                      <a:pt x="784" y="240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808" y="210"/>
                                    </a:lnTo>
                                    <a:lnTo>
                                      <a:pt x="820" y="198"/>
                                    </a:lnTo>
                                    <a:lnTo>
                                      <a:pt x="834" y="18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66" y="168"/>
                                    </a:lnTo>
                                    <a:lnTo>
                                      <a:pt x="884" y="162"/>
                                    </a:lnTo>
                                    <a:lnTo>
                                      <a:pt x="90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40" y="158"/>
                                    </a:lnTo>
                                    <a:lnTo>
                                      <a:pt x="956" y="162"/>
                                    </a:lnTo>
                                    <a:lnTo>
                                      <a:pt x="970" y="17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94" y="192"/>
                                    </a:lnTo>
                                    <a:lnTo>
                                      <a:pt x="1002" y="204"/>
                                    </a:lnTo>
                                    <a:lnTo>
                                      <a:pt x="1006" y="218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6" y="260"/>
                                    </a:lnTo>
                                    <a:lnTo>
                                      <a:pt x="1002" y="286"/>
                                    </a:lnTo>
                                    <a:lnTo>
                                      <a:pt x="906" y="746"/>
                                    </a:lnTo>
                                    <a:lnTo>
                                      <a:pt x="1106" y="746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6" y="218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6" y="162"/>
                                    </a:lnTo>
                                    <a:lnTo>
                                      <a:pt x="1212" y="140"/>
                                    </a:lnTo>
                                    <a:lnTo>
                                      <a:pt x="1206" y="120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0" y="86"/>
                                    </a:lnTo>
                                    <a:lnTo>
                                      <a:pt x="1178" y="70"/>
                                    </a:lnTo>
                                    <a:lnTo>
                                      <a:pt x="1164" y="56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34" y="34"/>
                                    </a:lnTo>
                                    <a:lnTo>
                                      <a:pt x="1116" y="26"/>
                                    </a:lnTo>
                                    <a:lnTo>
                                      <a:pt x="1098" y="18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58" y="6"/>
                                    </a:lnTo>
                                    <a:lnTo>
                                      <a:pt x="1038" y="2"/>
                                    </a:lnTo>
                                    <a:lnTo>
                                      <a:pt x="1018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62" y="2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890" y="20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26" y="54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84" y="88"/>
                                    </a:lnTo>
                                    <a:lnTo>
                                      <a:pt x="772" y="100"/>
                                    </a:lnTo>
                                    <a:lnTo>
                                      <a:pt x="760" y="112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48" y="110"/>
                                    </a:lnTo>
                                    <a:lnTo>
                                      <a:pt x="742" y="94"/>
                                    </a:lnTo>
                                    <a:lnTo>
                                      <a:pt x="736" y="82"/>
                                    </a:lnTo>
                                    <a:lnTo>
                                      <a:pt x="730" y="68"/>
                                    </a:lnTo>
                                    <a:lnTo>
                                      <a:pt x="722" y="56"/>
                                    </a:lnTo>
                                    <a:lnTo>
                                      <a:pt x="712" y="46"/>
                                    </a:lnTo>
                                    <a:lnTo>
                                      <a:pt x="702" y="38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66" y="16"/>
                                    </a:lnTo>
                                    <a:lnTo>
                                      <a:pt x="638" y="8"/>
                                    </a:lnTo>
                                    <a:lnTo>
                                      <a:pt x="608" y="2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36" y="2"/>
                                    </a:lnTo>
                                    <a:lnTo>
                                      <a:pt x="500" y="8"/>
                                    </a:lnTo>
                                    <a:lnTo>
                                      <a:pt x="464" y="16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16" y="38"/>
                                    </a:lnTo>
                                    <a:lnTo>
                                      <a:pt x="400" y="46"/>
                                    </a:lnTo>
                                    <a:lnTo>
                                      <a:pt x="386" y="56"/>
                                    </a:lnTo>
                                    <a:lnTo>
                                      <a:pt x="372" y="68"/>
                                    </a:lnTo>
                                    <a:lnTo>
                                      <a:pt x="346" y="92"/>
                                    </a:lnTo>
                                    <a:lnTo>
                                      <a:pt x="322" y="122"/>
                                    </a:lnTo>
                                    <a:lnTo>
                                      <a:pt x="318" y="122"/>
                                    </a:lnTo>
                                    <a:lnTo>
                                      <a:pt x="342" y="20"/>
                                    </a:lnTo>
                                    <a:lnTo>
                                      <a:pt x="15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416300" y="111125"/>
                                <a:ext cx="1933575" cy="1184275"/>
                              </a:xfrm>
                              <a:custGeom>
                                <a:avLst/>
                                <a:gdLst>
                                  <a:gd name="T0" fmla="*/ 198 w 1218"/>
                                  <a:gd name="T1" fmla="*/ 746 h 746"/>
                                  <a:gd name="T2" fmla="*/ 288 w 1218"/>
                                  <a:gd name="T3" fmla="*/ 322 h 746"/>
                                  <a:gd name="T4" fmla="*/ 320 w 1218"/>
                                  <a:gd name="T5" fmla="*/ 254 h 746"/>
                                  <a:gd name="T6" fmla="*/ 340 w 1218"/>
                                  <a:gd name="T7" fmla="*/ 224 h 746"/>
                                  <a:gd name="T8" fmla="*/ 380 w 1218"/>
                                  <a:gd name="T9" fmla="*/ 186 h 746"/>
                                  <a:gd name="T10" fmla="*/ 412 w 1218"/>
                                  <a:gd name="T11" fmla="*/ 168 h 746"/>
                                  <a:gd name="T12" fmla="*/ 466 w 1218"/>
                                  <a:gd name="T13" fmla="*/ 158 h 746"/>
                                  <a:gd name="T14" fmla="*/ 500 w 1218"/>
                                  <a:gd name="T15" fmla="*/ 162 h 746"/>
                                  <a:gd name="T16" fmla="*/ 528 w 1218"/>
                                  <a:gd name="T17" fmla="*/ 180 h 746"/>
                                  <a:gd name="T18" fmla="*/ 552 w 1218"/>
                                  <a:gd name="T19" fmla="*/ 218 h 746"/>
                                  <a:gd name="T20" fmla="*/ 552 w 1218"/>
                                  <a:gd name="T21" fmla="*/ 260 h 746"/>
                                  <a:gd name="T22" fmla="*/ 652 w 1218"/>
                                  <a:gd name="T23" fmla="*/ 746 h 746"/>
                                  <a:gd name="T24" fmla="*/ 744 w 1218"/>
                                  <a:gd name="T25" fmla="*/ 322 h 746"/>
                                  <a:gd name="T26" fmla="*/ 766 w 1218"/>
                                  <a:gd name="T27" fmla="*/ 270 h 746"/>
                                  <a:gd name="T28" fmla="*/ 794 w 1218"/>
                                  <a:gd name="T29" fmla="*/ 224 h 746"/>
                                  <a:gd name="T30" fmla="*/ 820 w 1218"/>
                                  <a:gd name="T31" fmla="*/ 198 h 746"/>
                                  <a:gd name="T32" fmla="*/ 850 w 1218"/>
                                  <a:gd name="T33" fmla="*/ 176 h 746"/>
                                  <a:gd name="T34" fmla="*/ 902 w 1218"/>
                                  <a:gd name="T35" fmla="*/ 158 h 746"/>
                                  <a:gd name="T36" fmla="*/ 940 w 1218"/>
                                  <a:gd name="T37" fmla="*/ 158 h 746"/>
                                  <a:gd name="T38" fmla="*/ 982 w 1218"/>
                                  <a:gd name="T39" fmla="*/ 180 h 746"/>
                                  <a:gd name="T40" fmla="*/ 1002 w 1218"/>
                                  <a:gd name="T41" fmla="*/ 204 h 746"/>
                                  <a:gd name="T42" fmla="*/ 1008 w 1218"/>
                                  <a:gd name="T43" fmla="*/ 234 h 746"/>
                                  <a:gd name="T44" fmla="*/ 906 w 1218"/>
                                  <a:gd name="T45" fmla="*/ 746 h 746"/>
                                  <a:gd name="T46" fmla="*/ 1196 w 1218"/>
                                  <a:gd name="T47" fmla="*/ 318 h 746"/>
                                  <a:gd name="T48" fmla="*/ 1216 w 1218"/>
                                  <a:gd name="T49" fmla="*/ 218 h 746"/>
                                  <a:gd name="T50" fmla="*/ 1216 w 1218"/>
                                  <a:gd name="T51" fmla="*/ 162 h 746"/>
                                  <a:gd name="T52" fmla="*/ 1198 w 1218"/>
                                  <a:gd name="T53" fmla="*/ 102 h 746"/>
                                  <a:gd name="T54" fmla="*/ 1178 w 1218"/>
                                  <a:gd name="T55" fmla="*/ 70 h 746"/>
                                  <a:gd name="T56" fmla="*/ 1150 w 1218"/>
                                  <a:gd name="T57" fmla="*/ 44 h 746"/>
                                  <a:gd name="T58" fmla="*/ 1098 w 1218"/>
                                  <a:gd name="T59" fmla="*/ 18 h 746"/>
                                  <a:gd name="T60" fmla="*/ 1058 w 1218"/>
                                  <a:gd name="T61" fmla="*/ 6 h 746"/>
                                  <a:gd name="T62" fmla="*/ 996 w 1218"/>
                                  <a:gd name="T63" fmla="*/ 0 h 746"/>
                                  <a:gd name="T64" fmla="*/ 926 w 1218"/>
                                  <a:gd name="T65" fmla="*/ 10 h 746"/>
                                  <a:gd name="T66" fmla="*/ 858 w 1218"/>
                                  <a:gd name="T67" fmla="*/ 36 h 746"/>
                                  <a:gd name="T68" fmla="*/ 798 w 1218"/>
                                  <a:gd name="T69" fmla="*/ 76 h 746"/>
                                  <a:gd name="T70" fmla="*/ 772 w 1218"/>
                                  <a:gd name="T71" fmla="*/ 100 h 746"/>
                                  <a:gd name="T72" fmla="*/ 752 w 1218"/>
                                  <a:gd name="T73" fmla="*/ 126 h 746"/>
                                  <a:gd name="T74" fmla="*/ 736 w 1218"/>
                                  <a:gd name="T75" fmla="*/ 82 h 746"/>
                                  <a:gd name="T76" fmla="*/ 712 w 1218"/>
                                  <a:gd name="T77" fmla="*/ 46 h 746"/>
                                  <a:gd name="T78" fmla="*/ 690 w 1218"/>
                                  <a:gd name="T79" fmla="*/ 30 h 746"/>
                                  <a:gd name="T80" fmla="*/ 608 w 1218"/>
                                  <a:gd name="T81" fmla="*/ 2 h 746"/>
                                  <a:gd name="T82" fmla="*/ 536 w 1218"/>
                                  <a:gd name="T83" fmla="*/ 2 h 746"/>
                                  <a:gd name="T84" fmla="*/ 432 w 1218"/>
                                  <a:gd name="T85" fmla="*/ 30 h 746"/>
                                  <a:gd name="T86" fmla="*/ 400 w 1218"/>
                                  <a:gd name="T87" fmla="*/ 46 h 746"/>
                                  <a:gd name="T88" fmla="*/ 346 w 1218"/>
                                  <a:gd name="T89" fmla="*/ 92 h 746"/>
                                  <a:gd name="T90" fmla="*/ 342 w 1218"/>
                                  <a:gd name="T91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218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8" y="74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8" y="322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20" y="254"/>
                                    </a:lnTo>
                                    <a:lnTo>
                                      <a:pt x="330" y="240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52" y="210"/>
                                    </a:lnTo>
                                    <a:lnTo>
                                      <a:pt x="366" y="198"/>
                                    </a:lnTo>
                                    <a:lnTo>
                                      <a:pt x="380" y="18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412" y="168"/>
                                    </a:lnTo>
                                    <a:lnTo>
                                      <a:pt x="428" y="162"/>
                                    </a:lnTo>
                                    <a:lnTo>
                                      <a:pt x="448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84" y="158"/>
                                    </a:lnTo>
                                    <a:lnTo>
                                      <a:pt x="500" y="162"/>
                                    </a:lnTo>
                                    <a:lnTo>
                                      <a:pt x="516" y="17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40" y="192"/>
                                    </a:lnTo>
                                    <a:lnTo>
                                      <a:pt x="548" y="204"/>
                                    </a:lnTo>
                                    <a:lnTo>
                                      <a:pt x="552" y="218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2" y="260"/>
                                    </a:lnTo>
                                    <a:lnTo>
                                      <a:pt x="548" y="286"/>
                                    </a:lnTo>
                                    <a:lnTo>
                                      <a:pt x="452" y="746"/>
                                    </a:lnTo>
                                    <a:lnTo>
                                      <a:pt x="652" y="74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44" y="322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66" y="270"/>
                                    </a:lnTo>
                                    <a:lnTo>
                                      <a:pt x="774" y="254"/>
                                    </a:lnTo>
                                    <a:lnTo>
                                      <a:pt x="784" y="240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808" y="210"/>
                                    </a:lnTo>
                                    <a:lnTo>
                                      <a:pt x="820" y="198"/>
                                    </a:lnTo>
                                    <a:lnTo>
                                      <a:pt x="834" y="18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66" y="168"/>
                                    </a:lnTo>
                                    <a:lnTo>
                                      <a:pt x="884" y="162"/>
                                    </a:lnTo>
                                    <a:lnTo>
                                      <a:pt x="90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40" y="158"/>
                                    </a:lnTo>
                                    <a:lnTo>
                                      <a:pt x="956" y="162"/>
                                    </a:lnTo>
                                    <a:lnTo>
                                      <a:pt x="970" y="17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94" y="192"/>
                                    </a:lnTo>
                                    <a:lnTo>
                                      <a:pt x="1002" y="204"/>
                                    </a:lnTo>
                                    <a:lnTo>
                                      <a:pt x="1006" y="218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6" y="260"/>
                                    </a:lnTo>
                                    <a:lnTo>
                                      <a:pt x="1002" y="286"/>
                                    </a:lnTo>
                                    <a:lnTo>
                                      <a:pt x="906" y="746"/>
                                    </a:lnTo>
                                    <a:lnTo>
                                      <a:pt x="1106" y="746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6" y="218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6" y="162"/>
                                    </a:lnTo>
                                    <a:lnTo>
                                      <a:pt x="1212" y="140"/>
                                    </a:lnTo>
                                    <a:lnTo>
                                      <a:pt x="1206" y="120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0" y="86"/>
                                    </a:lnTo>
                                    <a:lnTo>
                                      <a:pt x="1178" y="70"/>
                                    </a:lnTo>
                                    <a:lnTo>
                                      <a:pt x="1164" y="56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34" y="34"/>
                                    </a:lnTo>
                                    <a:lnTo>
                                      <a:pt x="1116" y="26"/>
                                    </a:lnTo>
                                    <a:lnTo>
                                      <a:pt x="1098" y="18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58" y="6"/>
                                    </a:lnTo>
                                    <a:lnTo>
                                      <a:pt x="1038" y="2"/>
                                    </a:lnTo>
                                    <a:lnTo>
                                      <a:pt x="1018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62" y="2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890" y="20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26" y="54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84" y="88"/>
                                    </a:lnTo>
                                    <a:lnTo>
                                      <a:pt x="772" y="100"/>
                                    </a:lnTo>
                                    <a:lnTo>
                                      <a:pt x="760" y="112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48" y="110"/>
                                    </a:lnTo>
                                    <a:lnTo>
                                      <a:pt x="742" y="94"/>
                                    </a:lnTo>
                                    <a:lnTo>
                                      <a:pt x="736" y="82"/>
                                    </a:lnTo>
                                    <a:lnTo>
                                      <a:pt x="730" y="68"/>
                                    </a:lnTo>
                                    <a:lnTo>
                                      <a:pt x="722" y="56"/>
                                    </a:lnTo>
                                    <a:lnTo>
                                      <a:pt x="712" y="46"/>
                                    </a:lnTo>
                                    <a:lnTo>
                                      <a:pt x="702" y="38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66" y="16"/>
                                    </a:lnTo>
                                    <a:lnTo>
                                      <a:pt x="638" y="8"/>
                                    </a:lnTo>
                                    <a:lnTo>
                                      <a:pt x="608" y="2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36" y="2"/>
                                    </a:lnTo>
                                    <a:lnTo>
                                      <a:pt x="500" y="8"/>
                                    </a:lnTo>
                                    <a:lnTo>
                                      <a:pt x="464" y="16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16" y="38"/>
                                    </a:lnTo>
                                    <a:lnTo>
                                      <a:pt x="400" y="46"/>
                                    </a:lnTo>
                                    <a:lnTo>
                                      <a:pt x="386" y="56"/>
                                    </a:lnTo>
                                    <a:lnTo>
                                      <a:pt x="372" y="68"/>
                                    </a:lnTo>
                                    <a:lnTo>
                                      <a:pt x="346" y="92"/>
                                    </a:lnTo>
                                    <a:lnTo>
                                      <a:pt x="322" y="122"/>
                                    </a:lnTo>
                                    <a:lnTo>
                                      <a:pt x="318" y="122"/>
                                    </a:lnTo>
                                    <a:lnTo>
                                      <a:pt x="342" y="20"/>
                                    </a:lnTo>
                                    <a:lnTo>
                                      <a:pt x="150" y="2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19725" y="111125"/>
                                <a:ext cx="1171575" cy="1212850"/>
                              </a:xfrm>
                              <a:custGeom>
                                <a:avLst/>
                                <a:gdLst>
                                  <a:gd name="T0" fmla="*/ 192 w 738"/>
                                  <a:gd name="T1" fmla="*/ 474 h 764"/>
                                  <a:gd name="T2" fmla="*/ 194 w 738"/>
                                  <a:gd name="T3" fmla="*/ 504 h 764"/>
                                  <a:gd name="T4" fmla="*/ 206 w 738"/>
                                  <a:gd name="T5" fmla="*/ 542 h 764"/>
                                  <a:gd name="T6" fmla="*/ 230 w 738"/>
                                  <a:gd name="T7" fmla="*/ 576 h 764"/>
                                  <a:gd name="T8" fmla="*/ 252 w 738"/>
                                  <a:gd name="T9" fmla="*/ 592 h 764"/>
                                  <a:gd name="T10" fmla="*/ 296 w 738"/>
                                  <a:gd name="T11" fmla="*/ 610 h 764"/>
                                  <a:gd name="T12" fmla="*/ 352 w 738"/>
                                  <a:gd name="T13" fmla="*/ 614 h 764"/>
                                  <a:gd name="T14" fmla="*/ 392 w 738"/>
                                  <a:gd name="T15" fmla="*/ 610 h 764"/>
                                  <a:gd name="T16" fmla="*/ 426 w 738"/>
                                  <a:gd name="T17" fmla="*/ 596 h 764"/>
                                  <a:gd name="T18" fmla="*/ 460 w 738"/>
                                  <a:gd name="T19" fmla="*/ 568 h 764"/>
                                  <a:gd name="T20" fmla="*/ 500 w 738"/>
                                  <a:gd name="T21" fmla="*/ 516 h 764"/>
                                  <a:gd name="T22" fmla="*/ 686 w 738"/>
                                  <a:gd name="T23" fmla="*/ 546 h 764"/>
                                  <a:gd name="T24" fmla="*/ 642 w 738"/>
                                  <a:gd name="T25" fmla="*/ 624 h 764"/>
                                  <a:gd name="T26" fmla="*/ 608 w 738"/>
                                  <a:gd name="T27" fmla="*/ 666 h 764"/>
                                  <a:gd name="T28" fmla="*/ 566 w 738"/>
                                  <a:gd name="T29" fmla="*/ 702 h 764"/>
                                  <a:gd name="T30" fmla="*/ 490 w 738"/>
                                  <a:gd name="T31" fmla="*/ 740 h 764"/>
                                  <a:gd name="T32" fmla="*/ 430 w 738"/>
                                  <a:gd name="T33" fmla="*/ 754 h 764"/>
                                  <a:gd name="T34" fmla="*/ 324 w 738"/>
                                  <a:gd name="T35" fmla="*/ 764 h 764"/>
                                  <a:gd name="T36" fmla="*/ 254 w 738"/>
                                  <a:gd name="T37" fmla="*/ 758 h 764"/>
                                  <a:gd name="T38" fmla="*/ 190 w 738"/>
                                  <a:gd name="T39" fmla="*/ 744 h 764"/>
                                  <a:gd name="T40" fmla="*/ 110 w 738"/>
                                  <a:gd name="T41" fmla="*/ 704 h 764"/>
                                  <a:gd name="T42" fmla="*/ 68 w 738"/>
                                  <a:gd name="T43" fmla="*/ 664 h 764"/>
                                  <a:gd name="T44" fmla="*/ 22 w 738"/>
                                  <a:gd name="T45" fmla="*/ 586 h 764"/>
                                  <a:gd name="T46" fmla="*/ 6 w 738"/>
                                  <a:gd name="T47" fmla="*/ 522 h 764"/>
                                  <a:gd name="T48" fmla="*/ 0 w 738"/>
                                  <a:gd name="T49" fmla="*/ 442 h 764"/>
                                  <a:gd name="T50" fmla="*/ 28 w 738"/>
                                  <a:gd name="T51" fmla="*/ 280 h 764"/>
                                  <a:gd name="T52" fmla="*/ 62 w 738"/>
                                  <a:gd name="T53" fmla="*/ 204 h 764"/>
                                  <a:gd name="T54" fmla="*/ 106 w 738"/>
                                  <a:gd name="T55" fmla="*/ 138 h 764"/>
                                  <a:gd name="T56" fmla="*/ 198 w 738"/>
                                  <a:gd name="T57" fmla="*/ 58 h 764"/>
                                  <a:gd name="T58" fmla="*/ 252 w 738"/>
                                  <a:gd name="T59" fmla="*/ 30 h 764"/>
                                  <a:gd name="T60" fmla="*/ 312 w 738"/>
                                  <a:gd name="T61" fmla="*/ 10 h 764"/>
                                  <a:gd name="T62" fmla="*/ 378 w 738"/>
                                  <a:gd name="T63" fmla="*/ 0 h 764"/>
                                  <a:gd name="T64" fmla="*/ 438 w 738"/>
                                  <a:gd name="T65" fmla="*/ 2 h 764"/>
                                  <a:gd name="T66" fmla="*/ 538 w 738"/>
                                  <a:gd name="T67" fmla="*/ 20 h 764"/>
                                  <a:gd name="T68" fmla="*/ 596 w 738"/>
                                  <a:gd name="T69" fmla="*/ 44 h 764"/>
                                  <a:gd name="T70" fmla="*/ 644 w 738"/>
                                  <a:gd name="T71" fmla="*/ 80 h 764"/>
                                  <a:gd name="T72" fmla="*/ 700 w 738"/>
                                  <a:gd name="T73" fmla="*/ 150 h 764"/>
                                  <a:gd name="T74" fmla="*/ 724 w 738"/>
                                  <a:gd name="T75" fmla="*/ 210 h 764"/>
                                  <a:gd name="T76" fmla="*/ 738 w 738"/>
                                  <a:gd name="T77" fmla="*/ 318 h 764"/>
                                  <a:gd name="T78" fmla="*/ 736 w 738"/>
                                  <a:gd name="T79" fmla="*/ 372 h 764"/>
                                  <a:gd name="T80" fmla="*/ 232 w 738"/>
                                  <a:gd name="T81" fmla="*/ 430 h 764"/>
                                  <a:gd name="T82" fmla="*/ 546 w 738"/>
                                  <a:gd name="T83" fmla="*/ 304 h 764"/>
                                  <a:gd name="T84" fmla="*/ 540 w 738"/>
                                  <a:gd name="T85" fmla="*/ 250 h 764"/>
                                  <a:gd name="T86" fmla="*/ 528 w 738"/>
                                  <a:gd name="T87" fmla="*/ 210 h 764"/>
                                  <a:gd name="T88" fmla="*/ 514 w 738"/>
                                  <a:gd name="T89" fmla="*/ 188 h 764"/>
                                  <a:gd name="T90" fmla="*/ 482 w 738"/>
                                  <a:gd name="T91" fmla="*/ 164 h 764"/>
                                  <a:gd name="T92" fmla="*/ 450 w 738"/>
                                  <a:gd name="T93" fmla="*/ 154 h 764"/>
                                  <a:gd name="T94" fmla="*/ 412 w 738"/>
                                  <a:gd name="T95" fmla="*/ 150 h 764"/>
                                  <a:gd name="T96" fmla="*/ 354 w 738"/>
                                  <a:gd name="T97" fmla="*/ 158 h 764"/>
                                  <a:gd name="T98" fmla="*/ 322 w 738"/>
                                  <a:gd name="T99" fmla="*/ 170 h 764"/>
                                  <a:gd name="T100" fmla="*/ 280 w 738"/>
                                  <a:gd name="T101" fmla="*/ 196 h 764"/>
                                  <a:gd name="T102" fmla="*/ 258 w 738"/>
                                  <a:gd name="T103" fmla="*/ 220 h 764"/>
                                  <a:gd name="T104" fmla="*/ 240 w 738"/>
                                  <a:gd name="T105" fmla="*/ 246 h 764"/>
                                  <a:gd name="T106" fmla="*/ 24 w 738"/>
                                  <a:gd name="T107" fmla="*/ 296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738" h="764">
                                    <a:moveTo>
                                      <a:pt x="192" y="442"/>
                                    </a:moveTo>
                                    <a:lnTo>
                                      <a:pt x="192" y="454"/>
                                    </a:lnTo>
                                    <a:lnTo>
                                      <a:pt x="192" y="474"/>
                                    </a:lnTo>
                                    <a:lnTo>
                                      <a:pt x="192" y="474"/>
                                    </a:lnTo>
                                    <a:lnTo>
                                      <a:pt x="192" y="488"/>
                                    </a:lnTo>
                                    <a:lnTo>
                                      <a:pt x="194" y="504"/>
                                    </a:lnTo>
                                    <a:lnTo>
                                      <a:pt x="196" y="518"/>
                                    </a:lnTo>
                                    <a:lnTo>
                                      <a:pt x="200" y="530"/>
                                    </a:lnTo>
                                    <a:lnTo>
                                      <a:pt x="206" y="542"/>
                                    </a:lnTo>
                                    <a:lnTo>
                                      <a:pt x="214" y="554"/>
                                    </a:lnTo>
                                    <a:lnTo>
                                      <a:pt x="222" y="56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40" y="584"/>
                                    </a:lnTo>
                                    <a:lnTo>
                                      <a:pt x="252" y="592"/>
                                    </a:lnTo>
                                    <a:lnTo>
                                      <a:pt x="266" y="600"/>
                                    </a:lnTo>
                                    <a:lnTo>
                                      <a:pt x="280" y="604"/>
                                    </a:lnTo>
                                    <a:lnTo>
                                      <a:pt x="296" y="610"/>
                                    </a:lnTo>
                                    <a:lnTo>
                                      <a:pt x="312" y="612"/>
                                    </a:lnTo>
                                    <a:lnTo>
                                      <a:pt x="332" y="614"/>
                                    </a:lnTo>
                                    <a:lnTo>
                                      <a:pt x="352" y="614"/>
                                    </a:lnTo>
                                    <a:lnTo>
                                      <a:pt x="352" y="614"/>
                                    </a:lnTo>
                                    <a:lnTo>
                                      <a:pt x="378" y="612"/>
                                    </a:lnTo>
                                    <a:lnTo>
                                      <a:pt x="392" y="610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26" y="596"/>
                                    </a:lnTo>
                                    <a:lnTo>
                                      <a:pt x="444" y="582"/>
                                    </a:lnTo>
                                    <a:lnTo>
                                      <a:pt x="444" y="582"/>
                                    </a:lnTo>
                                    <a:lnTo>
                                      <a:pt x="460" y="568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500" y="516"/>
                                    </a:lnTo>
                                    <a:lnTo>
                                      <a:pt x="700" y="516"/>
                                    </a:lnTo>
                                    <a:lnTo>
                                      <a:pt x="700" y="516"/>
                                    </a:lnTo>
                                    <a:lnTo>
                                      <a:pt x="686" y="546"/>
                                    </a:lnTo>
                                    <a:lnTo>
                                      <a:pt x="674" y="572"/>
                                    </a:lnTo>
                                    <a:lnTo>
                                      <a:pt x="658" y="600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26" y="646"/>
                                    </a:lnTo>
                                    <a:lnTo>
                                      <a:pt x="608" y="666"/>
                                    </a:lnTo>
                                    <a:lnTo>
                                      <a:pt x="588" y="684"/>
                                    </a:lnTo>
                                    <a:lnTo>
                                      <a:pt x="566" y="702"/>
                                    </a:lnTo>
                                    <a:lnTo>
                                      <a:pt x="566" y="702"/>
                                    </a:lnTo>
                                    <a:lnTo>
                                      <a:pt x="542" y="716"/>
                                    </a:lnTo>
                                    <a:lnTo>
                                      <a:pt x="518" y="728"/>
                                    </a:lnTo>
                                    <a:lnTo>
                                      <a:pt x="490" y="740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30" y="754"/>
                                    </a:lnTo>
                                    <a:lnTo>
                                      <a:pt x="396" y="760"/>
                                    </a:lnTo>
                                    <a:lnTo>
                                      <a:pt x="362" y="762"/>
                                    </a:lnTo>
                                    <a:lnTo>
                                      <a:pt x="324" y="764"/>
                                    </a:lnTo>
                                    <a:lnTo>
                                      <a:pt x="324" y="764"/>
                                    </a:lnTo>
                                    <a:lnTo>
                                      <a:pt x="288" y="762"/>
                                    </a:lnTo>
                                    <a:lnTo>
                                      <a:pt x="254" y="758"/>
                                    </a:lnTo>
                                    <a:lnTo>
                                      <a:pt x="220" y="752"/>
                                    </a:lnTo>
                                    <a:lnTo>
                                      <a:pt x="190" y="744"/>
                                    </a:lnTo>
                                    <a:lnTo>
                                      <a:pt x="190" y="744"/>
                                    </a:lnTo>
                                    <a:lnTo>
                                      <a:pt x="162" y="732"/>
                                    </a:lnTo>
                                    <a:lnTo>
                                      <a:pt x="134" y="720"/>
                                    </a:lnTo>
                                    <a:lnTo>
                                      <a:pt x="110" y="70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68" y="664"/>
                                    </a:lnTo>
                                    <a:lnTo>
                                      <a:pt x="52" y="640"/>
                                    </a:lnTo>
                                    <a:lnTo>
                                      <a:pt x="36" y="614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12" y="554"/>
                                    </a:lnTo>
                                    <a:lnTo>
                                      <a:pt x="6" y="522"/>
                                    </a:lnTo>
                                    <a:lnTo>
                                      <a:pt x="2" y="486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0" y="442"/>
                                    </a:lnTo>
                                    <a:lnTo>
                                      <a:pt x="192" y="442"/>
                                    </a:lnTo>
                                    <a:close/>
                                    <a:moveTo>
                                      <a:pt x="24" y="296"/>
                                    </a:moveTo>
                                    <a:lnTo>
                                      <a:pt x="28" y="280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44" y="242"/>
                                    </a:lnTo>
                                    <a:lnTo>
                                      <a:pt x="62" y="204"/>
                                    </a:lnTo>
                                    <a:lnTo>
                                      <a:pt x="84" y="170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34" y="108"/>
                                    </a:lnTo>
                                    <a:lnTo>
                                      <a:pt x="164" y="82"/>
                                    </a:lnTo>
                                    <a:lnTo>
                                      <a:pt x="198" y="58"/>
                                    </a:lnTo>
                                    <a:lnTo>
                                      <a:pt x="234" y="38"/>
                                    </a:lnTo>
                                    <a:lnTo>
                                      <a:pt x="234" y="38"/>
                                    </a:lnTo>
                                    <a:lnTo>
                                      <a:pt x="252" y="30"/>
                                    </a:lnTo>
                                    <a:lnTo>
                                      <a:pt x="272" y="22"/>
                                    </a:lnTo>
                                    <a:lnTo>
                                      <a:pt x="292" y="14"/>
                                    </a:lnTo>
                                    <a:lnTo>
                                      <a:pt x="312" y="10"/>
                                    </a:lnTo>
                                    <a:lnTo>
                                      <a:pt x="334" y="6"/>
                                    </a:lnTo>
                                    <a:lnTo>
                                      <a:pt x="354" y="2"/>
                                    </a:lnTo>
                                    <a:lnTo>
                                      <a:pt x="378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38" y="2"/>
                                    </a:lnTo>
                                    <a:lnTo>
                                      <a:pt x="472" y="6"/>
                                    </a:lnTo>
                                    <a:lnTo>
                                      <a:pt x="506" y="12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68" y="30"/>
                                    </a:lnTo>
                                    <a:lnTo>
                                      <a:pt x="596" y="44"/>
                                    </a:lnTo>
                                    <a:lnTo>
                                      <a:pt x="622" y="62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66" y="102"/>
                                    </a:lnTo>
                                    <a:lnTo>
                                      <a:pt x="684" y="124"/>
                                    </a:lnTo>
                                    <a:lnTo>
                                      <a:pt x="700" y="150"/>
                                    </a:lnTo>
                                    <a:lnTo>
                                      <a:pt x="714" y="180"/>
                                    </a:lnTo>
                                    <a:lnTo>
                                      <a:pt x="714" y="180"/>
                                    </a:lnTo>
                                    <a:lnTo>
                                      <a:pt x="724" y="210"/>
                                    </a:lnTo>
                                    <a:lnTo>
                                      <a:pt x="732" y="244"/>
                                    </a:lnTo>
                                    <a:lnTo>
                                      <a:pt x="736" y="280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8" y="344"/>
                                    </a:lnTo>
                                    <a:lnTo>
                                      <a:pt x="736" y="372"/>
                                    </a:lnTo>
                                    <a:lnTo>
                                      <a:pt x="732" y="402"/>
                                    </a:lnTo>
                                    <a:lnTo>
                                      <a:pt x="728" y="430"/>
                                    </a:lnTo>
                                    <a:lnTo>
                                      <a:pt x="232" y="430"/>
                                    </a:lnTo>
                                    <a:lnTo>
                                      <a:pt x="258" y="304"/>
                                    </a:lnTo>
                                    <a:lnTo>
                                      <a:pt x="546" y="304"/>
                                    </a:lnTo>
                                    <a:lnTo>
                                      <a:pt x="546" y="304"/>
                                    </a:lnTo>
                                    <a:lnTo>
                                      <a:pt x="544" y="276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38" y="236"/>
                                    </a:lnTo>
                                    <a:lnTo>
                                      <a:pt x="534" y="224"/>
                                    </a:lnTo>
                                    <a:lnTo>
                                      <a:pt x="528" y="21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14" y="188"/>
                                    </a:lnTo>
                                    <a:lnTo>
                                      <a:pt x="506" y="180"/>
                                    </a:lnTo>
                                    <a:lnTo>
                                      <a:pt x="494" y="172"/>
                                    </a:lnTo>
                                    <a:lnTo>
                                      <a:pt x="482" y="164"/>
                                    </a:lnTo>
                                    <a:lnTo>
                                      <a:pt x="482" y="164"/>
                                    </a:lnTo>
                                    <a:lnTo>
                                      <a:pt x="468" y="158"/>
                                    </a:lnTo>
                                    <a:lnTo>
                                      <a:pt x="450" y="154"/>
                                    </a:lnTo>
                                    <a:lnTo>
                                      <a:pt x="432" y="152"/>
                                    </a:lnTo>
                                    <a:lnTo>
                                      <a:pt x="412" y="150"/>
                                    </a:lnTo>
                                    <a:lnTo>
                                      <a:pt x="412" y="150"/>
                                    </a:lnTo>
                                    <a:lnTo>
                                      <a:pt x="390" y="150"/>
                                    </a:lnTo>
                                    <a:lnTo>
                                      <a:pt x="372" y="154"/>
                                    </a:lnTo>
                                    <a:lnTo>
                                      <a:pt x="354" y="158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22" y="170"/>
                                    </a:lnTo>
                                    <a:lnTo>
                                      <a:pt x="306" y="178"/>
                                    </a:lnTo>
                                    <a:lnTo>
                                      <a:pt x="294" y="18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70" y="208"/>
                                    </a:lnTo>
                                    <a:lnTo>
                                      <a:pt x="258" y="220"/>
                                    </a:lnTo>
                                    <a:lnTo>
                                      <a:pt x="250" y="232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28" y="270"/>
                                    </a:lnTo>
                                    <a:lnTo>
                                      <a:pt x="216" y="296"/>
                                    </a:lnTo>
                                    <a:lnTo>
                                      <a:pt x="24" y="2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5419725" y="812800"/>
                                <a:ext cx="1111250" cy="511175"/>
                              </a:xfrm>
                              <a:custGeom>
                                <a:avLst/>
                                <a:gdLst>
                                  <a:gd name="T0" fmla="*/ 192 w 700"/>
                                  <a:gd name="T1" fmla="*/ 12 h 322"/>
                                  <a:gd name="T2" fmla="*/ 192 w 700"/>
                                  <a:gd name="T3" fmla="*/ 32 h 322"/>
                                  <a:gd name="T4" fmla="*/ 194 w 700"/>
                                  <a:gd name="T5" fmla="*/ 62 h 322"/>
                                  <a:gd name="T6" fmla="*/ 200 w 700"/>
                                  <a:gd name="T7" fmla="*/ 88 h 322"/>
                                  <a:gd name="T8" fmla="*/ 214 w 700"/>
                                  <a:gd name="T9" fmla="*/ 112 h 322"/>
                                  <a:gd name="T10" fmla="*/ 230 w 700"/>
                                  <a:gd name="T11" fmla="*/ 134 h 322"/>
                                  <a:gd name="T12" fmla="*/ 240 w 700"/>
                                  <a:gd name="T13" fmla="*/ 142 h 322"/>
                                  <a:gd name="T14" fmla="*/ 266 w 700"/>
                                  <a:gd name="T15" fmla="*/ 158 h 322"/>
                                  <a:gd name="T16" fmla="*/ 296 w 700"/>
                                  <a:gd name="T17" fmla="*/ 168 h 322"/>
                                  <a:gd name="T18" fmla="*/ 332 w 700"/>
                                  <a:gd name="T19" fmla="*/ 172 h 322"/>
                                  <a:gd name="T20" fmla="*/ 352 w 700"/>
                                  <a:gd name="T21" fmla="*/ 172 h 322"/>
                                  <a:gd name="T22" fmla="*/ 392 w 700"/>
                                  <a:gd name="T23" fmla="*/ 168 h 322"/>
                                  <a:gd name="T24" fmla="*/ 402 w 700"/>
                                  <a:gd name="T25" fmla="*/ 164 h 322"/>
                                  <a:gd name="T26" fmla="*/ 444 w 700"/>
                                  <a:gd name="T27" fmla="*/ 140 h 322"/>
                                  <a:gd name="T28" fmla="*/ 460 w 700"/>
                                  <a:gd name="T29" fmla="*/ 126 h 322"/>
                                  <a:gd name="T30" fmla="*/ 474 w 700"/>
                                  <a:gd name="T31" fmla="*/ 108 h 322"/>
                                  <a:gd name="T32" fmla="*/ 700 w 700"/>
                                  <a:gd name="T33" fmla="*/ 74 h 322"/>
                                  <a:gd name="T34" fmla="*/ 686 w 700"/>
                                  <a:gd name="T35" fmla="*/ 104 h 322"/>
                                  <a:gd name="T36" fmla="*/ 658 w 700"/>
                                  <a:gd name="T37" fmla="*/ 158 h 322"/>
                                  <a:gd name="T38" fmla="*/ 642 w 700"/>
                                  <a:gd name="T39" fmla="*/ 182 h 322"/>
                                  <a:gd name="T40" fmla="*/ 608 w 700"/>
                                  <a:gd name="T41" fmla="*/ 224 h 322"/>
                                  <a:gd name="T42" fmla="*/ 566 w 700"/>
                                  <a:gd name="T43" fmla="*/ 260 h 322"/>
                                  <a:gd name="T44" fmla="*/ 542 w 700"/>
                                  <a:gd name="T45" fmla="*/ 274 h 322"/>
                                  <a:gd name="T46" fmla="*/ 490 w 700"/>
                                  <a:gd name="T47" fmla="*/ 298 h 322"/>
                                  <a:gd name="T48" fmla="*/ 460 w 700"/>
                                  <a:gd name="T49" fmla="*/ 306 h 322"/>
                                  <a:gd name="T50" fmla="*/ 396 w 700"/>
                                  <a:gd name="T51" fmla="*/ 318 h 322"/>
                                  <a:gd name="T52" fmla="*/ 324 w 700"/>
                                  <a:gd name="T53" fmla="*/ 322 h 322"/>
                                  <a:gd name="T54" fmla="*/ 288 w 700"/>
                                  <a:gd name="T55" fmla="*/ 320 h 322"/>
                                  <a:gd name="T56" fmla="*/ 220 w 700"/>
                                  <a:gd name="T57" fmla="*/ 310 h 322"/>
                                  <a:gd name="T58" fmla="*/ 190 w 700"/>
                                  <a:gd name="T59" fmla="*/ 302 h 322"/>
                                  <a:gd name="T60" fmla="*/ 134 w 700"/>
                                  <a:gd name="T61" fmla="*/ 278 h 322"/>
                                  <a:gd name="T62" fmla="*/ 88 w 700"/>
                                  <a:gd name="T63" fmla="*/ 242 h 322"/>
                                  <a:gd name="T64" fmla="*/ 68 w 700"/>
                                  <a:gd name="T65" fmla="*/ 222 h 322"/>
                                  <a:gd name="T66" fmla="*/ 36 w 700"/>
                                  <a:gd name="T67" fmla="*/ 172 h 322"/>
                                  <a:gd name="T68" fmla="*/ 22 w 700"/>
                                  <a:gd name="T69" fmla="*/ 144 h 322"/>
                                  <a:gd name="T70" fmla="*/ 6 w 700"/>
                                  <a:gd name="T71" fmla="*/ 80 h 322"/>
                                  <a:gd name="T72" fmla="*/ 0 w 700"/>
                                  <a:gd name="T73" fmla="*/ 6 h 322"/>
                                  <a:gd name="T74" fmla="*/ 192 w 700"/>
                                  <a:gd name="T75" fmla="*/ 0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700" h="322">
                                    <a:moveTo>
                                      <a:pt x="192" y="0"/>
                                    </a:moveTo>
                                    <a:lnTo>
                                      <a:pt x="192" y="12"/>
                                    </a:lnTo>
                                    <a:lnTo>
                                      <a:pt x="192" y="32"/>
                                    </a:lnTo>
                                    <a:lnTo>
                                      <a:pt x="192" y="32"/>
                                    </a:lnTo>
                                    <a:lnTo>
                                      <a:pt x="192" y="46"/>
                                    </a:lnTo>
                                    <a:lnTo>
                                      <a:pt x="194" y="62"/>
                                    </a:lnTo>
                                    <a:lnTo>
                                      <a:pt x="196" y="76"/>
                                    </a:lnTo>
                                    <a:lnTo>
                                      <a:pt x="200" y="88"/>
                                    </a:lnTo>
                                    <a:lnTo>
                                      <a:pt x="206" y="100"/>
                                    </a:lnTo>
                                    <a:lnTo>
                                      <a:pt x="214" y="112"/>
                                    </a:lnTo>
                                    <a:lnTo>
                                      <a:pt x="222" y="12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40" y="142"/>
                                    </a:lnTo>
                                    <a:lnTo>
                                      <a:pt x="252" y="150"/>
                                    </a:lnTo>
                                    <a:lnTo>
                                      <a:pt x="266" y="158"/>
                                    </a:lnTo>
                                    <a:lnTo>
                                      <a:pt x="280" y="162"/>
                                    </a:lnTo>
                                    <a:lnTo>
                                      <a:pt x="296" y="168"/>
                                    </a:lnTo>
                                    <a:lnTo>
                                      <a:pt x="312" y="170"/>
                                    </a:lnTo>
                                    <a:lnTo>
                                      <a:pt x="332" y="172"/>
                                    </a:lnTo>
                                    <a:lnTo>
                                      <a:pt x="352" y="172"/>
                                    </a:lnTo>
                                    <a:lnTo>
                                      <a:pt x="352" y="172"/>
                                    </a:lnTo>
                                    <a:lnTo>
                                      <a:pt x="378" y="170"/>
                                    </a:lnTo>
                                    <a:lnTo>
                                      <a:pt x="392" y="168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26" y="154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60" y="126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500" y="74"/>
                                    </a:lnTo>
                                    <a:lnTo>
                                      <a:pt x="700" y="74"/>
                                    </a:lnTo>
                                    <a:lnTo>
                                      <a:pt x="700" y="74"/>
                                    </a:lnTo>
                                    <a:lnTo>
                                      <a:pt x="686" y="104"/>
                                    </a:lnTo>
                                    <a:lnTo>
                                      <a:pt x="674" y="130"/>
                                    </a:lnTo>
                                    <a:lnTo>
                                      <a:pt x="658" y="158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26" y="204"/>
                                    </a:lnTo>
                                    <a:lnTo>
                                      <a:pt x="608" y="224"/>
                                    </a:lnTo>
                                    <a:lnTo>
                                      <a:pt x="588" y="242"/>
                                    </a:lnTo>
                                    <a:lnTo>
                                      <a:pt x="566" y="260"/>
                                    </a:lnTo>
                                    <a:lnTo>
                                      <a:pt x="566" y="260"/>
                                    </a:lnTo>
                                    <a:lnTo>
                                      <a:pt x="542" y="274"/>
                                    </a:lnTo>
                                    <a:lnTo>
                                      <a:pt x="518" y="286"/>
                                    </a:lnTo>
                                    <a:lnTo>
                                      <a:pt x="490" y="298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30" y="312"/>
                                    </a:lnTo>
                                    <a:lnTo>
                                      <a:pt x="396" y="318"/>
                                    </a:lnTo>
                                    <a:lnTo>
                                      <a:pt x="362" y="320"/>
                                    </a:lnTo>
                                    <a:lnTo>
                                      <a:pt x="324" y="322"/>
                                    </a:lnTo>
                                    <a:lnTo>
                                      <a:pt x="324" y="322"/>
                                    </a:lnTo>
                                    <a:lnTo>
                                      <a:pt x="288" y="320"/>
                                    </a:lnTo>
                                    <a:lnTo>
                                      <a:pt x="254" y="316"/>
                                    </a:lnTo>
                                    <a:lnTo>
                                      <a:pt x="220" y="310"/>
                                    </a:lnTo>
                                    <a:lnTo>
                                      <a:pt x="190" y="302"/>
                                    </a:lnTo>
                                    <a:lnTo>
                                      <a:pt x="190" y="302"/>
                                    </a:lnTo>
                                    <a:lnTo>
                                      <a:pt x="162" y="290"/>
                                    </a:lnTo>
                                    <a:lnTo>
                                      <a:pt x="134" y="278"/>
                                    </a:lnTo>
                                    <a:lnTo>
                                      <a:pt x="110" y="26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68" y="222"/>
                                    </a:lnTo>
                                    <a:lnTo>
                                      <a:pt x="52" y="198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12" y="112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5457825" y="111125"/>
                                <a:ext cx="1133475" cy="682625"/>
                              </a:xfrm>
                              <a:custGeom>
                                <a:avLst/>
                                <a:gdLst>
                                  <a:gd name="T0" fmla="*/ 4 w 714"/>
                                  <a:gd name="T1" fmla="*/ 280 h 430"/>
                                  <a:gd name="T2" fmla="*/ 20 w 714"/>
                                  <a:gd name="T3" fmla="*/ 242 h 430"/>
                                  <a:gd name="T4" fmla="*/ 60 w 714"/>
                                  <a:gd name="T5" fmla="*/ 170 h 430"/>
                                  <a:gd name="T6" fmla="*/ 82 w 714"/>
                                  <a:gd name="T7" fmla="*/ 138 h 430"/>
                                  <a:gd name="T8" fmla="*/ 140 w 714"/>
                                  <a:gd name="T9" fmla="*/ 82 h 430"/>
                                  <a:gd name="T10" fmla="*/ 210 w 714"/>
                                  <a:gd name="T11" fmla="*/ 38 h 430"/>
                                  <a:gd name="T12" fmla="*/ 228 w 714"/>
                                  <a:gd name="T13" fmla="*/ 30 h 430"/>
                                  <a:gd name="T14" fmla="*/ 268 w 714"/>
                                  <a:gd name="T15" fmla="*/ 14 h 430"/>
                                  <a:gd name="T16" fmla="*/ 310 w 714"/>
                                  <a:gd name="T17" fmla="*/ 6 h 430"/>
                                  <a:gd name="T18" fmla="*/ 354 w 714"/>
                                  <a:gd name="T19" fmla="*/ 0 h 430"/>
                                  <a:gd name="T20" fmla="*/ 376 w 714"/>
                                  <a:gd name="T21" fmla="*/ 0 h 430"/>
                                  <a:gd name="T22" fmla="*/ 448 w 714"/>
                                  <a:gd name="T23" fmla="*/ 6 h 430"/>
                                  <a:gd name="T24" fmla="*/ 514 w 714"/>
                                  <a:gd name="T25" fmla="*/ 20 h 430"/>
                                  <a:gd name="T26" fmla="*/ 544 w 714"/>
                                  <a:gd name="T27" fmla="*/ 30 h 430"/>
                                  <a:gd name="T28" fmla="*/ 598 w 714"/>
                                  <a:gd name="T29" fmla="*/ 62 h 430"/>
                                  <a:gd name="T30" fmla="*/ 620 w 714"/>
                                  <a:gd name="T31" fmla="*/ 80 h 430"/>
                                  <a:gd name="T32" fmla="*/ 660 w 714"/>
                                  <a:gd name="T33" fmla="*/ 124 h 430"/>
                                  <a:gd name="T34" fmla="*/ 690 w 714"/>
                                  <a:gd name="T35" fmla="*/ 180 h 430"/>
                                  <a:gd name="T36" fmla="*/ 700 w 714"/>
                                  <a:gd name="T37" fmla="*/ 210 h 430"/>
                                  <a:gd name="T38" fmla="*/ 712 w 714"/>
                                  <a:gd name="T39" fmla="*/ 280 h 430"/>
                                  <a:gd name="T40" fmla="*/ 714 w 714"/>
                                  <a:gd name="T41" fmla="*/ 318 h 430"/>
                                  <a:gd name="T42" fmla="*/ 712 w 714"/>
                                  <a:gd name="T43" fmla="*/ 372 h 430"/>
                                  <a:gd name="T44" fmla="*/ 704 w 714"/>
                                  <a:gd name="T45" fmla="*/ 430 h 430"/>
                                  <a:gd name="T46" fmla="*/ 234 w 714"/>
                                  <a:gd name="T47" fmla="*/ 304 h 430"/>
                                  <a:gd name="T48" fmla="*/ 522 w 714"/>
                                  <a:gd name="T49" fmla="*/ 304 h 430"/>
                                  <a:gd name="T50" fmla="*/ 516 w 714"/>
                                  <a:gd name="T51" fmla="*/ 250 h 430"/>
                                  <a:gd name="T52" fmla="*/ 514 w 714"/>
                                  <a:gd name="T53" fmla="*/ 236 h 430"/>
                                  <a:gd name="T54" fmla="*/ 504 w 714"/>
                                  <a:gd name="T55" fmla="*/ 210 h 430"/>
                                  <a:gd name="T56" fmla="*/ 498 w 714"/>
                                  <a:gd name="T57" fmla="*/ 200 h 430"/>
                                  <a:gd name="T58" fmla="*/ 482 w 714"/>
                                  <a:gd name="T59" fmla="*/ 180 h 430"/>
                                  <a:gd name="T60" fmla="*/ 458 w 714"/>
                                  <a:gd name="T61" fmla="*/ 164 h 430"/>
                                  <a:gd name="T62" fmla="*/ 444 w 714"/>
                                  <a:gd name="T63" fmla="*/ 158 h 430"/>
                                  <a:gd name="T64" fmla="*/ 408 w 714"/>
                                  <a:gd name="T65" fmla="*/ 152 h 430"/>
                                  <a:gd name="T66" fmla="*/ 388 w 714"/>
                                  <a:gd name="T67" fmla="*/ 150 h 430"/>
                                  <a:gd name="T68" fmla="*/ 348 w 714"/>
                                  <a:gd name="T69" fmla="*/ 154 h 430"/>
                                  <a:gd name="T70" fmla="*/ 312 w 714"/>
                                  <a:gd name="T71" fmla="*/ 162 h 430"/>
                                  <a:gd name="T72" fmla="*/ 298 w 714"/>
                                  <a:gd name="T73" fmla="*/ 170 h 430"/>
                                  <a:gd name="T74" fmla="*/ 270 w 714"/>
                                  <a:gd name="T75" fmla="*/ 186 h 430"/>
                                  <a:gd name="T76" fmla="*/ 256 w 714"/>
                                  <a:gd name="T77" fmla="*/ 196 h 430"/>
                                  <a:gd name="T78" fmla="*/ 234 w 714"/>
                                  <a:gd name="T79" fmla="*/ 220 h 430"/>
                                  <a:gd name="T80" fmla="*/ 216 w 714"/>
                                  <a:gd name="T81" fmla="*/ 246 h 430"/>
                                  <a:gd name="T82" fmla="*/ 204 w 714"/>
                                  <a:gd name="T83" fmla="*/ 270 h 430"/>
                                  <a:gd name="T84" fmla="*/ 0 w 714"/>
                                  <a:gd name="T85" fmla="*/ 296 h 4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14" h="430">
                                    <a:moveTo>
                                      <a:pt x="0" y="296"/>
                                    </a:moveTo>
                                    <a:lnTo>
                                      <a:pt x="4" y="280"/>
                                    </a:lnTo>
                                    <a:lnTo>
                                      <a:pt x="4" y="280"/>
                                    </a:lnTo>
                                    <a:lnTo>
                                      <a:pt x="20" y="242"/>
                                    </a:lnTo>
                                    <a:lnTo>
                                      <a:pt x="38" y="204"/>
                                    </a:lnTo>
                                    <a:lnTo>
                                      <a:pt x="60" y="170"/>
                                    </a:lnTo>
                                    <a:lnTo>
                                      <a:pt x="82" y="138"/>
                                    </a:lnTo>
                                    <a:lnTo>
                                      <a:pt x="82" y="138"/>
                                    </a:lnTo>
                                    <a:lnTo>
                                      <a:pt x="110" y="108"/>
                                    </a:lnTo>
                                    <a:lnTo>
                                      <a:pt x="140" y="82"/>
                                    </a:lnTo>
                                    <a:lnTo>
                                      <a:pt x="174" y="5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28" y="30"/>
                                    </a:lnTo>
                                    <a:lnTo>
                                      <a:pt x="248" y="22"/>
                                    </a:lnTo>
                                    <a:lnTo>
                                      <a:pt x="268" y="14"/>
                                    </a:lnTo>
                                    <a:lnTo>
                                      <a:pt x="288" y="10"/>
                                    </a:lnTo>
                                    <a:lnTo>
                                      <a:pt x="310" y="6"/>
                                    </a:lnTo>
                                    <a:lnTo>
                                      <a:pt x="330" y="2"/>
                                    </a:lnTo>
                                    <a:lnTo>
                                      <a:pt x="354" y="0"/>
                                    </a:lnTo>
                                    <a:lnTo>
                                      <a:pt x="376" y="0"/>
                                    </a:lnTo>
                                    <a:lnTo>
                                      <a:pt x="376" y="0"/>
                                    </a:lnTo>
                                    <a:lnTo>
                                      <a:pt x="414" y="2"/>
                                    </a:lnTo>
                                    <a:lnTo>
                                      <a:pt x="448" y="6"/>
                                    </a:lnTo>
                                    <a:lnTo>
                                      <a:pt x="482" y="12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44" y="30"/>
                                    </a:lnTo>
                                    <a:lnTo>
                                      <a:pt x="572" y="44"/>
                                    </a:lnTo>
                                    <a:lnTo>
                                      <a:pt x="598" y="62"/>
                                    </a:lnTo>
                                    <a:lnTo>
                                      <a:pt x="620" y="80"/>
                                    </a:lnTo>
                                    <a:lnTo>
                                      <a:pt x="620" y="80"/>
                                    </a:lnTo>
                                    <a:lnTo>
                                      <a:pt x="642" y="102"/>
                                    </a:lnTo>
                                    <a:lnTo>
                                      <a:pt x="660" y="124"/>
                                    </a:lnTo>
                                    <a:lnTo>
                                      <a:pt x="676" y="15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700" y="210"/>
                                    </a:lnTo>
                                    <a:lnTo>
                                      <a:pt x="708" y="244"/>
                                    </a:lnTo>
                                    <a:lnTo>
                                      <a:pt x="712" y="280"/>
                                    </a:lnTo>
                                    <a:lnTo>
                                      <a:pt x="714" y="318"/>
                                    </a:lnTo>
                                    <a:lnTo>
                                      <a:pt x="714" y="318"/>
                                    </a:lnTo>
                                    <a:lnTo>
                                      <a:pt x="714" y="344"/>
                                    </a:lnTo>
                                    <a:lnTo>
                                      <a:pt x="712" y="372"/>
                                    </a:lnTo>
                                    <a:lnTo>
                                      <a:pt x="708" y="402"/>
                                    </a:lnTo>
                                    <a:lnTo>
                                      <a:pt x="704" y="430"/>
                                    </a:lnTo>
                                    <a:lnTo>
                                      <a:pt x="208" y="430"/>
                                    </a:lnTo>
                                    <a:lnTo>
                                      <a:pt x="234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0" y="276"/>
                                    </a:lnTo>
                                    <a:lnTo>
                                      <a:pt x="516" y="250"/>
                                    </a:lnTo>
                                    <a:lnTo>
                                      <a:pt x="516" y="250"/>
                                    </a:lnTo>
                                    <a:lnTo>
                                      <a:pt x="514" y="236"/>
                                    </a:lnTo>
                                    <a:lnTo>
                                      <a:pt x="510" y="224"/>
                                    </a:lnTo>
                                    <a:lnTo>
                                      <a:pt x="504" y="210"/>
                                    </a:lnTo>
                                    <a:lnTo>
                                      <a:pt x="498" y="200"/>
                                    </a:lnTo>
                                    <a:lnTo>
                                      <a:pt x="498" y="200"/>
                                    </a:lnTo>
                                    <a:lnTo>
                                      <a:pt x="490" y="188"/>
                                    </a:lnTo>
                                    <a:lnTo>
                                      <a:pt x="482" y="180"/>
                                    </a:lnTo>
                                    <a:lnTo>
                                      <a:pt x="470" y="172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44" y="158"/>
                                    </a:lnTo>
                                    <a:lnTo>
                                      <a:pt x="426" y="154"/>
                                    </a:lnTo>
                                    <a:lnTo>
                                      <a:pt x="408" y="152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66" y="150"/>
                                    </a:lnTo>
                                    <a:lnTo>
                                      <a:pt x="348" y="154"/>
                                    </a:lnTo>
                                    <a:lnTo>
                                      <a:pt x="330" y="158"/>
                                    </a:lnTo>
                                    <a:lnTo>
                                      <a:pt x="312" y="162"/>
                                    </a:lnTo>
                                    <a:lnTo>
                                      <a:pt x="312" y="162"/>
                                    </a:lnTo>
                                    <a:lnTo>
                                      <a:pt x="298" y="170"/>
                                    </a:lnTo>
                                    <a:lnTo>
                                      <a:pt x="282" y="178"/>
                                    </a:lnTo>
                                    <a:lnTo>
                                      <a:pt x="270" y="186"/>
                                    </a:lnTo>
                                    <a:lnTo>
                                      <a:pt x="256" y="196"/>
                                    </a:lnTo>
                                    <a:lnTo>
                                      <a:pt x="256" y="196"/>
                                    </a:lnTo>
                                    <a:lnTo>
                                      <a:pt x="246" y="208"/>
                                    </a:lnTo>
                                    <a:lnTo>
                                      <a:pt x="234" y="220"/>
                                    </a:lnTo>
                                    <a:lnTo>
                                      <a:pt x="226" y="232"/>
                                    </a:lnTo>
                                    <a:lnTo>
                                      <a:pt x="216" y="246"/>
                                    </a:lnTo>
                                    <a:lnTo>
                                      <a:pt x="216" y="246"/>
                                    </a:lnTo>
                                    <a:lnTo>
                                      <a:pt x="204" y="270"/>
                                    </a:lnTo>
                                    <a:lnTo>
                                      <a:pt x="192" y="296"/>
                                    </a:lnTo>
                                    <a:lnTo>
                                      <a:pt x="0" y="296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645275" y="111125"/>
                                <a:ext cx="1095375" cy="1212850"/>
                              </a:xfrm>
                              <a:custGeom>
                                <a:avLst/>
                                <a:gdLst>
                                  <a:gd name="T0" fmla="*/ 690 w 690"/>
                                  <a:gd name="T1" fmla="*/ 198 h 764"/>
                                  <a:gd name="T2" fmla="*/ 668 w 690"/>
                                  <a:gd name="T3" fmla="*/ 116 h 764"/>
                                  <a:gd name="T4" fmla="*/ 602 w 690"/>
                                  <a:gd name="T5" fmla="*/ 46 h 764"/>
                                  <a:gd name="T6" fmla="*/ 534 w 690"/>
                                  <a:gd name="T7" fmla="*/ 16 h 764"/>
                                  <a:gd name="T8" fmla="*/ 452 w 690"/>
                                  <a:gd name="T9" fmla="*/ 2 h 764"/>
                                  <a:gd name="T10" fmla="*/ 366 w 690"/>
                                  <a:gd name="T11" fmla="*/ 0 h 764"/>
                                  <a:gd name="T12" fmla="*/ 284 w 690"/>
                                  <a:gd name="T13" fmla="*/ 12 h 764"/>
                                  <a:gd name="T14" fmla="*/ 180 w 690"/>
                                  <a:gd name="T15" fmla="*/ 52 h 764"/>
                                  <a:gd name="T16" fmla="*/ 118 w 690"/>
                                  <a:gd name="T17" fmla="*/ 102 h 764"/>
                                  <a:gd name="T18" fmla="*/ 80 w 690"/>
                                  <a:gd name="T19" fmla="*/ 170 h 764"/>
                                  <a:gd name="T20" fmla="*/ 72 w 690"/>
                                  <a:gd name="T21" fmla="*/ 252 h 764"/>
                                  <a:gd name="T22" fmla="*/ 82 w 690"/>
                                  <a:gd name="T23" fmla="*/ 304 h 764"/>
                                  <a:gd name="T24" fmla="*/ 112 w 690"/>
                                  <a:gd name="T25" fmla="*/ 354 h 764"/>
                                  <a:gd name="T26" fmla="*/ 148 w 690"/>
                                  <a:gd name="T27" fmla="*/ 382 h 764"/>
                                  <a:gd name="T28" fmla="*/ 230 w 690"/>
                                  <a:gd name="T29" fmla="*/ 416 h 764"/>
                                  <a:gd name="T30" fmla="*/ 424 w 690"/>
                                  <a:gd name="T31" fmla="*/ 484 h 764"/>
                                  <a:gd name="T32" fmla="*/ 448 w 690"/>
                                  <a:gd name="T33" fmla="*/ 512 h 764"/>
                                  <a:gd name="T34" fmla="*/ 452 w 690"/>
                                  <a:gd name="T35" fmla="*/ 556 h 764"/>
                                  <a:gd name="T36" fmla="*/ 442 w 690"/>
                                  <a:gd name="T37" fmla="*/ 586 h 764"/>
                                  <a:gd name="T38" fmla="*/ 394 w 690"/>
                                  <a:gd name="T39" fmla="*/ 622 h 764"/>
                                  <a:gd name="T40" fmla="*/ 328 w 690"/>
                                  <a:gd name="T41" fmla="*/ 632 h 764"/>
                                  <a:gd name="T42" fmla="*/ 276 w 690"/>
                                  <a:gd name="T43" fmla="*/ 626 h 764"/>
                                  <a:gd name="T44" fmla="*/ 212 w 690"/>
                                  <a:gd name="T45" fmla="*/ 594 h 764"/>
                                  <a:gd name="T46" fmla="*/ 188 w 690"/>
                                  <a:gd name="T47" fmla="*/ 556 h 764"/>
                                  <a:gd name="T48" fmla="*/ 0 w 690"/>
                                  <a:gd name="T49" fmla="*/ 510 h 764"/>
                                  <a:gd name="T50" fmla="*/ 8 w 690"/>
                                  <a:gd name="T51" fmla="*/ 598 h 764"/>
                                  <a:gd name="T52" fmla="*/ 44 w 690"/>
                                  <a:gd name="T53" fmla="*/ 668 h 764"/>
                                  <a:gd name="T54" fmla="*/ 100 w 690"/>
                                  <a:gd name="T55" fmla="*/ 716 h 764"/>
                                  <a:gd name="T56" fmla="*/ 200 w 690"/>
                                  <a:gd name="T57" fmla="*/ 752 h 764"/>
                                  <a:gd name="T58" fmla="*/ 280 w 690"/>
                                  <a:gd name="T59" fmla="*/ 762 h 764"/>
                                  <a:gd name="T60" fmla="*/ 370 w 690"/>
                                  <a:gd name="T61" fmla="*/ 760 h 764"/>
                                  <a:gd name="T62" fmla="*/ 462 w 690"/>
                                  <a:gd name="T63" fmla="*/ 744 h 764"/>
                                  <a:gd name="T64" fmla="*/ 544 w 690"/>
                                  <a:gd name="T65" fmla="*/ 708 h 764"/>
                                  <a:gd name="T66" fmla="*/ 622 w 690"/>
                                  <a:gd name="T67" fmla="*/ 634 h 764"/>
                                  <a:gd name="T68" fmla="*/ 650 w 690"/>
                                  <a:gd name="T69" fmla="*/ 550 h 764"/>
                                  <a:gd name="T70" fmla="*/ 648 w 690"/>
                                  <a:gd name="T71" fmla="*/ 476 h 764"/>
                                  <a:gd name="T72" fmla="*/ 630 w 690"/>
                                  <a:gd name="T73" fmla="*/ 424 h 764"/>
                                  <a:gd name="T74" fmla="*/ 596 w 690"/>
                                  <a:gd name="T75" fmla="*/ 382 h 764"/>
                                  <a:gd name="T76" fmla="*/ 536 w 690"/>
                                  <a:gd name="T77" fmla="*/ 340 h 764"/>
                                  <a:gd name="T78" fmla="*/ 362 w 690"/>
                                  <a:gd name="T79" fmla="*/ 278 h 764"/>
                                  <a:gd name="T80" fmla="*/ 304 w 690"/>
                                  <a:gd name="T81" fmla="*/ 254 h 764"/>
                                  <a:gd name="T82" fmla="*/ 276 w 690"/>
                                  <a:gd name="T83" fmla="*/ 228 h 764"/>
                                  <a:gd name="T84" fmla="*/ 274 w 690"/>
                                  <a:gd name="T85" fmla="*/ 186 h 764"/>
                                  <a:gd name="T86" fmla="*/ 290 w 690"/>
                                  <a:gd name="T87" fmla="*/ 160 h 764"/>
                                  <a:gd name="T88" fmla="*/ 324 w 690"/>
                                  <a:gd name="T89" fmla="*/ 142 h 764"/>
                                  <a:gd name="T90" fmla="*/ 394 w 690"/>
                                  <a:gd name="T91" fmla="*/ 134 h 764"/>
                                  <a:gd name="T92" fmla="*/ 470 w 690"/>
                                  <a:gd name="T93" fmla="*/ 154 h 764"/>
                                  <a:gd name="T94" fmla="*/ 498 w 690"/>
                                  <a:gd name="T95" fmla="*/ 190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690" h="764">
                                    <a:moveTo>
                                      <a:pt x="506" y="232"/>
                                    </a:moveTo>
                                    <a:lnTo>
                                      <a:pt x="690" y="232"/>
                                    </a:lnTo>
                                    <a:lnTo>
                                      <a:pt x="690" y="232"/>
                                    </a:lnTo>
                                    <a:lnTo>
                                      <a:pt x="690" y="198"/>
                                    </a:lnTo>
                                    <a:lnTo>
                                      <a:pt x="686" y="168"/>
                                    </a:lnTo>
                                    <a:lnTo>
                                      <a:pt x="678" y="140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56" y="96"/>
                                    </a:lnTo>
                                    <a:lnTo>
                                      <a:pt x="640" y="76"/>
                                    </a:lnTo>
                                    <a:lnTo>
                                      <a:pt x="622" y="60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582" y="34"/>
                                    </a:lnTo>
                                    <a:lnTo>
                                      <a:pt x="558" y="24"/>
                                    </a:lnTo>
                                    <a:lnTo>
                                      <a:pt x="534" y="16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480" y="6"/>
                                    </a:lnTo>
                                    <a:lnTo>
                                      <a:pt x="452" y="2"/>
                                    </a:lnTo>
                                    <a:lnTo>
                                      <a:pt x="422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66" y="0"/>
                                    </a:lnTo>
                                    <a:lnTo>
                                      <a:pt x="340" y="4"/>
                                    </a:lnTo>
                                    <a:lnTo>
                                      <a:pt x="312" y="8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56" y="20"/>
                                    </a:lnTo>
                                    <a:lnTo>
                                      <a:pt x="230" y="28"/>
                                    </a:lnTo>
                                    <a:lnTo>
                                      <a:pt x="204" y="38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36" y="82"/>
                                    </a:lnTo>
                                    <a:lnTo>
                                      <a:pt x="118" y="10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88" y="146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74" y="20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52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78" y="288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8" y="318"/>
                                    </a:lnTo>
                                    <a:lnTo>
                                      <a:pt x="94" y="330"/>
                                    </a:lnTo>
                                    <a:lnTo>
                                      <a:pt x="104" y="342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24" y="364"/>
                                    </a:lnTo>
                                    <a:lnTo>
                                      <a:pt x="136" y="374"/>
                                    </a:lnTo>
                                    <a:lnTo>
                                      <a:pt x="148" y="382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94" y="402"/>
                                    </a:lnTo>
                                    <a:lnTo>
                                      <a:pt x="230" y="416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412" y="476"/>
                                    </a:lnTo>
                                    <a:lnTo>
                                      <a:pt x="424" y="484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42" y="500"/>
                                    </a:lnTo>
                                    <a:lnTo>
                                      <a:pt x="448" y="512"/>
                                    </a:lnTo>
                                    <a:lnTo>
                                      <a:pt x="452" y="528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2" y="556"/>
                                    </a:lnTo>
                                    <a:lnTo>
                                      <a:pt x="450" y="568"/>
                                    </a:lnTo>
                                    <a:lnTo>
                                      <a:pt x="448" y="578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30" y="602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394" y="622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50" y="630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02" y="630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52" y="61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12" y="594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2" y="568"/>
                                    </a:lnTo>
                                    <a:lnTo>
                                      <a:pt x="188" y="556"/>
                                    </a:lnTo>
                                    <a:lnTo>
                                      <a:pt x="184" y="546"/>
                                    </a:lnTo>
                                    <a:lnTo>
                                      <a:pt x="184" y="534"/>
                                    </a:lnTo>
                                    <a:lnTo>
                                      <a:pt x="184" y="510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2" y="570"/>
                                    </a:lnTo>
                                    <a:lnTo>
                                      <a:pt x="8" y="598"/>
                                    </a:lnTo>
                                    <a:lnTo>
                                      <a:pt x="16" y="624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44" y="668"/>
                                    </a:lnTo>
                                    <a:lnTo>
                                      <a:pt x="60" y="686"/>
                                    </a:lnTo>
                                    <a:lnTo>
                                      <a:pt x="80" y="702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22" y="728"/>
                                    </a:lnTo>
                                    <a:lnTo>
                                      <a:pt x="148" y="738"/>
                                    </a:lnTo>
                                    <a:lnTo>
                                      <a:pt x="172" y="746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26" y="758"/>
                                    </a:lnTo>
                                    <a:lnTo>
                                      <a:pt x="254" y="760"/>
                                    </a:lnTo>
                                    <a:lnTo>
                                      <a:pt x="280" y="762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40" y="762"/>
                                    </a:lnTo>
                                    <a:lnTo>
                                      <a:pt x="370" y="760"/>
                                    </a:lnTo>
                                    <a:lnTo>
                                      <a:pt x="402" y="756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62" y="744"/>
                                    </a:lnTo>
                                    <a:lnTo>
                                      <a:pt x="492" y="734"/>
                                    </a:lnTo>
                                    <a:lnTo>
                                      <a:pt x="518" y="722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66" y="692"/>
                                    </a:lnTo>
                                    <a:lnTo>
                                      <a:pt x="588" y="676"/>
                                    </a:lnTo>
                                    <a:lnTo>
                                      <a:pt x="606" y="656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36" y="608"/>
                                    </a:lnTo>
                                    <a:lnTo>
                                      <a:pt x="646" y="580"/>
                                    </a:lnTo>
                                    <a:lnTo>
                                      <a:pt x="650" y="550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496"/>
                                    </a:lnTo>
                                    <a:lnTo>
                                      <a:pt x="648" y="476"/>
                                    </a:lnTo>
                                    <a:lnTo>
                                      <a:pt x="644" y="456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0" y="424"/>
                                    </a:lnTo>
                                    <a:lnTo>
                                      <a:pt x="620" y="408"/>
                                    </a:lnTo>
                                    <a:lnTo>
                                      <a:pt x="610" y="394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84" y="370"/>
                                    </a:lnTo>
                                    <a:lnTo>
                                      <a:pt x="570" y="358"/>
                                    </a:lnTo>
                                    <a:lnTo>
                                      <a:pt x="554" y="348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00" y="324"/>
                                    </a:lnTo>
                                    <a:lnTo>
                                      <a:pt x="462" y="310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38" y="270"/>
                                    </a:lnTo>
                                    <a:lnTo>
                                      <a:pt x="320" y="262"/>
                                    </a:lnTo>
                                    <a:lnTo>
                                      <a:pt x="304" y="254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82" y="236"/>
                                    </a:lnTo>
                                    <a:lnTo>
                                      <a:pt x="276" y="228"/>
                                    </a:lnTo>
                                    <a:lnTo>
                                      <a:pt x="272" y="21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4" y="186"/>
                                    </a:lnTo>
                                    <a:lnTo>
                                      <a:pt x="276" y="178"/>
                                    </a:lnTo>
                                    <a:lnTo>
                                      <a:pt x="280" y="172"/>
                                    </a:lnTo>
                                    <a:lnTo>
                                      <a:pt x="284" y="166"/>
                                    </a:lnTo>
                                    <a:lnTo>
                                      <a:pt x="290" y="160"/>
                                    </a:lnTo>
                                    <a:lnTo>
                                      <a:pt x="296" y="154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24" y="142"/>
                                    </a:lnTo>
                                    <a:lnTo>
                                      <a:pt x="344" y="138"/>
                                    </a:lnTo>
                                    <a:lnTo>
                                      <a:pt x="368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420" y="136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62" y="148"/>
                                    </a:lnTo>
                                    <a:lnTo>
                                      <a:pt x="470" y="154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90" y="174"/>
                                    </a:lnTo>
                                    <a:lnTo>
                                      <a:pt x="498" y="190"/>
                                    </a:lnTo>
                                    <a:lnTo>
                                      <a:pt x="504" y="210"/>
                                    </a:lnTo>
                                    <a:lnTo>
                                      <a:pt x="506" y="2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6645275" y="111125"/>
                                <a:ext cx="1095375" cy="1212850"/>
                              </a:xfrm>
                              <a:custGeom>
                                <a:avLst/>
                                <a:gdLst>
                                  <a:gd name="T0" fmla="*/ 690 w 690"/>
                                  <a:gd name="T1" fmla="*/ 198 h 764"/>
                                  <a:gd name="T2" fmla="*/ 668 w 690"/>
                                  <a:gd name="T3" fmla="*/ 116 h 764"/>
                                  <a:gd name="T4" fmla="*/ 602 w 690"/>
                                  <a:gd name="T5" fmla="*/ 46 h 764"/>
                                  <a:gd name="T6" fmla="*/ 534 w 690"/>
                                  <a:gd name="T7" fmla="*/ 16 h 764"/>
                                  <a:gd name="T8" fmla="*/ 452 w 690"/>
                                  <a:gd name="T9" fmla="*/ 2 h 764"/>
                                  <a:gd name="T10" fmla="*/ 366 w 690"/>
                                  <a:gd name="T11" fmla="*/ 0 h 764"/>
                                  <a:gd name="T12" fmla="*/ 284 w 690"/>
                                  <a:gd name="T13" fmla="*/ 12 h 764"/>
                                  <a:gd name="T14" fmla="*/ 180 w 690"/>
                                  <a:gd name="T15" fmla="*/ 52 h 764"/>
                                  <a:gd name="T16" fmla="*/ 118 w 690"/>
                                  <a:gd name="T17" fmla="*/ 102 h 764"/>
                                  <a:gd name="T18" fmla="*/ 80 w 690"/>
                                  <a:gd name="T19" fmla="*/ 170 h 764"/>
                                  <a:gd name="T20" fmla="*/ 72 w 690"/>
                                  <a:gd name="T21" fmla="*/ 252 h 764"/>
                                  <a:gd name="T22" fmla="*/ 82 w 690"/>
                                  <a:gd name="T23" fmla="*/ 304 h 764"/>
                                  <a:gd name="T24" fmla="*/ 112 w 690"/>
                                  <a:gd name="T25" fmla="*/ 354 h 764"/>
                                  <a:gd name="T26" fmla="*/ 148 w 690"/>
                                  <a:gd name="T27" fmla="*/ 382 h 764"/>
                                  <a:gd name="T28" fmla="*/ 230 w 690"/>
                                  <a:gd name="T29" fmla="*/ 416 h 764"/>
                                  <a:gd name="T30" fmla="*/ 424 w 690"/>
                                  <a:gd name="T31" fmla="*/ 484 h 764"/>
                                  <a:gd name="T32" fmla="*/ 448 w 690"/>
                                  <a:gd name="T33" fmla="*/ 512 h 764"/>
                                  <a:gd name="T34" fmla="*/ 452 w 690"/>
                                  <a:gd name="T35" fmla="*/ 556 h 764"/>
                                  <a:gd name="T36" fmla="*/ 442 w 690"/>
                                  <a:gd name="T37" fmla="*/ 586 h 764"/>
                                  <a:gd name="T38" fmla="*/ 394 w 690"/>
                                  <a:gd name="T39" fmla="*/ 622 h 764"/>
                                  <a:gd name="T40" fmla="*/ 328 w 690"/>
                                  <a:gd name="T41" fmla="*/ 632 h 764"/>
                                  <a:gd name="T42" fmla="*/ 276 w 690"/>
                                  <a:gd name="T43" fmla="*/ 626 h 764"/>
                                  <a:gd name="T44" fmla="*/ 212 w 690"/>
                                  <a:gd name="T45" fmla="*/ 594 h 764"/>
                                  <a:gd name="T46" fmla="*/ 188 w 690"/>
                                  <a:gd name="T47" fmla="*/ 556 h 764"/>
                                  <a:gd name="T48" fmla="*/ 0 w 690"/>
                                  <a:gd name="T49" fmla="*/ 510 h 764"/>
                                  <a:gd name="T50" fmla="*/ 8 w 690"/>
                                  <a:gd name="T51" fmla="*/ 598 h 764"/>
                                  <a:gd name="T52" fmla="*/ 44 w 690"/>
                                  <a:gd name="T53" fmla="*/ 668 h 764"/>
                                  <a:gd name="T54" fmla="*/ 100 w 690"/>
                                  <a:gd name="T55" fmla="*/ 716 h 764"/>
                                  <a:gd name="T56" fmla="*/ 200 w 690"/>
                                  <a:gd name="T57" fmla="*/ 752 h 764"/>
                                  <a:gd name="T58" fmla="*/ 280 w 690"/>
                                  <a:gd name="T59" fmla="*/ 762 h 764"/>
                                  <a:gd name="T60" fmla="*/ 370 w 690"/>
                                  <a:gd name="T61" fmla="*/ 760 h 764"/>
                                  <a:gd name="T62" fmla="*/ 462 w 690"/>
                                  <a:gd name="T63" fmla="*/ 744 h 764"/>
                                  <a:gd name="T64" fmla="*/ 544 w 690"/>
                                  <a:gd name="T65" fmla="*/ 708 h 764"/>
                                  <a:gd name="T66" fmla="*/ 622 w 690"/>
                                  <a:gd name="T67" fmla="*/ 634 h 764"/>
                                  <a:gd name="T68" fmla="*/ 650 w 690"/>
                                  <a:gd name="T69" fmla="*/ 550 h 764"/>
                                  <a:gd name="T70" fmla="*/ 648 w 690"/>
                                  <a:gd name="T71" fmla="*/ 476 h 764"/>
                                  <a:gd name="T72" fmla="*/ 630 w 690"/>
                                  <a:gd name="T73" fmla="*/ 424 h 764"/>
                                  <a:gd name="T74" fmla="*/ 596 w 690"/>
                                  <a:gd name="T75" fmla="*/ 382 h 764"/>
                                  <a:gd name="T76" fmla="*/ 536 w 690"/>
                                  <a:gd name="T77" fmla="*/ 340 h 764"/>
                                  <a:gd name="T78" fmla="*/ 362 w 690"/>
                                  <a:gd name="T79" fmla="*/ 278 h 764"/>
                                  <a:gd name="T80" fmla="*/ 304 w 690"/>
                                  <a:gd name="T81" fmla="*/ 254 h 764"/>
                                  <a:gd name="T82" fmla="*/ 276 w 690"/>
                                  <a:gd name="T83" fmla="*/ 228 h 764"/>
                                  <a:gd name="T84" fmla="*/ 274 w 690"/>
                                  <a:gd name="T85" fmla="*/ 186 h 764"/>
                                  <a:gd name="T86" fmla="*/ 290 w 690"/>
                                  <a:gd name="T87" fmla="*/ 160 h 764"/>
                                  <a:gd name="T88" fmla="*/ 324 w 690"/>
                                  <a:gd name="T89" fmla="*/ 142 h 764"/>
                                  <a:gd name="T90" fmla="*/ 394 w 690"/>
                                  <a:gd name="T91" fmla="*/ 134 h 764"/>
                                  <a:gd name="T92" fmla="*/ 470 w 690"/>
                                  <a:gd name="T93" fmla="*/ 154 h 764"/>
                                  <a:gd name="T94" fmla="*/ 498 w 690"/>
                                  <a:gd name="T95" fmla="*/ 190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690" h="764">
                                    <a:moveTo>
                                      <a:pt x="506" y="232"/>
                                    </a:moveTo>
                                    <a:lnTo>
                                      <a:pt x="690" y="232"/>
                                    </a:lnTo>
                                    <a:lnTo>
                                      <a:pt x="690" y="232"/>
                                    </a:lnTo>
                                    <a:lnTo>
                                      <a:pt x="690" y="198"/>
                                    </a:lnTo>
                                    <a:lnTo>
                                      <a:pt x="686" y="168"/>
                                    </a:lnTo>
                                    <a:lnTo>
                                      <a:pt x="678" y="140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56" y="96"/>
                                    </a:lnTo>
                                    <a:lnTo>
                                      <a:pt x="640" y="76"/>
                                    </a:lnTo>
                                    <a:lnTo>
                                      <a:pt x="622" y="60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582" y="34"/>
                                    </a:lnTo>
                                    <a:lnTo>
                                      <a:pt x="558" y="24"/>
                                    </a:lnTo>
                                    <a:lnTo>
                                      <a:pt x="534" y="16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480" y="6"/>
                                    </a:lnTo>
                                    <a:lnTo>
                                      <a:pt x="452" y="2"/>
                                    </a:lnTo>
                                    <a:lnTo>
                                      <a:pt x="422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66" y="0"/>
                                    </a:lnTo>
                                    <a:lnTo>
                                      <a:pt x="340" y="4"/>
                                    </a:lnTo>
                                    <a:lnTo>
                                      <a:pt x="312" y="8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56" y="20"/>
                                    </a:lnTo>
                                    <a:lnTo>
                                      <a:pt x="230" y="28"/>
                                    </a:lnTo>
                                    <a:lnTo>
                                      <a:pt x="204" y="38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36" y="82"/>
                                    </a:lnTo>
                                    <a:lnTo>
                                      <a:pt x="118" y="10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88" y="146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74" y="20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52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78" y="288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8" y="318"/>
                                    </a:lnTo>
                                    <a:lnTo>
                                      <a:pt x="94" y="330"/>
                                    </a:lnTo>
                                    <a:lnTo>
                                      <a:pt x="104" y="342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24" y="364"/>
                                    </a:lnTo>
                                    <a:lnTo>
                                      <a:pt x="136" y="374"/>
                                    </a:lnTo>
                                    <a:lnTo>
                                      <a:pt x="148" y="382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94" y="402"/>
                                    </a:lnTo>
                                    <a:lnTo>
                                      <a:pt x="230" y="416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412" y="476"/>
                                    </a:lnTo>
                                    <a:lnTo>
                                      <a:pt x="424" y="484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42" y="500"/>
                                    </a:lnTo>
                                    <a:lnTo>
                                      <a:pt x="448" y="512"/>
                                    </a:lnTo>
                                    <a:lnTo>
                                      <a:pt x="452" y="528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2" y="556"/>
                                    </a:lnTo>
                                    <a:lnTo>
                                      <a:pt x="450" y="568"/>
                                    </a:lnTo>
                                    <a:lnTo>
                                      <a:pt x="448" y="578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30" y="602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394" y="622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50" y="630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02" y="630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52" y="61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12" y="594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2" y="568"/>
                                    </a:lnTo>
                                    <a:lnTo>
                                      <a:pt x="188" y="556"/>
                                    </a:lnTo>
                                    <a:lnTo>
                                      <a:pt x="184" y="546"/>
                                    </a:lnTo>
                                    <a:lnTo>
                                      <a:pt x="184" y="534"/>
                                    </a:lnTo>
                                    <a:lnTo>
                                      <a:pt x="184" y="510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2" y="570"/>
                                    </a:lnTo>
                                    <a:lnTo>
                                      <a:pt x="8" y="598"/>
                                    </a:lnTo>
                                    <a:lnTo>
                                      <a:pt x="16" y="624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44" y="668"/>
                                    </a:lnTo>
                                    <a:lnTo>
                                      <a:pt x="60" y="686"/>
                                    </a:lnTo>
                                    <a:lnTo>
                                      <a:pt x="80" y="702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22" y="728"/>
                                    </a:lnTo>
                                    <a:lnTo>
                                      <a:pt x="148" y="738"/>
                                    </a:lnTo>
                                    <a:lnTo>
                                      <a:pt x="172" y="746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26" y="758"/>
                                    </a:lnTo>
                                    <a:lnTo>
                                      <a:pt x="254" y="760"/>
                                    </a:lnTo>
                                    <a:lnTo>
                                      <a:pt x="280" y="762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40" y="762"/>
                                    </a:lnTo>
                                    <a:lnTo>
                                      <a:pt x="370" y="760"/>
                                    </a:lnTo>
                                    <a:lnTo>
                                      <a:pt x="402" y="756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62" y="744"/>
                                    </a:lnTo>
                                    <a:lnTo>
                                      <a:pt x="492" y="734"/>
                                    </a:lnTo>
                                    <a:lnTo>
                                      <a:pt x="518" y="722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66" y="692"/>
                                    </a:lnTo>
                                    <a:lnTo>
                                      <a:pt x="588" y="676"/>
                                    </a:lnTo>
                                    <a:lnTo>
                                      <a:pt x="606" y="656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36" y="608"/>
                                    </a:lnTo>
                                    <a:lnTo>
                                      <a:pt x="646" y="580"/>
                                    </a:lnTo>
                                    <a:lnTo>
                                      <a:pt x="650" y="550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496"/>
                                    </a:lnTo>
                                    <a:lnTo>
                                      <a:pt x="648" y="476"/>
                                    </a:lnTo>
                                    <a:lnTo>
                                      <a:pt x="644" y="456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0" y="424"/>
                                    </a:lnTo>
                                    <a:lnTo>
                                      <a:pt x="620" y="408"/>
                                    </a:lnTo>
                                    <a:lnTo>
                                      <a:pt x="610" y="394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84" y="370"/>
                                    </a:lnTo>
                                    <a:lnTo>
                                      <a:pt x="570" y="358"/>
                                    </a:lnTo>
                                    <a:lnTo>
                                      <a:pt x="554" y="348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00" y="324"/>
                                    </a:lnTo>
                                    <a:lnTo>
                                      <a:pt x="462" y="310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38" y="270"/>
                                    </a:lnTo>
                                    <a:lnTo>
                                      <a:pt x="320" y="262"/>
                                    </a:lnTo>
                                    <a:lnTo>
                                      <a:pt x="304" y="254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82" y="236"/>
                                    </a:lnTo>
                                    <a:lnTo>
                                      <a:pt x="276" y="228"/>
                                    </a:lnTo>
                                    <a:lnTo>
                                      <a:pt x="272" y="21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4" y="186"/>
                                    </a:lnTo>
                                    <a:lnTo>
                                      <a:pt x="276" y="178"/>
                                    </a:lnTo>
                                    <a:lnTo>
                                      <a:pt x="280" y="172"/>
                                    </a:lnTo>
                                    <a:lnTo>
                                      <a:pt x="284" y="166"/>
                                    </a:lnTo>
                                    <a:lnTo>
                                      <a:pt x="290" y="160"/>
                                    </a:lnTo>
                                    <a:lnTo>
                                      <a:pt x="296" y="154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24" y="142"/>
                                    </a:lnTo>
                                    <a:lnTo>
                                      <a:pt x="344" y="138"/>
                                    </a:lnTo>
                                    <a:lnTo>
                                      <a:pt x="368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420" y="136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62" y="148"/>
                                    </a:lnTo>
                                    <a:lnTo>
                                      <a:pt x="470" y="154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90" y="174"/>
                                    </a:lnTo>
                                    <a:lnTo>
                                      <a:pt x="498" y="190"/>
                                    </a:lnTo>
                                    <a:lnTo>
                                      <a:pt x="504" y="210"/>
                                    </a:lnTo>
                                    <a:lnTo>
                                      <a:pt x="506" y="232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362075" y="111125"/>
                                <a:ext cx="1171575" cy="1212850"/>
                              </a:xfrm>
                              <a:custGeom>
                                <a:avLst/>
                                <a:gdLst>
                                  <a:gd name="T0" fmla="*/ 190 w 738"/>
                                  <a:gd name="T1" fmla="*/ 474 h 764"/>
                                  <a:gd name="T2" fmla="*/ 192 w 738"/>
                                  <a:gd name="T3" fmla="*/ 504 h 764"/>
                                  <a:gd name="T4" fmla="*/ 206 w 738"/>
                                  <a:gd name="T5" fmla="*/ 542 h 764"/>
                                  <a:gd name="T6" fmla="*/ 230 w 738"/>
                                  <a:gd name="T7" fmla="*/ 576 h 764"/>
                                  <a:gd name="T8" fmla="*/ 252 w 738"/>
                                  <a:gd name="T9" fmla="*/ 592 h 764"/>
                                  <a:gd name="T10" fmla="*/ 294 w 738"/>
                                  <a:gd name="T11" fmla="*/ 610 h 764"/>
                                  <a:gd name="T12" fmla="*/ 350 w 738"/>
                                  <a:gd name="T13" fmla="*/ 614 h 764"/>
                                  <a:gd name="T14" fmla="*/ 390 w 738"/>
                                  <a:gd name="T15" fmla="*/ 610 h 764"/>
                                  <a:gd name="T16" fmla="*/ 424 w 738"/>
                                  <a:gd name="T17" fmla="*/ 596 h 764"/>
                                  <a:gd name="T18" fmla="*/ 460 w 738"/>
                                  <a:gd name="T19" fmla="*/ 568 h 764"/>
                                  <a:gd name="T20" fmla="*/ 498 w 738"/>
                                  <a:gd name="T21" fmla="*/ 516 h 764"/>
                                  <a:gd name="T22" fmla="*/ 686 w 738"/>
                                  <a:gd name="T23" fmla="*/ 546 h 764"/>
                                  <a:gd name="T24" fmla="*/ 642 w 738"/>
                                  <a:gd name="T25" fmla="*/ 624 h 764"/>
                                  <a:gd name="T26" fmla="*/ 606 w 738"/>
                                  <a:gd name="T27" fmla="*/ 666 h 764"/>
                                  <a:gd name="T28" fmla="*/ 564 w 738"/>
                                  <a:gd name="T29" fmla="*/ 702 h 764"/>
                                  <a:gd name="T30" fmla="*/ 488 w 738"/>
                                  <a:gd name="T31" fmla="*/ 740 h 764"/>
                                  <a:gd name="T32" fmla="*/ 428 w 738"/>
                                  <a:gd name="T33" fmla="*/ 754 h 764"/>
                                  <a:gd name="T34" fmla="*/ 322 w 738"/>
                                  <a:gd name="T35" fmla="*/ 764 h 764"/>
                                  <a:gd name="T36" fmla="*/ 252 w 738"/>
                                  <a:gd name="T37" fmla="*/ 758 h 764"/>
                                  <a:gd name="T38" fmla="*/ 188 w 738"/>
                                  <a:gd name="T39" fmla="*/ 744 h 764"/>
                                  <a:gd name="T40" fmla="*/ 110 w 738"/>
                                  <a:gd name="T41" fmla="*/ 704 h 764"/>
                                  <a:gd name="T42" fmla="*/ 68 w 738"/>
                                  <a:gd name="T43" fmla="*/ 664 h 764"/>
                                  <a:gd name="T44" fmla="*/ 22 w 738"/>
                                  <a:gd name="T45" fmla="*/ 586 h 764"/>
                                  <a:gd name="T46" fmla="*/ 4 w 738"/>
                                  <a:gd name="T47" fmla="*/ 522 h 764"/>
                                  <a:gd name="T48" fmla="*/ 0 w 738"/>
                                  <a:gd name="T49" fmla="*/ 442 h 764"/>
                                  <a:gd name="T50" fmla="*/ 28 w 738"/>
                                  <a:gd name="T51" fmla="*/ 280 h 764"/>
                                  <a:gd name="T52" fmla="*/ 60 w 738"/>
                                  <a:gd name="T53" fmla="*/ 204 h 764"/>
                                  <a:gd name="T54" fmla="*/ 106 w 738"/>
                                  <a:gd name="T55" fmla="*/ 138 h 764"/>
                                  <a:gd name="T56" fmla="*/ 196 w 738"/>
                                  <a:gd name="T57" fmla="*/ 58 h 764"/>
                                  <a:gd name="T58" fmla="*/ 250 w 738"/>
                                  <a:gd name="T59" fmla="*/ 30 h 764"/>
                                  <a:gd name="T60" fmla="*/ 312 w 738"/>
                                  <a:gd name="T61" fmla="*/ 10 h 764"/>
                                  <a:gd name="T62" fmla="*/ 376 w 738"/>
                                  <a:gd name="T63" fmla="*/ 0 h 764"/>
                                  <a:gd name="T64" fmla="*/ 436 w 738"/>
                                  <a:gd name="T65" fmla="*/ 2 h 764"/>
                                  <a:gd name="T66" fmla="*/ 536 w 738"/>
                                  <a:gd name="T67" fmla="*/ 20 h 764"/>
                                  <a:gd name="T68" fmla="*/ 594 w 738"/>
                                  <a:gd name="T69" fmla="*/ 44 h 764"/>
                                  <a:gd name="T70" fmla="*/ 644 w 738"/>
                                  <a:gd name="T71" fmla="*/ 80 h 764"/>
                                  <a:gd name="T72" fmla="*/ 698 w 738"/>
                                  <a:gd name="T73" fmla="*/ 150 h 764"/>
                                  <a:gd name="T74" fmla="*/ 724 w 738"/>
                                  <a:gd name="T75" fmla="*/ 210 h 764"/>
                                  <a:gd name="T76" fmla="*/ 738 w 738"/>
                                  <a:gd name="T77" fmla="*/ 318 h 764"/>
                                  <a:gd name="T78" fmla="*/ 734 w 738"/>
                                  <a:gd name="T79" fmla="*/ 372 h 764"/>
                                  <a:gd name="T80" fmla="*/ 230 w 738"/>
                                  <a:gd name="T81" fmla="*/ 430 h 764"/>
                                  <a:gd name="T82" fmla="*/ 544 w 738"/>
                                  <a:gd name="T83" fmla="*/ 304 h 764"/>
                                  <a:gd name="T84" fmla="*/ 540 w 738"/>
                                  <a:gd name="T85" fmla="*/ 250 h 764"/>
                                  <a:gd name="T86" fmla="*/ 528 w 738"/>
                                  <a:gd name="T87" fmla="*/ 210 h 764"/>
                                  <a:gd name="T88" fmla="*/ 514 w 738"/>
                                  <a:gd name="T89" fmla="*/ 188 h 764"/>
                                  <a:gd name="T90" fmla="*/ 480 w 738"/>
                                  <a:gd name="T91" fmla="*/ 164 h 764"/>
                                  <a:gd name="T92" fmla="*/ 450 w 738"/>
                                  <a:gd name="T93" fmla="*/ 154 h 764"/>
                                  <a:gd name="T94" fmla="*/ 410 w 738"/>
                                  <a:gd name="T95" fmla="*/ 150 h 764"/>
                                  <a:gd name="T96" fmla="*/ 352 w 738"/>
                                  <a:gd name="T97" fmla="*/ 158 h 764"/>
                                  <a:gd name="T98" fmla="*/ 320 w 738"/>
                                  <a:gd name="T99" fmla="*/ 170 h 764"/>
                                  <a:gd name="T100" fmla="*/ 280 w 738"/>
                                  <a:gd name="T101" fmla="*/ 196 h 764"/>
                                  <a:gd name="T102" fmla="*/ 258 w 738"/>
                                  <a:gd name="T103" fmla="*/ 220 h 764"/>
                                  <a:gd name="T104" fmla="*/ 240 w 738"/>
                                  <a:gd name="T105" fmla="*/ 246 h 764"/>
                                  <a:gd name="T106" fmla="*/ 22 w 738"/>
                                  <a:gd name="T107" fmla="*/ 296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738" h="764">
                                    <a:moveTo>
                                      <a:pt x="190" y="442"/>
                                    </a:moveTo>
                                    <a:lnTo>
                                      <a:pt x="190" y="454"/>
                                    </a:lnTo>
                                    <a:lnTo>
                                      <a:pt x="190" y="474"/>
                                    </a:lnTo>
                                    <a:lnTo>
                                      <a:pt x="190" y="474"/>
                                    </a:lnTo>
                                    <a:lnTo>
                                      <a:pt x="190" y="488"/>
                                    </a:lnTo>
                                    <a:lnTo>
                                      <a:pt x="192" y="504"/>
                                    </a:lnTo>
                                    <a:lnTo>
                                      <a:pt x="196" y="518"/>
                                    </a:lnTo>
                                    <a:lnTo>
                                      <a:pt x="200" y="530"/>
                                    </a:lnTo>
                                    <a:lnTo>
                                      <a:pt x="206" y="542"/>
                                    </a:lnTo>
                                    <a:lnTo>
                                      <a:pt x="212" y="554"/>
                                    </a:lnTo>
                                    <a:lnTo>
                                      <a:pt x="220" y="56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40" y="584"/>
                                    </a:lnTo>
                                    <a:lnTo>
                                      <a:pt x="252" y="592"/>
                                    </a:lnTo>
                                    <a:lnTo>
                                      <a:pt x="264" y="600"/>
                                    </a:lnTo>
                                    <a:lnTo>
                                      <a:pt x="280" y="604"/>
                                    </a:lnTo>
                                    <a:lnTo>
                                      <a:pt x="294" y="610"/>
                                    </a:lnTo>
                                    <a:lnTo>
                                      <a:pt x="312" y="612"/>
                                    </a:lnTo>
                                    <a:lnTo>
                                      <a:pt x="330" y="614"/>
                                    </a:lnTo>
                                    <a:lnTo>
                                      <a:pt x="350" y="614"/>
                                    </a:lnTo>
                                    <a:lnTo>
                                      <a:pt x="350" y="614"/>
                                    </a:lnTo>
                                    <a:lnTo>
                                      <a:pt x="378" y="612"/>
                                    </a:lnTo>
                                    <a:lnTo>
                                      <a:pt x="390" y="610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24" y="596"/>
                                    </a:lnTo>
                                    <a:lnTo>
                                      <a:pt x="442" y="582"/>
                                    </a:lnTo>
                                    <a:lnTo>
                                      <a:pt x="442" y="582"/>
                                    </a:lnTo>
                                    <a:lnTo>
                                      <a:pt x="460" y="568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498" y="516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686" y="546"/>
                                    </a:lnTo>
                                    <a:lnTo>
                                      <a:pt x="672" y="572"/>
                                    </a:lnTo>
                                    <a:lnTo>
                                      <a:pt x="658" y="600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24" y="646"/>
                                    </a:lnTo>
                                    <a:lnTo>
                                      <a:pt x="606" y="666"/>
                                    </a:lnTo>
                                    <a:lnTo>
                                      <a:pt x="586" y="684"/>
                                    </a:lnTo>
                                    <a:lnTo>
                                      <a:pt x="564" y="702"/>
                                    </a:lnTo>
                                    <a:lnTo>
                                      <a:pt x="564" y="702"/>
                                    </a:lnTo>
                                    <a:lnTo>
                                      <a:pt x="542" y="716"/>
                                    </a:lnTo>
                                    <a:lnTo>
                                      <a:pt x="516" y="728"/>
                                    </a:lnTo>
                                    <a:lnTo>
                                      <a:pt x="488" y="740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28" y="754"/>
                                    </a:lnTo>
                                    <a:lnTo>
                                      <a:pt x="396" y="760"/>
                                    </a:lnTo>
                                    <a:lnTo>
                                      <a:pt x="360" y="762"/>
                                    </a:lnTo>
                                    <a:lnTo>
                                      <a:pt x="322" y="764"/>
                                    </a:lnTo>
                                    <a:lnTo>
                                      <a:pt x="322" y="764"/>
                                    </a:lnTo>
                                    <a:lnTo>
                                      <a:pt x="286" y="762"/>
                                    </a:lnTo>
                                    <a:lnTo>
                                      <a:pt x="252" y="758"/>
                                    </a:lnTo>
                                    <a:lnTo>
                                      <a:pt x="220" y="752"/>
                                    </a:lnTo>
                                    <a:lnTo>
                                      <a:pt x="188" y="744"/>
                                    </a:lnTo>
                                    <a:lnTo>
                                      <a:pt x="188" y="744"/>
                                    </a:lnTo>
                                    <a:lnTo>
                                      <a:pt x="160" y="732"/>
                                    </a:lnTo>
                                    <a:lnTo>
                                      <a:pt x="134" y="720"/>
                                    </a:lnTo>
                                    <a:lnTo>
                                      <a:pt x="110" y="70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68" y="664"/>
                                    </a:lnTo>
                                    <a:lnTo>
                                      <a:pt x="50" y="640"/>
                                    </a:lnTo>
                                    <a:lnTo>
                                      <a:pt x="34" y="614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12" y="554"/>
                                    </a:lnTo>
                                    <a:lnTo>
                                      <a:pt x="4" y="522"/>
                                    </a:lnTo>
                                    <a:lnTo>
                                      <a:pt x="0" y="486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0" y="442"/>
                                    </a:lnTo>
                                    <a:lnTo>
                                      <a:pt x="190" y="442"/>
                                    </a:lnTo>
                                    <a:close/>
                                    <a:moveTo>
                                      <a:pt x="22" y="296"/>
                                    </a:moveTo>
                                    <a:lnTo>
                                      <a:pt x="28" y="280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42" y="242"/>
                                    </a:lnTo>
                                    <a:lnTo>
                                      <a:pt x="60" y="204"/>
                                    </a:lnTo>
                                    <a:lnTo>
                                      <a:pt x="82" y="170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34" y="108"/>
                                    </a:lnTo>
                                    <a:lnTo>
                                      <a:pt x="164" y="82"/>
                                    </a:lnTo>
                                    <a:lnTo>
                                      <a:pt x="196" y="58"/>
                                    </a:lnTo>
                                    <a:lnTo>
                                      <a:pt x="232" y="38"/>
                                    </a:lnTo>
                                    <a:lnTo>
                                      <a:pt x="232" y="38"/>
                                    </a:lnTo>
                                    <a:lnTo>
                                      <a:pt x="250" y="30"/>
                                    </a:lnTo>
                                    <a:lnTo>
                                      <a:pt x="270" y="22"/>
                                    </a:lnTo>
                                    <a:lnTo>
                                      <a:pt x="290" y="14"/>
                                    </a:lnTo>
                                    <a:lnTo>
                                      <a:pt x="312" y="10"/>
                                    </a:lnTo>
                                    <a:lnTo>
                                      <a:pt x="332" y="6"/>
                                    </a:lnTo>
                                    <a:lnTo>
                                      <a:pt x="354" y="2"/>
                                    </a:lnTo>
                                    <a:lnTo>
                                      <a:pt x="376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36" y="2"/>
                                    </a:lnTo>
                                    <a:lnTo>
                                      <a:pt x="472" y="6"/>
                                    </a:lnTo>
                                    <a:lnTo>
                                      <a:pt x="504" y="12"/>
                                    </a:lnTo>
                                    <a:lnTo>
                                      <a:pt x="536" y="20"/>
                                    </a:lnTo>
                                    <a:lnTo>
                                      <a:pt x="536" y="20"/>
                                    </a:lnTo>
                                    <a:lnTo>
                                      <a:pt x="566" y="30"/>
                                    </a:lnTo>
                                    <a:lnTo>
                                      <a:pt x="594" y="44"/>
                                    </a:lnTo>
                                    <a:lnTo>
                                      <a:pt x="620" y="62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64" y="102"/>
                                    </a:lnTo>
                                    <a:lnTo>
                                      <a:pt x="682" y="124"/>
                                    </a:lnTo>
                                    <a:lnTo>
                                      <a:pt x="698" y="150"/>
                                    </a:lnTo>
                                    <a:lnTo>
                                      <a:pt x="712" y="180"/>
                                    </a:lnTo>
                                    <a:lnTo>
                                      <a:pt x="712" y="180"/>
                                    </a:lnTo>
                                    <a:lnTo>
                                      <a:pt x="724" y="210"/>
                                    </a:lnTo>
                                    <a:lnTo>
                                      <a:pt x="730" y="244"/>
                                    </a:lnTo>
                                    <a:lnTo>
                                      <a:pt x="736" y="280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6" y="344"/>
                                    </a:lnTo>
                                    <a:lnTo>
                                      <a:pt x="734" y="372"/>
                                    </a:lnTo>
                                    <a:lnTo>
                                      <a:pt x="730" y="402"/>
                                    </a:lnTo>
                                    <a:lnTo>
                                      <a:pt x="726" y="430"/>
                                    </a:lnTo>
                                    <a:lnTo>
                                      <a:pt x="230" y="430"/>
                                    </a:lnTo>
                                    <a:lnTo>
                                      <a:pt x="256" y="304"/>
                                    </a:lnTo>
                                    <a:lnTo>
                                      <a:pt x="544" y="304"/>
                                    </a:lnTo>
                                    <a:lnTo>
                                      <a:pt x="544" y="304"/>
                                    </a:lnTo>
                                    <a:lnTo>
                                      <a:pt x="544" y="276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36" y="236"/>
                                    </a:lnTo>
                                    <a:lnTo>
                                      <a:pt x="532" y="224"/>
                                    </a:lnTo>
                                    <a:lnTo>
                                      <a:pt x="528" y="21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14" y="188"/>
                                    </a:lnTo>
                                    <a:lnTo>
                                      <a:pt x="504" y="180"/>
                                    </a:lnTo>
                                    <a:lnTo>
                                      <a:pt x="492" y="172"/>
                                    </a:lnTo>
                                    <a:lnTo>
                                      <a:pt x="480" y="164"/>
                                    </a:lnTo>
                                    <a:lnTo>
                                      <a:pt x="480" y="164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50" y="154"/>
                                    </a:lnTo>
                                    <a:lnTo>
                                      <a:pt x="430" y="152"/>
                                    </a:lnTo>
                                    <a:lnTo>
                                      <a:pt x="410" y="150"/>
                                    </a:lnTo>
                                    <a:lnTo>
                                      <a:pt x="410" y="150"/>
                                    </a:lnTo>
                                    <a:lnTo>
                                      <a:pt x="390" y="150"/>
                                    </a:lnTo>
                                    <a:lnTo>
                                      <a:pt x="370" y="154"/>
                                    </a:lnTo>
                                    <a:lnTo>
                                      <a:pt x="352" y="158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20" y="170"/>
                                    </a:lnTo>
                                    <a:lnTo>
                                      <a:pt x="306" y="178"/>
                                    </a:lnTo>
                                    <a:lnTo>
                                      <a:pt x="292" y="18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68" y="208"/>
                                    </a:lnTo>
                                    <a:lnTo>
                                      <a:pt x="258" y="220"/>
                                    </a:lnTo>
                                    <a:lnTo>
                                      <a:pt x="248" y="232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26" y="270"/>
                                    </a:lnTo>
                                    <a:lnTo>
                                      <a:pt x="216" y="296"/>
                                    </a:lnTo>
                                    <a:lnTo>
                                      <a:pt x="22" y="2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362075" y="812800"/>
                                <a:ext cx="1108075" cy="511175"/>
                              </a:xfrm>
                              <a:custGeom>
                                <a:avLst/>
                                <a:gdLst>
                                  <a:gd name="T0" fmla="*/ 190 w 698"/>
                                  <a:gd name="T1" fmla="*/ 12 h 322"/>
                                  <a:gd name="T2" fmla="*/ 190 w 698"/>
                                  <a:gd name="T3" fmla="*/ 32 h 322"/>
                                  <a:gd name="T4" fmla="*/ 192 w 698"/>
                                  <a:gd name="T5" fmla="*/ 62 h 322"/>
                                  <a:gd name="T6" fmla="*/ 200 w 698"/>
                                  <a:gd name="T7" fmla="*/ 88 h 322"/>
                                  <a:gd name="T8" fmla="*/ 212 w 698"/>
                                  <a:gd name="T9" fmla="*/ 112 h 322"/>
                                  <a:gd name="T10" fmla="*/ 230 w 698"/>
                                  <a:gd name="T11" fmla="*/ 134 h 322"/>
                                  <a:gd name="T12" fmla="*/ 240 w 698"/>
                                  <a:gd name="T13" fmla="*/ 142 h 322"/>
                                  <a:gd name="T14" fmla="*/ 264 w 698"/>
                                  <a:gd name="T15" fmla="*/ 158 h 322"/>
                                  <a:gd name="T16" fmla="*/ 294 w 698"/>
                                  <a:gd name="T17" fmla="*/ 168 h 322"/>
                                  <a:gd name="T18" fmla="*/ 330 w 698"/>
                                  <a:gd name="T19" fmla="*/ 172 h 322"/>
                                  <a:gd name="T20" fmla="*/ 350 w 698"/>
                                  <a:gd name="T21" fmla="*/ 172 h 322"/>
                                  <a:gd name="T22" fmla="*/ 390 w 698"/>
                                  <a:gd name="T23" fmla="*/ 168 h 322"/>
                                  <a:gd name="T24" fmla="*/ 402 w 698"/>
                                  <a:gd name="T25" fmla="*/ 164 h 322"/>
                                  <a:gd name="T26" fmla="*/ 442 w 698"/>
                                  <a:gd name="T27" fmla="*/ 140 h 322"/>
                                  <a:gd name="T28" fmla="*/ 460 w 698"/>
                                  <a:gd name="T29" fmla="*/ 126 h 322"/>
                                  <a:gd name="T30" fmla="*/ 474 w 698"/>
                                  <a:gd name="T31" fmla="*/ 108 h 322"/>
                                  <a:gd name="T32" fmla="*/ 698 w 698"/>
                                  <a:gd name="T33" fmla="*/ 74 h 322"/>
                                  <a:gd name="T34" fmla="*/ 686 w 698"/>
                                  <a:gd name="T35" fmla="*/ 104 h 322"/>
                                  <a:gd name="T36" fmla="*/ 658 w 698"/>
                                  <a:gd name="T37" fmla="*/ 158 h 322"/>
                                  <a:gd name="T38" fmla="*/ 642 w 698"/>
                                  <a:gd name="T39" fmla="*/ 182 h 322"/>
                                  <a:gd name="T40" fmla="*/ 606 w 698"/>
                                  <a:gd name="T41" fmla="*/ 224 h 322"/>
                                  <a:gd name="T42" fmla="*/ 564 w 698"/>
                                  <a:gd name="T43" fmla="*/ 260 h 322"/>
                                  <a:gd name="T44" fmla="*/ 542 w 698"/>
                                  <a:gd name="T45" fmla="*/ 274 h 322"/>
                                  <a:gd name="T46" fmla="*/ 488 w 698"/>
                                  <a:gd name="T47" fmla="*/ 298 h 322"/>
                                  <a:gd name="T48" fmla="*/ 460 w 698"/>
                                  <a:gd name="T49" fmla="*/ 306 h 322"/>
                                  <a:gd name="T50" fmla="*/ 396 w 698"/>
                                  <a:gd name="T51" fmla="*/ 318 h 322"/>
                                  <a:gd name="T52" fmla="*/ 322 w 698"/>
                                  <a:gd name="T53" fmla="*/ 322 h 322"/>
                                  <a:gd name="T54" fmla="*/ 286 w 698"/>
                                  <a:gd name="T55" fmla="*/ 320 h 322"/>
                                  <a:gd name="T56" fmla="*/ 220 w 698"/>
                                  <a:gd name="T57" fmla="*/ 310 h 322"/>
                                  <a:gd name="T58" fmla="*/ 188 w 698"/>
                                  <a:gd name="T59" fmla="*/ 302 h 322"/>
                                  <a:gd name="T60" fmla="*/ 134 w 698"/>
                                  <a:gd name="T61" fmla="*/ 278 h 322"/>
                                  <a:gd name="T62" fmla="*/ 88 w 698"/>
                                  <a:gd name="T63" fmla="*/ 242 h 322"/>
                                  <a:gd name="T64" fmla="*/ 68 w 698"/>
                                  <a:gd name="T65" fmla="*/ 222 h 322"/>
                                  <a:gd name="T66" fmla="*/ 34 w 698"/>
                                  <a:gd name="T67" fmla="*/ 172 h 322"/>
                                  <a:gd name="T68" fmla="*/ 22 w 698"/>
                                  <a:gd name="T69" fmla="*/ 144 h 322"/>
                                  <a:gd name="T70" fmla="*/ 4 w 698"/>
                                  <a:gd name="T71" fmla="*/ 80 h 322"/>
                                  <a:gd name="T72" fmla="*/ 0 w 698"/>
                                  <a:gd name="T73" fmla="*/ 6 h 322"/>
                                  <a:gd name="T74" fmla="*/ 190 w 698"/>
                                  <a:gd name="T75" fmla="*/ 0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698" h="322">
                                    <a:moveTo>
                                      <a:pt x="190" y="0"/>
                                    </a:moveTo>
                                    <a:lnTo>
                                      <a:pt x="190" y="12"/>
                                    </a:lnTo>
                                    <a:lnTo>
                                      <a:pt x="190" y="32"/>
                                    </a:lnTo>
                                    <a:lnTo>
                                      <a:pt x="190" y="32"/>
                                    </a:lnTo>
                                    <a:lnTo>
                                      <a:pt x="190" y="46"/>
                                    </a:lnTo>
                                    <a:lnTo>
                                      <a:pt x="192" y="62"/>
                                    </a:lnTo>
                                    <a:lnTo>
                                      <a:pt x="196" y="76"/>
                                    </a:lnTo>
                                    <a:lnTo>
                                      <a:pt x="200" y="88"/>
                                    </a:lnTo>
                                    <a:lnTo>
                                      <a:pt x="206" y="100"/>
                                    </a:lnTo>
                                    <a:lnTo>
                                      <a:pt x="212" y="112"/>
                                    </a:lnTo>
                                    <a:lnTo>
                                      <a:pt x="220" y="12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40" y="142"/>
                                    </a:lnTo>
                                    <a:lnTo>
                                      <a:pt x="252" y="150"/>
                                    </a:lnTo>
                                    <a:lnTo>
                                      <a:pt x="264" y="158"/>
                                    </a:lnTo>
                                    <a:lnTo>
                                      <a:pt x="280" y="162"/>
                                    </a:lnTo>
                                    <a:lnTo>
                                      <a:pt x="294" y="168"/>
                                    </a:lnTo>
                                    <a:lnTo>
                                      <a:pt x="312" y="170"/>
                                    </a:lnTo>
                                    <a:lnTo>
                                      <a:pt x="330" y="172"/>
                                    </a:lnTo>
                                    <a:lnTo>
                                      <a:pt x="350" y="172"/>
                                    </a:lnTo>
                                    <a:lnTo>
                                      <a:pt x="350" y="172"/>
                                    </a:lnTo>
                                    <a:lnTo>
                                      <a:pt x="378" y="170"/>
                                    </a:lnTo>
                                    <a:lnTo>
                                      <a:pt x="390" y="168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24" y="154"/>
                                    </a:lnTo>
                                    <a:lnTo>
                                      <a:pt x="442" y="140"/>
                                    </a:lnTo>
                                    <a:lnTo>
                                      <a:pt x="442" y="140"/>
                                    </a:lnTo>
                                    <a:lnTo>
                                      <a:pt x="460" y="126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498" y="74"/>
                                    </a:lnTo>
                                    <a:lnTo>
                                      <a:pt x="698" y="74"/>
                                    </a:lnTo>
                                    <a:lnTo>
                                      <a:pt x="698" y="74"/>
                                    </a:lnTo>
                                    <a:lnTo>
                                      <a:pt x="686" y="104"/>
                                    </a:lnTo>
                                    <a:lnTo>
                                      <a:pt x="672" y="130"/>
                                    </a:lnTo>
                                    <a:lnTo>
                                      <a:pt x="658" y="158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24" y="204"/>
                                    </a:lnTo>
                                    <a:lnTo>
                                      <a:pt x="606" y="224"/>
                                    </a:lnTo>
                                    <a:lnTo>
                                      <a:pt x="586" y="242"/>
                                    </a:lnTo>
                                    <a:lnTo>
                                      <a:pt x="564" y="260"/>
                                    </a:lnTo>
                                    <a:lnTo>
                                      <a:pt x="564" y="260"/>
                                    </a:lnTo>
                                    <a:lnTo>
                                      <a:pt x="542" y="274"/>
                                    </a:lnTo>
                                    <a:lnTo>
                                      <a:pt x="516" y="286"/>
                                    </a:lnTo>
                                    <a:lnTo>
                                      <a:pt x="488" y="298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28" y="312"/>
                                    </a:lnTo>
                                    <a:lnTo>
                                      <a:pt x="396" y="318"/>
                                    </a:lnTo>
                                    <a:lnTo>
                                      <a:pt x="360" y="320"/>
                                    </a:lnTo>
                                    <a:lnTo>
                                      <a:pt x="322" y="322"/>
                                    </a:lnTo>
                                    <a:lnTo>
                                      <a:pt x="322" y="322"/>
                                    </a:lnTo>
                                    <a:lnTo>
                                      <a:pt x="286" y="320"/>
                                    </a:lnTo>
                                    <a:lnTo>
                                      <a:pt x="252" y="316"/>
                                    </a:lnTo>
                                    <a:lnTo>
                                      <a:pt x="220" y="310"/>
                                    </a:lnTo>
                                    <a:lnTo>
                                      <a:pt x="188" y="302"/>
                                    </a:lnTo>
                                    <a:lnTo>
                                      <a:pt x="188" y="302"/>
                                    </a:lnTo>
                                    <a:lnTo>
                                      <a:pt x="160" y="290"/>
                                    </a:lnTo>
                                    <a:lnTo>
                                      <a:pt x="134" y="278"/>
                                    </a:lnTo>
                                    <a:lnTo>
                                      <a:pt x="110" y="26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68" y="222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34" y="172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12" y="112"/>
                                    </a:lnTo>
                                    <a:lnTo>
                                      <a:pt x="4" y="80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397000" y="111125"/>
                                <a:ext cx="1136650" cy="682625"/>
                              </a:xfrm>
                              <a:custGeom>
                                <a:avLst/>
                                <a:gdLst>
                                  <a:gd name="T0" fmla="*/ 6 w 716"/>
                                  <a:gd name="T1" fmla="*/ 280 h 430"/>
                                  <a:gd name="T2" fmla="*/ 20 w 716"/>
                                  <a:gd name="T3" fmla="*/ 242 h 430"/>
                                  <a:gd name="T4" fmla="*/ 60 w 716"/>
                                  <a:gd name="T5" fmla="*/ 170 h 430"/>
                                  <a:gd name="T6" fmla="*/ 84 w 716"/>
                                  <a:gd name="T7" fmla="*/ 138 h 430"/>
                                  <a:gd name="T8" fmla="*/ 142 w 716"/>
                                  <a:gd name="T9" fmla="*/ 82 h 430"/>
                                  <a:gd name="T10" fmla="*/ 210 w 716"/>
                                  <a:gd name="T11" fmla="*/ 38 h 430"/>
                                  <a:gd name="T12" fmla="*/ 228 w 716"/>
                                  <a:gd name="T13" fmla="*/ 30 h 430"/>
                                  <a:gd name="T14" fmla="*/ 268 w 716"/>
                                  <a:gd name="T15" fmla="*/ 14 h 430"/>
                                  <a:gd name="T16" fmla="*/ 310 w 716"/>
                                  <a:gd name="T17" fmla="*/ 6 h 430"/>
                                  <a:gd name="T18" fmla="*/ 354 w 716"/>
                                  <a:gd name="T19" fmla="*/ 0 h 430"/>
                                  <a:gd name="T20" fmla="*/ 378 w 716"/>
                                  <a:gd name="T21" fmla="*/ 0 h 430"/>
                                  <a:gd name="T22" fmla="*/ 450 w 716"/>
                                  <a:gd name="T23" fmla="*/ 6 h 430"/>
                                  <a:gd name="T24" fmla="*/ 514 w 716"/>
                                  <a:gd name="T25" fmla="*/ 20 h 430"/>
                                  <a:gd name="T26" fmla="*/ 544 w 716"/>
                                  <a:gd name="T27" fmla="*/ 30 h 430"/>
                                  <a:gd name="T28" fmla="*/ 598 w 716"/>
                                  <a:gd name="T29" fmla="*/ 62 h 430"/>
                                  <a:gd name="T30" fmla="*/ 622 w 716"/>
                                  <a:gd name="T31" fmla="*/ 80 h 430"/>
                                  <a:gd name="T32" fmla="*/ 660 w 716"/>
                                  <a:gd name="T33" fmla="*/ 124 h 430"/>
                                  <a:gd name="T34" fmla="*/ 690 w 716"/>
                                  <a:gd name="T35" fmla="*/ 180 h 430"/>
                                  <a:gd name="T36" fmla="*/ 702 w 716"/>
                                  <a:gd name="T37" fmla="*/ 210 h 430"/>
                                  <a:gd name="T38" fmla="*/ 714 w 716"/>
                                  <a:gd name="T39" fmla="*/ 280 h 430"/>
                                  <a:gd name="T40" fmla="*/ 716 w 716"/>
                                  <a:gd name="T41" fmla="*/ 318 h 430"/>
                                  <a:gd name="T42" fmla="*/ 712 w 716"/>
                                  <a:gd name="T43" fmla="*/ 372 h 430"/>
                                  <a:gd name="T44" fmla="*/ 704 w 716"/>
                                  <a:gd name="T45" fmla="*/ 430 h 430"/>
                                  <a:gd name="T46" fmla="*/ 234 w 716"/>
                                  <a:gd name="T47" fmla="*/ 304 h 430"/>
                                  <a:gd name="T48" fmla="*/ 522 w 716"/>
                                  <a:gd name="T49" fmla="*/ 304 h 430"/>
                                  <a:gd name="T50" fmla="*/ 518 w 716"/>
                                  <a:gd name="T51" fmla="*/ 250 h 430"/>
                                  <a:gd name="T52" fmla="*/ 514 w 716"/>
                                  <a:gd name="T53" fmla="*/ 236 h 430"/>
                                  <a:gd name="T54" fmla="*/ 506 w 716"/>
                                  <a:gd name="T55" fmla="*/ 210 h 430"/>
                                  <a:gd name="T56" fmla="*/ 500 w 716"/>
                                  <a:gd name="T57" fmla="*/ 200 h 430"/>
                                  <a:gd name="T58" fmla="*/ 482 w 716"/>
                                  <a:gd name="T59" fmla="*/ 180 h 430"/>
                                  <a:gd name="T60" fmla="*/ 458 w 716"/>
                                  <a:gd name="T61" fmla="*/ 164 h 430"/>
                                  <a:gd name="T62" fmla="*/ 444 w 716"/>
                                  <a:gd name="T63" fmla="*/ 158 h 430"/>
                                  <a:gd name="T64" fmla="*/ 408 w 716"/>
                                  <a:gd name="T65" fmla="*/ 152 h 430"/>
                                  <a:gd name="T66" fmla="*/ 388 w 716"/>
                                  <a:gd name="T67" fmla="*/ 150 h 430"/>
                                  <a:gd name="T68" fmla="*/ 348 w 716"/>
                                  <a:gd name="T69" fmla="*/ 154 h 430"/>
                                  <a:gd name="T70" fmla="*/ 314 w 716"/>
                                  <a:gd name="T71" fmla="*/ 162 h 430"/>
                                  <a:gd name="T72" fmla="*/ 298 w 716"/>
                                  <a:gd name="T73" fmla="*/ 170 h 430"/>
                                  <a:gd name="T74" fmla="*/ 270 w 716"/>
                                  <a:gd name="T75" fmla="*/ 186 h 430"/>
                                  <a:gd name="T76" fmla="*/ 258 w 716"/>
                                  <a:gd name="T77" fmla="*/ 196 h 430"/>
                                  <a:gd name="T78" fmla="*/ 236 w 716"/>
                                  <a:gd name="T79" fmla="*/ 220 h 430"/>
                                  <a:gd name="T80" fmla="*/ 218 w 716"/>
                                  <a:gd name="T81" fmla="*/ 246 h 430"/>
                                  <a:gd name="T82" fmla="*/ 204 w 716"/>
                                  <a:gd name="T83" fmla="*/ 270 h 430"/>
                                  <a:gd name="T84" fmla="*/ 0 w 716"/>
                                  <a:gd name="T85" fmla="*/ 296 h 4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16" h="430">
                                    <a:moveTo>
                                      <a:pt x="0" y="296"/>
                                    </a:moveTo>
                                    <a:lnTo>
                                      <a:pt x="6" y="280"/>
                                    </a:lnTo>
                                    <a:lnTo>
                                      <a:pt x="6" y="280"/>
                                    </a:lnTo>
                                    <a:lnTo>
                                      <a:pt x="20" y="242"/>
                                    </a:lnTo>
                                    <a:lnTo>
                                      <a:pt x="38" y="204"/>
                                    </a:lnTo>
                                    <a:lnTo>
                                      <a:pt x="60" y="170"/>
                                    </a:lnTo>
                                    <a:lnTo>
                                      <a:pt x="84" y="138"/>
                                    </a:lnTo>
                                    <a:lnTo>
                                      <a:pt x="84" y="138"/>
                                    </a:lnTo>
                                    <a:lnTo>
                                      <a:pt x="112" y="108"/>
                                    </a:lnTo>
                                    <a:lnTo>
                                      <a:pt x="142" y="82"/>
                                    </a:lnTo>
                                    <a:lnTo>
                                      <a:pt x="174" y="5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28" y="30"/>
                                    </a:lnTo>
                                    <a:lnTo>
                                      <a:pt x="248" y="22"/>
                                    </a:lnTo>
                                    <a:lnTo>
                                      <a:pt x="268" y="14"/>
                                    </a:lnTo>
                                    <a:lnTo>
                                      <a:pt x="290" y="10"/>
                                    </a:lnTo>
                                    <a:lnTo>
                                      <a:pt x="310" y="6"/>
                                    </a:lnTo>
                                    <a:lnTo>
                                      <a:pt x="332" y="2"/>
                                    </a:lnTo>
                                    <a:lnTo>
                                      <a:pt x="354" y="0"/>
                                    </a:lnTo>
                                    <a:lnTo>
                                      <a:pt x="378" y="0"/>
                                    </a:lnTo>
                                    <a:lnTo>
                                      <a:pt x="378" y="0"/>
                                    </a:lnTo>
                                    <a:lnTo>
                                      <a:pt x="414" y="2"/>
                                    </a:lnTo>
                                    <a:lnTo>
                                      <a:pt x="450" y="6"/>
                                    </a:lnTo>
                                    <a:lnTo>
                                      <a:pt x="482" y="12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44" y="30"/>
                                    </a:lnTo>
                                    <a:lnTo>
                                      <a:pt x="572" y="44"/>
                                    </a:lnTo>
                                    <a:lnTo>
                                      <a:pt x="598" y="62"/>
                                    </a:lnTo>
                                    <a:lnTo>
                                      <a:pt x="622" y="80"/>
                                    </a:lnTo>
                                    <a:lnTo>
                                      <a:pt x="622" y="80"/>
                                    </a:lnTo>
                                    <a:lnTo>
                                      <a:pt x="642" y="102"/>
                                    </a:lnTo>
                                    <a:lnTo>
                                      <a:pt x="660" y="124"/>
                                    </a:lnTo>
                                    <a:lnTo>
                                      <a:pt x="676" y="15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702" y="210"/>
                                    </a:lnTo>
                                    <a:lnTo>
                                      <a:pt x="708" y="244"/>
                                    </a:lnTo>
                                    <a:lnTo>
                                      <a:pt x="714" y="280"/>
                                    </a:lnTo>
                                    <a:lnTo>
                                      <a:pt x="716" y="318"/>
                                    </a:lnTo>
                                    <a:lnTo>
                                      <a:pt x="716" y="318"/>
                                    </a:lnTo>
                                    <a:lnTo>
                                      <a:pt x="714" y="344"/>
                                    </a:lnTo>
                                    <a:lnTo>
                                      <a:pt x="712" y="372"/>
                                    </a:lnTo>
                                    <a:lnTo>
                                      <a:pt x="708" y="402"/>
                                    </a:lnTo>
                                    <a:lnTo>
                                      <a:pt x="704" y="430"/>
                                    </a:lnTo>
                                    <a:lnTo>
                                      <a:pt x="208" y="430"/>
                                    </a:lnTo>
                                    <a:lnTo>
                                      <a:pt x="234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2" y="276"/>
                                    </a:lnTo>
                                    <a:lnTo>
                                      <a:pt x="518" y="250"/>
                                    </a:lnTo>
                                    <a:lnTo>
                                      <a:pt x="518" y="250"/>
                                    </a:lnTo>
                                    <a:lnTo>
                                      <a:pt x="514" y="236"/>
                                    </a:lnTo>
                                    <a:lnTo>
                                      <a:pt x="510" y="224"/>
                                    </a:lnTo>
                                    <a:lnTo>
                                      <a:pt x="506" y="210"/>
                                    </a:lnTo>
                                    <a:lnTo>
                                      <a:pt x="500" y="200"/>
                                    </a:lnTo>
                                    <a:lnTo>
                                      <a:pt x="500" y="200"/>
                                    </a:lnTo>
                                    <a:lnTo>
                                      <a:pt x="492" y="188"/>
                                    </a:lnTo>
                                    <a:lnTo>
                                      <a:pt x="482" y="180"/>
                                    </a:lnTo>
                                    <a:lnTo>
                                      <a:pt x="470" y="172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44" y="158"/>
                                    </a:lnTo>
                                    <a:lnTo>
                                      <a:pt x="428" y="154"/>
                                    </a:lnTo>
                                    <a:lnTo>
                                      <a:pt x="408" y="152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68" y="150"/>
                                    </a:lnTo>
                                    <a:lnTo>
                                      <a:pt x="348" y="154"/>
                                    </a:lnTo>
                                    <a:lnTo>
                                      <a:pt x="330" y="158"/>
                                    </a:lnTo>
                                    <a:lnTo>
                                      <a:pt x="314" y="162"/>
                                    </a:lnTo>
                                    <a:lnTo>
                                      <a:pt x="314" y="162"/>
                                    </a:lnTo>
                                    <a:lnTo>
                                      <a:pt x="298" y="170"/>
                                    </a:lnTo>
                                    <a:lnTo>
                                      <a:pt x="284" y="178"/>
                                    </a:lnTo>
                                    <a:lnTo>
                                      <a:pt x="270" y="186"/>
                                    </a:lnTo>
                                    <a:lnTo>
                                      <a:pt x="258" y="196"/>
                                    </a:lnTo>
                                    <a:lnTo>
                                      <a:pt x="258" y="196"/>
                                    </a:lnTo>
                                    <a:lnTo>
                                      <a:pt x="246" y="208"/>
                                    </a:lnTo>
                                    <a:lnTo>
                                      <a:pt x="236" y="220"/>
                                    </a:lnTo>
                                    <a:lnTo>
                                      <a:pt x="226" y="232"/>
                                    </a:lnTo>
                                    <a:lnTo>
                                      <a:pt x="218" y="246"/>
                                    </a:lnTo>
                                    <a:lnTo>
                                      <a:pt x="218" y="246"/>
                                    </a:lnTo>
                                    <a:lnTo>
                                      <a:pt x="204" y="270"/>
                                    </a:lnTo>
                                    <a:lnTo>
                                      <a:pt x="194" y="296"/>
                                    </a:lnTo>
                                    <a:lnTo>
                                      <a:pt x="0" y="296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2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16862" y="0"/>
                                <a:ext cx="339725" cy="336550"/>
                              </a:xfrm>
                              <a:custGeom>
                                <a:avLst/>
                                <a:gdLst>
                                  <a:gd name="T0" fmla="*/ 128 w 214"/>
                                  <a:gd name="T1" fmla="*/ 2 h 212"/>
                                  <a:gd name="T2" fmla="*/ 182 w 214"/>
                                  <a:gd name="T3" fmla="*/ 30 h 212"/>
                                  <a:gd name="T4" fmla="*/ 212 w 214"/>
                                  <a:gd name="T5" fmla="*/ 84 h 212"/>
                                  <a:gd name="T6" fmla="*/ 212 w 214"/>
                                  <a:gd name="T7" fmla="*/ 128 h 212"/>
                                  <a:gd name="T8" fmla="*/ 182 w 214"/>
                                  <a:gd name="T9" fmla="*/ 182 h 212"/>
                                  <a:gd name="T10" fmla="*/ 128 w 214"/>
                                  <a:gd name="T11" fmla="*/ 210 h 212"/>
                                  <a:gd name="T12" fmla="*/ 86 w 214"/>
                                  <a:gd name="T13" fmla="*/ 210 h 212"/>
                                  <a:gd name="T14" fmla="*/ 32 w 214"/>
                                  <a:gd name="T15" fmla="*/ 182 h 212"/>
                                  <a:gd name="T16" fmla="*/ 2 w 214"/>
                                  <a:gd name="T17" fmla="*/ 128 h 212"/>
                                  <a:gd name="T18" fmla="*/ 2 w 214"/>
                                  <a:gd name="T19" fmla="*/ 84 h 212"/>
                                  <a:gd name="T20" fmla="*/ 32 w 214"/>
                                  <a:gd name="T21" fmla="*/ 30 h 212"/>
                                  <a:gd name="T22" fmla="*/ 86 w 214"/>
                                  <a:gd name="T23" fmla="*/ 2 h 212"/>
                                  <a:gd name="T24" fmla="*/ 106 w 214"/>
                                  <a:gd name="T25" fmla="*/ 198 h 212"/>
                                  <a:gd name="T26" fmla="*/ 142 w 214"/>
                                  <a:gd name="T27" fmla="*/ 190 h 212"/>
                                  <a:gd name="T28" fmla="*/ 180 w 214"/>
                                  <a:gd name="T29" fmla="*/ 158 h 212"/>
                                  <a:gd name="T30" fmla="*/ 194 w 214"/>
                                  <a:gd name="T31" fmla="*/ 106 h 212"/>
                                  <a:gd name="T32" fmla="*/ 188 w 214"/>
                                  <a:gd name="T33" fmla="*/ 70 h 212"/>
                                  <a:gd name="T34" fmla="*/ 156 w 214"/>
                                  <a:gd name="T35" fmla="*/ 30 h 212"/>
                                  <a:gd name="T36" fmla="*/ 106 w 214"/>
                                  <a:gd name="T37" fmla="*/ 16 h 212"/>
                                  <a:gd name="T38" fmla="*/ 72 w 214"/>
                                  <a:gd name="T39" fmla="*/ 22 h 212"/>
                                  <a:gd name="T40" fmla="*/ 34 w 214"/>
                                  <a:gd name="T41" fmla="*/ 54 h 212"/>
                                  <a:gd name="T42" fmla="*/ 18 w 214"/>
                                  <a:gd name="T43" fmla="*/ 106 h 212"/>
                                  <a:gd name="T44" fmla="*/ 26 w 214"/>
                                  <a:gd name="T45" fmla="*/ 142 h 212"/>
                                  <a:gd name="T46" fmla="*/ 56 w 214"/>
                                  <a:gd name="T47" fmla="*/ 182 h 212"/>
                                  <a:gd name="T48" fmla="*/ 106 w 214"/>
                                  <a:gd name="T49" fmla="*/ 198 h 212"/>
                                  <a:gd name="T50" fmla="*/ 164 w 214"/>
                                  <a:gd name="T51" fmla="*/ 126 h 212"/>
                                  <a:gd name="T52" fmla="*/ 150 w 214"/>
                                  <a:gd name="T53" fmla="*/ 152 h 212"/>
                                  <a:gd name="T54" fmla="*/ 128 w 214"/>
                                  <a:gd name="T55" fmla="*/ 168 h 212"/>
                                  <a:gd name="T56" fmla="*/ 110 w 214"/>
                                  <a:gd name="T57" fmla="*/ 172 h 212"/>
                                  <a:gd name="T58" fmla="*/ 74 w 214"/>
                                  <a:gd name="T59" fmla="*/ 160 h 212"/>
                                  <a:gd name="T60" fmla="*/ 52 w 214"/>
                                  <a:gd name="T61" fmla="*/ 132 h 212"/>
                                  <a:gd name="T62" fmla="*/ 48 w 214"/>
                                  <a:gd name="T63" fmla="*/ 106 h 212"/>
                                  <a:gd name="T64" fmla="*/ 56 w 214"/>
                                  <a:gd name="T65" fmla="*/ 68 h 212"/>
                                  <a:gd name="T66" fmla="*/ 84 w 214"/>
                                  <a:gd name="T67" fmla="*/ 46 h 212"/>
                                  <a:gd name="T68" fmla="*/ 110 w 214"/>
                                  <a:gd name="T69" fmla="*/ 40 h 212"/>
                                  <a:gd name="T70" fmla="*/ 138 w 214"/>
                                  <a:gd name="T71" fmla="*/ 48 h 212"/>
                                  <a:gd name="T72" fmla="*/ 156 w 214"/>
                                  <a:gd name="T73" fmla="*/ 66 h 212"/>
                                  <a:gd name="T74" fmla="*/ 146 w 214"/>
                                  <a:gd name="T75" fmla="*/ 84 h 212"/>
                                  <a:gd name="T76" fmla="*/ 134 w 214"/>
                                  <a:gd name="T77" fmla="*/ 64 h 212"/>
                                  <a:gd name="T78" fmla="*/ 110 w 214"/>
                                  <a:gd name="T79" fmla="*/ 56 h 212"/>
                                  <a:gd name="T80" fmla="*/ 84 w 214"/>
                                  <a:gd name="T81" fmla="*/ 64 h 212"/>
                                  <a:gd name="T82" fmla="*/ 70 w 214"/>
                                  <a:gd name="T83" fmla="*/ 86 h 212"/>
                                  <a:gd name="T84" fmla="*/ 66 w 214"/>
                                  <a:gd name="T85" fmla="*/ 106 h 212"/>
                                  <a:gd name="T86" fmla="*/ 74 w 214"/>
                                  <a:gd name="T87" fmla="*/ 134 h 212"/>
                                  <a:gd name="T88" fmla="*/ 92 w 214"/>
                                  <a:gd name="T89" fmla="*/ 152 h 212"/>
                                  <a:gd name="T90" fmla="*/ 110 w 214"/>
                                  <a:gd name="T91" fmla="*/ 156 h 212"/>
                                  <a:gd name="T92" fmla="*/ 142 w 214"/>
                                  <a:gd name="T93" fmla="*/ 138 h 2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214" h="212">
                                    <a:moveTo>
                                      <a:pt x="106" y="0"/>
                                    </a:moveTo>
                                    <a:lnTo>
                                      <a:pt x="106" y="0"/>
                                    </a:lnTo>
                                    <a:lnTo>
                                      <a:pt x="128" y="2"/>
                                    </a:lnTo>
                                    <a:lnTo>
                                      <a:pt x="148" y="8"/>
                                    </a:lnTo>
                                    <a:lnTo>
                                      <a:pt x="166" y="18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96" y="46"/>
                                    </a:lnTo>
                                    <a:lnTo>
                                      <a:pt x="206" y="64"/>
                                    </a:lnTo>
                                    <a:lnTo>
                                      <a:pt x="212" y="84"/>
                                    </a:lnTo>
                                    <a:lnTo>
                                      <a:pt x="214" y="106"/>
                                    </a:lnTo>
                                    <a:lnTo>
                                      <a:pt x="214" y="106"/>
                                    </a:lnTo>
                                    <a:lnTo>
                                      <a:pt x="212" y="128"/>
                                    </a:lnTo>
                                    <a:lnTo>
                                      <a:pt x="206" y="148"/>
                                    </a:lnTo>
                                    <a:lnTo>
                                      <a:pt x="196" y="166"/>
                                    </a:lnTo>
                                    <a:lnTo>
                                      <a:pt x="182" y="182"/>
                                    </a:lnTo>
                                    <a:lnTo>
                                      <a:pt x="166" y="194"/>
                                    </a:lnTo>
                                    <a:lnTo>
                                      <a:pt x="148" y="204"/>
                                    </a:lnTo>
                                    <a:lnTo>
                                      <a:pt x="128" y="210"/>
                                    </a:lnTo>
                                    <a:lnTo>
                                      <a:pt x="106" y="212"/>
                                    </a:lnTo>
                                    <a:lnTo>
                                      <a:pt x="106" y="212"/>
                                    </a:lnTo>
                                    <a:lnTo>
                                      <a:pt x="86" y="210"/>
                                    </a:lnTo>
                                    <a:lnTo>
                                      <a:pt x="66" y="204"/>
                                    </a:lnTo>
                                    <a:lnTo>
                                      <a:pt x="48" y="194"/>
                                    </a:lnTo>
                                    <a:lnTo>
                                      <a:pt x="32" y="182"/>
                                    </a:lnTo>
                                    <a:lnTo>
                                      <a:pt x="18" y="166"/>
                                    </a:lnTo>
                                    <a:lnTo>
                                      <a:pt x="8" y="148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2" y="84"/>
                                    </a:lnTo>
                                    <a:lnTo>
                                      <a:pt x="8" y="64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48" y="18"/>
                                    </a:lnTo>
                                    <a:lnTo>
                                      <a:pt x="66" y="8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close/>
                                    <a:moveTo>
                                      <a:pt x="106" y="198"/>
                                    </a:moveTo>
                                    <a:lnTo>
                                      <a:pt x="106" y="198"/>
                                    </a:lnTo>
                                    <a:lnTo>
                                      <a:pt x="124" y="196"/>
                                    </a:lnTo>
                                    <a:lnTo>
                                      <a:pt x="142" y="190"/>
                                    </a:lnTo>
                                    <a:lnTo>
                                      <a:pt x="156" y="182"/>
                                    </a:lnTo>
                                    <a:lnTo>
                                      <a:pt x="170" y="170"/>
                                    </a:lnTo>
                                    <a:lnTo>
                                      <a:pt x="180" y="158"/>
                                    </a:lnTo>
                                    <a:lnTo>
                                      <a:pt x="188" y="142"/>
                                    </a:lnTo>
                                    <a:lnTo>
                                      <a:pt x="192" y="124"/>
                                    </a:lnTo>
                                    <a:lnTo>
                                      <a:pt x="194" y="106"/>
                                    </a:lnTo>
                                    <a:lnTo>
                                      <a:pt x="194" y="106"/>
                                    </a:lnTo>
                                    <a:lnTo>
                                      <a:pt x="192" y="88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0" y="54"/>
                                    </a:lnTo>
                                    <a:lnTo>
                                      <a:pt x="170" y="42"/>
                                    </a:lnTo>
                                    <a:lnTo>
                                      <a:pt x="156" y="30"/>
                                    </a:lnTo>
                                    <a:lnTo>
                                      <a:pt x="142" y="22"/>
                                    </a:lnTo>
                                    <a:lnTo>
                                      <a:pt x="124" y="16"/>
                                    </a:lnTo>
                                    <a:lnTo>
                                      <a:pt x="106" y="16"/>
                                    </a:lnTo>
                                    <a:lnTo>
                                      <a:pt x="106" y="16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72" y="22"/>
                                    </a:lnTo>
                                    <a:lnTo>
                                      <a:pt x="56" y="3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6" y="70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18" y="106"/>
                                    </a:lnTo>
                                    <a:lnTo>
                                      <a:pt x="18" y="106"/>
                                    </a:lnTo>
                                    <a:lnTo>
                                      <a:pt x="20" y="12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34" y="158"/>
                                    </a:lnTo>
                                    <a:lnTo>
                                      <a:pt x="44" y="170"/>
                                    </a:lnTo>
                                    <a:lnTo>
                                      <a:pt x="56" y="182"/>
                                    </a:lnTo>
                                    <a:lnTo>
                                      <a:pt x="72" y="190"/>
                                    </a:lnTo>
                                    <a:lnTo>
                                      <a:pt x="88" y="196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106" y="198"/>
                                    </a:lnTo>
                                    <a:close/>
                                    <a:moveTo>
                                      <a:pt x="164" y="126"/>
                                    </a:moveTo>
                                    <a:lnTo>
                                      <a:pt x="164" y="126"/>
                                    </a:lnTo>
                                    <a:lnTo>
                                      <a:pt x="160" y="136"/>
                                    </a:lnTo>
                                    <a:lnTo>
                                      <a:pt x="156" y="146"/>
                                    </a:lnTo>
                                    <a:lnTo>
                                      <a:pt x="150" y="152"/>
                                    </a:lnTo>
                                    <a:lnTo>
                                      <a:pt x="144" y="160"/>
                                    </a:lnTo>
                                    <a:lnTo>
                                      <a:pt x="138" y="164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0" y="170"/>
                                    </a:lnTo>
                                    <a:lnTo>
                                      <a:pt x="110" y="172"/>
                                    </a:lnTo>
                                    <a:lnTo>
                                      <a:pt x="110" y="172"/>
                                    </a:lnTo>
                                    <a:lnTo>
                                      <a:pt x="96" y="170"/>
                                    </a:lnTo>
                                    <a:lnTo>
                                      <a:pt x="84" y="166"/>
                                    </a:lnTo>
                                    <a:lnTo>
                                      <a:pt x="74" y="160"/>
                                    </a:lnTo>
                                    <a:lnTo>
                                      <a:pt x="64" y="152"/>
                                    </a:lnTo>
                                    <a:lnTo>
                                      <a:pt x="56" y="144"/>
                                    </a:lnTo>
                                    <a:lnTo>
                                      <a:pt x="52" y="132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72" y="52"/>
                                    </a:lnTo>
                                    <a:lnTo>
                                      <a:pt x="84" y="46"/>
                                    </a:lnTo>
                                    <a:lnTo>
                                      <a:pt x="96" y="42"/>
                                    </a:lnTo>
                                    <a:lnTo>
                                      <a:pt x="110" y="40"/>
                                    </a:lnTo>
                                    <a:lnTo>
                                      <a:pt x="110" y="40"/>
                                    </a:lnTo>
                                    <a:lnTo>
                                      <a:pt x="120" y="42"/>
                                    </a:lnTo>
                                    <a:lnTo>
                                      <a:pt x="128" y="44"/>
                                    </a:lnTo>
                                    <a:lnTo>
                                      <a:pt x="138" y="48"/>
                                    </a:lnTo>
                                    <a:lnTo>
                                      <a:pt x="144" y="52"/>
                                    </a:lnTo>
                                    <a:lnTo>
                                      <a:pt x="152" y="58"/>
                                    </a:lnTo>
                                    <a:lnTo>
                                      <a:pt x="156" y="66"/>
                                    </a:lnTo>
                                    <a:lnTo>
                                      <a:pt x="160" y="74"/>
                                    </a:lnTo>
                                    <a:lnTo>
                                      <a:pt x="164" y="84"/>
                                    </a:lnTo>
                                    <a:lnTo>
                                      <a:pt x="146" y="84"/>
                                    </a:lnTo>
                                    <a:lnTo>
                                      <a:pt x="146" y="84"/>
                                    </a:lnTo>
                                    <a:lnTo>
                                      <a:pt x="142" y="74"/>
                                    </a:lnTo>
                                    <a:lnTo>
                                      <a:pt x="134" y="64"/>
                                    </a:lnTo>
                                    <a:lnTo>
                                      <a:pt x="122" y="58"/>
                                    </a:lnTo>
                                    <a:lnTo>
                                      <a:pt x="110" y="56"/>
                                    </a:lnTo>
                                    <a:lnTo>
                                      <a:pt x="110" y="56"/>
                                    </a:lnTo>
                                    <a:lnTo>
                                      <a:pt x="100" y="58"/>
                                    </a:lnTo>
                                    <a:lnTo>
                                      <a:pt x="92" y="6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78" y="70"/>
                                    </a:lnTo>
                                    <a:lnTo>
                                      <a:pt x="72" y="78"/>
                                    </a:lnTo>
                                    <a:lnTo>
                                      <a:pt x="70" y="86"/>
                                    </a:lnTo>
                                    <a:lnTo>
                                      <a:pt x="68" y="96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68" y="116"/>
                                    </a:lnTo>
                                    <a:lnTo>
                                      <a:pt x="70" y="124"/>
                                    </a:lnTo>
                                    <a:lnTo>
                                      <a:pt x="74" y="134"/>
                                    </a:lnTo>
                                    <a:lnTo>
                                      <a:pt x="78" y="140"/>
                                    </a:lnTo>
                                    <a:lnTo>
                                      <a:pt x="84" y="146"/>
                                    </a:lnTo>
                                    <a:lnTo>
                                      <a:pt x="92" y="152"/>
                                    </a:lnTo>
                                    <a:lnTo>
                                      <a:pt x="100" y="154"/>
                                    </a:lnTo>
                                    <a:lnTo>
                                      <a:pt x="110" y="156"/>
                                    </a:lnTo>
                                    <a:lnTo>
                                      <a:pt x="110" y="156"/>
                                    </a:lnTo>
                                    <a:lnTo>
                                      <a:pt x="124" y="154"/>
                                    </a:lnTo>
                                    <a:lnTo>
                                      <a:pt x="134" y="148"/>
                                    </a:lnTo>
                                    <a:lnTo>
                                      <a:pt x="142" y="138"/>
                                    </a:lnTo>
                                    <a:lnTo>
                                      <a:pt x="146" y="126"/>
                                    </a:lnTo>
                                    <a:lnTo>
                                      <a:pt x="164" y="1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227517" id="Gruppieren 1" o:spid="_x0000_s1026" style="position:absolute;margin-left:156.8pt;margin-top:7.35pt;width:96.45pt;height:15.35pt;z-index:251659264;mso-width-relative:margin;mso-height-relative:margin" coordsize="82565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">
                    <v:shape id="Freeform 7" o:spid="_x0000_s1027" style="position:absolute;left:4921;top:1079;width:8922;height:11875;visibility:visible;mso-wrap-style:square;v-text-anchor:top" coordsize="562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" path="m,426r272,l204,748r200,l562,,362,,302,288r-272,l,426xe" fillcolor="#be0a5f" stroked="f">
                      <v:path arrowok="t" o:connecttype="custom" o:connectlocs="0,676275;431800,676275;323850,1187450;641350,1187450;892175,0;574675,0;479425,457200;47625,457200;0,676275" o:connectangles="0,0,0,0,0,0,0,0,0"/>
                    </v:shape>
                    <v:shape id="Freeform 8" o:spid="_x0000_s1028" style="position:absolute;top:1079;width:5778;height:11875;visibility:visible;mso-wrap-style:square;v-text-anchor:top" coordsize="364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" path="m304,288l364,,156,,,748r206,l274,426,304,288xe" fillcolor="#be0a5f" stroked="f">
                      <v:path arrowok="t" o:connecttype="custom" o:connectlocs="482600,457200;577850,0;247650,0;0,1187450;327025,1187450;434975,676275;482600,457200" o:connectangles="0,0,0,0,0,0,0"/>
                    </v:shape>
                    <v:shape id="Freeform 9" o:spid="_x0000_s1029" style="position:absolute;left:25400;top:1111;width:9906;height:11843;visibility:visible;mso-wrap-style:square;v-text-anchor:top" coordsize="62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" path="m150,20l,746r196,l264,424r,l276,378r14,-42l290,336r8,-22l308,294r12,-18l334,258r,l348,242r16,-14l382,216r18,-10l400,206r22,-10l446,190r24,-4l498,186r,l520,186r20,4l540,190r42,8l624,4r,l592,2,562,r,l542,,522,2,504,6r-20,4l466,16r-18,6l430,30,414,40r,l396,50,382,60,368,74,354,86r-12,16l330,118r-10,16l312,152r-2,-2l338,20r-188,xe" fillcolor="#de008f" stroked="f">
                      <v:path arrowok="t" o:connecttype="custom" o:connectlocs="238125,31750;0,1184275;311150,1184275;419100,673100;419100,673100;438150,600075;460375,533400;460375,533400;473075,498475;488950,466725;508000,438150;530225,409575;530225,409575;552450,384175;577850,361950;606425,342900;635000,327025;635000,327025;669925,311150;708025,301625;746125,295275;790575,295275;790575,295275;825500,295275;857250,301625;857250,301625;923925,314325;990600,6350;990600,6350;939800,3175;892175,0;892175,0;860425,0;828675,3175;800100,9525;768350,15875;739775,25400;711200,34925;682625,47625;657225,63500;657225,63500;628650,79375;606425,95250;584200,117475;561975,136525;542925,161925;523875,187325;508000,212725;495300,241300;492125,238125;536575,31750;238125,31750" o:connectangles="0,0,0,0,0,0,0,0,0,0,0,0,0,0,0,0,0,0,0,0,0,0,0,0,0,0,0,0,0,0,0,0,0,0,0,0,0,0,0,0,0,0,0,0,0,0,0,0,0,0,0,0"/>
                    </v:shape>
                    <v:shape id="Freeform 10" o:spid="_x0000_s1030" style="position:absolute;left:25400;top:1111;width:9906;height:11843;visibility:visible;mso-wrap-style:square;v-text-anchor:top" coordsize="62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" path="m150,20l,746r196,l264,424r,l276,378r14,-42l290,336r8,-22l308,294r12,-18l334,258r,l348,242r16,-14l382,216r18,-10l400,206r22,-10l446,190r24,-4l498,186r,l520,186r20,4l540,190r42,8l624,4r,l592,2,562,r,l542,,522,2,504,6r-20,4l466,16r-18,6l430,30,414,40r,l396,50,382,60,368,74,354,86r-12,16l330,118r-10,16l312,152r-2,-2l338,20r-188,e" fillcolor="#be0a5f" stroked="f">
                      <v:path arrowok="t" o:connecttype="custom" o:connectlocs="238125,31750;0,1184275;311150,1184275;419100,673100;419100,673100;438150,600075;460375,533400;460375,533400;473075,498475;488950,466725;508000,438150;530225,409575;530225,409575;552450,384175;577850,361950;606425,342900;635000,327025;635000,327025;669925,311150;708025,301625;746125,295275;790575,295275;790575,295275;825500,295275;857250,301625;857250,301625;923925,314325;990600,6350;990600,6350;939800,3175;892175,0;892175,0;860425,0;828675,3175;800100,9525;768350,15875;739775,25400;711200,34925;682625,47625;657225,63500;657225,63500;628650,79375;606425,95250;584200,117475;561975,136525;542925,161925;523875,187325;508000,212725;495300,241300;492125,238125;536575,31750;238125,31750" o:connectangles="0,0,0,0,0,0,0,0,0,0,0,0,0,0,0,0,0,0,0,0,0,0,0,0,0,0,0,0,0,0,0,0,0,0,0,0,0,0,0,0,0,0,0,0,0,0,0,0,0,0,0,0"/>
                    </v:shape>
                    <v:shape id="Freeform 11" o:spid="_x0000_s1031" style="position:absolute;left:34163;top:1111;width:19335;height:11843;visibility:visible;mso-wrap-style:square;v-text-anchor:top" coordsize="1218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" path="m150,20l,746r198,l280,356r,l288,322r14,-34l302,288r18,-34l330,240r10,-16l340,224r12,-14l366,198r14,-12l394,176r,l412,168r16,-6l448,158r18,l466,158r18,l500,162r16,8l528,180r,l540,192r8,12l552,218r2,16l554,234r-2,26l548,286,452,746r200,l734,356r,l744,322r12,-34l756,288r10,-18l774,254r10,-14l794,224r,l808,210r12,-12l834,186r16,-10l850,176r16,-8l884,162r18,-4l922,158r,l940,158r16,4l970,170r12,10l982,180r12,12l1002,204r4,14l1008,234r,l1006,260r-4,26l906,746r200,l1196,318r,l1210,252r,l1216,218r2,-34l1218,184r-2,-22l1212,140r-6,-20l1198,102r,l1190,86,1178,70,1164,56,1150,44r,l1134,34r-18,-8l1098,18r-20,-6l1078,12,1058,6,1038,2,1018,,996,r,l962,2r-36,8l926,10,890,20,858,36r,l826,54,798,76r,l784,88r-12,12l760,112r-8,14l752,126r-4,-16l742,94,736,82,730,68,722,56,712,46,702,38,690,30r,l666,16,638,8,608,2,576,r,l536,2,500,8r-36,8l432,30r,l416,38r-16,8l386,56,372,68,346,92r-24,30l318,122,342,20r-192,xe" fillcolor="#de008f" stroked="f">
                      <v:path arrowok="t" o:connecttype="custom" o:connectlocs="314325,1184275;457200,511175;508000,403225;539750,355600;603250,295275;654050,266700;739775,250825;793750,257175;838200,285750;876300,346075;876300,412750;1035050,1184275;1181100,511175;1216025,428625;1260475,355600;1301750,314325;1349375,279400;1431925,250825;1492250,250825;1558925,285750;1590675,323850;1600200,371475;1438275,1184275;1898650,504825;1930400,346075;1930400,257175;1901825,161925;1870075,111125;1825625,69850;1743075,28575;1679575,9525;1581150,0;1470025,15875;1362075,57150;1266825,120650;1225550,158750;1193800,200025;1168400,130175;1130300,73025;1095375,47625;965200,3175;850900,3175;685800,47625;635000,73025;549275,146050;542925,31750" o:connectangles="0,0,0,0,0,0,0,0,0,0,0,0,0,0,0,0,0,0,0,0,0,0,0,0,0,0,0,0,0,0,0,0,0,0,0,0,0,0,0,0,0,0,0,0,0,0"/>
                    </v:shape>
                    <v:shape id="Freeform 12" o:spid="_x0000_s1032" style="position:absolute;left:34163;top:1111;width:19335;height:11843;visibility:visible;mso-wrap-style:square;v-text-anchor:top" coordsize="1218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" path="m150,20l,746r198,l280,356r,l288,322r14,-34l302,288r18,-34l330,240r10,-16l340,224r12,-14l366,198r14,-12l394,176r,l412,168r16,-6l448,158r18,l466,158r18,l500,162r16,8l528,180r,l540,192r8,12l552,218r2,16l554,234r-2,26l548,286,452,746r200,l734,356r,l744,322r12,-34l756,288r10,-18l774,254r10,-14l794,224r,l808,210r12,-12l834,186r16,-10l850,176r16,-8l884,162r18,-4l922,158r,l940,158r16,4l970,170r12,10l982,180r12,12l1002,204r4,14l1008,234r,l1006,260r-4,26l906,746r200,l1196,318r,l1210,252r,l1216,218r2,-34l1218,184r-2,-22l1212,140r-6,-20l1198,102r,l1190,86,1178,70,1164,56,1150,44r,l1134,34r-18,-8l1098,18r-20,-6l1078,12,1058,6,1038,2,1018,,996,r,l962,2r-36,8l926,10,890,20,858,36r,l826,54,798,76r,l784,88r-12,12l760,112r-8,14l752,126r-4,-16l742,94,736,82,730,68,722,56,712,46,702,38,690,30r,l666,16,638,8,608,2,576,r,l536,2,500,8r-36,8l432,30r,l416,38r-16,8l386,56,372,68,346,92r-24,30l318,122,342,20r-192,e" fillcolor="#be0a5f" stroked="f">
                      <v:path arrowok="t" o:connecttype="custom" o:connectlocs="314325,1184275;457200,511175;508000,403225;539750,355600;603250,295275;654050,266700;739775,250825;793750,257175;838200,285750;876300,346075;876300,412750;1035050,1184275;1181100,511175;1216025,428625;1260475,355600;1301750,314325;1349375,279400;1431925,250825;1492250,250825;1558925,285750;1590675,323850;1600200,371475;1438275,1184275;1898650,504825;1930400,346075;1930400,257175;1901825,161925;1870075,111125;1825625,69850;1743075,28575;1679575,9525;1581150,0;1470025,15875;1362075,57150;1266825,120650;1225550,158750;1193800,200025;1168400,130175;1130300,73025;1095375,47625;965200,3175;850900,3175;685800,47625;635000,73025;549275,146050;542925,31750" o:connectangles="0,0,0,0,0,0,0,0,0,0,0,0,0,0,0,0,0,0,0,0,0,0,0,0,0,0,0,0,0,0,0,0,0,0,0,0,0,0,0,0,0,0,0,0,0,0"/>
                    </v:shape>
                    <v:shape id="Freeform 13" o:spid="_x0000_s1033" style="position:absolute;left:54197;top:1111;width:11716;height:12128;visibility:visible;mso-wrap-style:square;v-text-anchor:top" coordsize="738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" path="m192,442r,12l192,474r,l192,488r2,16l196,518r4,12l206,542r8,12l222,566r8,10l230,576r10,8l252,592r14,8l280,604r16,6l312,612r20,2l352,614r,l378,612r14,-2l402,606r,l426,596r18,-14l444,582r16,-14l474,550r,l500,516r200,l700,516r-14,30l674,572r-16,28l642,624r,l626,646r-18,20l588,684r-22,18l566,702r-24,14l518,728r-28,12l460,748r,l430,754r-34,6l362,762r-38,2l324,764r-36,-2l254,758r-34,-6l190,744r,l162,732,134,720,110,704,88,684r,l68,664,52,640,36,614,22,586r,l12,554,6,522,2,486,,448r,-6l192,442xm24,296r4,-16l28,280,44,242,62,204,84,170r22,-32l106,138r28,-30l164,82,198,58,234,38r,l252,30r20,-8l292,14r20,-4l334,6,354,2,378,r22,l400,r38,2l472,6r34,6l538,20r,l568,30r28,14l622,62r22,18l644,80r22,22l684,124r16,26l714,180r,l724,210r8,34l736,280r2,38l738,318r,26l736,372r-4,30l728,430r-496,l258,304r288,l546,304r-2,-28l540,250r,l538,236r-4,-12l528,210r-6,-10l522,200r-8,-12l506,180r-12,-8l482,164r,l468,158r-18,-4l432,152r-20,-2l412,150r-22,l372,154r-18,4l336,162r,l322,170r-16,8l294,186r-14,10l280,196r-10,12l258,220r-8,12l240,246r,l228,270r-12,26l24,296xe" fillcolor="#de008f" stroked="f">
                      <v:path arrowok="t" o:connecttype="custom" o:connectlocs="304800,752475;307975,800100;327025,860425;365125,914400;400050,939800;469900,968375;558800,974725;622300,968375;676275,946150;730250,901700;793750,819150;1089025,866775;1019175,990600;965200,1057275;898525,1114425;777875,1174750;682625,1196975;514350,1212850;403225,1203325;301625,1181100;174625,1117600;107950,1054100;34925,930275;9525,828675;0,701675;44450,444500;98425,323850;168275,219075;314325,92075;400050,47625;495300,15875;600075,0;695325,3175;854075,31750;946150,69850;1022350,127000;1111250,238125;1149350,333375;1171575,504825;1168400,590550;368300,682625;866775,482600;857250,396875;838200,333375;815975,298450;765175,260350;714375,244475;654050,238125;561975,250825;511175,269875;444500,311150;409575,349250;381000,390525;38100,469900" o:connectangles="0,0,0,0,0,0,0,0,0,0,0,0,0,0,0,0,0,0,0,0,0,0,0,0,0,0,0,0,0,0,0,0,0,0,0,0,0,0,0,0,0,0,0,0,0,0,0,0,0,0,0,0,0,0"/>
                      <o:lock v:ext="edit" verticies="t"/>
                    </v:shape>
                    <v:shape id="Freeform 14" o:spid="_x0000_s1034" style="position:absolute;left:54197;top:8128;width:11112;height:5111;visibility:visible;mso-wrap-style:square;v-text-anchor:top" coordsize="700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" path="m192,r,12l192,32r,l192,46r2,16l196,76r4,12l206,100r8,12l222,124r8,10l230,134r10,8l252,150r14,8l280,162r16,6l312,170r20,2l352,172r,l378,170r14,-2l402,164r,l426,154r18,-14l444,140r16,-14l474,108r,l500,74r200,l700,74r-14,30l674,130r-16,28l642,182r,l626,204r-18,20l588,242r-22,18l566,260r-24,14l518,286r-28,12l460,306r,l430,312r-34,6l362,320r-38,2l324,322r-36,-2l254,316r-34,-6l190,302r,l162,290,134,278,110,262,88,242r,l68,222,52,198,36,172,22,144r,l12,112,6,80,2,44,,6,,,192,e" fillcolor="#be0a5f" stroked="f">
                      <v:path arrowok="t" o:connecttype="custom" o:connectlocs="304800,19050;304800,50800;307975,98425;317500,139700;339725,177800;365125,212725;381000,225425;422275,250825;469900,266700;527050,273050;558800,273050;622300,266700;638175,260350;704850,222250;730250,200025;752475,171450;1111250,117475;1089025,165100;1044575,250825;1019175,288925;965200,355600;898525,412750;860425,434975;777875,473075;730250,485775;628650,504825;514350,511175;457200,508000;349250,492125;301625,479425;212725,441325;139700,384175;107950,352425;57150,273050;34925,228600;9525,127000;0,9525;304800,0" o:connectangles="0,0,0,0,0,0,0,0,0,0,0,0,0,0,0,0,0,0,0,0,0,0,0,0,0,0,0,0,0,0,0,0,0,0,0,0,0,0"/>
                    </v:shape>
                    <v:shape id="Freeform 15" o:spid="_x0000_s1035" style="position:absolute;left:54578;top:1111;width:11335;height:6826;visibility:visible;mso-wrap-style:square;v-text-anchor:top" coordsize="714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" path="m,296l4,280r,l20,242,38,204,60,170,82,138r,l110,108,140,82,174,58,210,38r,l228,30r20,-8l268,14r20,-4l310,6,330,2,354,r22,l376,r38,2l448,6r34,6l514,20r,l544,30r28,14l598,62r22,18l620,80r22,22l660,124r16,26l690,180r,l700,210r8,34l712,280r2,38l714,318r,26l712,372r-4,30l704,430r-496,l234,304r288,l522,304r-2,-28l516,250r,l514,236r-4,-12l504,210r-6,-10l498,200r-8,-12l482,180r-12,-8l458,164r,l444,158r-18,-4l408,152r-20,-2l388,150r-22,l348,154r-18,4l312,162r,l298,170r-16,8l270,186r-14,10l256,196r-10,12l234,220r-8,12l216,246r,l204,270r-12,26l,296e" fillcolor="#be0a5f" stroked="f">
                      <v:path arrowok="t" o:connecttype="custom" o:connectlocs="6350,444500;31750,384175;95250,269875;130175,219075;222250,130175;333375,60325;361950,47625;425450,22225;492125,9525;561975,0;596900,0;711200,9525;815975,31750;863600,47625;949325,98425;984250,127000;1047750,196850;1095375,285750;1111250,333375;1130300,444500;1133475,504825;1130300,590550;1117600,682625;371475,482600;828675,482600;819150,396875;815975,374650;800100,333375;790575,317500;765175,285750;727075,260350;704850,250825;647700,241300;615950,238125;552450,244475;495300,257175;473075,269875;428625,295275;406400,311150;371475,349250;342900,390525;323850,428625;0,469900" o:connectangles="0,0,0,0,0,0,0,0,0,0,0,0,0,0,0,0,0,0,0,0,0,0,0,0,0,0,0,0,0,0,0,0,0,0,0,0,0,0,0,0,0,0,0"/>
                    </v:shape>
                    <v:shape id="Freeform 16" o:spid="_x0000_s1036" style="position:absolute;left:66452;top:1111;width:10954;height:12128;visibility:visible;mso-wrap-style:square;v-text-anchor:top" coordsize="69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" path="m506,232r184,l690,232r,-34l686,168r-8,-28l668,116r,l656,96,640,76,622,60,602,46r,l582,34,558,24,534,16,506,10r,l480,6,452,2,422,,394,r,l366,,340,4,312,8r-28,4l284,12r-28,8l230,28,204,38,180,52r,l158,66,136,82r-18,20l102,122r,l88,146r-8,24l74,200r-2,30l72,230r,22l74,270r4,18l82,304r,l88,318r6,12l104,342r8,12l112,354r12,10l136,374r12,8l162,388r,l194,402r36,14l382,464r,l412,476r12,8l434,492r,l442,500r6,12l452,528r2,16l454,544r-2,12l450,568r-2,10l442,586r,l430,602r-18,12l412,614r-18,8l372,628r,l350,630r-22,2l328,632r-26,-2l276,626r,l252,618,230,608r,l212,594,196,576r,l192,568r-4,-12l184,546r,-12l184,510,,510r,30l,540r2,30l8,598r8,26l28,648r,l44,668r16,18l80,702r20,14l100,716r22,12l148,738r24,8l200,752r,l226,758r28,2l280,762r28,2l308,764r32,-2l370,760r32,-4l432,750r,l462,744r30,-10l518,722r26,-14l544,708r22,-16l588,676r18,-20l622,634r,l636,608r10,-28l650,550r2,-32l652,518r,-22l648,476r-4,-20l638,440r,l630,424,620,408,610,394,596,382r,l584,370,570,358,554,348r-18,-8l536,340,500,324,462,310,362,278r,l338,270r-18,-8l304,254r-14,-8l290,246r-8,-10l276,228r-4,-12l272,206r,l274,186r2,-8l280,172r4,-6l290,160r6,-6l304,150r,l324,142r20,-4l368,134r26,l394,134r26,2l444,140r18,8l470,154r8,6l478,160r12,14l498,190r6,20l506,232xe" fillcolor="#de008f" stroked="f">
                      <v:path arrowok="t" o:connecttype="custom" o:connectlocs="1095375,314325;1060450,184150;955675,73025;847725,25400;717550,3175;581025,0;450850,19050;285750,82550;187325,161925;127000,269875;114300,400050;130175,482600;177800,561975;234950,606425;365125,660400;673100,768350;711200,812800;717550,882650;701675,930275;625475,987425;520700,1003300;438150,993775;336550,942975;298450,882650;0,809625;12700,949325;69850,1060450;158750,1136650;317500,1193800;444500,1209675;587375,1206500;733425,1181100;863600,1123950;987425,1006475;1031875,873125;1028700,755650;1000125,673100;946150,606425;850900,539750;574675,441325;482600,403225;438150,361950;434975,295275;460375,254000;514350,225425;625475,212725;746125,244475;790575,301625" o:connectangles="0,0,0,0,0,0,0,0,0,0,0,0,0,0,0,0,0,0,0,0,0,0,0,0,0,0,0,0,0,0,0,0,0,0,0,0,0,0,0,0,0,0,0,0,0,0,0,0"/>
                    </v:shape>
                    <v:shape id="Freeform 17" o:spid="_x0000_s1037" style="position:absolute;left:66452;top:1111;width:10954;height:12128;visibility:visible;mso-wrap-style:square;v-text-anchor:top" coordsize="69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" path="m506,232r184,l690,232r,-34l686,168r-8,-28l668,116r,l656,96,640,76,622,60,602,46r,l582,34,558,24,534,16,506,10r,l480,6,452,2,422,,394,r,l366,,340,4,312,8r-28,4l284,12r-28,8l230,28,204,38,180,52r,l158,66,136,82r-18,20l102,122r,l88,146r-8,24l74,200r-2,30l72,230r,22l74,270r4,18l82,304r,l88,318r6,12l104,342r8,12l112,354r12,10l136,374r12,8l162,388r,l194,402r36,14l382,464r,l412,476r12,8l434,492r,l442,500r6,12l452,528r2,16l454,544r-2,12l450,568r-2,10l442,586r,l430,602r-18,12l412,614r-18,8l372,628r,l350,630r-22,2l328,632r-26,-2l276,626r,l252,618,230,608r,l212,594,196,576r,l192,568r-4,-12l184,546r,-12l184,510,,510r,30l,540r2,30l8,598r8,26l28,648r,l44,668r16,18l80,702r20,14l100,716r22,12l148,738r24,8l200,752r,l226,758r28,2l280,762r28,2l308,764r32,-2l370,760r32,-4l432,750r,l462,744r30,-10l518,722r26,-14l544,708r22,-16l588,676r18,-20l622,634r,l636,608r10,-28l650,550r2,-32l652,518r,-22l648,476r-4,-20l638,440r,l630,424,620,408,610,394,596,382r,l584,370,570,358,554,348r-18,-8l536,340,500,324,462,310,362,278r,l338,270r-18,-8l304,254r-14,-8l290,246r-8,-10l276,228r-4,-12l272,206r,l274,186r2,-8l280,172r4,-6l290,160r6,-6l304,150r,l324,142r20,-4l368,134r26,l394,134r26,2l444,140r18,8l470,154r8,6l478,160r12,14l498,190r6,20l506,232e" fillcolor="#be0a5f" stroked="f">
                      <v:path arrowok="t" o:connecttype="custom" o:connectlocs="1095375,314325;1060450,184150;955675,73025;847725,25400;717550,3175;581025,0;450850,19050;285750,82550;187325,161925;127000,269875;114300,400050;130175,482600;177800,561975;234950,606425;365125,660400;673100,768350;711200,812800;717550,882650;701675,930275;625475,987425;520700,1003300;438150,993775;336550,942975;298450,882650;0,809625;12700,949325;69850,1060450;158750,1136650;317500,1193800;444500,1209675;587375,1206500;733425,1181100;863600,1123950;987425,1006475;1031875,873125;1028700,755650;1000125,673100;946150,606425;850900,539750;574675,441325;482600,403225;438150,361950;434975,295275;460375,254000;514350,225425;625475,212725;746125,244475;790575,301625" o:connectangles="0,0,0,0,0,0,0,0,0,0,0,0,0,0,0,0,0,0,0,0,0,0,0,0,0,0,0,0,0,0,0,0,0,0,0,0,0,0,0,0,0,0,0,0,0,0,0,0"/>
                    </v:shape>
                    <v:shape id="Freeform 18" o:spid="_x0000_s1038" style="position:absolute;left:13620;top:1111;width:11716;height:12128;visibility:visible;mso-wrap-style:square;v-text-anchor:top" coordsize="738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" path="m190,442r,12l190,474r,l190,488r2,16l196,518r4,12l206,542r6,12l220,566r10,10l230,576r10,8l252,592r12,8l280,604r14,6l312,612r18,2l350,614r,l378,612r12,-2l402,606r,l424,596r18,-14l442,582r18,-14l474,550r,l498,516r200,l698,516r-12,30l672,572r-14,28l642,624r,l624,646r-18,20l586,684r-22,18l564,702r-22,14l516,728r-28,12l460,748r,l428,754r-32,6l360,762r-38,2l322,764r-36,-2l252,758r-32,-6l188,744r,l160,732,134,720,110,704,88,684r,l68,664,50,640,34,614,22,586r,l12,554,4,522,,486,,448r,-6l190,442xm22,296r6,-16l28,280,42,242,60,204,82,170r24,-32l106,138r28,-30l164,82,196,58,232,38r,l250,30r20,-8l290,14r22,-4l332,6,354,2,376,r24,l400,r36,2l472,6r32,6l536,20r,l566,30r28,14l620,62r24,18l644,80r20,22l682,124r16,26l712,180r,l724,210r6,34l736,280r2,38l738,318r-2,26l734,372r-4,30l726,430r-496,l256,304r288,l544,304r,-28l540,250r,l536,236r-4,-12l528,210r-6,-10l522,200r-8,-12l504,180r-12,-8l480,164r,l466,158r-16,-4l430,152r-20,-2l410,150r-20,l370,154r-18,4l336,162r,l320,170r-14,8l292,186r-12,10l280,196r-12,12l258,220r-10,12l240,246r,l226,270r-10,26l22,296xe" fillcolor="#de008f" stroked="f">
                      <v:path arrowok="t" o:connecttype="custom" o:connectlocs="301625,752475;304800,800100;327025,860425;365125,914400;400050,939800;466725,968375;555625,974725;619125,968375;673100,946150;730250,901700;790575,819150;1089025,866775;1019175,990600;962025,1057275;895350,1114425;774700,1174750;679450,1196975;511175,1212850;400050,1203325;298450,1181100;174625,1117600;107950,1054100;34925,930275;6350,828675;0,701675;44450,444500;95250,323850;168275,219075;311150,92075;396875,47625;495300,15875;596900,0;692150,3175;850900,31750;942975,69850;1022350,127000;1108075,238125;1149350,333375;1171575,504825;1165225,590550;365125,682625;863600,482600;857250,396875;838200,333375;815975,298450;762000,260350;714375,244475;650875,238125;558800,250825;508000,269875;444500,311150;409575,349250;381000,390525;34925,469900" o:connectangles="0,0,0,0,0,0,0,0,0,0,0,0,0,0,0,0,0,0,0,0,0,0,0,0,0,0,0,0,0,0,0,0,0,0,0,0,0,0,0,0,0,0,0,0,0,0,0,0,0,0,0,0,0,0"/>
                      <o:lock v:ext="edit" verticies="t"/>
                    </v:shape>
                    <v:shape id="Freeform 19" o:spid="_x0000_s1039" style="position:absolute;left:13620;top:8128;width:11081;height:5111;visibility:visible;mso-wrap-style:square;v-text-anchor:top" coordsize="698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" path="m190,r,12l190,32r,l190,46r2,16l196,76r4,12l206,100r6,12l220,124r10,10l230,134r10,8l252,150r12,8l280,162r14,6l312,170r18,2l350,172r,l378,170r12,-2l402,164r,l424,154r18,-14l442,140r18,-14l474,108r,l498,74r200,l698,74r-12,30l672,130r-14,28l642,182r,l624,204r-18,20l586,242r-22,18l564,260r-22,14l516,286r-28,12l460,306r,l428,312r-32,6l360,320r-38,2l322,322r-36,-2l252,316r-32,-6l188,302r,l160,290,134,278,110,262,88,242r,l68,222,50,198,34,172,22,144r,l12,112,4,80,,44,,6,,,190,e" fillcolor="#be0a5f" stroked="f">
                      <v:path arrowok="t" o:connecttype="custom" o:connectlocs="301625,19050;301625,50800;304800,98425;317500,139700;336550,177800;365125,212725;381000,225425;419100,250825;466725,266700;523875,273050;555625,273050;619125,266700;638175,260350;701675,222250;730250,200025;752475,171450;1108075,117475;1089025,165100;1044575,250825;1019175,288925;962025,355600;895350,412750;860425,434975;774700,473075;730250,485775;628650,504825;511175,511175;454025,508000;349250,492125;298450,479425;212725,441325;139700,384175;107950,352425;53975,273050;34925,228600;6350,127000;0,9525;301625,0" o:connectangles="0,0,0,0,0,0,0,0,0,0,0,0,0,0,0,0,0,0,0,0,0,0,0,0,0,0,0,0,0,0,0,0,0,0,0,0,0,0"/>
                    </v:shape>
                    <v:shape id="Freeform 20" o:spid="_x0000_s1040" style="position:absolute;left:13970;top:1111;width:11366;height:6826;visibility:visible;mso-wrap-style:square;v-text-anchor:top" coordsize="71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" path="m,296l6,280r,l20,242,38,204,60,170,84,138r,l112,108,142,82,174,58,210,38r,l228,30r20,-8l268,14r22,-4l310,6,332,2,354,r24,l378,r36,2l450,6r32,6l514,20r,l544,30r28,14l598,62r24,18l622,80r20,22l660,124r16,26l690,180r,l702,210r6,34l714,280r2,38l716,318r-2,26l712,372r-4,30l704,430r-496,l234,304r288,l522,304r,-28l518,250r,l514,236r-4,-12l506,210r-6,-10l500,200r-8,-12l482,180r-12,-8l458,164r,l444,158r-16,-4l408,152r-20,-2l388,150r-20,l348,154r-18,4l314,162r,l298,170r-14,8l270,186r-12,10l258,196r-12,12l236,220r-10,12l218,246r,l204,270r-10,26l,296e" fillcolor="#be0a5f" stroked="f">
                      <v:path arrowok="t" o:connecttype="custom" o:connectlocs="9525,444500;31750,384175;95250,269875;133350,219075;225425,130175;333375,60325;361950,47625;425450,22225;492125,9525;561975,0;600075,0;714375,9525;815975,31750;863600,47625;949325,98425;987425,127000;1047750,196850;1095375,285750;1114425,333375;1133475,444500;1136650,504825;1130300,590550;1117600,682625;371475,482600;828675,482600;822325,396875;815975,374650;803275,333375;793750,317500;765175,285750;727075,260350;704850,250825;647700,241300;615950,238125;552450,244475;498475,257175;473075,269875;428625,295275;409575,311150;374650,349250;346075,390525;323850,428625;0,469900" o:connectangles="0,0,0,0,0,0,0,0,0,0,0,0,0,0,0,0,0,0,0,0,0,0,0,0,0,0,0,0,0,0,0,0,0,0,0,0,0,0,0,0,0,0,0"/>
                    </v:shape>
                    <v:shape id="Freeform 21" o:spid="_x0000_s1041" style="position:absolute;left:79168;width:3397;height:3365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" path="m106,r,l128,2r20,6l166,18r16,12l196,46r10,18l212,84r2,22l214,106r-2,22l206,148r-10,18l182,182r-16,12l148,204r-20,6l106,212r,l86,210,66,204,48,194,32,182,18,166,8,148,2,128,,106r,l2,84,8,64,18,46,32,30,48,18,66,8,86,2,106,r,xm106,198r,l124,196r18,-6l156,182r14,-12l180,158r8,-16l192,124r2,-18l194,106,192,88,188,70,180,54,170,42,156,30,142,22,124,16r-18,l106,16r-18,l72,22,56,30,44,42,34,54,26,70,20,88r-2,18l18,106r2,18l26,142r8,16l44,170r12,12l72,190r16,6l106,198r,xm164,126r,l160,136r-4,10l150,152r-6,8l138,164r-10,4l120,170r-10,2l110,172,96,170,84,166,74,160,64,152r-8,-8l52,132,48,120r,-14l48,106r,-14l52,80,56,68r8,-8l72,52,84,46,96,42r14,-2l110,40r10,2l128,44r10,4l144,52r8,6l156,66r4,8l164,84r-18,l146,84,142,74,134,64,122,58,110,56r,l100,58r-8,2l84,64r-6,6l72,78r-2,8l68,96r-2,10l66,106r2,10l70,124r4,10l78,140r6,6l92,152r8,2l110,156r,l124,154r10,-6l142,138r4,-12l164,126xe" fillcolor="#be0a5f" stroked="f">
                      <v:path arrowok="t" o:connecttype="custom" o:connectlocs="203200,3175;288925,47625;336550,133350;336550,203200;288925,288925;203200,333375;136525,333375;50800,288925;3175,203200;3175,133350;50800,47625;136525,3175;168275,314325;225425,301625;285750,250825;307975,168275;298450,111125;247650,47625;168275,25400;114300,34925;53975,85725;28575,168275;41275,225425;88900,288925;168275,314325;260350,200025;238125,241300;203200,266700;174625,273050;117475,254000;82550,209550;76200,168275;88900,107950;133350,73025;174625,63500;219075,76200;247650,104775;231775,133350;212725,101600;174625,88900;133350,101600;111125,136525;104775,168275;117475,212725;146050,241300;174625,247650;225425,219075" o:connectangles="0,0,0,0,0,0,0,0,0,0,0,0,0,0,0,0,0,0,0,0,0,0,0,0,0,0,0,0,0,0,0,0,0,0,0,0,0,0,0,0,0,0,0,0,0,0,0"/>
                      <o:lock v:ext="edit" verticies="t"/>
                    </v:shape>
                  </v:group>
                </w:pict>
              </mc:Fallback>
            </mc:AlternateContent>
          </w:r>
        </w:p>
      </w:tc>
    </w:tr>
    <w:tr w:rsidR="00046C69" w14:paraId="3461CD46" w14:textId="77777777" w:rsidTr="005B27A2">
      <w:trPr>
        <w:cantSplit/>
        <w:trHeight w:val="482"/>
      </w:trPr>
      <w:tc>
        <w:tcPr>
          <w:tcW w:w="4253" w:type="dxa"/>
        </w:tcPr>
        <w:p w14:paraId="1628CBAE" w14:textId="77777777" w:rsidR="00046C69" w:rsidRDefault="00046C69" w:rsidP="00046C69">
          <w:pPr>
            <w:pStyle w:val="Fuzeile"/>
          </w:pPr>
        </w:p>
      </w:tc>
      <w:tc>
        <w:tcPr>
          <w:tcW w:w="5103" w:type="dxa"/>
        </w:tcPr>
        <w:p w14:paraId="361A920D" w14:textId="77777777" w:rsidR="00046C69" w:rsidRDefault="00046C69" w:rsidP="00046C69">
          <w:pPr>
            <w:pStyle w:val="Fuzeile"/>
          </w:pPr>
        </w:p>
      </w:tc>
    </w:tr>
  </w:tbl>
  <w:p w14:paraId="270CB406" w14:textId="4D571E6B" w:rsidR="00046C69" w:rsidRDefault="00046C69" w:rsidP="00046C69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0209FD">
      <w:rPr>
        <w:noProof/>
      </w:rPr>
      <w:t>dokument2</w:t>
    </w:r>
    <w:r>
      <w:rPr>
        <w:noProof/>
      </w:rPr>
      <w:fldChar w:fldCharType="end"/>
    </w:r>
  </w:p>
  <w:p w14:paraId="2D63097F" w14:textId="77777777" w:rsidR="00046C69" w:rsidRDefault="00046C69" w:rsidP="00046C69">
    <w:pPr>
      <w:pStyle w:val="Absatz0Pt1Pt"/>
      <w:rPr>
        <w:lang w:val="de-CH"/>
      </w:rPr>
    </w:pPr>
  </w:p>
  <w:p w14:paraId="4B701345" w14:textId="77777777" w:rsidR="00B23DA3" w:rsidRDefault="00B23DA3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8C38" w14:textId="77777777" w:rsidR="000209FD" w:rsidRDefault="000209FD">
      <w:pPr>
        <w:spacing w:after="0" w:line="240" w:lineRule="auto"/>
      </w:pPr>
      <w:r>
        <w:separator/>
      </w:r>
    </w:p>
    <w:p w14:paraId="13851564" w14:textId="77777777" w:rsidR="000209FD" w:rsidRDefault="000209FD"/>
    <w:p w14:paraId="73925705" w14:textId="77777777" w:rsidR="000209FD" w:rsidRDefault="000209FD"/>
  </w:footnote>
  <w:footnote w:type="continuationSeparator" w:id="0">
    <w:p w14:paraId="29E4699E" w14:textId="77777777" w:rsidR="000209FD" w:rsidRDefault="000209FD">
      <w:pPr>
        <w:spacing w:after="0" w:line="240" w:lineRule="auto"/>
      </w:pPr>
      <w:r>
        <w:continuationSeparator/>
      </w:r>
    </w:p>
    <w:p w14:paraId="3AB4A053" w14:textId="77777777" w:rsidR="000209FD" w:rsidRDefault="000209FD"/>
    <w:p w14:paraId="3E776665" w14:textId="77777777" w:rsidR="000209FD" w:rsidRDefault="00020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B23DA3" w14:paraId="6DB8B10D" w14:textId="77777777">
      <w:trPr>
        <w:cantSplit/>
        <w:trHeight w:hRule="exact" w:val="400"/>
      </w:trPr>
      <w:tc>
        <w:tcPr>
          <w:tcW w:w="3402" w:type="dxa"/>
        </w:tcPr>
        <w:p w14:paraId="4B7047FF" w14:textId="77777777" w:rsidR="00B23DA3" w:rsidRDefault="00B23DA3">
          <w:pPr>
            <w:pStyle w:val="Referenz"/>
          </w:pPr>
        </w:p>
      </w:tc>
      <w:tc>
        <w:tcPr>
          <w:tcW w:w="5670" w:type="dxa"/>
        </w:tcPr>
        <w:p w14:paraId="2D86E2E5" w14:textId="6E8930A4" w:rsidR="00B23DA3" w:rsidRDefault="00D553C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0209FD">
            <w:t>Testprotokoll</w:t>
          </w:r>
          <w:r>
            <w:fldChar w:fldCharType="end"/>
          </w:r>
        </w:p>
        <w:p w14:paraId="2ABB47A8" w14:textId="6C2ED3D2" w:rsidR="00B23DA3" w:rsidRDefault="00D553C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0209FD">
            <w:t>${h5_projektname}</w:t>
          </w:r>
          <w:r>
            <w:fldChar w:fldCharType="end"/>
          </w:r>
        </w:p>
      </w:tc>
    </w:tr>
  </w:tbl>
  <w:p w14:paraId="616D2254" w14:textId="77777777" w:rsidR="00B23DA3" w:rsidRDefault="00B23D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B23DA3" w14:paraId="34BEF35F" w14:textId="77777777">
      <w:trPr>
        <w:cantSplit/>
        <w:trHeight w:hRule="exact" w:val="400"/>
      </w:trPr>
      <w:tc>
        <w:tcPr>
          <w:tcW w:w="6804" w:type="dxa"/>
        </w:tcPr>
        <w:p w14:paraId="28FB5425" w14:textId="35769BE1" w:rsidR="00B23DA3" w:rsidRDefault="00D553C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2C71AB">
            <w:rPr>
              <w:b/>
              <w:bCs/>
              <w:lang w:val="de-DE"/>
            </w:rPr>
            <w:t>Fehler! Kein Text mit angegebener Formatvorlage im Dokument.</w:t>
          </w:r>
          <w:r>
            <w:fldChar w:fldCharType="end"/>
          </w:r>
        </w:p>
        <w:p w14:paraId="4CD7E323" w14:textId="4EBF9BCB" w:rsidR="00B23DA3" w:rsidRDefault="00D553C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2C71AB">
            <w:rPr>
              <w:b/>
              <w:bCs/>
              <w:lang w:val="de-DE"/>
            </w:rPr>
            <w:t>Fehler! Kein Text mit angegebener Formatvorlage im Dokument.</w:t>
          </w:r>
          <w:r>
            <w:fldChar w:fldCharType="end"/>
          </w:r>
        </w:p>
      </w:tc>
      <w:tc>
        <w:tcPr>
          <w:tcW w:w="2268" w:type="dxa"/>
        </w:tcPr>
        <w:p w14:paraId="11318B70" w14:textId="77777777" w:rsidR="00B23DA3" w:rsidRDefault="00B23DA3">
          <w:pPr>
            <w:pStyle w:val="Referenz"/>
          </w:pPr>
        </w:p>
      </w:tc>
    </w:tr>
  </w:tbl>
  <w:p w14:paraId="1C8B5962" w14:textId="77777777" w:rsidR="00B23DA3" w:rsidRDefault="00B23DA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B23DA3" w14:paraId="208CCD39" w14:textId="77777777">
      <w:trPr>
        <w:cantSplit/>
        <w:trHeight w:hRule="exact" w:val="1814"/>
      </w:trPr>
      <w:tc>
        <w:tcPr>
          <w:tcW w:w="4848" w:type="dxa"/>
          <w:hideMark/>
        </w:tcPr>
        <w:p w14:paraId="1876C575" w14:textId="77777777" w:rsidR="00B23DA3" w:rsidRDefault="00D553C0">
          <w:pPr>
            <w:pStyle w:val="Kopfzeile"/>
          </w:pPr>
          <w:r>
            <w:t>${h5_logo}</w:t>
          </w:r>
        </w:p>
      </w:tc>
      <w:tc>
        <w:tcPr>
          <w:tcW w:w="5103" w:type="dxa"/>
        </w:tcPr>
        <w:p w14:paraId="1F81D034" w14:textId="77777777" w:rsidR="00B23DA3" w:rsidRDefault="00D553C0">
          <w:pPr>
            <w:pStyle w:val="Kopfzeile"/>
          </w:pPr>
          <w:r>
            <w:t>${h5_firma1}</w:t>
          </w:r>
        </w:p>
        <w:p w14:paraId="521D254B" w14:textId="77777777" w:rsidR="00B23DA3" w:rsidRDefault="00D553C0">
          <w:pPr>
            <w:pStyle w:val="KopfzeileFett"/>
          </w:pPr>
          <w:r>
            <w:t>${h5_firma2}</w:t>
          </w:r>
        </w:p>
        <w:p w14:paraId="432C963F" w14:textId="77777777" w:rsidR="00B23DA3" w:rsidRDefault="00B23DA3">
          <w:pPr>
            <w:pStyle w:val="Kopfzeile"/>
          </w:pPr>
        </w:p>
      </w:tc>
    </w:tr>
  </w:tbl>
  <w:p w14:paraId="54A9D17B" w14:textId="77777777" w:rsidR="00B23DA3" w:rsidRDefault="00B23D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berschrift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8482F"/>
    <w:multiLevelType w:val="hybridMultilevel"/>
    <w:tmpl w:val="098E0B58"/>
    <w:lvl w:ilvl="0" w:tplc="F20C7250">
      <w:start w:val="2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6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E420E"/>
    <w:multiLevelType w:val="hybridMultilevel"/>
    <w:tmpl w:val="FDB0F034"/>
    <w:lvl w:ilvl="0" w:tplc="0F2452F6">
      <w:start w:val="2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573274884">
    <w:abstractNumId w:val="25"/>
  </w:num>
  <w:num w:numId="2" w16cid:durableId="263076298">
    <w:abstractNumId w:val="1"/>
  </w:num>
  <w:num w:numId="3" w16cid:durableId="16200429">
    <w:abstractNumId w:val="32"/>
  </w:num>
  <w:num w:numId="4" w16cid:durableId="882057070">
    <w:abstractNumId w:val="5"/>
  </w:num>
  <w:num w:numId="5" w16cid:durableId="1195115845">
    <w:abstractNumId w:val="19"/>
  </w:num>
  <w:num w:numId="6" w16cid:durableId="322709397">
    <w:abstractNumId w:val="6"/>
  </w:num>
  <w:num w:numId="7" w16cid:durableId="198443637">
    <w:abstractNumId w:val="29"/>
  </w:num>
  <w:num w:numId="8" w16cid:durableId="960646195">
    <w:abstractNumId w:val="21"/>
  </w:num>
  <w:num w:numId="9" w16cid:durableId="901715128">
    <w:abstractNumId w:val="31"/>
  </w:num>
  <w:num w:numId="10" w16cid:durableId="1006055304">
    <w:abstractNumId w:val="15"/>
  </w:num>
  <w:num w:numId="11" w16cid:durableId="1212503525">
    <w:abstractNumId w:val="27"/>
  </w:num>
  <w:num w:numId="12" w16cid:durableId="51471429">
    <w:abstractNumId w:val="3"/>
  </w:num>
  <w:num w:numId="13" w16cid:durableId="1146896690">
    <w:abstractNumId w:val="14"/>
  </w:num>
  <w:num w:numId="14" w16cid:durableId="528690984">
    <w:abstractNumId w:val="18"/>
  </w:num>
  <w:num w:numId="15" w16cid:durableId="14028">
    <w:abstractNumId w:val="12"/>
  </w:num>
  <w:num w:numId="16" w16cid:durableId="1156216209">
    <w:abstractNumId w:val="26"/>
  </w:num>
  <w:num w:numId="17" w16cid:durableId="2037271714">
    <w:abstractNumId w:val="10"/>
  </w:num>
  <w:num w:numId="18" w16cid:durableId="1322469872">
    <w:abstractNumId w:val="16"/>
  </w:num>
  <w:num w:numId="19" w16cid:durableId="1717386339">
    <w:abstractNumId w:val="9"/>
  </w:num>
  <w:num w:numId="20" w16cid:durableId="1718771795">
    <w:abstractNumId w:val="20"/>
  </w:num>
  <w:num w:numId="21" w16cid:durableId="958874681">
    <w:abstractNumId w:val="22"/>
  </w:num>
  <w:num w:numId="22" w16cid:durableId="684329290">
    <w:abstractNumId w:val="2"/>
  </w:num>
  <w:num w:numId="23" w16cid:durableId="1569076833">
    <w:abstractNumId w:val="7"/>
  </w:num>
  <w:num w:numId="24" w16cid:durableId="999045038">
    <w:abstractNumId w:val="28"/>
  </w:num>
  <w:num w:numId="25" w16cid:durableId="960497359">
    <w:abstractNumId w:val="11"/>
  </w:num>
  <w:num w:numId="26" w16cid:durableId="1097024588">
    <w:abstractNumId w:val="13"/>
  </w:num>
  <w:num w:numId="27" w16cid:durableId="1180002149">
    <w:abstractNumId w:val="8"/>
  </w:num>
  <w:num w:numId="28" w16cid:durableId="1372995760">
    <w:abstractNumId w:val="17"/>
  </w:num>
  <w:num w:numId="29" w16cid:durableId="1037849411">
    <w:abstractNumId w:val="23"/>
  </w:num>
  <w:num w:numId="30" w16cid:durableId="26301524">
    <w:abstractNumId w:val="4"/>
  </w:num>
  <w:num w:numId="31" w16cid:durableId="1121654614">
    <w:abstractNumId w:val="0"/>
  </w:num>
  <w:num w:numId="32" w16cid:durableId="553587930">
    <w:abstractNumId w:val="0"/>
  </w:num>
  <w:num w:numId="33" w16cid:durableId="1150095671">
    <w:abstractNumId w:val="0"/>
  </w:num>
  <w:num w:numId="34" w16cid:durableId="686559191">
    <w:abstractNumId w:val="17"/>
  </w:num>
  <w:num w:numId="35" w16cid:durableId="1488588168">
    <w:abstractNumId w:val="17"/>
  </w:num>
  <w:num w:numId="36" w16cid:durableId="1645889793">
    <w:abstractNumId w:val="17"/>
  </w:num>
  <w:num w:numId="37" w16cid:durableId="1398045912">
    <w:abstractNumId w:val="17"/>
  </w:num>
  <w:num w:numId="38" w16cid:durableId="633755970">
    <w:abstractNumId w:val="17"/>
  </w:num>
  <w:num w:numId="39" w16cid:durableId="1437097473">
    <w:abstractNumId w:val="17"/>
  </w:num>
  <w:num w:numId="40" w16cid:durableId="886337322">
    <w:abstractNumId w:val="17"/>
  </w:num>
  <w:num w:numId="41" w16cid:durableId="400718365">
    <w:abstractNumId w:val="0"/>
  </w:num>
  <w:num w:numId="42" w16cid:durableId="116219608">
    <w:abstractNumId w:val="0"/>
  </w:num>
  <w:num w:numId="43" w16cid:durableId="2143190625">
    <w:abstractNumId w:val="19"/>
  </w:num>
  <w:num w:numId="44" w16cid:durableId="1519200102">
    <w:abstractNumId w:val="17"/>
  </w:num>
  <w:num w:numId="45" w16cid:durableId="59600084">
    <w:abstractNumId w:val="19"/>
  </w:num>
  <w:num w:numId="46" w16cid:durableId="1899238684">
    <w:abstractNumId w:val="30"/>
  </w:num>
  <w:num w:numId="47" w16cid:durableId="548615517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D"/>
    <w:rsid w:val="000209FD"/>
    <w:rsid w:val="00046C69"/>
    <w:rsid w:val="0029144C"/>
    <w:rsid w:val="002A033E"/>
    <w:rsid w:val="002C71AB"/>
    <w:rsid w:val="003644E6"/>
    <w:rsid w:val="00405809"/>
    <w:rsid w:val="005D09C9"/>
    <w:rsid w:val="009C4430"/>
    <w:rsid w:val="00AE738F"/>
    <w:rsid w:val="00B23DA3"/>
    <w:rsid w:val="00C23FF8"/>
    <w:rsid w:val="00CA3931"/>
    <w:rsid w:val="00D553C0"/>
    <w:rsid w:val="00DC4099"/>
    <w:rsid w:val="00F12F9A"/>
    <w:rsid w:val="00F7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8E0A"/>
  <w15:chartTrackingRefBased/>
  <w15:docId w15:val="{BC699F0B-25A9-4220-9265-A7580A3F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berschrift1">
    <w:name w:val="heading 1"/>
    <w:basedOn w:val="Absatz"/>
    <w:next w:val="Absatz"/>
    <w:link w:val="berschrift1Zchn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berschrift2">
    <w:name w:val="heading 2"/>
    <w:basedOn w:val="berschrift1"/>
    <w:next w:val="Absatz"/>
    <w:link w:val="berschrift2Zchn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Absatz"/>
    <w:link w:val="berschrift3Zchn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Absatz"/>
    <w:link w:val="berschrift4Zchn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Absatz"/>
    <w:link w:val="berschrift5Zchn"/>
    <w:qFormat/>
    <w:pPr>
      <w:numPr>
        <w:ilvl w:val="4"/>
      </w:numPr>
      <w:spacing w:before="60"/>
      <w:outlineLvl w:val="4"/>
    </w:pPr>
    <w:rPr>
      <w:b w:val="0"/>
    </w:rPr>
  </w:style>
  <w:style w:type="paragraph" w:styleId="berschrift6">
    <w:name w:val="heading 6"/>
    <w:basedOn w:val="berschrift5"/>
    <w:next w:val="Absatz"/>
    <w:link w:val="berschrift6Zchn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berschrift7">
    <w:name w:val="heading 7"/>
    <w:basedOn w:val="berschrift6"/>
    <w:next w:val="Absatz"/>
    <w:link w:val="berschrift7Zchn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berschrift8">
    <w:name w:val="heading 8"/>
    <w:basedOn w:val="Absatz"/>
    <w:next w:val="Absatz"/>
    <w:link w:val="berschrift8Zchn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berschrift9">
    <w:name w:val="heading 9"/>
    <w:basedOn w:val="Standard"/>
    <w:next w:val="Standard"/>
    <w:link w:val="berschrift9Zchn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berschrift2Zchn">
    <w:name w:val="Überschrift 2 Zchn"/>
    <w:link w:val="berschrift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berschrift3Zchn">
    <w:name w:val="Überschrift 3 Zchn"/>
    <w:link w:val="berschrift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berschrift4Zchn">
    <w:name w:val="Überschrift 4 Zchn"/>
    <w:link w:val="berschrift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berschrift5Zchn">
    <w:name w:val="Überschrift 5 Zchn"/>
    <w:link w:val="berschrift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6Zchn">
    <w:name w:val="Überschrift 6 Zchn"/>
    <w:link w:val="berschrift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berschrift7Zchn">
    <w:name w:val="Überschrift 7 Zchn"/>
    <w:link w:val="berschrift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8Zchn">
    <w:name w:val="Überschrift 8 Zchn"/>
    <w:link w:val="berschrift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berschrift9Zchn">
    <w:name w:val="Überschrift 9 Zchn"/>
    <w:link w:val="berschrift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Verzeichnis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Verzeichnis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Verzeichnis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Verzeichnis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Beschriftung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Beschriftung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Abbildungsverzeichni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Verzeichnis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Kopfzeile">
    <w:name w:val="header"/>
    <w:basedOn w:val="Absatz"/>
    <w:link w:val="KopfzeileZchn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KopfzeileZchn">
    <w:name w:val="Kopfzeile Zchn"/>
    <w:link w:val="Kopfzeil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uzeile">
    <w:name w:val="footer"/>
    <w:basedOn w:val="Absatz"/>
    <w:link w:val="FuzeileZchn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uzeileZchn">
    <w:name w:val="Fußzeile Zchn"/>
    <w:link w:val="Fuzeil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Standard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Verzeichnis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Verzeichnis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Verzeichnis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Verzeichnis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Standard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Kopfzeil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Standard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berschrift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rm\git\gibb\158\docs\test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F0CF9B12A62C408B7DFCDD2313D542" ma:contentTypeVersion="10" ma:contentTypeDescription="Ein neues Dokument erstellen." ma:contentTypeScope="" ma:versionID="a83934a39189e33d51d7f61e4491d85c">
  <xsd:schema xmlns:xsd="http://www.w3.org/2001/XMLSchema" xmlns:xs="http://www.w3.org/2001/XMLSchema" xmlns:p="http://schemas.microsoft.com/office/2006/metadata/properties" xmlns:ns3="4fdb4a72-f5ae-4ae2-aac2-bf86b000014b" xmlns:ns4="788df89f-c678-4b48-b23f-542d6a6e0a37" targetNamespace="http://schemas.microsoft.com/office/2006/metadata/properties" ma:root="true" ma:fieldsID="d8dd7c9f957c5ee3aa50882f131ab67c" ns3:_="" ns4:_="">
    <xsd:import namespace="4fdb4a72-f5ae-4ae2-aac2-bf86b000014b"/>
    <xsd:import namespace="788df89f-c678-4b48-b23f-542d6a6e0a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b4a72-f5ae-4ae2-aac2-bf86b00001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df89f-c678-4b48-b23f-542d6a6e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8df89f-c678-4b48-b23f-542d6a6e0a37" xsi:nil="true"/>
  </documentManagement>
</p:properties>
</file>

<file path=customXml/itemProps1.xml><?xml version="1.0" encoding="utf-8"?>
<ds:datastoreItem xmlns:ds="http://schemas.openxmlformats.org/officeDocument/2006/customXml" ds:itemID="{A37B768F-2B17-491D-95F5-AC731DCE9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EB4B34-77F8-4760-8E3F-5C3FD0A50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b4a72-f5ae-4ae2-aac2-bf86b000014b"/>
    <ds:schemaRef ds:uri="788df89f-c678-4b48-b23f-542d6a6e0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D5B116-BE64-4F5B-ACFB-5ECBBCB9E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5A3DA-A957-4937-BD09-132D13877411}">
  <ds:schemaRefs>
    <ds:schemaRef ds:uri="http://schemas.microsoft.com/office/2006/metadata/properties"/>
    <ds:schemaRef ds:uri="788df89f-c678-4b48-b23f-542d6a6e0a37"/>
    <ds:schemaRef ds:uri="http://schemas.openxmlformats.org/package/2006/metadata/core-properties"/>
    <ds:schemaRef ds:uri="4fdb4a72-f5ae-4ae2-aac2-bf86b000014b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Manager>Libor F. Stoupa</Manager>
  <Company>Stoupa &amp; Partners AG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2022</dc:subject>
  <dc:creator>pharm</dc:creator>
  <cp:keywords>HERMES</cp:keywords>
  <dc:description>Stoupa &amp; Partners AG / Münsingen 2016-2022
Typografische Gestaltung und Grafiken wurden ausschliesslich mit herkömmlichen Office-Werkzeugen erstellt.</dc:description>
  <cp:lastModifiedBy>Steiner Elis</cp:lastModifiedBy>
  <cp:revision>2</cp:revision>
  <dcterms:created xsi:type="dcterms:W3CDTF">2023-06-16T11:55:00Z</dcterms:created>
  <dcterms:modified xsi:type="dcterms:W3CDTF">2023-06-16T11:55:00Z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0x010100E4F0CF9B12A62C408B7DFCDD2313D542</vt:lpwstr>
  </property>
</Properties>
</file>