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831A" w14:textId="77777777" w:rsidR="00AA6F0E" w:rsidRDefault="00AA6F0E" w:rsidP="00AA6F0E">
      <w:pPr>
        <w:pStyle w:val="Heading1"/>
      </w:pPr>
      <w:bookmarkStart w:id="0" w:name="_Toc100085489"/>
      <w:r>
        <w:t>Detailanforderungen</w:t>
      </w:r>
      <w:bookmarkEnd w:id="0"/>
    </w:p>
    <w:p w14:paraId="7E3B6065" w14:textId="77777777" w:rsidR="00AA6F0E" w:rsidRDefault="00AA6F0E" w:rsidP="004C62FC">
      <w:pPr>
        <w:pStyle w:val="Heading2"/>
      </w:pPr>
      <w:bookmarkStart w:id="1" w:name="_Toc492544142"/>
      <w:bookmarkStart w:id="2" w:name="_Toc536467409"/>
      <w:bookmarkStart w:id="3" w:name="_Toc100085490"/>
      <w:r>
        <w:t>Anforderungen der Organisation</w:t>
      </w:r>
      <w:bookmarkEnd w:id="1"/>
      <w:bookmarkEnd w:id="2"/>
      <w:bookmarkEnd w:id="3"/>
    </w:p>
    <w:p w14:paraId="46EE0EBB" w14:textId="77777777" w:rsidR="004C62FC" w:rsidRPr="00CD566E" w:rsidRDefault="00CD566E" w:rsidP="004C62FC">
      <w:pPr>
        <w:pStyle w:val="Absatz"/>
        <w:rPr>
          <w:i/>
          <w:iCs/>
        </w:rPr>
      </w:pPr>
      <w:r w:rsidRPr="00CD566E">
        <w:rPr>
          <w:i/>
          <w:iCs/>
        </w:rPr>
        <w:t>Text</w:t>
      </w:r>
    </w:p>
    <w:p w14:paraId="35B80881" w14:textId="77777777" w:rsidR="00CD566E" w:rsidRDefault="00CD566E" w:rsidP="00CD566E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5953"/>
      </w:tblGrid>
      <w:tr w:rsidR="00CD566E" w14:paraId="243BD178" w14:textId="77777777" w:rsidTr="00CD566E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2B1E44" w14:textId="77777777" w:rsidR="00CD566E" w:rsidRDefault="00CD566E" w:rsidP="00AD67B7">
            <w:pPr>
              <w:pStyle w:val="AbsatzTab12PtTitel"/>
            </w:pPr>
            <w:r>
              <w:t>Nr.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351C00" w14:textId="77777777" w:rsidR="00CD566E" w:rsidRDefault="00CD566E" w:rsidP="00AD67B7">
            <w:pPr>
              <w:pStyle w:val="AbsatzTab12PtTitel"/>
            </w:pPr>
            <w:r>
              <w:t>Anforderung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800B3C" w14:textId="77777777" w:rsidR="00CD566E" w:rsidRDefault="00CD566E" w:rsidP="00AD67B7">
            <w:pPr>
              <w:pStyle w:val="AbsatzTab12PtTitel"/>
            </w:pPr>
            <w:r>
              <w:t>Beschreibung der Anforderung</w:t>
            </w:r>
          </w:p>
        </w:tc>
      </w:tr>
      <w:tr w:rsidR="00CD566E" w14:paraId="6D10124F" w14:textId="77777777" w:rsidTr="00CD566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A5D0" w14:textId="77777777" w:rsidR="00CD566E" w:rsidRDefault="00CD566E" w:rsidP="00AD67B7">
            <w:pPr>
              <w:pStyle w:val="AbsatzTab12Pt1-1Kur"/>
            </w:pPr>
            <w:r>
              <w:t>01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DF67" w14:textId="78B2056D" w:rsidR="00CD566E" w:rsidRPr="00DE5C13" w:rsidRDefault="00DE5C13" w:rsidP="00AD67B7">
            <w:pPr>
              <w:pStyle w:val="AbsatzTab12Pt1-1Kur"/>
              <w:rPr>
                <w:i w:val="0"/>
                <w:iCs w:val="0"/>
                <w:lang w:val="en-CH"/>
              </w:rPr>
            </w:pPr>
            <w:proofErr w:type="spellStart"/>
            <w:r w:rsidRPr="00DE5C13">
              <w:rPr>
                <w:i w:val="0"/>
                <w:iCs w:val="0"/>
                <w:lang w:val="en-CH"/>
              </w:rPr>
              <w:t>Datensicherheit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26CA" w14:textId="1917C2E7" w:rsidR="00CD566E" w:rsidRPr="00DE5C13" w:rsidRDefault="00DE5C13" w:rsidP="00AD67B7">
            <w:pPr>
              <w:pStyle w:val="AbsatzTab12Pt1-1Kur"/>
              <w:rPr>
                <w:i w:val="0"/>
                <w:iCs w:val="0"/>
              </w:rPr>
            </w:pPr>
            <w:r w:rsidRPr="00DE5C13">
              <w:rPr>
                <w:i w:val="0"/>
                <w:iCs w:val="0"/>
              </w:rPr>
              <w:t>Alle Daten müssen sicher auf das neue System übertragen werden, ohne dass Datenverlust auftritt.</w:t>
            </w:r>
          </w:p>
        </w:tc>
      </w:tr>
      <w:tr w:rsidR="00CD566E" w14:paraId="7446632E" w14:textId="77777777" w:rsidTr="00CD566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5584" w14:textId="77777777" w:rsidR="00CD566E" w:rsidRDefault="00CD566E" w:rsidP="00AD67B7">
            <w:pPr>
              <w:pStyle w:val="AbsatzTab12Pt1-1Kur"/>
            </w:pPr>
            <w:r>
              <w:t>02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6353" w14:textId="76E429A8" w:rsidR="00CD566E" w:rsidRPr="00DE5C13" w:rsidRDefault="00DE5C13" w:rsidP="00AD67B7">
            <w:pPr>
              <w:pStyle w:val="AbsatzTab12Pt1-1Kur"/>
              <w:rPr>
                <w:i w:val="0"/>
                <w:iCs w:val="0"/>
              </w:rPr>
            </w:pPr>
            <w:r w:rsidRPr="00DE5C13">
              <w:rPr>
                <w:i w:val="0"/>
                <w:iCs w:val="0"/>
              </w:rPr>
              <w:t>Minimale Ausfallzeit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2DBC" w14:textId="74680212" w:rsidR="00CD566E" w:rsidRPr="00DE5C13" w:rsidRDefault="00DE5C13" w:rsidP="00AD67B7">
            <w:pPr>
              <w:pStyle w:val="AbsatzTab12Pt1-1Kur"/>
              <w:rPr>
                <w:i w:val="0"/>
                <w:iCs w:val="0"/>
              </w:rPr>
            </w:pPr>
            <w:r w:rsidRPr="00DE5C13">
              <w:rPr>
                <w:i w:val="0"/>
                <w:iCs w:val="0"/>
              </w:rPr>
              <w:t>Die Ausfallzeit während der Migration sollte so gering wie möglich sein.</w:t>
            </w:r>
          </w:p>
        </w:tc>
      </w:tr>
    </w:tbl>
    <w:p w14:paraId="56DBC98D" w14:textId="77777777" w:rsidR="00DE5C13" w:rsidRDefault="00DE5C13" w:rsidP="00CD566E">
      <w:pPr>
        <w:pStyle w:val="Caption"/>
      </w:pPr>
      <w:bookmarkStart w:id="4" w:name="_Toc100085502"/>
    </w:p>
    <w:p w14:paraId="3389C44D" w14:textId="30520D7A" w:rsidR="00CD566E" w:rsidRDefault="00CD566E" w:rsidP="00CD566E">
      <w:pPr>
        <w:pStyle w:val="Caption"/>
      </w:pPr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DE5C13">
        <w:rPr>
          <w:noProof/>
        </w:rPr>
        <w:t>2</w:t>
      </w:r>
      <w:r>
        <w:rPr>
          <w:noProof/>
        </w:rPr>
        <w:fldChar w:fldCharType="end"/>
      </w:r>
      <w:r>
        <w:t>:</w:t>
      </w:r>
      <w:r>
        <w:tab/>
        <w:t>Auflistung der Anforderungen der Organisation</w:t>
      </w:r>
      <w:bookmarkEnd w:id="4"/>
    </w:p>
    <w:p w14:paraId="473C94F7" w14:textId="77777777" w:rsidR="00AA6F0E" w:rsidRDefault="00AA6F0E" w:rsidP="004C62FC">
      <w:pPr>
        <w:pStyle w:val="Heading2"/>
      </w:pPr>
      <w:bookmarkStart w:id="5" w:name="_Toc536467410"/>
      <w:bookmarkStart w:id="6" w:name="_Toc100085491"/>
      <w:r>
        <w:t>Funktionale Anforderungen</w:t>
      </w:r>
      <w:bookmarkEnd w:id="5"/>
      <w:bookmarkEnd w:id="6"/>
    </w:p>
    <w:p w14:paraId="7A2B9D25" w14:textId="77777777" w:rsidR="00CD566E" w:rsidRPr="00CD566E" w:rsidRDefault="00CD566E" w:rsidP="00CD566E">
      <w:pPr>
        <w:pStyle w:val="Absatz"/>
        <w:rPr>
          <w:i/>
          <w:iCs/>
        </w:rPr>
      </w:pPr>
      <w:bookmarkStart w:id="7" w:name="_Toc536467411"/>
      <w:r w:rsidRPr="00CD566E">
        <w:rPr>
          <w:i/>
          <w:iCs/>
        </w:rPr>
        <w:t>Text</w:t>
      </w:r>
    </w:p>
    <w:p w14:paraId="76389757" w14:textId="77777777" w:rsidR="00CD566E" w:rsidRDefault="00CD566E" w:rsidP="00CD566E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5953"/>
      </w:tblGrid>
      <w:tr w:rsidR="00CD566E" w14:paraId="27A7EFA8" w14:textId="77777777" w:rsidTr="00AD67B7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12CB08" w14:textId="77777777" w:rsidR="00CD566E" w:rsidRDefault="00CD566E" w:rsidP="00AD67B7">
            <w:pPr>
              <w:pStyle w:val="AbsatzTab12PtTitel"/>
            </w:pPr>
            <w:r>
              <w:t>Nr.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03D770" w14:textId="77777777" w:rsidR="00CD566E" w:rsidRDefault="00CD566E" w:rsidP="00AD67B7">
            <w:pPr>
              <w:pStyle w:val="AbsatzTab12PtTitel"/>
            </w:pPr>
            <w:r>
              <w:t>Anforderung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6C9BF5" w14:textId="77777777" w:rsidR="00CD566E" w:rsidRDefault="00CD566E" w:rsidP="00AD67B7">
            <w:pPr>
              <w:pStyle w:val="AbsatzTab12PtTitel"/>
            </w:pPr>
            <w:r>
              <w:t>Beschreibung der Anforderung</w:t>
            </w:r>
          </w:p>
        </w:tc>
      </w:tr>
      <w:tr w:rsidR="00CD566E" w14:paraId="2FA1D90C" w14:textId="77777777" w:rsidTr="00AD67B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1B800" w14:textId="77777777" w:rsidR="00CD566E" w:rsidRDefault="00CD566E" w:rsidP="00AD67B7">
            <w:pPr>
              <w:pStyle w:val="AbsatzTab12Pt1-1Kur"/>
            </w:pPr>
            <w:r>
              <w:t>01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CC25" w14:textId="76DA5473" w:rsidR="00CD566E" w:rsidRPr="00DE5C13" w:rsidRDefault="00DE5C13" w:rsidP="00AD67B7">
            <w:pPr>
              <w:pStyle w:val="AbsatzTab12Pt1-1Kur"/>
              <w:rPr>
                <w:i w:val="0"/>
                <w:iCs w:val="0"/>
              </w:rPr>
            </w:pPr>
            <w:r w:rsidRPr="00DE5C13">
              <w:rPr>
                <w:i w:val="0"/>
                <w:iCs w:val="0"/>
              </w:rPr>
              <w:t>Kompatibilität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4988" w14:textId="5D558941" w:rsidR="00CD566E" w:rsidRPr="00DE5C13" w:rsidRDefault="00DE5C13" w:rsidP="00AD67B7">
            <w:pPr>
              <w:pStyle w:val="AbsatzTab12Pt1-1Kur"/>
              <w:rPr>
                <w:i w:val="0"/>
                <w:iCs w:val="0"/>
              </w:rPr>
            </w:pPr>
            <w:r w:rsidRPr="00DE5C13">
              <w:rPr>
                <w:i w:val="0"/>
                <w:iCs w:val="0"/>
              </w:rPr>
              <w:t>Das neue System muss mit vorhandenen Systemen und Softwarelösungen kompatibel sein.</w:t>
            </w:r>
          </w:p>
        </w:tc>
      </w:tr>
      <w:tr w:rsidR="00CD566E" w14:paraId="3FB0726B" w14:textId="77777777" w:rsidTr="00AD67B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77E6" w14:textId="77777777" w:rsidR="00CD566E" w:rsidRDefault="00CD566E" w:rsidP="00AD67B7">
            <w:pPr>
              <w:pStyle w:val="AbsatzTab12Pt1-1Kur"/>
            </w:pPr>
            <w:r>
              <w:t>02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AAE3" w14:textId="4BCA4CA5" w:rsidR="00CD566E" w:rsidRPr="00DE5C13" w:rsidRDefault="00DE5C13" w:rsidP="00AD67B7">
            <w:pPr>
              <w:pStyle w:val="AbsatzTab12Pt1-1Kur"/>
              <w:rPr>
                <w:i w:val="0"/>
                <w:iCs w:val="0"/>
              </w:rPr>
            </w:pPr>
            <w:r w:rsidRPr="00DE5C13">
              <w:rPr>
                <w:i w:val="0"/>
                <w:iCs w:val="0"/>
              </w:rPr>
              <w:t>Performance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BBE1" w14:textId="45F70E91" w:rsidR="00CD566E" w:rsidRPr="00DE5C13" w:rsidRDefault="00DE5C13" w:rsidP="00AD67B7">
            <w:pPr>
              <w:pStyle w:val="AbsatzTab12Pt1-1Kur"/>
              <w:rPr>
                <w:i w:val="0"/>
                <w:iCs w:val="0"/>
              </w:rPr>
            </w:pPr>
            <w:r w:rsidRPr="00DE5C13">
              <w:rPr>
                <w:i w:val="0"/>
                <w:iCs w:val="0"/>
              </w:rPr>
              <w:t>Das neue System sollte in der Lage sein, die gleiche oder eine bessere Leistung als das alte System zu erbringen.</w:t>
            </w:r>
          </w:p>
        </w:tc>
      </w:tr>
      <w:tr w:rsidR="00CD566E" w14:paraId="7AE9D2C8" w14:textId="77777777" w:rsidTr="00AD67B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37E1" w14:textId="562480B0" w:rsidR="00CD566E" w:rsidRPr="00DE5C13" w:rsidRDefault="00DE5C13" w:rsidP="00AD67B7">
            <w:pPr>
              <w:pStyle w:val="AbsatzTab12Pt1-1Kur"/>
              <w:rPr>
                <w:lang w:val="en-CH"/>
              </w:rPr>
            </w:pPr>
            <w:r>
              <w:rPr>
                <w:lang w:val="en-CH"/>
              </w:rPr>
              <w:t>03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97BF" w14:textId="17973A2C" w:rsidR="00CD566E" w:rsidRPr="00DE5C13" w:rsidRDefault="00DE5C13" w:rsidP="00AD67B7">
            <w:pPr>
              <w:pStyle w:val="AbsatzTab12Pt1-1Kur"/>
              <w:rPr>
                <w:lang w:val="en-CH"/>
              </w:rPr>
            </w:pPr>
            <w:proofErr w:type="spellStart"/>
            <w:r>
              <w:rPr>
                <w:lang w:val="en-CH"/>
              </w:rPr>
              <w:t>Datenintegrität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282A" w14:textId="1E41D3E1" w:rsidR="00CD566E" w:rsidRPr="00DE5C13" w:rsidRDefault="00DE5C13" w:rsidP="00AD67B7">
            <w:pPr>
              <w:pStyle w:val="AbsatzTab12Pt1-1Kur"/>
              <w:rPr>
                <w:i w:val="0"/>
                <w:iCs w:val="0"/>
              </w:rPr>
            </w:pPr>
            <w:r w:rsidRPr="00DE5C13">
              <w:rPr>
                <w:i w:val="0"/>
                <w:iCs w:val="0"/>
              </w:rPr>
              <w:t>Das neue System sollte alle vorhandenen Daten und Beziehungen zwischen den Daten beibehalten.</w:t>
            </w:r>
          </w:p>
        </w:tc>
      </w:tr>
    </w:tbl>
    <w:p w14:paraId="29A691DE" w14:textId="77777777" w:rsidR="00DE5C13" w:rsidRDefault="00DE5C13" w:rsidP="00CD566E">
      <w:pPr>
        <w:pStyle w:val="Caption"/>
      </w:pPr>
      <w:bookmarkStart w:id="8" w:name="_Toc100085503"/>
    </w:p>
    <w:p w14:paraId="028F7013" w14:textId="1433FE11" w:rsidR="00CD566E" w:rsidRDefault="00CD566E" w:rsidP="00CD566E">
      <w:pPr>
        <w:pStyle w:val="Caption"/>
      </w:pPr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DE5C13">
        <w:rPr>
          <w:noProof/>
        </w:rPr>
        <w:t>3</w:t>
      </w:r>
      <w:r>
        <w:rPr>
          <w:noProof/>
        </w:rPr>
        <w:fldChar w:fldCharType="end"/>
      </w:r>
      <w:r>
        <w:t>:</w:t>
      </w:r>
      <w:r>
        <w:tab/>
        <w:t>Auflistung der funktionalen Anforderungen</w:t>
      </w:r>
      <w:bookmarkEnd w:id="8"/>
    </w:p>
    <w:p w14:paraId="53CB3A81" w14:textId="77777777" w:rsidR="00AA6F0E" w:rsidRDefault="00AA6F0E" w:rsidP="004C62FC">
      <w:pPr>
        <w:pStyle w:val="Heading2"/>
      </w:pPr>
      <w:bookmarkStart w:id="9" w:name="_Toc100085492"/>
      <w:r>
        <w:t>Qualitätsanforderung, Rahmenbedingung</w:t>
      </w:r>
      <w:bookmarkEnd w:id="7"/>
      <w:bookmarkEnd w:id="9"/>
    </w:p>
    <w:p w14:paraId="36905885" w14:textId="77777777" w:rsidR="00CD566E" w:rsidRPr="00CD566E" w:rsidRDefault="00CD566E" w:rsidP="00CD566E">
      <w:pPr>
        <w:pStyle w:val="Absatz"/>
        <w:rPr>
          <w:i/>
          <w:iCs/>
        </w:rPr>
      </w:pPr>
      <w:r w:rsidRPr="00CD566E">
        <w:rPr>
          <w:i/>
          <w:iCs/>
        </w:rPr>
        <w:t>Text</w:t>
      </w:r>
    </w:p>
    <w:p w14:paraId="5AA0AEEC" w14:textId="77777777" w:rsidR="00CD566E" w:rsidRDefault="00CD566E" w:rsidP="00CD566E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5953"/>
      </w:tblGrid>
      <w:tr w:rsidR="00CD566E" w14:paraId="2F5FC87D" w14:textId="77777777" w:rsidTr="00AD67B7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636DF2" w14:textId="77777777" w:rsidR="00CD566E" w:rsidRDefault="00CD566E" w:rsidP="00AD67B7">
            <w:pPr>
              <w:pStyle w:val="AbsatzTab12PtTitel"/>
            </w:pPr>
            <w:r>
              <w:t>Nr.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7DD16E" w14:textId="77777777" w:rsidR="00CD566E" w:rsidRDefault="00CD566E" w:rsidP="00AD67B7">
            <w:pPr>
              <w:pStyle w:val="AbsatzTab12PtTitel"/>
            </w:pPr>
            <w:r>
              <w:t>Anforderung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82DBE" w14:textId="77777777" w:rsidR="00CD566E" w:rsidRDefault="00CD566E" w:rsidP="00AD67B7">
            <w:pPr>
              <w:pStyle w:val="AbsatzTab12PtTitel"/>
            </w:pPr>
            <w:r>
              <w:t>Beschreibung der Anforderung</w:t>
            </w:r>
          </w:p>
        </w:tc>
      </w:tr>
      <w:tr w:rsidR="00CD566E" w14:paraId="55033848" w14:textId="77777777" w:rsidTr="00AD67B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1DA2" w14:textId="77777777" w:rsidR="00CD566E" w:rsidRDefault="00CD566E" w:rsidP="00AD67B7">
            <w:pPr>
              <w:pStyle w:val="AbsatzTab12Pt1-1Kur"/>
            </w:pPr>
            <w:r>
              <w:t>01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887F" w14:textId="090A6DDE" w:rsidR="00CD566E" w:rsidRPr="00DE5C13" w:rsidRDefault="00DE5C13" w:rsidP="00AD67B7">
            <w:pPr>
              <w:pStyle w:val="AbsatzTab12Pt1-1Kur"/>
              <w:rPr>
                <w:i w:val="0"/>
                <w:iCs w:val="0"/>
                <w:lang w:val="en-CH"/>
              </w:rPr>
            </w:pPr>
            <w:proofErr w:type="spellStart"/>
            <w:r w:rsidRPr="00DE5C13">
              <w:rPr>
                <w:i w:val="0"/>
                <w:iCs w:val="0"/>
              </w:rPr>
              <w:t>Testbarkei</w:t>
            </w:r>
            <w:proofErr w:type="spellEnd"/>
            <w:r w:rsidRPr="00DE5C13">
              <w:rPr>
                <w:i w:val="0"/>
                <w:iCs w:val="0"/>
                <w:lang w:val="en-CH"/>
              </w:rPr>
              <w:t>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5643" w14:textId="22A0885F" w:rsidR="00CD566E" w:rsidRPr="00DE5C13" w:rsidRDefault="00DE5C13" w:rsidP="00AD67B7">
            <w:pPr>
              <w:pStyle w:val="AbsatzTab12Pt1-1Kur"/>
              <w:rPr>
                <w:i w:val="0"/>
                <w:iCs w:val="0"/>
              </w:rPr>
            </w:pPr>
            <w:r w:rsidRPr="00DE5C13">
              <w:rPr>
                <w:i w:val="0"/>
                <w:iCs w:val="0"/>
              </w:rPr>
              <w:t>Das neue System sollte einfach zu testen sein, um Fehler frühzeitig zu erkennen und zu beheben.</w:t>
            </w:r>
          </w:p>
        </w:tc>
      </w:tr>
      <w:tr w:rsidR="00CD566E" w14:paraId="1ABBE61C" w14:textId="77777777" w:rsidTr="00AD67B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0A3B" w14:textId="77777777" w:rsidR="00CD566E" w:rsidRDefault="00CD566E" w:rsidP="00AD67B7">
            <w:pPr>
              <w:pStyle w:val="AbsatzTab12Pt1-1Kur"/>
            </w:pPr>
            <w:r>
              <w:t>02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5EBC" w14:textId="02F4A222" w:rsidR="00CD566E" w:rsidRPr="00DE5C13" w:rsidRDefault="00DE5C13" w:rsidP="00AD67B7">
            <w:pPr>
              <w:pStyle w:val="AbsatzTab12Pt1-1Kur"/>
              <w:rPr>
                <w:i w:val="0"/>
                <w:iCs w:val="0"/>
                <w:lang w:val="en-CH"/>
              </w:rPr>
            </w:pPr>
            <w:proofErr w:type="spellStart"/>
            <w:r w:rsidRPr="00DE5C13">
              <w:rPr>
                <w:i w:val="0"/>
                <w:iCs w:val="0"/>
              </w:rPr>
              <w:t>Skalierbarkei</w:t>
            </w:r>
            <w:proofErr w:type="spellEnd"/>
            <w:r w:rsidRPr="00DE5C13">
              <w:rPr>
                <w:i w:val="0"/>
                <w:iCs w:val="0"/>
                <w:lang w:val="en-CH"/>
              </w:rPr>
              <w:t>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4251" w14:textId="004EC3F9" w:rsidR="00CD566E" w:rsidRPr="00DE5C13" w:rsidRDefault="00DE5C13" w:rsidP="00AD67B7">
            <w:pPr>
              <w:pStyle w:val="AbsatzTab12Pt1-1Kur"/>
              <w:rPr>
                <w:i w:val="0"/>
                <w:iCs w:val="0"/>
              </w:rPr>
            </w:pPr>
            <w:r w:rsidRPr="00DE5C13">
              <w:rPr>
                <w:i w:val="0"/>
                <w:iCs w:val="0"/>
              </w:rPr>
              <w:t>Das neue System sollte in der Lage sein, bei steigenden Benutzerzahlen oder Datenmengen zu skalieren.</w:t>
            </w:r>
          </w:p>
        </w:tc>
      </w:tr>
    </w:tbl>
    <w:p w14:paraId="0660C17A" w14:textId="77777777" w:rsidR="00DE5C13" w:rsidRDefault="00DE5C13" w:rsidP="00CD566E">
      <w:pPr>
        <w:pStyle w:val="Caption"/>
      </w:pPr>
      <w:bookmarkStart w:id="10" w:name="_Toc100085504"/>
    </w:p>
    <w:p w14:paraId="7A048828" w14:textId="23FEF098" w:rsidR="00CD566E" w:rsidRDefault="00CD566E" w:rsidP="00CD566E">
      <w:pPr>
        <w:pStyle w:val="Caption"/>
      </w:pPr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DE5C13">
        <w:rPr>
          <w:noProof/>
        </w:rPr>
        <w:t>4</w:t>
      </w:r>
      <w:r>
        <w:rPr>
          <w:noProof/>
        </w:rPr>
        <w:fldChar w:fldCharType="end"/>
      </w:r>
      <w:r>
        <w:t>:</w:t>
      </w:r>
      <w:r>
        <w:tab/>
        <w:t>Auflistung der Qualitätsanforderungen, Rahmenbedingung</w:t>
      </w:r>
      <w:bookmarkEnd w:id="10"/>
    </w:p>
    <w:p w14:paraId="0DBD2245" w14:textId="508A3EF9" w:rsidR="00EA6A07" w:rsidRDefault="00EA6A07">
      <w:pPr>
        <w:pStyle w:val="Absatz"/>
      </w:pPr>
    </w:p>
    <w:sectPr w:rsidR="00EA6A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2B64B" w14:textId="77777777" w:rsidR="00713FF8" w:rsidRDefault="00713FF8">
      <w:pPr>
        <w:spacing w:after="0" w:line="240" w:lineRule="auto"/>
      </w:pPr>
      <w:r>
        <w:separator/>
      </w:r>
    </w:p>
    <w:p w14:paraId="03A83A2F" w14:textId="77777777" w:rsidR="00713FF8" w:rsidRDefault="00713FF8"/>
    <w:p w14:paraId="67CCD5DE" w14:textId="77777777" w:rsidR="00713FF8" w:rsidRDefault="00713FF8"/>
  </w:endnote>
  <w:endnote w:type="continuationSeparator" w:id="0">
    <w:p w14:paraId="7B56C2D1" w14:textId="77777777" w:rsidR="00713FF8" w:rsidRDefault="00713FF8">
      <w:pPr>
        <w:spacing w:after="0" w:line="240" w:lineRule="auto"/>
      </w:pPr>
      <w:r>
        <w:continuationSeparator/>
      </w:r>
    </w:p>
    <w:p w14:paraId="4A7CB4C0" w14:textId="77777777" w:rsidR="00713FF8" w:rsidRDefault="00713FF8"/>
    <w:p w14:paraId="2D2F0816" w14:textId="77777777" w:rsidR="00713FF8" w:rsidRDefault="00713F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Light">
    <w:altName w:val="Segoe UI Semilight"/>
    <w:charset w:val="00"/>
    <w:family w:val="swiss"/>
    <w:pitch w:val="variable"/>
    <w:sig w:usb0="A00002AF" w:usb1="1000405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6C658D" w14:paraId="6CFF0EE4" w14:textId="77777777">
      <w:trPr>
        <w:cantSplit/>
      </w:trPr>
      <w:tc>
        <w:tcPr>
          <w:tcW w:w="9469" w:type="dxa"/>
        </w:tcPr>
        <w:p w14:paraId="626F9048" w14:textId="77777777" w:rsidR="006C658D" w:rsidRDefault="006C658D">
          <w:pPr>
            <w:pStyle w:val="Referenz"/>
          </w:pPr>
        </w:p>
      </w:tc>
    </w:tr>
    <w:tr w:rsidR="006C658D" w14:paraId="4F24E1E9" w14:textId="77777777">
      <w:trPr>
        <w:cantSplit/>
      </w:trPr>
      <w:tc>
        <w:tcPr>
          <w:tcW w:w="9469" w:type="dxa"/>
        </w:tcPr>
        <w:p w14:paraId="0FEB40E2" w14:textId="77777777" w:rsidR="006C658D" w:rsidRDefault="006C658D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 w:rsidR="006C658D" w14:paraId="51D98A3E" w14:textId="77777777">
      <w:trPr>
        <w:cantSplit/>
        <w:trHeight w:hRule="exact" w:val="363"/>
      </w:trPr>
      <w:tc>
        <w:tcPr>
          <w:tcW w:w="9469" w:type="dxa"/>
        </w:tcPr>
        <w:p w14:paraId="54FB903E" w14:textId="77777777" w:rsidR="006C658D" w:rsidRDefault="006C658D">
          <w:pPr>
            <w:pStyle w:val="Referenz"/>
          </w:pPr>
        </w:p>
      </w:tc>
    </w:tr>
    <w:tr w:rsidR="006C658D" w14:paraId="0F2D5AF8" w14:textId="77777777">
      <w:trPr>
        <w:cantSplit/>
      </w:trPr>
      <w:tc>
        <w:tcPr>
          <w:tcW w:w="9469" w:type="dxa"/>
        </w:tcPr>
        <w:p w14:paraId="21993FB2" w14:textId="47E0CE77" w:rsidR="006C658D" w:rsidRDefault="006C658D">
          <w:pPr>
            <w:pStyle w:val="Footer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DE5C13">
            <w:rPr>
              <w:noProof/>
              <w:color w:val="000000"/>
              <w:sz w:val="18"/>
              <w:szCs w:val="18"/>
            </w:rPr>
            <w:t>document1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5A07A4A0" w14:textId="77777777" w:rsidR="006C658D" w:rsidRDefault="006C658D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6C658D" w14:paraId="4C972294" w14:textId="77777777">
      <w:trPr>
        <w:cantSplit/>
      </w:trPr>
      <w:tc>
        <w:tcPr>
          <w:tcW w:w="9469" w:type="dxa"/>
        </w:tcPr>
        <w:p w14:paraId="1DFB4BC9" w14:textId="77777777" w:rsidR="006C658D" w:rsidRDefault="006C658D">
          <w:pPr>
            <w:pStyle w:val="Referenz"/>
          </w:pPr>
        </w:p>
      </w:tc>
    </w:tr>
    <w:tr w:rsidR="006C658D" w14:paraId="3FD35BA9" w14:textId="77777777">
      <w:trPr>
        <w:cantSplit/>
      </w:trPr>
      <w:tc>
        <w:tcPr>
          <w:tcW w:w="9469" w:type="dxa"/>
        </w:tcPr>
        <w:p w14:paraId="5D166952" w14:textId="77777777" w:rsidR="006C658D" w:rsidRDefault="006C658D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 w:rsidR="00C84B7F">
            <w:t>9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84B7F">
            <w:t>9</w:t>
          </w:r>
          <w:r>
            <w:fldChar w:fldCharType="end"/>
          </w:r>
        </w:p>
      </w:tc>
    </w:tr>
    <w:tr w:rsidR="006C658D" w14:paraId="2E538084" w14:textId="77777777">
      <w:trPr>
        <w:cantSplit/>
        <w:trHeight w:hRule="exact" w:val="363"/>
      </w:trPr>
      <w:tc>
        <w:tcPr>
          <w:tcW w:w="9469" w:type="dxa"/>
        </w:tcPr>
        <w:p w14:paraId="2A703950" w14:textId="77777777" w:rsidR="006C658D" w:rsidRDefault="006C658D">
          <w:pPr>
            <w:pStyle w:val="Referenz"/>
          </w:pPr>
        </w:p>
      </w:tc>
    </w:tr>
    <w:tr w:rsidR="006C658D" w14:paraId="4E4110DD" w14:textId="77777777">
      <w:trPr>
        <w:cantSplit/>
      </w:trPr>
      <w:tc>
        <w:tcPr>
          <w:tcW w:w="9469" w:type="dxa"/>
        </w:tcPr>
        <w:p w14:paraId="5476023F" w14:textId="02203793" w:rsidR="006C658D" w:rsidRDefault="006C658D">
          <w:pPr>
            <w:pStyle w:val="Footer"/>
            <w:rPr>
              <w:color w:val="000000"/>
              <w:sz w:val="18"/>
              <w:szCs w:val="1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\* LOWER \* MERGEFORMAT </w:instrText>
          </w:r>
          <w:r>
            <w:rPr>
              <w:noProof/>
            </w:rPr>
            <w:fldChar w:fldCharType="separate"/>
          </w:r>
          <w:r w:rsidR="00DE5C13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</w:tr>
  </w:tbl>
  <w:p w14:paraId="3130D04B" w14:textId="77777777" w:rsidR="006C658D" w:rsidRDefault="006C658D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6C658D" w14:paraId="21C34FC3" w14:textId="77777777">
      <w:trPr>
        <w:cantSplit/>
        <w:trHeight w:hRule="exact" w:val="565"/>
      </w:trPr>
      <w:tc>
        <w:tcPr>
          <w:tcW w:w="4253" w:type="dxa"/>
        </w:tcPr>
        <w:p w14:paraId="3FBBFBFE" w14:textId="77777777" w:rsidR="006C658D" w:rsidRDefault="006C658D">
          <w:pPr>
            <w:pStyle w:val="Referenz"/>
          </w:pPr>
        </w:p>
      </w:tc>
      <w:tc>
        <w:tcPr>
          <w:tcW w:w="5103" w:type="dxa"/>
        </w:tcPr>
        <w:p w14:paraId="29BF0F86" w14:textId="77777777" w:rsidR="006C658D" w:rsidRDefault="006C658D">
          <w:pPr>
            <w:pStyle w:val="Referenz"/>
          </w:pPr>
          <w:r w:rsidRPr="00C3013B">
            <w:rPr>
              <w:lang w:val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86F930E" wp14:editId="6B697DE3">
                    <wp:simplePos x="0" y="0"/>
                    <wp:positionH relativeFrom="column">
                      <wp:posOffset>1991360</wp:posOffset>
                    </wp:positionH>
                    <wp:positionV relativeFrom="paragraph">
                      <wp:posOffset>93345</wp:posOffset>
                    </wp:positionV>
                    <wp:extent cx="1224915" cy="195231"/>
                    <wp:effectExtent l="0" t="0" r="0" b="0"/>
                    <wp:wrapNone/>
                    <wp:docPr id="1" name="Gruppieren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224915" cy="195231"/>
                              <a:chOff x="0" y="0"/>
                              <a:chExt cx="8256587" cy="1323975"/>
                            </a:xfrm>
                          </wpg:grpSpPr>
                          <wps:wsp>
                            <wps:cNvPr id="2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492125" y="107950"/>
                                <a:ext cx="892175" cy="1187450"/>
                              </a:xfrm>
                              <a:custGeom>
                                <a:avLst/>
                                <a:gdLst>
                                  <a:gd name="T0" fmla="*/ 0 w 562"/>
                                  <a:gd name="T1" fmla="*/ 426 h 748"/>
                                  <a:gd name="T2" fmla="*/ 272 w 562"/>
                                  <a:gd name="T3" fmla="*/ 426 h 748"/>
                                  <a:gd name="T4" fmla="*/ 204 w 562"/>
                                  <a:gd name="T5" fmla="*/ 748 h 748"/>
                                  <a:gd name="T6" fmla="*/ 404 w 562"/>
                                  <a:gd name="T7" fmla="*/ 748 h 748"/>
                                  <a:gd name="T8" fmla="*/ 562 w 562"/>
                                  <a:gd name="T9" fmla="*/ 0 h 748"/>
                                  <a:gd name="T10" fmla="*/ 362 w 562"/>
                                  <a:gd name="T11" fmla="*/ 0 h 748"/>
                                  <a:gd name="T12" fmla="*/ 302 w 562"/>
                                  <a:gd name="T13" fmla="*/ 288 h 748"/>
                                  <a:gd name="T14" fmla="*/ 30 w 562"/>
                                  <a:gd name="T15" fmla="*/ 288 h 748"/>
                                  <a:gd name="T16" fmla="*/ 0 w 562"/>
                                  <a:gd name="T17" fmla="*/ 426 h 7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62" h="748">
                                    <a:moveTo>
                                      <a:pt x="0" y="426"/>
                                    </a:moveTo>
                                    <a:lnTo>
                                      <a:pt x="272" y="426"/>
                                    </a:lnTo>
                                    <a:lnTo>
                                      <a:pt x="204" y="748"/>
                                    </a:lnTo>
                                    <a:lnTo>
                                      <a:pt x="404" y="748"/>
                                    </a:lnTo>
                                    <a:lnTo>
                                      <a:pt x="562" y="0"/>
                                    </a:lnTo>
                                    <a:lnTo>
                                      <a:pt x="362" y="0"/>
                                    </a:lnTo>
                                    <a:lnTo>
                                      <a:pt x="302" y="288"/>
                                    </a:lnTo>
                                    <a:lnTo>
                                      <a:pt x="30" y="288"/>
                                    </a:lnTo>
                                    <a:lnTo>
                                      <a:pt x="0" y="4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0" y="107950"/>
                                <a:ext cx="577850" cy="1187450"/>
                              </a:xfrm>
                              <a:custGeom>
                                <a:avLst/>
                                <a:gdLst>
                                  <a:gd name="T0" fmla="*/ 304 w 364"/>
                                  <a:gd name="T1" fmla="*/ 288 h 748"/>
                                  <a:gd name="T2" fmla="*/ 364 w 364"/>
                                  <a:gd name="T3" fmla="*/ 0 h 748"/>
                                  <a:gd name="T4" fmla="*/ 156 w 364"/>
                                  <a:gd name="T5" fmla="*/ 0 h 748"/>
                                  <a:gd name="T6" fmla="*/ 0 w 364"/>
                                  <a:gd name="T7" fmla="*/ 748 h 748"/>
                                  <a:gd name="T8" fmla="*/ 206 w 364"/>
                                  <a:gd name="T9" fmla="*/ 748 h 748"/>
                                  <a:gd name="T10" fmla="*/ 274 w 364"/>
                                  <a:gd name="T11" fmla="*/ 426 h 748"/>
                                  <a:gd name="T12" fmla="*/ 304 w 364"/>
                                  <a:gd name="T13" fmla="*/ 288 h 7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364" h="748">
                                    <a:moveTo>
                                      <a:pt x="304" y="288"/>
                                    </a:moveTo>
                                    <a:lnTo>
                                      <a:pt x="364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0" y="748"/>
                                    </a:lnTo>
                                    <a:lnTo>
                                      <a:pt x="206" y="748"/>
                                    </a:lnTo>
                                    <a:lnTo>
                                      <a:pt x="274" y="426"/>
                                    </a:lnTo>
                                    <a:lnTo>
                                      <a:pt x="304" y="2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2540000" y="111125"/>
                                <a:ext cx="990600" cy="1184275"/>
                              </a:xfrm>
                              <a:custGeom>
                                <a:avLst/>
                                <a:gdLst>
                                  <a:gd name="T0" fmla="*/ 150 w 624"/>
                                  <a:gd name="T1" fmla="*/ 20 h 746"/>
                                  <a:gd name="T2" fmla="*/ 0 w 624"/>
                                  <a:gd name="T3" fmla="*/ 746 h 746"/>
                                  <a:gd name="T4" fmla="*/ 196 w 624"/>
                                  <a:gd name="T5" fmla="*/ 746 h 746"/>
                                  <a:gd name="T6" fmla="*/ 264 w 624"/>
                                  <a:gd name="T7" fmla="*/ 424 h 746"/>
                                  <a:gd name="T8" fmla="*/ 264 w 624"/>
                                  <a:gd name="T9" fmla="*/ 424 h 746"/>
                                  <a:gd name="T10" fmla="*/ 276 w 624"/>
                                  <a:gd name="T11" fmla="*/ 378 h 746"/>
                                  <a:gd name="T12" fmla="*/ 290 w 624"/>
                                  <a:gd name="T13" fmla="*/ 336 h 746"/>
                                  <a:gd name="T14" fmla="*/ 290 w 624"/>
                                  <a:gd name="T15" fmla="*/ 336 h 746"/>
                                  <a:gd name="T16" fmla="*/ 298 w 624"/>
                                  <a:gd name="T17" fmla="*/ 314 h 746"/>
                                  <a:gd name="T18" fmla="*/ 308 w 624"/>
                                  <a:gd name="T19" fmla="*/ 294 h 746"/>
                                  <a:gd name="T20" fmla="*/ 320 w 624"/>
                                  <a:gd name="T21" fmla="*/ 276 h 746"/>
                                  <a:gd name="T22" fmla="*/ 334 w 624"/>
                                  <a:gd name="T23" fmla="*/ 258 h 746"/>
                                  <a:gd name="T24" fmla="*/ 334 w 624"/>
                                  <a:gd name="T25" fmla="*/ 258 h 746"/>
                                  <a:gd name="T26" fmla="*/ 348 w 624"/>
                                  <a:gd name="T27" fmla="*/ 242 h 746"/>
                                  <a:gd name="T28" fmla="*/ 364 w 624"/>
                                  <a:gd name="T29" fmla="*/ 228 h 746"/>
                                  <a:gd name="T30" fmla="*/ 382 w 624"/>
                                  <a:gd name="T31" fmla="*/ 216 h 746"/>
                                  <a:gd name="T32" fmla="*/ 400 w 624"/>
                                  <a:gd name="T33" fmla="*/ 206 h 746"/>
                                  <a:gd name="T34" fmla="*/ 400 w 624"/>
                                  <a:gd name="T35" fmla="*/ 206 h 746"/>
                                  <a:gd name="T36" fmla="*/ 422 w 624"/>
                                  <a:gd name="T37" fmla="*/ 196 h 746"/>
                                  <a:gd name="T38" fmla="*/ 446 w 624"/>
                                  <a:gd name="T39" fmla="*/ 190 h 746"/>
                                  <a:gd name="T40" fmla="*/ 470 w 624"/>
                                  <a:gd name="T41" fmla="*/ 186 h 746"/>
                                  <a:gd name="T42" fmla="*/ 498 w 624"/>
                                  <a:gd name="T43" fmla="*/ 186 h 746"/>
                                  <a:gd name="T44" fmla="*/ 498 w 624"/>
                                  <a:gd name="T45" fmla="*/ 186 h 746"/>
                                  <a:gd name="T46" fmla="*/ 520 w 624"/>
                                  <a:gd name="T47" fmla="*/ 186 h 746"/>
                                  <a:gd name="T48" fmla="*/ 540 w 624"/>
                                  <a:gd name="T49" fmla="*/ 190 h 746"/>
                                  <a:gd name="T50" fmla="*/ 540 w 624"/>
                                  <a:gd name="T51" fmla="*/ 190 h 746"/>
                                  <a:gd name="T52" fmla="*/ 582 w 624"/>
                                  <a:gd name="T53" fmla="*/ 198 h 746"/>
                                  <a:gd name="T54" fmla="*/ 624 w 624"/>
                                  <a:gd name="T55" fmla="*/ 4 h 746"/>
                                  <a:gd name="T56" fmla="*/ 624 w 624"/>
                                  <a:gd name="T57" fmla="*/ 4 h 746"/>
                                  <a:gd name="T58" fmla="*/ 592 w 624"/>
                                  <a:gd name="T59" fmla="*/ 2 h 746"/>
                                  <a:gd name="T60" fmla="*/ 562 w 624"/>
                                  <a:gd name="T61" fmla="*/ 0 h 746"/>
                                  <a:gd name="T62" fmla="*/ 562 w 624"/>
                                  <a:gd name="T63" fmla="*/ 0 h 746"/>
                                  <a:gd name="T64" fmla="*/ 542 w 624"/>
                                  <a:gd name="T65" fmla="*/ 0 h 746"/>
                                  <a:gd name="T66" fmla="*/ 522 w 624"/>
                                  <a:gd name="T67" fmla="*/ 2 h 746"/>
                                  <a:gd name="T68" fmla="*/ 504 w 624"/>
                                  <a:gd name="T69" fmla="*/ 6 h 746"/>
                                  <a:gd name="T70" fmla="*/ 484 w 624"/>
                                  <a:gd name="T71" fmla="*/ 10 h 746"/>
                                  <a:gd name="T72" fmla="*/ 466 w 624"/>
                                  <a:gd name="T73" fmla="*/ 16 h 746"/>
                                  <a:gd name="T74" fmla="*/ 448 w 624"/>
                                  <a:gd name="T75" fmla="*/ 22 h 746"/>
                                  <a:gd name="T76" fmla="*/ 430 w 624"/>
                                  <a:gd name="T77" fmla="*/ 30 h 746"/>
                                  <a:gd name="T78" fmla="*/ 414 w 624"/>
                                  <a:gd name="T79" fmla="*/ 40 h 746"/>
                                  <a:gd name="T80" fmla="*/ 414 w 624"/>
                                  <a:gd name="T81" fmla="*/ 40 h 746"/>
                                  <a:gd name="T82" fmla="*/ 396 w 624"/>
                                  <a:gd name="T83" fmla="*/ 50 h 746"/>
                                  <a:gd name="T84" fmla="*/ 382 w 624"/>
                                  <a:gd name="T85" fmla="*/ 60 h 746"/>
                                  <a:gd name="T86" fmla="*/ 368 w 624"/>
                                  <a:gd name="T87" fmla="*/ 74 h 746"/>
                                  <a:gd name="T88" fmla="*/ 354 w 624"/>
                                  <a:gd name="T89" fmla="*/ 86 h 746"/>
                                  <a:gd name="T90" fmla="*/ 342 w 624"/>
                                  <a:gd name="T91" fmla="*/ 102 h 746"/>
                                  <a:gd name="T92" fmla="*/ 330 w 624"/>
                                  <a:gd name="T93" fmla="*/ 118 h 746"/>
                                  <a:gd name="T94" fmla="*/ 320 w 624"/>
                                  <a:gd name="T95" fmla="*/ 134 h 746"/>
                                  <a:gd name="T96" fmla="*/ 312 w 624"/>
                                  <a:gd name="T97" fmla="*/ 152 h 746"/>
                                  <a:gd name="T98" fmla="*/ 310 w 624"/>
                                  <a:gd name="T99" fmla="*/ 150 h 746"/>
                                  <a:gd name="T100" fmla="*/ 338 w 624"/>
                                  <a:gd name="T101" fmla="*/ 20 h 746"/>
                                  <a:gd name="T102" fmla="*/ 150 w 624"/>
                                  <a:gd name="T103" fmla="*/ 20 h 7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624" h="746">
                                    <a:moveTo>
                                      <a:pt x="150" y="20"/>
                                    </a:moveTo>
                                    <a:lnTo>
                                      <a:pt x="0" y="746"/>
                                    </a:lnTo>
                                    <a:lnTo>
                                      <a:pt x="196" y="746"/>
                                    </a:lnTo>
                                    <a:lnTo>
                                      <a:pt x="264" y="424"/>
                                    </a:lnTo>
                                    <a:lnTo>
                                      <a:pt x="264" y="424"/>
                                    </a:lnTo>
                                    <a:lnTo>
                                      <a:pt x="276" y="378"/>
                                    </a:lnTo>
                                    <a:lnTo>
                                      <a:pt x="290" y="336"/>
                                    </a:lnTo>
                                    <a:lnTo>
                                      <a:pt x="290" y="336"/>
                                    </a:lnTo>
                                    <a:lnTo>
                                      <a:pt x="298" y="314"/>
                                    </a:lnTo>
                                    <a:lnTo>
                                      <a:pt x="308" y="294"/>
                                    </a:lnTo>
                                    <a:lnTo>
                                      <a:pt x="320" y="276"/>
                                    </a:lnTo>
                                    <a:lnTo>
                                      <a:pt x="334" y="258"/>
                                    </a:lnTo>
                                    <a:lnTo>
                                      <a:pt x="334" y="258"/>
                                    </a:lnTo>
                                    <a:lnTo>
                                      <a:pt x="348" y="242"/>
                                    </a:lnTo>
                                    <a:lnTo>
                                      <a:pt x="364" y="228"/>
                                    </a:lnTo>
                                    <a:lnTo>
                                      <a:pt x="382" y="216"/>
                                    </a:lnTo>
                                    <a:lnTo>
                                      <a:pt x="400" y="206"/>
                                    </a:lnTo>
                                    <a:lnTo>
                                      <a:pt x="400" y="206"/>
                                    </a:lnTo>
                                    <a:lnTo>
                                      <a:pt x="422" y="196"/>
                                    </a:lnTo>
                                    <a:lnTo>
                                      <a:pt x="446" y="190"/>
                                    </a:lnTo>
                                    <a:lnTo>
                                      <a:pt x="470" y="186"/>
                                    </a:lnTo>
                                    <a:lnTo>
                                      <a:pt x="498" y="186"/>
                                    </a:lnTo>
                                    <a:lnTo>
                                      <a:pt x="498" y="186"/>
                                    </a:lnTo>
                                    <a:lnTo>
                                      <a:pt x="520" y="186"/>
                                    </a:lnTo>
                                    <a:lnTo>
                                      <a:pt x="540" y="190"/>
                                    </a:lnTo>
                                    <a:lnTo>
                                      <a:pt x="540" y="190"/>
                                    </a:lnTo>
                                    <a:lnTo>
                                      <a:pt x="582" y="198"/>
                                    </a:lnTo>
                                    <a:lnTo>
                                      <a:pt x="624" y="4"/>
                                    </a:lnTo>
                                    <a:lnTo>
                                      <a:pt x="624" y="4"/>
                                    </a:lnTo>
                                    <a:lnTo>
                                      <a:pt x="592" y="2"/>
                                    </a:lnTo>
                                    <a:lnTo>
                                      <a:pt x="562" y="0"/>
                                    </a:lnTo>
                                    <a:lnTo>
                                      <a:pt x="562" y="0"/>
                                    </a:lnTo>
                                    <a:lnTo>
                                      <a:pt x="542" y="0"/>
                                    </a:lnTo>
                                    <a:lnTo>
                                      <a:pt x="522" y="2"/>
                                    </a:lnTo>
                                    <a:lnTo>
                                      <a:pt x="504" y="6"/>
                                    </a:lnTo>
                                    <a:lnTo>
                                      <a:pt x="484" y="10"/>
                                    </a:lnTo>
                                    <a:lnTo>
                                      <a:pt x="466" y="16"/>
                                    </a:lnTo>
                                    <a:lnTo>
                                      <a:pt x="448" y="22"/>
                                    </a:lnTo>
                                    <a:lnTo>
                                      <a:pt x="430" y="30"/>
                                    </a:lnTo>
                                    <a:lnTo>
                                      <a:pt x="414" y="40"/>
                                    </a:lnTo>
                                    <a:lnTo>
                                      <a:pt x="414" y="40"/>
                                    </a:lnTo>
                                    <a:lnTo>
                                      <a:pt x="396" y="50"/>
                                    </a:lnTo>
                                    <a:lnTo>
                                      <a:pt x="382" y="60"/>
                                    </a:lnTo>
                                    <a:lnTo>
                                      <a:pt x="368" y="74"/>
                                    </a:lnTo>
                                    <a:lnTo>
                                      <a:pt x="354" y="86"/>
                                    </a:lnTo>
                                    <a:lnTo>
                                      <a:pt x="342" y="102"/>
                                    </a:lnTo>
                                    <a:lnTo>
                                      <a:pt x="330" y="118"/>
                                    </a:lnTo>
                                    <a:lnTo>
                                      <a:pt x="320" y="134"/>
                                    </a:lnTo>
                                    <a:lnTo>
                                      <a:pt x="312" y="152"/>
                                    </a:lnTo>
                                    <a:lnTo>
                                      <a:pt x="310" y="150"/>
                                    </a:lnTo>
                                    <a:lnTo>
                                      <a:pt x="338" y="20"/>
                                    </a:lnTo>
                                    <a:lnTo>
                                      <a:pt x="150" y="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E008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2540000" y="111125"/>
                                <a:ext cx="990600" cy="1184275"/>
                              </a:xfrm>
                              <a:custGeom>
                                <a:avLst/>
                                <a:gdLst>
                                  <a:gd name="T0" fmla="*/ 150 w 624"/>
                                  <a:gd name="T1" fmla="*/ 20 h 746"/>
                                  <a:gd name="T2" fmla="*/ 0 w 624"/>
                                  <a:gd name="T3" fmla="*/ 746 h 746"/>
                                  <a:gd name="T4" fmla="*/ 196 w 624"/>
                                  <a:gd name="T5" fmla="*/ 746 h 746"/>
                                  <a:gd name="T6" fmla="*/ 264 w 624"/>
                                  <a:gd name="T7" fmla="*/ 424 h 746"/>
                                  <a:gd name="T8" fmla="*/ 264 w 624"/>
                                  <a:gd name="T9" fmla="*/ 424 h 746"/>
                                  <a:gd name="T10" fmla="*/ 276 w 624"/>
                                  <a:gd name="T11" fmla="*/ 378 h 746"/>
                                  <a:gd name="T12" fmla="*/ 290 w 624"/>
                                  <a:gd name="T13" fmla="*/ 336 h 746"/>
                                  <a:gd name="T14" fmla="*/ 290 w 624"/>
                                  <a:gd name="T15" fmla="*/ 336 h 746"/>
                                  <a:gd name="T16" fmla="*/ 298 w 624"/>
                                  <a:gd name="T17" fmla="*/ 314 h 746"/>
                                  <a:gd name="T18" fmla="*/ 308 w 624"/>
                                  <a:gd name="T19" fmla="*/ 294 h 746"/>
                                  <a:gd name="T20" fmla="*/ 320 w 624"/>
                                  <a:gd name="T21" fmla="*/ 276 h 746"/>
                                  <a:gd name="T22" fmla="*/ 334 w 624"/>
                                  <a:gd name="T23" fmla="*/ 258 h 746"/>
                                  <a:gd name="T24" fmla="*/ 334 w 624"/>
                                  <a:gd name="T25" fmla="*/ 258 h 746"/>
                                  <a:gd name="T26" fmla="*/ 348 w 624"/>
                                  <a:gd name="T27" fmla="*/ 242 h 746"/>
                                  <a:gd name="T28" fmla="*/ 364 w 624"/>
                                  <a:gd name="T29" fmla="*/ 228 h 746"/>
                                  <a:gd name="T30" fmla="*/ 382 w 624"/>
                                  <a:gd name="T31" fmla="*/ 216 h 746"/>
                                  <a:gd name="T32" fmla="*/ 400 w 624"/>
                                  <a:gd name="T33" fmla="*/ 206 h 746"/>
                                  <a:gd name="T34" fmla="*/ 400 w 624"/>
                                  <a:gd name="T35" fmla="*/ 206 h 746"/>
                                  <a:gd name="T36" fmla="*/ 422 w 624"/>
                                  <a:gd name="T37" fmla="*/ 196 h 746"/>
                                  <a:gd name="T38" fmla="*/ 446 w 624"/>
                                  <a:gd name="T39" fmla="*/ 190 h 746"/>
                                  <a:gd name="T40" fmla="*/ 470 w 624"/>
                                  <a:gd name="T41" fmla="*/ 186 h 746"/>
                                  <a:gd name="T42" fmla="*/ 498 w 624"/>
                                  <a:gd name="T43" fmla="*/ 186 h 746"/>
                                  <a:gd name="T44" fmla="*/ 498 w 624"/>
                                  <a:gd name="T45" fmla="*/ 186 h 746"/>
                                  <a:gd name="T46" fmla="*/ 520 w 624"/>
                                  <a:gd name="T47" fmla="*/ 186 h 746"/>
                                  <a:gd name="T48" fmla="*/ 540 w 624"/>
                                  <a:gd name="T49" fmla="*/ 190 h 746"/>
                                  <a:gd name="T50" fmla="*/ 540 w 624"/>
                                  <a:gd name="T51" fmla="*/ 190 h 746"/>
                                  <a:gd name="T52" fmla="*/ 582 w 624"/>
                                  <a:gd name="T53" fmla="*/ 198 h 746"/>
                                  <a:gd name="T54" fmla="*/ 624 w 624"/>
                                  <a:gd name="T55" fmla="*/ 4 h 746"/>
                                  <a:gd name="T56" fmla="*/ 624 w 624"/>
                                  <a:gd name="T57" fmla="*/ 4 h 746"/>
                                  <a:gd name="T58" fmla="*/ 592 w 624"/>
                                  <a:gd name="T59" fmla="*/ 2 h 746"/>
                                  <a:gd name="T60" fmla="*/ 562 w 624"/>
                                  <a:gd name="T61" fmla="*/ 0 h 746"/>
                                  <a:gd name="T62" fmla="*/ 562 w 624"/>
                                  <a:gd name="T63" fmla="*/ 0 h 746"/>
                                  <a:gd name="T64" fmla="*/ 542 w 624"/>
                                  <a:gd name="T65" fmla="*/ 0 h 746"/>
                                  <a:gd name="T66" fmla="*/ 522 w 624"/>
                                  <a:gd name="T67" fmla="*/ 2 h 746"/>
                                  <a:gd name="T68" fmla="*/ 504 w 624"/>
                                  <a:gd name="T69" fmla="*/ 6 h 746"/>
                                  <a:gd name="T70" fmla="*/ 484 w 624"/>
                                  <a:gd name="T71" fmla="*/ 10 h 746"/>
                                  <a:gd name="T72" fmla="*/ 466 w 624"/>
                                  <a:gd name="T73" fmla="*/ 16 h 746"/>
                                  <a:gd name="T74" fmla="*/ 448 w 624"/>
                                  <a:gd name="T75" fmla="*/ 22 h 746"/>
                                  <a:gd name="T76" fmla="*/ 430 w 624"/>
                                  <a:gd name="T77" fmla="*/ 30 h 746"/>
                                  <a:gd name="T78" fmla="*/ 414 w 624"/>
                                  <a:gd name="T79" fmla="*/ 40 h 746"/>
                                  <a:gd name="T80" fmla="*/ 414 w 624"/>
                                  <a:gd name="T81" fmla="*/ 40 h 746"/>
                                  <a:gd name="T82" fmla="*/ 396 w 624"/>
                                  <a:gd name="T83" fmla="*/ 50 h 746"/>
                                  <a:gd name="T84" fmla="*/ 382 w 624"/>
                                  <a:gd name="T85" fmla="*/ 60 h 746"/>
                                  <a:gd name="T86" fmla="*/ 368 w 624"/>
                                  <a:gd name="T87" fmla="*/ 74 h 746"/>
                                  <a:gd name="T88" fmla="*/ 354 w 624"/>
                                  <a:gd name="T89" fmla="*/ 86 h 746"/>
                                  <a:gd name="T90" fmla="*/ 342 w 624"/>
                                  <a:gd name="T91" fmla="*/ 102 h 746"/>
                                  <a:gd name="T92" fmla="*/ 330 w 624"/>
                                  <a:gd name="T93" fmla="*/ 118 h 746"/>
                                  <a:gd name="T94" fmla="*/ 320 w 624"/>
                                  <a:gd name="T95" fmla="*/ 134 h 746"/>
                                  <a:gd name="T96" fmla="*/ 312 w 624"/>
                                  <a:gd name="T97" fmla="*/ 152 h 746"/>
                                  <a:gd name="T98" fmla="*/ 310 w 624"/>
                                  <a:gd name="T99" fmla="*/ 150 h 746"/>
                                  <a:gd name="T100" fmla="*/ 338 w 624"/>
                                  <a:gd name="T101" fmla="*/ 20 h 746"/>
                                  <a:gd name="T102" fmla="*/ 150 w 624"/>
                                  <a:gd name="T103" fmla="*/ 20 h 7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624" h="746">
                                    <a:moveTo>
                                      <a:pt x="150" y="20"/>
                                    </a:moveTo>
                                    <a:lnTo>
                                      <a:pt x="0" y="746"/>
                                    </a:lnTo>
                                    <a:lnTo>
                                      <a:pt x="196" y="746"/>
                                    </a:lnTo>
                                    <a:lnTo>
                                      <a:pt x="264" y="424"/>
                                    </a:lnTo>
                                    <a:lnTo>
                                      <a:pt x="264" y="424"/>
                                    </a:lnTo>
                                    <a:lnTo>
                                      <a:pt x="276" y="378"/>
                                    </a:lnTo>
                                    <a:lnTo>
                                      <a:pt x="290" y="336"/>
                                    </a:lnTo>
                                    <a:lnTo>
                                      <a:pt x="290" y="336"/>
                                    </a:lnTo>
                                    <a:lnTo>
                                      <a:pt x="298" y="314"/>
                                    </a:lnTo>
                                    <a:lnTo>
                                      <a:pt x="308" y="294"/>
                                    </a:lnTo>
                                    <a:lnTo>
                                      <a:pt x="320" y="276"/>
                                    </a:lnTo>
                                    <a:lnTo>
                                      <a:pt x="334" y="258"/>
                                    </a:lnTo>
                                    <a:lnTo>
                                      <a:pt x="334" y="258"/>
                                    </a:lnTo>
                                    <a:lnTo>
                                      <a:pt x="348" y="242"/>
                                    </a:lnTo>
                                    <a:lnTo>
                                      <a:pt x="364" y="228"/>
                                    </a:lnTo>
                                    <a:lnTo>
                                      <a:pt x="382" y="216"/>
                                    </a:lnTo>
                                    <a:lnTo>
                                      <a:pt x="400" y="206"/>
                                    </a:lnTo>
                                    <a:lnTo>
                                      <a:pt x="400" y="206"/>
                                    </a:lnTo>
                                    <a:lnTo>
                                      <a:pt x="422" y="196"/>
                                    </a:lnTo>
                                    <a:lnTo>
                                      <a:pt x="446" y="190"/>
                                    </a:lnTo>
                                    <a:lnTo>
                                      <a:pt x="470" y="186"/>
                                    </a:lnTo>
                                    <a:lnTo>
                                      <a:pt x="498" y="186"/>
                                    </a:lnTo>
                                    <a:lnTo>
                                      <a:pt x="498" y="186"/>
                                    </a:lnTo>
                                    <a:lnTo>
                                      <a:pt x="520" y="186"/>
                                    </a:lnTo>
                                    <a:lnTo>
                                      <a:pt x="540" y="190"/>
                                    </a:lnTo>
                                    <a:lnTo>
                                      <a:pt x="540" y="190"/>
                                    </a:lnTo>
                                    <a:lnTo>
                                      <a:pt x="582" y="198"/>
                                    </a:lnTo>
                                    <a:lnTo>
                                      <a:pt x="624" y="4"/>
                                    </a:lnTo>
                                    <a:lnTo>
                                      <a:pt x="624" y="4"/>
                                    </a:lnTo>
                                    <a:lnTo>
                                      <a:pt x="592" y="2"/>
                                    </a:lnTo>
                                    <a:lnTo>
                                      <a:pt x="562" y="0"/>
                                    </a:lnTo>
                                    <a:lnTo>
                                      <a:pt x="562" y="0"/>
                                    </a:lnTo>
                                    <a:lnTo>
                                      <a:pt x="542" y="0"/>
                                    </a:lnTo>
                                    <a:lnTo>
                                      <a:pt x="522" y="2"/>
                                    </a:lnTo>
                                    <a:lnTo>
                                      <a:pt x="504" y="6"/>
                                    </a:lnTo>
                                    <a:lnTo>
                                      <a:pt x="484" y="10"/>
                                    </a:lnTo>
                                    <a:lnTo>
                                      <a:pt x="466" y="16"/>
                                    </a:lnTo>
                                    <a:lnTo>
                                      <a:pt x="448" y="22"/>
                                    </a:lnTo>
                                    <a:lnTo>
                                      <a:pt x="430" y="30"/>
                                    </a:lnTo>
                                    <a:lnTo>
                                      <a:pt x="414" y="40"/>
                                    </a:lnTo>
                                    <a:lnTo>
                                      <a:pt x="414" y="40"/>
                                    </a:lnTo>
                                    <a:lnTo>
                                      <a:pt x="396" y="50"/>
                                    </a:lnTo>
                                    <a:lnTo>
                                      <a:pt x="382" y="60"/>
                                    </a:lnTo>
                                    <a:lnTo>
                                      <a:pt x="368" y="74"/>
                                    </a:lnTo>
                                    <a:lnTo>
                                      <a:pt x="354" y="86"/>
                                    </a:lnTo>
                                    <a:lnTo>
                                      <a:pt x="342" y="102"/>
                                    </a:lnTo>
                                    <a:lnTo>
                                      <a:pt x="330" y="118"/>
                                    </a:lnTo>
                                    <a:lnTo>
                                      <a:pt x="320" y="134"/>
                                    </a:lnTo>
                                    <a:lnTo>
                                      <a:pt x="312" y="152"/>
                                    </a:lnTo>
                                    <a:lnTo>
                                      <a:pt x="310" y="150"/>
                                    </a:lnTo>
                                    <a:lnTo>
                                      <a:pt x="338" y="20"/>
                                    </a:lnTo>
                                    <a:lnTo>
                                      <a:pt x="150" y="20"/>
                                    </a:lnTo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3416300" y="111125"/>
                                <a:ext cx="1933575" cy="1184275"/>
                              </a:xfrm>
                              <a:custGeom>
                                <a:avLst/>
                                <a:gdLst>
                                  <a:gd name="T0" fmla="*/ 198 w 1218"/>
                                  <a:gd name="T1" fmla="*/ 746 h 746"/>
                                  <a:gd name="T2" fmla="*/ 288 w 1218"/>
                                  <a:gd name="T3" fmla="*/ 322 h 746"/>
                                  <a:gd name="T4" fmla="*/ 320 w 1218"/>
                                  <a:gd name="T5" fmla="*/ 254 h 746"/>
                                  <a:gd name="T6" fmla="*/ 340 w 1218"/>
                                  <a:gd name="T7" fmla="*/ 224 h 746"/>
                                  <a:gd name="T8" fmla="*/ 380 w 1218"/>
                                  <a:gd name="T9" fmla="*/ 186 h 746"/>
                                  <a:gd name="T10" fmla="*/ 412 w 1218"/>
                                  <a:gd name="T11" fmla="*/ 168 h 746"/>
                                  <a:gd name="T12" fmla="*/ 466 w 1218"/>
                                  <a:gd name="T13" fmla="*/ 158 h 746"/>
                                  <a:gd name="T14" fmla="*/ 500 w 1218"/>
                                  <a:gd name="T15" fmla="*/ 162 h 746"/>
                                  <a:gd name="T16" fmla="*/ 528 w 1218"/>
                                  <a:gd name="T17" fmla="*/ 180 h 746"/>
                                  <a:gd name="T18" fmla="*/ 552 w 1218"/>
                                  <a:gd name="T19" fmla="*/ 218 h 746"/>
                                  <a:gd name="T20" fmla="*/ 552 w 1218"/>
                                  <a:gd name="T21" fmla="*/ 260 h 746"/>
                                  <a:gd name="T22" fmla="*/ 652 w 1218"/>
                                  <a:gd name="T23" fmla="*/ 746 h 746"/>
                                  <a:gd name="T24" fmla="*/ 744 w 1218"/>
                                  <a:gd name="T25" fmla="*/ 322 h 746"/>
                                  <a:gd name="T26" fmla="*/ 766 w 1218"/>
                                  <a:gd name="T27" fmla="*/ 270 h 746"/>
                                  <a:gd name="T28" fmla="*/ 794 w 1218"/>
                                  <a:gd name="T29" fmla="*/ 224 h 746"/>
                                  <a:gd name="T30" fmla="*/ 820 w 1218"/>
                                  <a:gd name="T31" fmla="*/ 198 h 746"/>
                                  <a:gd name="T32" fmla="*/ 850 w 1218"/>
                                  <a:gd name="T33" fmla="*/ 176 h 746"/>
                                  <a:gd name="T34" fmla="*/ 902 w 1218"/>
                                  <a:gd name="T35" fmla="*/ 158 h 746"/>
                                  <a:gd name="T36" fmla="*/ 940 w 1218"/>
                                  <a:gd name="T37" fmla="*/ 158 h 746"/>
                                  <a:gd name="T38" fmla="*/ 982 w 1218"/>
                                  <a:gd name="T39" fmla="*/ 180 h 746"/>
                                  <a:gd name="T40" fmla="*/ 1002 w 1218"/>
                                  <a:gd name="T41" fmla="*/ 204 h 746"/>
                                  <a:gd name="T42" fmla="*/ 1008 w 1218"/>
                                  <a:gd name="T43" fmla="*/ 234 h 746"/>
                                  <a:gd name="T44" fmla="*/ 906 w 1218"/>
                                  <a:gd name="T45" fmla="*/ 746 h 746"/>
                                  <a:gd name="T46" fmla="*/ 1196 w 1218"/>
                                  <a:gd name="T47" fmla="*/ 318 h 746"/>
                                  <a:gd name="T48" fmla="*/ 1216 w 1218"/>
                                  <a:gd name="T49" fmla="*/ 218 h 746"/>
                                  <a:gd name="T50" fmla="*/ 1216 w 1218"/>
                                  <a:gd name="T51" fmla="*/ 162 h 746"/>
                                  <a:gd name="T52" fmla="*/ 1198 w 1218"/>
                                  <a:gd name="T53" fmla="*/ 102 h 746"/>
                                  <a:gd name="T54" fmla="*/ 1178 w 1218"/>
                                  <a:gd name="T55" fmla="*/ 70 h 746"/>
                                  <a:gd name="T56" fmla="*/ 1150 w 1218"/>
                                  <a:gd name="T57" fmla="*/ 44 h 746"/>
                                  <a:gd name="T58" fmla="*/ 1098 w 1218"/>
                                  <a:gd name="T59" fmla="*/ 18 h 746"/>
                                  <a:gd name="T60" fmla="*/ 1058 w 1218"/>
                                  <a:gd name="T61" fmla="*/ 6 h 746"/>
                                  <a:gd name="T62" fmla="*/ 996 w 1218"/>
                                  <a:gd name="T63" fmla="*/ 0 h 746"/>
                                  <a:gd name="T64" fmla="*/ 926 w 1218"/>
                                  <a:gd name="T65" fmla="*/ 10 h 746"/>
                                  <a:gd name="T66" fmla="*/ 858 w 1218"/>
                                  <a:gd name="T67" fmla="*/ 36 h 746"/>
                                  <a:gd name="T68" fmla="*/ 798 w 1218"/>
                                  <a:gd name="T69" fmla="*/ 76 h 746"/>
                                  <a:gd name="T70" fmla="*/ 772 w 1218"/>
                                  <a:gd name="T71" fmla="*/ 100 h 746"/>
                                  <a:gd name="T72" fmla="*/ 752 w 1218"/>
                                  <a:gd name="T73" fmla="*/ 126 h 746"/>
                                  <a:gd name="T74" fmla="*/ 736 w 1218"/>
                                  <a:gd name="T75" fmla="*/ 82 h 746"/>
                                  <a:gd name="T76" fmla="*/ 712 w 1218"/>
                                  <a:gd name="T77" fmla="*/ 46 h 746"/>
                                  <a:gd name="T78" fmla="*/ 690 w 1218"/>
                                  <a:gd name="T79" fmla="*/ 30 h 746"/>
                                  <a:gd name="T80" fmla="*/ 608 w 1218"/>
                                  <a:gd name="T81" fmla="*/ 2 h 746"/>
                                  <a:gd name="T82" fmla="*/ 536 w 1218"/>
                                  <a:gd name="T83" fmla="*/ 2 h 746"/>
                                  <a:gd name="T84" fmla="*/ 432 w 1218"/>
                                  <a:gd name="T85" fmla="*/ 30 h 746"/>
                                  <a:gd name="T86" fmla="*/ 400 w 1218"/>
                                  <a:gd name="T87" fmla="*/ 46 h 746"/>
                                  <a:gd name="T88" fmla="*/ 346 w 1218"/>
                                  <a:gd name="T89" fmla="*/ 92 h 746"/>
                                  <a:gd name="T90" fmla="*/ 342 w 1218"/>
                                  <a:gd name="T91" fmla="*/ 20 h 7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218" h="746">
                                    <a:moveTo>
                                      <a:pt x="150" y="20"/>
                                    </a:moveTo>
                                    <a:lnTo>
                                      <a:pt x="0" y="746"/>
                                    </a:lnTo>
                                    <a:lnTo>
                                      <a:pt x="198" y="746"/>
                                    </a:lnTo>
                                    <a:lnTo>
                                      <a:pt x="280" y="356"/>
                                    </a:lnTo>
                                    <a:lnTo>
                                      <a:pt x="280" y="356"/>
                                    </a:lnTo>
                                    <a:lnTo>
                                      <a:pt x="288" y="322"/>
                                    </a:lnTo>
                                    <a:lnTo>
                                      <a:pt x="302" y="288"/>
                                    </a:lnTo>
                                    <a:lnTo>
                                      <a:pt x="302" y="288"/>
                                    </a:lnTo>
                                    <a:lnTo>
                                      <a:pt x="320" y="254"/>
                                    </a:lnTo>
                                    <a:lnTo>
                                      <a:pt x="330" y="240"/>
                                    </a:lnTo>
                                    <a:lnTo>
                                      <a:pt x="340" y="224"/>
                                    </a:lnTo>
                                    <a:lnTo>
                                      <a:pt x="340" y="224"/>
                                    </a:lnTo>
                                    <a:lnTo>
                                      <a:pt x="352" y="210"/>
                                    </a:lnTo>
                                    <a:lnTo>
                                      <a:pt x="366" y="198"/>
                                    </a:lnTo>
                                    <a:lnTo>
                                      <a:pt x="380" y="186"/>
                                    </a:lnTo>
                                    <a:lnTo>
                                      <a:pt x="394" y="176"/>
                                    </a:lnTo>
                                    <a:lnTo>
                                      <a:pt x="394" y="176"/>
                                    </a:lnTo>
                                    <a:lnTo>
                                      <a:pt x="412" y="168"/>
                                    </a:lnTo>
                                    <a:lnTo>
                                      <a:pt x="428" y="162"/>
                                    </a:lnTo>
                                    <a:lnTo>
                                      <a:pt x="448" y="158"/>
                                    </a:lnTo>
                                    <a:lnTo>
                                      <a:pt x="466" y="158"/>
                                    </a:lnTo>
                                    <a:lnTo>
                                      <a:pt x="466" y="158"/>
                                    </a:lnTo>
                                    <a:lnTo>
                                      <a:pt x="484" y="158"/>
                                    </a:lnTo>
                                    <a:lnTo>
                                      <a:pt x="500" y="162"/>
                                    </a:lnTo>
                                    <a:lnTo>
                                      <a:pt x="516" y="170"/>
                                    </a:lnTo>
                                    <a:lnTo>
                                      <a:pt x="528" y="180"/>
                                    </a:lnTo>
                                    <a:lnTo>
                                      <a:pt x="528" y="180"/>
                                    </a:lnTo>
                                    <a:lnTo>
                                      <a:pt x="540" y="192"/>
                                    </a:lnTo>
                                    <a:lnTo>
                                      <a:pt x="548" y="204"/>
                                    </a:lnTo>
                                    <a:lnTo>
                                      <a:pt x="552" y="218"/>
                                    </a:lnTo>
                                    <a:lnTo>
                                      <a:pt x="554" y="234"/>
                                    </a:lnTo>
                                    <a:lnTo>
                                      <a:pt x="554" y="234"/>
                                    </a:lnTo>
                                    <a:lnTo>
                                      <a:pt x="552" y="260"/>
                                    </a:lnTo>
                                    <a:lnTo>
                                      <a:pt x="548" y="286"/>
                                    </a:lnTo>
                                    <a:lnTo>
                                      <a:pt x="452" y="746"/>
                                    </a:lnTo>
                                    <a:lnTo>
                                      <a:pt x="652" y="746"/>
                                    </a:lnTo>
                                    <a:lnTo>
                                      <a:pt x="734" y="356"/>
                                    </a:lnTo>
                                    <a:lnTo>
                                      <a:pt x="734" y="356"/>
                                    </a:lnTo>
                                    <a:lnTo>
                                      <a:pt x="744" y="322"/>
                                    </a:lnTo>
                                    <a:lnTo>
                                      <a:pt x="756" y="288"/>
                                    </a:lnTo>
                                    <a:lnTo>
                                      <a:pt x="756" y="288"/>
                                    </a:lnTo>
                                    <a:lnTo>
                                      <a:pt x="766" y="270"/>
                                    </a:lnTo>
                                    <a:lnTo>
                                      <a:pt x="774" y="254"/>
                                    </a:lnTo>
                                    <a:lnTo>
                                      <a:pt x="784" y="240"/>
                                    </a:lnTo>
                                    <a:lnTo>
                                      <a:pt x="794" y="224"/>
                                    </a:lnTo>
                                    <a:lnTo>
                                      <a:pt x="794" y="224"/>
                                    </a:lnTo>
                                    <a:lnTo>
                                      <a:pt x="808" y="210"/>
                                    </a:lnTo>
                                    <a:lnTo>
                                      <a:pt x="820" y="198"/>
                                    </a:lnTo>
                                    <a:lnTo>
                                      <a:pt x="834" y="186"/>
                                    </a:lnTo>
                                    <a:lnTo>
                                      <a:pt x="850" y="176"/>
                                    </a:lnTo>
                                    <a:lnTo>
                                      <a:pt x="850" y="176"/>
                                    </a:lnTo>
                                    <a:lnTo>
                                      <a:pt x="866" y="168"/>
                                    </a:lnTo>
                                    <a:lnTo>
                                      <a:pt x="884" y="162"/>
                                    </a:lnTo>
                                    <a:lnTo>
                                      <a:pt x="902" y="158"/>
                                    </a:lnTo>
                                    <a:lnTo>
                                      <a:pt x="922" y="158"/>
                                    </a:lnTo>
                                    <a:lnTo>
                                      <a:pt x="922" y="158"/>
                                    </a:lnTo>
                                    <a:lnTo>
                                      <a:pt x="940" y="158"/>
                                    </a:lnTo>
                                    <a:lnTo>
                                      <a:pt x="956" y="162"/>
                                    </a:lnTo>
                                    <a:lnTo>
                                      <a:pt x="970" y="170"/>
                                    </a:lnTo>
                                    <a:lnTo>
                                      <a:pt x="982" y="180"/>
                                    </a:lnTo>
                                    <a:lnTo>
                                      <a:pt x="982" y="180"/>
                                    </a:lnTo>
                                    <a:lnTo>
                                      <a:pt x="994" y="192"/>
                                    </a:lnTo>
                                    <a:lnTo>
                                      <a:pt x="1002" y="204"/>
                                    </a:lnTo>
                                    <a:lnTo>
                                      <a:pt x="1006" y="218"/>
                                    </a:lnTo>
                                    <a:lnTo>
                                      <a:pt x="1008" y="234"/>
                                    </a:lnTo>
                                    <a:lnTo>
                                      <a:pt x="1008" y="234"/>
                                    </a:lnTo>
                                    <a:lnTo>
                                      <a:pt x="1006" y="260"/>
                                    </a:lnTo>
                                    <a:lnTo>
                                      <a:pt x="1002" y="286"/>
                                    </a:lnTo>
                                    <a:lnTo>
                                      <a:pt x="906" y="746"/>
                                    </a:lnTo>
                                    <a:lnTo>
                                      <a:pt x="1106" y="746"/>
                                    </a:lnTo>
                                    <a:lnTo>
                                      <a:pt x="1196" y="318"/>
                                    </a:lnTo>
                                    <a:lnTo>
                                      <a:pt x="1196" y="318"/>
                                    </a:lnTo>
                                    <a:lnTo>
                                      <a:pt x="1210" y="252"/>
                                    </a:lnTo>
                                    <a:lnTo>
                                      <a:pt x="1210" y="252"/>
                                    </a:lnTo>
                                    <a:lnTo>
                                      <a:pt x="1216" y="218"/>
                                    </a:lnTo>
                                    <a:lnTo>
                                      <a:pt x="1218" y="184"/>
                                    </a:lnTo>
                                    <a:lnTo>
                                      <a:pt x="1218" y="184"/>
                                    </a:lnTo>
                                    <a:lnTo>
                                      <a:pt x="1216" y="162"/>
                                    </a:lnTo>
                                    <a:lnTo>
                                      <a:pt x="1212" y="140"/>
                                    </a:lnTo>
                                    <a:lnTo>
                                      <a:pt x="1206" y="120"/>
                                    </a:lnTo>
                                    <a:lnTo>
                                      <a:pt x="1198" y="102"/>
                                    </a:lnTo>
                                    <a:lnTo>
                                      <a:pt x="1198" y="102"/>
                                    </a:lnTo>
                                    <a:lnTo>
                                      <a:pt x="1190" y="86"/>
                                    </a:lnTo>
                                    <a:lnTo>
                                      <a:pt x="1178" y="70"/>
                                    </a:lnTo>
                                    <a:lnTo>
                                      <a:pt x="1164" y="56"/>
                                    </a:lnTo>
                                    <a:lnTo>
                                      <a:pt x="1150" y="44"/>
                                    </a:lnTo>
                                    <a:lnTo>
                                      <a:pt x="1150" y="44"/>
                                    </a:lnTo>
                                    <a:lnTo>
                                      <a:pt x="1134" y="34"/>
                                    </a:lnTo>
                                    <a:lnTo>
                                      <a:pt x="1116" y="26"/>
                                    </a:lnTo>
                                    <a:lnTo>
                                      <a:pt x="1098" y="18"/>
                                    </a:lnTo>
                                    <a:lnTo>
                                      <a:pt x="1078" y="12"/>
                                    </a:lnTo>
                                    <a:lnTo>
                                      <a:pt x="1078" y="12"/>
                                    </a:lnTo>
                                    <a:lnTo>
                                      <a:pt x="1058" y="6"/>
                                    </a:lnTo>
                                    <a:lnTo>
                                      <a:pt x="1038" y="2"/>
                                    </a:lnTo>
                                    <a:lnTo>
                                      <a:pt x="1018" y="0"/>
                                    </a:lnTo>
                                    <a:lnTo>
                                      <a:pt x="996" y="0"/>
                                    </a:lnTo>
                                    <a:lnTo>
                                      <a:pt x="996" y="0"/>
                                    </a:lnTo>
                                    <a:lnTo>
                                      <a:pt x="962" y="2"/>
                                    </a:lnTo>
                                    <a:lnTo>
                                      <a:pt x="926" y="10"/>
                                    </a:lnTo>
                                    <a:lnTo>
                                      <a:pt x="926" y="10"/>
                                    </a:lnTo>
                                    <a:lnTo>
                                      <a:pt x="890" y="20"/>
                                    </a:lnTo>
                                    <a:lnTo>
                                      <a:pt x="858" y="36"/>
                                    </a:lnTo>
                                    <a:lnTo>
                                      <a:pt x="858" y="36"/>
                                    </a:lnTo>
                                    <a:lnTo>
                                      <a:pt x="826" y="54"/>
                                    </a:lnTo>
                                    <a:lnTo>
                                      <a:pt x="798" y="76"/>
                                    </a:lnTo>
                                    <a:lnTo>
                                      <a:pt x="798" y="76"/>
                                    </a:lnTo>
                                    <a:lnTo>
                                      <a:pt x="784" y="88"/>
                                    </a:lnTo>
                                    <a:lnTo>
                                      <a:pt x="772" y="100"/>
                                    </a:lnTo>
                                    <a:lnTo>
                                      <a:pt x="760" y="112"/>
                                    </a:lnTo>
                                    <a:lnTo>
                                      <a:pt x="752" y="126"/>
                                    </a:lnTo>
                                    <a:lnTo>
                                      <a:pt x="752" y="126"/>
                                    </a:lnTo>
                                    <a:lnTo>
                                      <a:pt x="748" y="110"/>
                                    </a:lnTo>
                                    <a:lnTo>
                                      <a:pt x="742" y="94"/>
                                    </a:lnTo>
                                    <a:lnTo>
                                      <a:pt x="736" y="82"/>
                                    </a:lnTo>
                                    <a:lnTo>
                                      <a:pt x="730" y="68"/>
                                    </a:lnTo>
                                    <a:lnTo>
                                      <a:pt x="722" y="56"/>
                                    </a:lnTo>
                                    <a:lnTo>
                                      <a:pt x="712" y="46"/>
                                    </a:lnTo>
                                    <a:lnTo>
                                      <a:pt x="702" y="38"/>
                                    </a:lnTo>
                                    <a:lnTo>
                                      <a:pt x="690" y="30"/>
                                    </a:lnTo>
                                    <a:lnTo>
                                      <a:pt x="690" y="30"/>
                                    </a:lnTo>
                                    <a:lnTo>
                                      <a:pt x="666" y="16"/>
                                    </a:lnTo>
                                    <a:lnTo>
                                      <a:pt x="638" y="8"/>
                                    </a:lnTo>
                                    <a:lnTo>
                                      <a:pt x="608" y="2"/>
                                    </a:lnTo>
                                    <a:lnTo>
                                      <a:pt x="576" y="0"/>
                                    </a:lnTo>
                                    <a:lnTo>
                                      <a:pt x="576" y="0"/>
                                    </a:lnTo>
                                    <a:lnTo>
                                      <a:pt x="536" y="2"/>
                                    </a:lnTo>
                                    <a:lnTo>
                                      <a:pt x="500" y="8"/>
                                    </a:lnTo>
                                    <a:lnTo>
                                      <a:pt x="464" y="16"/>
                                    </a:lnTo>
                                    <a:lnTo>
                                      <a:pt x="432" y="30"/>
                                    </a:lnTo>
                                    <a:lnTo>
                                      <a:pt x="432" y="30"/>
                                    </a:lnTo>
                                    <a:lnTo>
                                      <a:pt x="416" y="38"/>
                                    </a:lnTo>
                                    <a:lnTo>
                                      <a:pt x="400" y="46"/>
                                    </a:lnTo>
                                    <a:lnTo>
                                      <a:pt x="386" y="56"/>
                                    </a:lnTo>
                                    <a:lnTo>
                                      <a:pt x="372" y="68"/>
                                    </a:lnTo>
                                    <a:lnTo>
                                      <a:pt x="346" y="92"/>
                                    </a:lnTo>
                                    <a:lnTo>
                                      <a:pt x="322" y="122"/>
                                    </a:lnTo>
                                    <a:lnTo>
                                      <a:pt x="318" y="122"/>
                                    </a:lnTo>
                                    <a:lnTo>
                                      <a:pt x="342" y="20"/>
                                    </a:lnTo>
                                    <a:lnTo>
                                      <a:pt x="150" y="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E008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416300" y="111125"/>
                                <a:ext cx="1933575" cy="1184275"/>
                              </a:xfrm>
                              <a:custGeom>
                                <a:avLst/>
                                <a:gdLst>
                                  <a:gd name="T0" fmla="*/ 198 w 1218"/>
                                  <a:gd name="T1" fmla="*/ 746 h 746"/>
                                  <a:gd name="T2" fmla="*/ 288 w 1218"/>
                                  <a:gd name="T3" fmla="*/ 322 h 746"/>
                                  <a:gd name="T4" fmla="*/ 320 w 1218"/>
                                  <a:gd name="T5" fmla="*/ 254 h 746"/>
                                  <a:gd name="T6" fmla="*/ 340 w 1218"/>
                                  <a:gd name="T7" fmla="*/ 224 h 746"/>
                                  <a:gd name="T8" fmla="*/ 380 w 1218"/>
                                  <a:gd name="T9" fmla="*/ 186 h 746"/>
                                  <a:gd name="T10" fmla="*/ 412 w 1218"/>
                                  <a:gd name="T11" fmla="*/ 168 h 746"/>
                                  <a:gd name="T12" fmla="*/ 466 w 1218"/>
                                  <a:gd name="T13" fmla="*/ 158 h 746"/>
                                  <a:gd name="T14" fmla="*/ 500 w 1218"/>
                                  <a:gd name="T15" fmla="*/ 162 h 746"/>
                                  <a:gd name="T16" fmla="*/ 528 w 1218"/>
                                  <a:gd name="T17" fmla="*/ 180 h 746"/>
                                  <a:gd name="T18" fmla="*/ 552 w 1218"/>
                                  <a:gd name="T19" fmla="*/ 218 h 746"/>
                                  <a:gd name="T20" fmla="*/ 552 w 1218"/>
                                  <a:gd name="T21" fmla="*/ 260 h 746"/>
                                  <a:gd name="T22" fmla="*/ 652 w 1218"/>
                                  <a:gd name="T23" fmla="*/ 746 h 746"/>
                                  <a:gd name="T24" fmla="*/ 744 w 1218"/>
                                  <a:gd name="T25" fmla="*/ 322 h 746"/>
                                  <a:gd name="T26" fmla="*/ 766 w 1218"/>
                                  <a:gd name="T27" fmla="*/ 270 h 746"/>
                                  <a:gd name="T28" fmla="*/ 794 w 1218"/>
                                  <a:gd name="T29" fmla="*/ 224 h 746"/>
                                  <a:gd name="T30" fmla="*/ 820 w 1218"/>
                                  <a:gd name="T31" fmla="*/ 198 h 746"/>
                                  <a:gd name="T32" fmla="*/ 850 w 1218"/>
                                  <a:gd name="T33" fmla="*/ 176 h 746"/>
                                  <a:gd name="T34" fmla="*/ 902 w 1218"/>
                                  <a:gd name="T35" fmla="*/ 158 h 746"/>
                                  <a:gd name="T36" fmla="*/ 940 w 1218"/>
                                  <a:gd name="T37" fmla="*/ 158 h 746"/>
                                  <a:gd name="T38" fmla="*/ 982 w 1218"/>
                                  <a:gd name="T39" fmla="*/ 180 h 746"/>
                                  <a:gd name="T40" fmla="*/ 1002 w 1218"/>
                                  <a:gd name="T41" fmla="*/ 204 h 746"/>
                                  <a:gd name="T42" fmla="*/ 1008 w 1218"/>
                                  <a:gd name="T43" fmla="*/ 234 h 746"/>
                                  <a:gd name="T44" fmla="*/ 906 w 1218"/>
                                  <a:gd name="T45" fmla="*/ 746 h 746"/>
                                  <a:gd name="T46" fmla="*/ 1196 w 1218"/>
                                  <a:gd name="T47" fmla="*/ 318 h 746"/>
                                  <a:gd name="T48" fmla="*/ 1216 w 1218"/>
                                  <a:gd name="T49" fmla="*/ 218 h 746"/>
                                  <a:gd name="T50" fmla="*/ 1216 w 1218"/>
                                  <a:gd name="T51" fmla="*/ 162 h 746"/>
                                  <a:gd name="T52" fmla="*/ 1198 w 1218"/>
                                  <a:gd name="T53" fmla="*/ 102 h 746"/>
                                  <a:gd name="T54" fmla="*/ 1178 w 1218"/>
                                  <a:gd name="T55" fmla="*/ 70 h 746"/>
                                  <a:gd name="T56" fmla="*/ 1150 w 1218"/>
                                  <a:gd name="T57" fmla="*/ 44 h 746"/>
                                  <a:gd name="T58" fmla="*/ 1098 w 1218"/>
                                  <a:gd name="T59" fmla="*/ 18 h 746"/>
                                  <a:gd name="T60" fmla="*/ 1058 w 1218"/>
                                  <a:gd name="T61" fmla="*/ 6 h 746"/>
                                  <a:gd name="T62" fmla="*/ 996 w 1218"/>
                                  <a:gd name="T63" fmla="*/ 0 h 746"/>
                                  <a:gd name="T64" fmla="*/ 926 w 1218"/>
                                  <a:gd name="T65" fmla="*/ 10 h 746"/>
                                  <a:gd name="T66" fmla="*/ 858 w 1218"/>
                                  <a:gd name="T67" fmla="*/ 36 h 746"/>
                                  <a:gd name="T68" fmla="*/ 798 w 1218"/>
                                  <a:gd name="T69" fmla="*/ 76 h 746"/>
                                  <a:gd name="T70" fmla="*/ 772 w 1218"/>
                                  <a:gd name="T71" fmla="*/ 100 h 746"/>
                                  <a:gd name="T72" fmla="*/ 752 w 1218"/>
                                  <a:gd name="T73" fmla="*/ 126 h 746"/>
                                  <a:gd name="T74" fmla="*/ 736 w 1218"/>
                                  <a:gd name="T75" fmla="*/ 82 h 746"/>
                                  <a:gd name="T76" fmla="*/ 712 w 1218"/>
                                  <a:gd name="T77" fmla="*/ 46 h 746"/>
                                  <a:gd name="T78" fmla="*/ 690 w 1218"/>
                                  <a:gd name="T79" fmla="*/ 30 h 746"/>
                                  <a:gd name="T80" fmla="*/ 608 w 1218"/>
                                  <a:gd name="T81" fmla="*/ 2 h 746"/>
                                  <a:gd name="T82" fmla="*/ 536 w 1218"/>
                                  <a:gd name="T83" fmla="*/ 2 h 746"/>
                                  <a:gd name="T84" fmla="*/ 432 w 1218"/>
                                  <a:gd name="T85" fmla="*/ 30 h 746"/>
                                  <a:gd name="T86" fmla="*/ 400 w 1218"/>
                                  <a:gd name="T87" fmla="*/ 46 h 746"/>
                                  <a:gd name="T88" fmla="*/ 346 w 1218"/>
                                  <a:gd name="T89" fmla="*/ 92 h 746"/>
                                  <a:gd name="T90" fmla="*/ 342 w 1218"/>
                                  <a:gd name="T91" fmla="*/ 20 h 7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218" h="746">
                                    <a:moveTo>
                                      <a:pt x="150" y="20"/>
                                    </a:moveTo>
                                    <a:lnTo>
                                      <a:pt x="0" y="746"/>
                                    </a:lnTo>
                                    <a:lnTo>
                                      <a:pt x="198" y="746"/>
                                    </a:lnTo>
                                    <a:lnTo>
                                      <a:pt x="280" y="356"/>
                                    </a:lnTo>
                                    <a:lnTo>
                                      <a:pt x="280" y="356"/>
                                    </a:lnTo>
                                    <a:lnTo>
                                      <a:pt x="288" y="322"/>
                                    </a:lnTo>
                                    <a:lnTo>
                                      <a:pt x="302" y="288"/>
                                    </a:lnTo>
                                    <a:lnTo>
                                      <a:pt x="302" y="288"/>
                                    </a:lnTo>
                                    <a:lnTo>
                                      <a:pt x="320" y="254"/>
                                    </a:lnTo>
                                    <a:lnTo>
                                      <a:pt x="330" y="240"/>
                                    </a:lnTo>
                                    <a:lnTo>
                                      <a:pt x="340" y="224"/>
                                    </a:lnTo>
                                    <a:lnTo>
                                      <a:pt x="340" y="224"/>
                                    </a:lnTo>
                                    <a:lnTo>
                                      <a:pt x="352" y="210"/>
                                    </a:lnTo>
                                    <a:lnTo>
                                      <a:pt x="366" y="198"/>
                                    </a:lnTo>
                                    <a:lnTo>
                                      <a:pt x="380" y="186"/>
                                    </a:lnTo>
                                    <a:lnTo>
                                      <a:pt x="394" y="176"/>
                                    </a:lnTo>
                                    <a:lnTo>
                                      <a:pt x="394" y="176"/>
                                    </a:lnTo>
                                    <a:lnTo>
                                      <a:pt x="412" y="168"/>
                                    </a:lnTo>
                                    <a:lnTo>
                                      <a:pt x="428" y="162"/>
                                    </a:lnTo>
                                    <a:lnTo>
                                      <a:pt x="448" y="158"/>
                                    </a:lnTo>
                                    <a:lnTo>
                                      <a:pt x="466" y="158"/>
                                    </a:lnTo>
                                    <a:lnTo>
                                      <a:pt x="466" y="158"/>
                                    </a:lnTo>
                                    <a:lnTo>
                                      <a:pt x="484" y="158"/>
                                    </a:lnTo>
                                    <a:lnTo>
                                      <a:pt x="500" y="162"/>
                                    </a:lnTo>
                                    <a:lnTo>
                                      <a:pt x="516" y="170"/>
                                    </a:lnTo>
                                    <a:lnTo>
                                      <a:pt x="528" y="180"/>
                                    </a:lnTo>
                                    <a:lnTo>
                                      <a:pt x="528" y="180"/>
                                    </a:lnTo>
                                    <a:lnTo>
                                      <a:pt x="540" y="192"/>
                                    </a:lnTo>
                                    <a:lnTo>
                                      <a:pt x="548" y="204"/>
                                    </a:lnTo>
                                    <a:lnTo>
                                      <a:pt x="552" y="218"/>
                                    </a:lnTo>
                                    <a:lnTo>
                                      <a:pt x="554" y="234"/>
                                    </a:lnTo>
                                    <a:lnTo>
                                      <a:pt x="554" y="234"/>
                                    </a:lnTo>
                                    <a:lnTo>
                                      <a:pt x="552" y="260"/>
                                    </a:lnTo>
                                    <a:lnTo>
                                      <a:pt x="548" y="286"/>
                                    </a:lnTo>
                                    <a:lnTo>
                                      <a:pt x="452" y="746"/>
                                    </a:lnTo>
                                    <a:lnTo>
                                      <a:pt x="652" y="746"/>
                                    </a:lnTo>
                                    <a:lnTo>
                                      <a:pt x="734" y="356"/>
                                    </a:lnTo>
                                    <a:lnTo>
                                      <a:pt x="734" y="356"/>
                                    </a:lnTo>
                                    <a:lnTo>
                                      <a:pt x="744" y="322"/>
                                    </a:lnTo>
                                    <a:lnTo>
                                      <a:pt x="756" y="288"/>
                                    </a:lnTo>
                                    <a:lnTo>
                                      <a:pt x="756" y="288"/>
                                    </a:lnTo>
                                    <a:lnTo>
                                      <a:pt x="766" y="270"/>
                                    </a:lnTo>
                                    <a:lnTo>
                                      <a:pt x="774" y="254"/>
                                    </a:lnTo>
                                    <a:lnTo>
                                      <a:pt x="784" y="240"/>
                                    </a:lnTo>
                                    <a:lnTo>
                                      <a:pt x="794" y="224"/>
                                    </a:lnTo>
                                    <a:lnTo>
                                      <a:pt x="794" y="224"/>
                                    </a:lnTo>
                                    <a:lnTo>
                                      <a:pt x="808" y="210"/>
                                    </a:lnTo>
                                    <a:lnTo>
                                      <a:pt x="820" y="198"/>
                                    </a:lnTo>
                                    <a:lnTo>
                                      <a:pt x="834" y="186"/>
                                    </a:lnTo>
                                    <a:lnTo>
                                      <a:pt x="850" y="176"/>
                                    </a:lnTo>
                                    <a:lnTo>
                                      <a:pt x="850" y="176"/>
                                    </a:lnTo>
                                    <a:lnTo>
                                      <a:pt x="866" y="168"/>
                                    </a:lnTo>
                                    <a:lnTo>
                                      <a:pt x="884" y="162"/>
                                    </a:lnTo>
                                    <a:lnTo>
                                      <a:pt x="902" y="158"/>
                                    </a:lnTo>
                                    <a:lnTo>
                                      <a:pt x="922" y="158"/>
                                    </a:lnTo>
                                    <a:lnTo>
                                      <a:pt x="922" y="158"/>
                                    </a:lnTo>
                                    <a:lnTo>
                                      <a:pt x="940" y="158"/>
                                    </a:lnTo>
                                    <a:lnTo>
                                      <a:pt x="956" y="162"/>
                                    </a:lnTo>
                                    <a:lnTo>
                                      <a:pt x="970" y="170"/>
                                    </a:lnTo>
                                    <a:lnTo>
                                      <a:pt x="982" y="180"/>
                                    </a:lnTo>
                                    <a:lnTo>
                                      <a:pt x="982" y="180"/>
                                    </a:lnTo>
                                    <a:lnTo>
                                      <a:pt x="994" y="192"/>
                                    </a:lnTo>
                                    <a:lnTo>
                                      <a:pt x="1002" y="204"/>
                                    </a:lnTo>
                                    <a:lnTo>
                                      <a:pt x="1006" y="218"/>
                                    </a:lnTo>
                                    <a:lnTo>
                                      <a:pt x="1008" y="234"/>
                                    </a:lnTo>
                                    <a:lnTo>
                                      <a:pt x="1008" y="234"/>
                                    </a:lnTo>
                                    <a:lnTo>
                                      <a:pt x="1006" y="260"/>
                                    </a:lnTo>
                                    <a:lnTo>
                                      <a:pt x="1002" y="286"/>
                                    </a:lnTo>
                                    <a:lnTo>
                                      <a:pt x="906" y="746"/>
                                    </a:lnTo>
                                    <a:lnTo>
                                      <a:pt x="1106" y="746"/>
                                    </a:lnTo>
                                    <a:lnTo>
                                      <a:pt x="1196" y="318"/>
                                    </a:lnTo>
                                    <a:lnTo>
                                      <a:pt x="1196" y="318"/>
                                    </a:lnTo>
                                    <a:lnTo>
                                      <a:pt x="1210" y="252"/>
                                    </a:lnTo>
                                    <a:lnTo>
                                      <a:pt x="1210" y="252"/>
                                    </a:lnTo>
                                    <a:lnTo>
                                      <a:pt x="1216" y="218"/>
                                    </a:lnTo>
                                    <a:lnTo>
                                      <a:pt x="1218" y="184"/>
                                    </a:lnTo>
                                    <a:lnTo>
                                      <a:pt x="1218" y="184"/>
                                    </a:lnTo>
                                    <a:lnTo>
                                      <a:pt x="1216" y="162"/>
                                    </a:lnTo>
                                    <a:lnTo>
                                      <a:pt x="1212" y="140"/>
                                    </a:lnTo>
                                    <a:lnTo>
                                      <a:pt x="1206" y="120"/>
                                    </a:lnTo>
                                    <a:lnTo>
                                      <a:pt x="1198" y="102"/>
                                    </a:lnTo>
                                    <a:lnTo>
                                      <a:pt x="1198" y="102"/>
                                    </a:lnTo>
                                    <a:lnTo>
                                      <a:pt x="1190" y="86"/>
                                    </a:lnTo>
                                    <a:lnTo>
                                      <a:pt x="1178" y="70"/>
                                    </a:lnTo>
                                    <a:lnTo>
                                      <a:pt x="1164" y="56"/>
                                    </a:lnTo>
                                    <a:lnTo>
                                      <a:pt x="1150" y="44"/>
                                    </a:lnTo>
                                    <a:lnTo>
                                      <a:pt x="1150" y="44"/>
                                    </a:lnTo>
                                    <a:lnTo>
                                      <a:pt x="1134" y="34"/>
                                    </a:lnTo>
                                    <a:lnTo>
                                      <a:pt x="1116" y="26"/>
                                    </a:lnTo>
                                    <a:lnTo>
                                      <a:pt x="1098" y="18"/>
                                    </a:lnTo>
                                    <a:lnTo>
                                      <a:pt x="1078" y="12"/>
                                    </a:lnTo>
                                    <a:lnTo>
                                      <a:pt x="1078" y="12"/>
                                    </a:lnTo>
                                    <a:lnTo>
                                      <a:pt x="1058" y="6"/>
                                    </a:lnTo>
                                    <a:lnTo>
                                      <a:pt x="1038" y="2"/>
                                    </a:lnTo>
                                    <a:lnTo>
                                      <a:pt x="1018" y="0"/>
                                    </a:lnTo>
                                    <a:lnTo>
                                      <a:pt x="996" y="0"/>
                                    </a:lnTo>
                                    <a:lnTo>
                                      <a:pt x="996" y="0"/>
                                    </a:lnTo>
                                    <a:lnTo>
                                      <a:pt x="962" y="2"/>
                                    </a:lnTo>
                                    <a:lnTo>
                                      <a:pt x="926" y="10"/>
                                    </a:lnTo>
                                    <a:lnTo>
                                      <a:pt x="926" y="10"/>
                                    </a:lnTo>
                                    <a:lnTo>
                                      <a:pt x="890" y="20"/>
                                    </a:lnTo>
                                    <a:lnTo>
                                      <a:pt x="858" y="36"/>
                                    </a:lnTo>
                                    <a:lnTo>
                                      <a:pt x="858" y="36"/>
                                    </a:lnTo>
                                    <a:lnTo>
                                      <a:pt x="826" y="54"/>
                                    </a:lnTo>
                                    <a:lnTo>
                                      <a:pt x="798" y="76"/>
                                    </a:lnTo>
                                    <a:lnTo>
                                      <a:pt x="798" y="76"/>
                                    </a:lnTo>
                                    <a:lnTo>
                                      <a:pt x="784" y="88"/>
                                    </a:lnTo>
                                    <a:lnTo>
                                      <a:pt x="772" y="100"/>
                                    </a:lnTo>
                                    <a:lnTo>
                                      <a:pt x="760" y="112"/>
                                    </a:lnTo>
                                    <a:lnTo>
                                      <a:pt x="752" y="126"/>
                                    </a:lnTo>
                                    <a:lnTo>
                                      <a:pt x="752" y="126"/>
                                    </a:lnTo>
                                    <a:lnTo>
                                      <a:pt x="748" y="110"/>
                                    </a:lnTo>
                                    <a:lnTo>
                                      <a:pt x="742" y="94"/>
                                    </a:lnTo>
                                    <a:lnTo>
                                      <a:pt x="736" y="82"/>
                                    </a:lnTo>
                                    <a:lnTo>
                                      <a:pt x="730" y="68"/>
                                    </a:lnTo>
                                    <a:lnTo>
                                      <a:pt x="722" y="56"/>
                                    </a:lnTo>
                                    <a:lnTo>
                                      <a:pt x="712" y="46"/>
                                    </a:lnTo>
                                    <a:lnTo>
                                      <a:pt x="702" y="38"/>
                                    </a:lnTo>
                                    <a:lnTo>
                                      <a:pt x="690" y="30"/>
                                    </a:lnTo>
                                    <a:lnTo>
                                      <a:pt x="690" y="30"/>
                                    </a:lnTo>
                                    <a:lnTo>
                                      <a:pt x="666" y="16"/>
                                    </a:lnTo>
                                    <a:lnTo>
                                      <a:pt x="638" y="8"/>
                                    </a:lnTo>
                                    <a:lnTo>
                                      <a:pt x="608" y="2"/>
                                    </a:lnTo>
                                    <a:lnTo>
                                      <a:pt x="576" y="0"/>
                                    </a:lnTo>
                                    <a:lnTo>
                                      <a:pt x="576" y="0"/>
                                    </a:lnTo>
                                    <a:lnTo>
                                      <a:pt x="536" y="2"/>
                                    </a:lnTo>
                                    <a:lnTo>
                                      <a:pt x="500" y="8"/>
                                    </a:lnTo>
                                    <a:lnTo>
                                      <a:pt x="464" y="16"/>
                                    </a:lnTo>
                                    <a:lnTo>
                                      <a:pt x="432" y="30"/>
                                    </a:lnTo>
                                    <a:lnTo>
                                      <a:pt x="432" y="30"/>
                                    </a:lnTo>
                                    <a:lnTo>
                                      <a:pt x="416" y="38"/>
                                    </a:lnTo>
                                    <a:lnTo>
                                      <a:pt x="400" y="46"/>
                                    </a:lnTo>
                                    <a:lnTo>
                                      <a:pt x="386" y="56"/>
                                    </a:lnTo>
                                    <a:lnTo>
                                      <a:pt x="372" y="68"/>
                                    </a:lnTo>
                                    <a:lnTo>
                                      <a:pt x="346" y="92"/>
                                    </a:lnTo>
                                    <a:lnTo>
                                      <a:pt x="322" y="122"/>
                                    </a:lnTo>
                                    <a:lnTo>
                                      <a:pt x="318" y="122"/>
                                    </a:lnTo>
                                    <a:lnTo>
                                      <a:pt x="342" y="20"/>
                                    </a:lnTo>
                                    <a:lnTo>
                                      <a:pt x="150" y="20"/>
                                    </a:lnTo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19725" y="111125"/>
                                <a:ext cx="1171575" cy="1212850"/>
                              </a:xfrm>
                              <a:custGeom>
                                <a:avLst/>
                                <a:gdLst>
                                  <a:gd name="T0" fmla="*/ 192 w 738"/>
                                  <a:gd name="T1" fmla="*/ 474 h 764"/>
                                  <a:gd name="T2" fmla="*/ 194 w 738"/>
                                  <a:gd name="T3" fmla="*/ 504 h 764"/>
                                  <a:gd name="T4" fmla="*/ 206 w 738"/>
                                  <a:gd name="T5" fmla="*/ 542 h 764"/>
                                  <a:gd name="T6" fmla="*/ 230 w 738"/>
                                  <a:gd name="T7" fmla="*/ 576 h 764"/>
                                  <a:gd name="T8" fmla="*/ 252 w 738"/>
                                  <a:gd name="T9" fmla="*/ 592 h 764"/>
                                  <a:gd name="T10" fmla="*/ 296 w 738"/>
                                  <a:gd name="T11" fmla="*/ 610 h 764"/>
                                  <a:gd name="T12" fmla="*/ 352 w 738"/>
                                  <a:gd name="T13" fmla="*/ 614 h 764"/>
                                  <a:gd name="T14" fmla="*/ 392 w 738"/>
                                  <a:gd name="T15" fmla="*/ 610 h 764"/>
                                  <a:gd name="T16" fmla="*/ 426 w 738"/>
                                  <a:gd name="T17" fmla="*/ 596 h 764"/>
                                  <a:gd name="T18" fmla="*/ 460 w 738"/>
                                  <a:gd name="T19" fmla="*/ 568 h 764"/>
                                  <a:gd name="T20" fmla="*/ 500 w 738"/>
                                  <a:gd name="T21" fmla="*/ 516 h 764"/>
                                  <a:gd name="T22" fmla="*/ 686 w 738"/>
                                  <a:gd name="T23" fmla="*/ 546 h 764"/>
                                  <a:gd name="T24" fmla="*/ 642 w 738"/>
                                  <a:gd name="T25" fmla="*/ 624 h 764"/>
                                  <a:gd name="T26" fmla="*/ 608 w 738"/>
                                  <a:gd name="T27" fmla="*/ 666 h 764"/>
                                  <a:gd name="T28" fmla="*/ 566 w 738"/>
                                  <a:gd name="T29" fmla="*/ 702 h 764"/>
                                  <a:gd name="T30" fmla="*/ 490 w 738"/>
                                  <a:gd name="T31" fmla="*/ 740 h 764"/>
                                  <a:gd name="T32" fmla="*/ 430 w 738"/>
                                  <a:gd name="T33" fmla="*/ 754 h 764"/>
                                  <a:gd name="T34" fmla="*/ 324 w 738"/>
                                  <a:gd name="T35" fmla="*/ 764 h 764"/>
                                  <a:gd name="T36" fmla="*/ 254 w 738"/>
                                  <a:gd name="T37" fmla="*/ 758 h 764"/>
                                  <a:gd name="T38" fmla="*/ 190 w 738"/>
                                  <a:gd name="T39" fmla="*/ 744 h 764"/>
                                  <a:gd name="T40" fmla="*/ 110 w 738"/>
                                  <a:gd name="T41" fmla="*/ 704 h 764"/>
                                  <a:gd name="T42" fmla="*/ 68 w 738"/>
                                  <a:gd name="T43" fmla="*/ 664 h 764"/>
                                  <a:gd name="T44" fmla="*/ 22 w 738"/>
                                  <a:gd name="T45" fmla="*/ 586 h 764"/>
                                  <a:gd name="T46" fmla="*/ 6 w 738"/>
                                  <a:gd name="T47" fmla="*/ 522 h 764"/>
                                  <a:gd name="T48" fmla="*/ 0 w 738"/>
                                  <a:gd name="T49" fmla="*/ 442 h 764"/>
                                  <a:gd name="T50" fmla="*/ 28 w 738"/>
                                  <a:gd name="T51" fmla="*/ 280 h 764"/>
                                  <a:gd name="T52" fmla="*/ 62 w 738"/>
                                  <a:gd name="T53" fmla="*/ 204 h 764"/>
                                  <a:gd name="T54" fmla="*/ 106 w 738"/>
                                  <a:gd name="T55" fmla="*/ 138 h 764"/>
                                  <a:gd name="T56" fmla="*/ 198 w 738"/>
                                  <a:gd name="T57" fmla="*/ 58 h 764"/>
                                  <a:gd name="T58" fmla="*/ 252 w 738"/>
                                  <a:gd name="T59" fmla="*/ 30 h 764"/>
                                  <a:gd name="T60" fmla="*/ 312 w 738"/>
                                  <a:gd name="T61" fmla="*/ 10 h 764"/>
                                  <a:gd name="T62" fmla="*/ 378 w 738"/>
                                  <a:gd name="T63" fmla="*/ 0 h 764"/>
                                  <a:gd name="T64" fmla="*/ 438 w 738"/>
                                  <a:gd name="T65" fmla="*/ 2 h 764"/>
                                  <a:gd name="T66" fmla="*/ 538 w 738"/>
                                  <a:gd name="T67" fmla="*/ 20 h 764"/>
                                  <a:gd name="T68" fmla="*/ 596 w 738"/>
                                  <a:gd name="T69" fmla="*/ 44 h 764"/>
                                  <a:gd name="T70" fmla="*/ 644 w 738"/>
                                  <a:gd name="T71" fmla="*/ 80 h 764"/>
                                  <a:gd name="T72" fmla="*/ 700 w 738"/>
                                  <a:gd name="T73" fmla="*/ 150 h 764"/>
                                  <a:gd name="T74" fmla="*/ 724 w 738"/>
                                  <a:gd name="T75" fmla="*/ 210 h 764"/>
                                  <a:gd name="T76" fmla="*/ 738 w 738"/>
                                  <a:gd name="T77" fmla="*/ 318 h 764"/>
                                  <a:gd name="T78" fmla="*/ 736 w 738"/>
                                  <a:gd name="T79" fmla="*/ 372 h 764"/>
                                  <a:gd name="T80" fmla="*/ 232 w 738"/>
                                  <a:gd name="T81" fmla="*/ 430 h 764"/>
                                  <a:gd name="T82" fmla="*/ 546 w 738"/>
                                  <a:gd name="T83" fmla="*/ 304 h 764"/>
                                  <a:gd name="T84" fmla="*/ 540 w 738"/>
                                  <a:gd name="T85" fmla="*/ 250 h 764"/>
                                  <a:gd name="T86" fmla="*/ 528 w 738"/>
                                  <a:gd name="T87" fmla="*/ 210 h 764"/>
                                  <a:gd name="T88" fmla="*/ 514 w 738"/>
                                  <a:gd name="T89" fmla="*/ 188 h 764"/>
                                  <a:gd name="T90" fmla="*/ 482 w 738"/>
                                  <a:gd name="T91" fmla="*/ 164 h 764"/>
                                  <a:gd name="T92" fmla="*/ 450 w 738"/>
                                  <a:gd name="T93" fmla="*/ 154 h 764"/>
                                  <a:gd name="T94" fmla="*/ 412 w 738"/>
                                  <a:gd name="T95" fmla="*/ 150 h 764"/>
                                  <a:gd name="T96" fmla="*/ 354 w 738"/>
                                  <a:gd name="T97" fmla="*/ 158 h 764"/>
                                  <a:gd name="T98" fmla="*/ 322 w 738"/>
                                  <a:gd name="T99" fmla="*/ 170 h 764"/>
                                  <a:gd name="T100" fmla="*/ 280 w 738"/>
                                  <a:gd name="T101" fmla="*/ 196 h 764"/>
                                  <a:gd name="T102" fmla="*/ 258 w 738"/>
                                  <a:gd name="T103" fmla="*/ 220 h 764"/>
                                  <a:gd name="T104" fmla="*/ 240 w 738"/>
                                  <a:gd name="T105" fmla="*/ 246 h 764"/>
                                  <a:gd name="T106" fmla="*/ 24 w 738"/>
                                  <a:gd name="T107" fmla="*/ 296 h 7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738" h="764">
                                    <a:moveTo>
                                      <a:pt x="192" y="442"/>
                                    </a:moveTo>
                                    <a:lnTo>
                                      <a:pt x="192" y="454"/>
                                    </a:lnTo>
                                    <a:lnTo>
                                      <a:pt x="192" y="474"/>
                                    </a:lnTo>
                                    <a:lnTo>
                                      <a:pt x="192" y="474"/>
                                    </a:lnTo>
                                    <a:lnTo>
                                      <a:pt x="192" y="488"/>
                                    </a:lnTo>
                                    <a:lnTo>
                                      <a:pt x="194" y="504"/>
                                    </a:lnTo>
                                    <a:lnTo>
                                      <a:pt x="196" y="518"/>
                                    </a:lnTo>
                                    <a:lnTo>
                                      <a:pt x="200" y="530"/>
                                    </a:lnTo>
                                    <a:lnTo>
                                      <a:pt x="206" y="542"/>
                                    </a:lnTo>
                                    <a:lnTo>
                                      <a:pt x="214" y="554"/>
                                    </a:lnTo>
                                    <a:lnTo>
                                      <a:pt x="222" y="566"/>
                                    </a:lnTo>
                                    <a:lnTo>
                                      <a:pt x="230" y="576"/>
                                    </a:lnTo>
                                    <a:lnTo>
                                      <a:pt x="230" y="576"/>
                                    </a:lnTo>
                                    <a:lnTo>
                                      <a:pt x="240" y="584"/>
                                    </a:lnTo>
                                    <a:lnTo>
                                      <a:pt x="252" y="592"/>
                                    </a:lnTo>
                                    <a:lnTo>
                                      <a:pt x="266" y="600"/>
                                    </a:lnTo>
                                    <a:lnTo>
                                      <a:pt x="280" y="604"/>
                                    </a:lnTo>
                                    <a:lnTo>
                                      <a:pt x="296" y="610"/>
                                    </a:lnTo>
                                    <a:lnTo>
                                      <a:pt x="312" y="612"/>
                                    </a:lnTo>
                                    <a:lnTo>
                                      <a:pt x="332" y="614"/>
                                    </a:lnTo>
                                    <a:lnTo>
                                      <a:pt x="352" y="614"/>
                                    </a:lnTo>
                                    <a:lnTo>
                                      <a:pt x="352" y="614"/>
                                    </a:lnTo>
                                    <a:lnTo>
                                      <a:pt x="378" y="612"/>
                                    </a:lnTo>
                                    <a:lnTo>
                                      <a:pt x="392" y="610"/>
                                    </a:lnTo>
                                    <a:lnTo>
                                      <a:pt x="402" y="606"/>
                                    </a:lnTo>
                                    <a:lnTo>
                                      <a:pt x="402" y="606"/>
                                    </a:lnTo>
                                    <a:lnTo>
                                      <a:pt x="426" y="596"/>
                                    </a:lnTo>
                                    <a:lnTo>
                                      <a:pt x="444" y="582"/>
                                    </a:lnTo>
                                    <a:lnTo>
                                      <a:pt x="444" y="582"/>
                                    </a:lnTo>
                                    <a:lnTo>
                                      <a:pt x="460" y="568"/>
                                    </a:lnTo>
                                    <a:lnTo>
                                      <a:pt x="474" y="550"/>
                                    </a:lnTo>
                                    <a:lnTo>
                                      <a:pt x="474" y="550"/>
                                    </a:lnTo>
                                    <a:lnTo>
                                      <a:pt x="500" y="516"/>
                                    </a:lnTo>
                                    <a:lnTo>
                                      <a:pt x="700" y="516"/>
                                    </a:lnTo>
                                    <a:lnTo>
                                      <a:pt x="700" y="516"/>
                                    </a:lnTo>
                                    <a:lnTo>
                                      <a:pt x="686" y="546"/>
                                    </a:lnTo>
                                    <a:lnTo>
                                      <a:pt x="674" y="572"/>
                                    </a:lnTo>
                                    <a:lnTo>
                                      <a:pt x="658" y="600"/>
                                    </a:lnTo>
                                    <a:lnTo>
                                      <a:pt x="642" y="624"/>
                                    </a:lnTo>
                                    <a:lnTo>
                                      <a:pt x="642" y="624"/>
                                    </a:lnTo>
                                    <a:lnTo>
                                      <a:pt x="626" y="646"/>
                                    </a:lnTo>
                                    <a:lnTo>
                                      <a:pt x="608" y="666"/>
                                    </a:lnTo>
                                    <a:lnTo>
                                      <a:pt x="588" y="684"/>
                                    </a:lnTo>
                                    <a:lnTo>
                                      <a:pt x="566" y="702"/>
                                    </a:lnTo>
                                    <a:lnTo>
                                      <a:pt x="566" y="702"/>
                                    </a:lnTo>
                                    <a:lnTo>
                                      <a:pt x="542" y="716"/>
                                    </a:lnTo>
                                    <a:lnTo>
                                      <a:pt x="518" y="728"/>
                                    </a:lnTo>
                                    <a:lnTo>
                                      <a:pt x="490" y="740"/>
                                    </a:lnTo>
                                    <a:lnTo>
                                      <a:pt x="460" y="748"/>
                                    </a:lnTo>
                                    <a:lnTo>
                                      <a:pt x="460" y="748"/>
                                    </a:lnTo>
                                    <a:lnTo>
                                      <a:pt x="430" y="754"/>
                                    </a:lnTo>
                                    <a:lnTo>
                                      <a:pt x="396" y="760"/>
                                    </a:lnTo>
                                    <a:lnTo>
                                      <a:pt x="362" y="762"/>
                                    </a:lnTo>
                                    <a:lnTo>
                                      <a:pt x="324" y="764"/>
                                    </a:lnTo>
                                    <a:lnTo>
                                      <a:pt x="324" y="764"/>
                                    </a:lnTo>
                                    <a:lnTo>
                                      <a:pt x="288" y="762"/>
                                    </a:lnTo>
                                    <a:lnTo>
                                      <a:pt x="254" y="758"/>
                                    </a:lnTo>
                                    <a:lnTo>
                                      <a:pt x="220" y="752"/>
                                    </a:lnTo>
                                    <a:lnTo>
                                      <a:pt x="190" y="744"/>
                                    </a:lnTo>
                                    <a:lnTo>
                                      <a:pt x="190" y="744"/>
                                    </a:lnTo>
                                    <a:lnTo>
                                      <a:pt x="162" y="732"/>
                                    </a:lnTo>
                                    <a:lnTo>
                                      <a:pt x="134" y="720"/>
                                    </a:lnTo>
                                    <a:lnTo>
                                      <a:pt x="110" y="704"/>
                                    </a:lnTo>
                                    <a:lnTo>
                                      <a:pt x="88" y="684"/>
                                    </a:lnTo>
                                    <a:lnTo>
                                      <a:pt x="88" y="684"/>
                                    </a:lnTo>
                                    <a:lnTo>
                                      <a:pt x="68" y="664"/>
                                    </a:lnTo>
                                    <a:lnTo>
                                      <a:pt x="52" y="640"/>
                                    </a:lnTo>
                                    <a:lnTo>
                                      <a:pt x="36" y="614"/>
                                    </a:lnTo>
                                    <a:lnTo>
                                      <a:pt x="22" y="586"/>
                                    </a:lnTo>
                                    <a:lnTo>
                                      <a:pt x="22" y="586"/>
                                    </a:lnTo>
                                    <a:lnTo>
                                      <a:pt x="12" y="554"/>
                                    </a:lnTo>
                                    <a:lnTo>
                                      <a:pt x="6" y="522"/>
                                    </a:lnTo>
                                    <a:lnTo>
                                      <a:pt x="2" y="486"/>
                                    </a:lnTo>
                                    <a:lnTo>
                                      <a:pt x="0" y="448"/>
                                    </a:lnTo>
                                    <a:lnTo>
                                      <a:pt x="0" y="442"/>
                                    </a:lnTo>
                                    <a:lnTo>
                                      <a:pt x="192" y="442"/>
                                    </a:lnTo>
                                    <a:close/>
                                    <a:moveTo>
                                      <a:pt x="24" y="296"/>
                                    </a:moveTo>
                                    <a:lnTo>
                                      <a:pt x="28" y="280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44" y="242"/>
                                    </a:lnTo>
                                    <a:lnTo>
                                      <a:pt x="62" y="204"/>
                                    </a:lnTo>
                                    <a:lnTo>
                                      <a:pt x="84" y="170"/>
                                    </a:lnTo>
                                    <a:lnTo>
                                      <a:pt x="106" y="138"/>
                                    </a:lnTo>
                                    <a:lnTo>
                                      <a:pt x="106" y="138"/>
                                    </a:lnTo>
                                    <a:lnTo>
                                      <a:pt x="134" y="108"/>
                                    </a:lnTo>
                                    <a:lnTo>
                                      <a:pt x="164" y="82"/>
                                    </a:lnTo>
                                    <a:lnTo>
                                      <a:pt x="198" y="58"/>
                                    </a:lnTo>
                                    <a:lnTo>
                                      <a:pt x="234" y="38"/>
                                    </a:lnTo>
                                    <a:lnTo>
                                      <a:pt x="234" y="38"/>
                                    </a:lnTo>
                                    <a:lnTo>
                                      <a:pt x="252" y="30"/>
                                    </a:lnTo>
                                    <a:lnTo>
                                      <a:pt x="272" y="22"/>
                                    </a:lnTo>
                                    <a:lnTo>
                                      <a:pt x="292" y="14"/>
                                    </a:lnTo>
                                    <a:lnTo>
                                      <a:pt x="312" y="10"/>
                                    </a:lnTo>
                                    <a:lnTo>
                                      <a:pt x="334" y="6"/>
                                    </a:lnTo>
                                    <a:lnTo>
                                      <a:pt x="354" y="2"/>
                                    </a:lnTo>
                                    <a:lnTo>
                                      <a:pt x="378" y="0"/>
                                    </a:lnTo>
                                    <a:lnTo>
                                      <a:pt x="400" y="0"/>
                                    </a:lnTo>
                                    <a:lnTo>
                                      <a:pt x="400" y="0"/>
                                    </a:lnTo>
                                    <a:lnTo>
                                      <a:pt x="438" y="2"/>
                                    </a:lnTo>
                                    <a:lnTo>
                                      <a:pt x="472" y="6"/>
                                    </a:lnTo>
                                    <a:lnTo>
                                      <a:pt x="506" y="12"/>
                                    </a:lnTo>
                                    <a:lnTo>
                                      <a:pt x="538" y="20"/>
                                    </a:lnTo>
                                    <a:lnTo>
                                      <a:pt x="538" y="20"/>
                                    </a:lnTo>
                                    <a:lnTo>
                                      <a:pt x="568" y="30"/>
                                    </a:lnTo>
                                    <a:lnTo>
                                      <a:pt x="596" y="44"/>
                                    </a:lnTo>
                                    <a:lnTo>
                                      <a:pt x="622" y="62"/>
                                    </a:lnTo>
                                    <a:lnTo>
                                      <a:pt x="644" y="80"/>
                                    </a:lnTo>
                                    <a:lnTo>
                                      <a:pt x="644" y="80"/>
                                    </a:lnTo>
                                    <a:lnTo>
                                      <a:pt x="666" y="102"/>
                                    </a:lnTo>
                                    <a:lnTo>
                                      <a:pt x="684" y="124"/>
                                    </a:lnTo>
                                    <a:lnTo>
                                      <a:pt x="700" y="150"/>
                                    </a:lnTo>
                                    <a:lnTo>
                                      <a:pt x="714" y="180"/>
                                    </a:lnTo>
                                    <a:lnTo>
                                      <a:pt x="714" y="180"/>
                                    </a:lnTo>
                                    <a:lnTo>
                                      <a:pt x="724" y="210"/>
                                    </a:lnTo>
                                    <a:lnTo>
                                      <a:pt x="732" y="244"/>
                                    </a:lnTo>
                                    <a:lnTo>
                                      <a:pt x="736" y="280"/>
                                    </a:lnTo>
                                    <a:lnTo>
                                      <a:pt x="738" y="318"/>
                                    </a:lnTo>
                                    <a:lnTo>
                                      <a:pt x="738" y="318"/>
                                    </a:lnTo>
                                    <a:lnTo>
                                      <a:pt x="738" y="344"/>
                                    </a:lnTo>
                                    <a:lnTo>
                                      <a:pt x="736" y="372"/>
                                    </a:lnTo>
                                    <a:lnTo>
                                      <a:pt x="732" y="402"/>
                                    </a:lnTo>
                                    <a:lnTo>
                                      <a:pt x="728" y="430"/>
                                    </a:lnTo>
                                    <a:lnTo>
                                      <a:pt x="232" y="430"/>
                                    </a:lnTo>
                                    <a:lnTo>
                                      <a:pt x="258" y="304"/>
                                    </a:lnTo>
                                    <a:lnTo>
                                      <a:pt x="546" y="304"/>
                                    </a:lnTo>
                                    <a:lnTo>
                                      <a:pt x="546" y="304"/>
                                    </a:lnTo>
                                    <a:lnTo>
                                      <a:pt x="544" y="276"/>
                                    </a:lnTo>
                                    <a:lnTo>
                                      <a:pt x="540" y="250"/>
                                    </a:lnTo>
                                    <a:lnTo>
                                      <a:pt x="540" y="250"/>
                                    </a:lnTo>
                                    <a:lnTo>
                                      <a:pt x="538" y="236"/>
                                    </a:lnTo>
                                    <a:lnTo>
                                      <a:pt x="534" y="224"/>
                                    </a:lnTo>
                                    <a:lnTo>
                                      <a:pt x="528" y="210"/>
                                    </a:lnTo>
                                    <a:lnTo>
                                      <a:pt x="522" y="200"/>
                                    </a:lnTo>
                                    <a:lnTo>
                                      <a:pt x="522" y="200"/>
                                    </a:lnTo>
                                    <a:lnTo>
                                      <a:pt x="514" y="188"/>
                                    </a:lnTo>
                                    <a:lnTo>
                                      <a:pt x="506" y="180"/>
                                    </a:lnTo>
                                    <a:lnTo>
                                      <a:pt x="494" y="172"/>
                                    </a:lnTo>
                                    <a:lnTo>
                                      <a:pt x="482" y="164"/>
                                    </a:lnTo>
                                    <a:lnTo>
                                      <a:pt x="482" y="164"/>
                                    </a:lnTo>
                                    <a:lnTo>
                                      <a:pt x="468" y="158"/>
                                    </a:lnTo>
                                    <a:lnTo>
                                      <a:pt x="450" y="154"/>
                                    </a:lnTo>
                                    <a:lnTo>
                                      <a:pt x="432" y="152"/>
                                    </a:lnTo>
                                    <a:lnTo>
                                      <a:pt x="412" y="150"/>
                                    </a:lnTo>
                                    <a:lnTo>
                                      <a:pt x="412" y="150"/>
                                    </a:lnTo>
                                    <a:lnTo>
                                      <a:pt x="390" y="150"/>
                                    </a:lnTo>
                                    <a:lnTo>
                                      <a:pt x="372" y="154"/>
                                    </a:lnTo>
                                    <a:lnTo>
                                      <a:pt x="354" y="158"/>
                                    </a:lnTo>
                                    <a:lnTo>
                                      <a:pt x="336" y="162"/>
                                    </a:lnTo>
                                    <a:lnTo>
                                      <a:pt x="336" y="162"/>
                                    </a:lnTo>
                                    <a:lnTo>
                                      <a:pt x="322" y="170"/>
                                    </a:lnTo>
                                    <a:lnTo>
                                      <a:pt x="306" y="178"/>
                                    </a:lnTo>
                                    <a:lnTo>
                                      <a:pt x="294" y="186"/>
                                    </a:lnTo>
                                    <a:lnTo>
                                      <a:pt x="280" y="196"/>
                                    </a:lnTo>
                                    <a:lnTo>
                                      <a:pt x="280" y="196"/>
                                    </a:lnTo>
                                    <a:lnTo>
                                      <a:pt x="270" y="208"/>
                                    </a:lnTo>
                                    <a:lnTo>
                                      <a:pt x="258" y="220"/>
                                    </a:lnTo>
                                    <a:lnTo>
                                      <a:pt x="250" y="232"/>
                                    </a:lnTo>
                                    <a:lnTo>
                                      <a:pt x="240" y="246"/>
                                    </a:lnTo>
                                    <a:lnTo>
                                      <a:pt x="240" y="246"/>
                                    </a:lnTo>
                                    <a:lnTo>
                                      <a:pt x="228" y="270"/>
                                    </a:lnTo>
                                    <a:lnTo>
                                      <a:pt x="216" y="296"/>
                                    </a:lnTo>
                                    <a:lnTo>
                                      <a:pt x="24" y="2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E008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5419725" y="812800"/>
                                <a:ext cx="1111250" cy="511175"/>
                              </a:xfrm>
                              <a:custGeom>
                                <a:avLst/>
                                <a:gdLst>
                                  <a:gd name="T0" fmla="*/ 192 w 700"/>
                                  <a:gd name="T1" fmla="*/ 12 h 322"/>
                                  <a:gd name="T2" fmla="*/ 192 w 700"/>
                                  <a:gd name="T3" fmla="*/ 32 h 322"/>
                                  <a:gd name="T4" fmla="*/ 194 w 700"/>
                                  <a:gd name="T5" fmla="*/ 62 h 322"/>
                                  <a:gd name="T6" fmla="*/ 200 w 700"/>
                                  <a:gd name="T7" fmla="*/ 88 h 322"/>
                                  <a:gd name="T8" fmla="*/ 214 w 700"/>
                                  <a:gd name="T9" fmla="*/ 112 h 322"/>
                                  <a:gd name="T10" fmla="*/ 230 w 700"/>
                                  <a:gd name="T11" fmla="*/ 134 h 322"/>
                                  <a:gd name="T12" fmla="*/ 240 w 700"/>
                                  <a:gd name="T13" fmla="*/ 142 h 322"/>
                                  <a:gd name="T14" fmla="*/ 266 w 700"/>
                                  <a:gd name="T15" fmla="*/ 158 h 322"/>
                                  <a:gd name="T16" fmla="*/ 296 w 700"/>
                                  <a:gd name="T17" fmla="*/ 168 h 322"/>
                                  <a:gd name="T18" fmla="*/ 332 w 700"/>
                                  <a:gd name="T19" fmla="*/ 172 h 322"/>
                                  <a:gd name="T20" fmla="*/ 352 w 700"/>
                                  <a:gd name="T21" fmla="*/ 172 h 322"/>
                                  <a:gd name="T22" fmla="*/ 392 w 700"/>
                                  <a:gd name="T23" fmla="*/ 168 h 322"/>
                                  <a:gd name="T24" fmla="*/ 402 w 700"/>
                                  <a:gd name="T25" fmla="*/ 164 h 322"/>
                                  <a:gd name="T26" fmla="*/ 444 w 700"/>
                                  <a:gd name="T27" fmla="*/ 140 h 322"/>
                                  <a:gd name="T28" fmla="*/ 460 w 700"/>
                                  <a:gd name="T29" fmla="*/ 126 h 322"/>
                                  <a:gd name="T30" fmla="*/ 474 w 700"/>
                                  <a:gd name="T31" fmla="*/ 108 h 322"/>
                                  <a:gd name="T32" fmla="*/ 700 w 700"/>
                                  <a:gd name="T33" fmla="*/ 74 h 322"/>
                                  <a:gd name="T34" fmla="*/ 686 w 700"/>
                                  <a:gd name="T35" fmla="*/ 104 h 322"/>
                                  <a:gd name="T36" fmla="*/ 658 w 700"/>
                                  <a:gd name="T37" fmla="*/ 158 h 322"/>
                                  <a:gd name="T38" fmla="*/ 642 w 700"/>
                                  <a:gd name="T39" fmla="*/ 182 h 322"/>
                                  <a:gd name="T40" fmla="*/ 608 w 700"/>
                                  <a:gd name="T41" fmla="*/ 224 h 322"/>
                                  <a:gd name="T42" fmla="*/ 566 w 700"/>
                                  <a:gd name="T43" fmla="*/ 260 h 322"/>
                                  <a:gd name="T44" fmla="*/ 542 w 700"/>
                                  <a:gd name="T45" fmla="*/ 274 h 322"/>
                                  <a:gd name="T46" fmla="*/ 490 w 700"/>
                                  <a:gd name="T47" fmla="*/ 298 h 322"/>
                                  <a:gd name="T48" fmla="*/ 460 w 700"/>
                                  <a:gd name="T49" fmla="*/ 306 h 322"/>
                                  <a:gd name="T50" fmla="*/ 396 w 700"/>
                                  <a:gd name="T51" fmla="*/ 318 h 322"/>
                                  <a:gd name="T52" fmla="*/ 324 w 700"/>
                                  <a:gd name="T53" fmla="*/ 322 h 322"/>
                                  <a:gd name="T54" fmla="*/ 288 w 700"/>
                                  <a:gd name="T55" fmla="*/ 320 h 322"/>
                                  <a:gd name="T56" fmla="*/ 220 w 700"/>
                                  <a:gd name="T57" fmla="*/ 310 h 322"/>
                                  <a:gd name="T58" fmla="*/ 190 w 700"/>
                                  <a:gd name="T59" fmla="*/ 302 h 322"/>
                                  <a:gd name="T60" fmla="*/ 134 w 700"/>
                                  <a:gd name="T61" fmla="*/ 278 h 322"/>
                                  <a:gd name="T62" fmla="*/ 88 w 700"/>
                                  <a:gd name="T63" fmla="*/ 242 h 322"/>
                                  <a:gd name="T64" fmla="*/ 68 w 700"/>
                                  <a:gd name="T65" fmla="*/ 222 h 322"/>
                                  <a:gd name="T66" fmla="*/ 36 w 700"/>
                                  <a:gd name="T67" fmla="*/ 172 h 322"/>
                                  <a:gd name="T68" fmla="*/ 22 w 700"/>
                                  <a:gd name="T69" fmla="*/ 144 h 322"/>
                                  <a:gd name="T70" fmla="*/ 6 w 700"/>
                                  <a:gd name="T71" fmla="*/ 80 h 322"/>
                                  <a:gd name="T72" fmla="*/ 0 w 700"/>
                                  <a:gd name="T73" fmla="*/ 6 h 322"/>
                                  <a:gd name="T74" fmla="*/ 192 w 700"/>
                                  <a:gd name="T75" fmla="*/ 0 h 3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700" h="322">
                                    <a:moveTo>
                                      <a:pt x="192" y="0"/>
                                    </a:moveTo>
                                    <a:lnTo>
                                      <a:pt x="192" y="12"/>
                                    </a:lnTo>
                                    <a:lnTo>
                                      <a:pt x="192" y="32"/>
                                    </a:lnTo>
                                    <a:lnTo>
                                      <a:pt x="192" y="32"/>
                                    </a:lnTo>
                                    <a:lnTo>
                                      <a:pt x="192" y="46"/>
                                    </a:lnTo>
                                    <a:lnTo>
                                      <a:pt x="194" y="62"/>
                                    </a:lnTo>
                                    <a:lnTo>
                                      <a:pt x="196" y="76"/>
                                    </a:lnTo>
                                    <a:lnTo>
                                      <a:pt x="200" y="88"/>
                                    </a:lnTo>
                                    <a:lnTo>
                                      <a:pt x="206" y="100"/>
                                    </a:lnTo>
                                    <a:lnTo>
                                      <a:pt x="214" y="112"/>
                                    </a:lnTo>
                                    <a:lnTo>
                                      <a:pt x="222" y="124"/>
                                    </a:lnTo>
                                    <a:lnTo>
                                      <a:pt x="230" y="134"/>
                                    </a:lnTo>
                                    <a:lnTo>
                                      <a:pt x="230" y="134"/>
                                    </a:lnTo>
                                    <a:lnTo>
                                      <a:pt x="240" y="142"/>
                                    </a:lnTo>
                                    <a:lnTo>
                                      <a:pt x="252" y="150"/>
                                    </a:lnTo>
                                    <a:lnTo>
                                      <a:pt x="266" y="158"/>
                                    </a:lnTo>
                                    <a:lnTo>
                                      <a:pt x="280" y="162"/>
                                    </a:lnTo>
                                    <a:lnTo>
                                      <a:pt x="296" y="168"/>
                                    </a:lnTo>
                                    <a:lnTo>
                                      <a:pt x="312" y="170"/>
                                    </a:lnTo>
                                    <a:lnTo>
                                      <a:pt x="332" y="172"/>
                                    </a:lnTo>
                                    <a:lnTo>
                                      <a:pt x="352" y="172"/>
                                    </a:lnTo>
                                    <a:lnTo>
                                      <a:pt x="352" y="172"/>
                                    </a:lnTo>
                                    <a:lnTo>
                                      <a:pt x="378" y="170"/>
                                    </a:lnTo>
                                    <a:lnTo>
                                      <a:pt x="392" y="168"/>
                                    </a:lnTo>
                                    <a:lnTo>
                                      <a:pt x="402" y="164"/>
                                    </a:lnTo>
                                    <a:lnTo>
                                      <a:pt x="402" y="164"/>
                                    </a:lnTo>
                                    <a:lnTo>
                                      <a:pt x="426" y="154"/>
                                    </a:lnTo>
                                    <a:lnTo>
                                      <a:pt x="444" y="140"/>
                                    </a:lnTo>
                                    <a:lnTo>
                                      <a:pt x="444" y="140"/>
                                    </a:lnTo>
                                    <a:lnTo>
                                      <a:pt x="460" y="126"/>
                                    </a:lnTo>
                                    <a:lnTo>
                                      <a:pt x="474" y="108"/>
                                    </a:lnTo>
                                    <a:lnTo>
                                      <a:pt x="474" y="108"/>
                                    </a:lnTo>
                                    <a:lnTo>
                                      <a:pt x="500" y="74"/>
                                    </a:lnTo>
                                    <a:lnTo>
                                      <a:pt x="700" y="74"/>
                                    </a:lnTo>
                                    <a:lnTo>
                                      <a:pt x="700" y="74"/>
                                    </a:lnTo>
                                    <a:lnTo>
                                      <a:pt x="686" y="104"/>
                                    </a:lnTo>
                                    <a:lnTo>
                                      <a:pt x="674" y="130"/>
                                    </a:lnTo>
                                    <a:lnTo>
                                      <a:pt x="658" y="158"/>
                                    </a:lnTo>
                                    <a:lnTo>
                                      <a:pt x="642" y="182"/>
                                    </a:lnTo>
                                    <a:lnTo>
                                      <a:pt x="642" y="182"/>
                                    </a:lnTo>
                                    <a:lnTo>
                                      <a:pt x="626" y="204"/>
                                    </a:lnTo>
                                    <a:lnTo>
                                      <a:pt x="608" y="224"/>
                                    </a:lnTo>
                                    <a:lnTo>
                                      <a:pt x="588" y="242"/>
                                    </a:lnTo>
                                    <a:lnTo>
                                      <a:pt x="566" y="260"/>
                                    </a:lnTo>
                                    <a:lnTo>
                                      <a:pt x="566" y="260"/>
                                    </a:lnTo>
                                    <a:lnTo>
                                      <a:pt x="542" y="274"/>
                                    </a:lnTo>
                                    <a:lnTo>
                                      <a:pt x="518" y="286"/>
                                    </a:lnTo>
                                    <a:lnTo>
                                      <a:pt x="490" y="298"/>
                                    </a:lnTo>
                                    <a:lnTo>
                                      <a:pt x="460" y="306"/>
                                    </a:lnTo>
                                    <a:lnTo>
                                      <a:pt x="460" y="306"/>
                                    </a:lnTo>
                                    <a:lnTo>
                                      <a:pt x="430" y="312"/>
                                    </a:lnTo>
                                    <a:lnTo>
                                      <a:pt x="396" y="318"/>
                                    </a:lnTo>
                                    <a:lnTo>
                                      <a:pt x="362" y="320"/>
                                    </a:lnTo>
                                    <a:lnTo>
                                      <a:pt x="324" y="322"/>
                                    </a:lnTo>
                                    <a:lnTo>
                                      <a:pt x="324" y="322"/>
                                    </a:lnTo>
                                    <a:lnTo>
                                      <a:pt x="288" y="320"/>
                                    </a:lnTo>
                                    <a:lnTo>
                                      <a:pt x="254" y="316"/>
                                    </a:lnTo>
                                    <a:lnTo>
                                      <a:pt x="220" y="310"/>
                                    </a:lnTo>
                                    <a:lnTo>
                                      <a:pt x="190" y="302"/>
                                    </a:lnTo>
                                    <a:lnTo>
                                      <a:pt x="190" y="302"/>
                                    </a:lnTo>
                                    <a:lnTo>
                                      <a:pt x="162" y="290"/>
                                    </a:lnTo>
                                    <a:lnTo>
                                      <a:pt x="134" y="278"/>
                                    </a:lnTo>
                                    <a:lnTo>
                                      <a:pt x="110" y="262"/>
                                    </a:lnTo>
                                    <a:lnTo>
                                      <a:pt x="88" y="242"/>
                                    </a:lnTo>
                                    <a:lnTo>
                                      <a:pt x="88" y="242"/>
                                    </a:lnTo>
                                    <a:lnTo>
                                      <a:pt x="68" y="222"/>
                                    </a:lnTo>
                                    <a:lnTo>
                                      <a:pt x="52" y="198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12" y="112"/>
                                    </a:lnTo>
                                    <a:lnTo>
                                      <a:pt x="6" y="80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2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5457825" y="111125"/>
                                <a:ext cx="1133475" cy="682625"/>
                              </a:xfrm>
                              <a:custGeom>
                                <a:avLst/>
                                <a:gdLst>
                                  <a:gd name="T0" fmla="*/ 4 w 714"/>
                                  <a:gd name="T1" fmla="*/ 280 h 430"/>
                                  <a:gd name="T2" fmla="*/ 20 w 714"/>
                                  <a:gd name="T3" fmla="*/ 242 h 430"/>
                                  <a:gd name="T4" fmla="*/ 60 w 714"/>
                                  <a:gd name="T5" fmla="*/ 170 h 430"/>
                                  <a:gd name="T6" fmla="*/ 82 w 714"/>
                                  <a:gd name="T7" fmla="*/ 138 h 430"/>
                                  <a:gd name="T8" fmla="*/ 140 w 714"/>
                                  <a:gd name="T9" fmla="*/ 82 h 430"/>
                                  <a:gd name="T10" fmla="*/ 210 w 714"/>
                                  <a:gd name="T11" fmla="*/ 38 h 430"/>
                                  <a:gd name="T12" fmla="*/ 228 w 714"/>
                                  <a:gd name="T13" fmla="*/ 30 h 430"/>
                                  <a:gd name="T14" fmla="*/ 268 w 714"/>
                                  <a:gd name="T15" fmla="*/ 14 h 430"/>
                                  <a:gd name="T16" fmla="*/ 310 w 714"/>
                                  <a:gd name="T17" fmla="*/ 6 h 430"/>
                                  <a:gd name="T18" fmla="*/ 354 w 714"/>
                                  <a:gd name="T19" fmla="*/ 0 h 430"/>
                                  <a:gd name="T20" fmla="*/ 376 w 714"/>
                                  <a:gd name="T21" fmla="*/ 0 h 430"/>
                                  <a:gd name="T22" fmla="*/ 448 w 714"/>
                                  <a:gd name="T23" fmla="*/ 6 h 430"/>
                                  <a:gd name="T24" fmla="*/ 514 w 714"/>
                                  <a:gd name="T25" fmla="*/ 20 h 430"/>
                                  <a:gd name="T26" fmla="*/ 544 w 714"/>
                                  <a:gd name="T27" fmla="*/ 30 h 430"/>
                                  <a:gd name="T28" fmla="*/ 598 w 714"/>
                                  <a:gd name="T29" fmla="*/ 62 h 430"/>
                                  <a:gd name="T30" fmla="*/ 620 w 714"/>
                                  <a:gd name="T31" fmla="*/ 80 h 430"/>
                                  <a:gd name="T32" fmla="*/ 660 w 714"/>
                                  <a:gd name="T33" fmla="*/ 124 h 430"/>
                                  <a:gd name="T34" fmla="*/ 690 w 714"/>
                                  <a:gd name="T35" fmla="*/ 180 h 430"/>
                                  <a:gd name="T36" fmla="*/ 700 w 714"/>
                                  <a:gd name="T37" fmla="*/ 210 h 430"/>
                                  <a:gd name="T38" fmla="*/ 712 w 714"/>
                                  <a:gd name="T39" fmla="*/ 280 h 430"/>
                                  <a:gd name="T40" fmla="*/ 714 w 714"/>
                                  <a:gd name="T41" fmla="*/ 318 h 430"/>
                                  <a:gd name="T42" fmla="*/ 712 w 714"/>
                                  <a:gd name="T43" fmla="*/ 372 h 430"/>
                                  <a:gd name="T44" fmla="*/ 704 w 714"/>
                                  <a:gd name="T45" fmla="*/ 430 h 430"/>
                                  <a:gd name="T46" fmla="*/ 234 w 714"/>
                                  <a:gd name="T47" fmla="*/ 304 h 430"/>
                                  <a:gd name="T48" fmla="*/ 522 w 714"/>
                                  <a:gd name="T49" fmla="*/ 304 h 430"/>
                                  <a:gd name="T50" fmla="*/ 516 w 714"/>
                                  <a:gd name="T51" fmla="*/ 250 h 430"/>
                                  <a:gd name="T52" fmla="*/ 514 w 714"/>
                                  <a:gd name="T53" fmla="*/ 236 h 430"/>
                                  <a:gd name="T54" fmla="*/ 504 w 714"/>
                                  <a:gd name="T55" fmla="*/ 210 h 430"/>
                                  <a:gd name="T56" fmla="*/ 498 w 714"/>
                                  <a:gd name="T57" fmla="*/ 200 h 430"/>
                                  <a:gd name="T58" fmla="*/ 482 w 714"/>
                                  <a:gd name="T59" fmla="*/ 180 h 430"/>
                                  <a:gd name="T60" fmla="*/ 458 w 714"/>
                                  <a:gd name="T61" fmla="*/ 164 h 430"/>
                                  <a:gd name="T62" fmla="*/ 444 w 714"/>
                                  <a:gd name="T63" fmla="*/ 158 h 430"/>
                                  <a:gd name="T64" fmla="*/ 408 w 714"/>
                                  <a:gd name="T65" fmla="*/ 152 h 430"/>
                                  <a:gd name="T66" fmla="*/ 388 w 714"/>
                                  <a:gd name="T67" fmla="*/ 150 h 430"/>
                                  <a:gd name="T68" fmla="*/ 348 w 714"/>
                                  <a:gd name="T69" fmla="*/ 154 h 430"/>
                                  <a:gd name="T70" fmla="*/ 312 w 714"/>
                                  <a:gd name="T71" fmla="*/ 162 h 430"/>
                                  <a:gd name="T72" fmla="*/ 298 w 714"/>
                                  <a:gd name="T73" fmla="*/ 170 h 430"/>
                                  <a:gd name="T74" fmla="*/ 270 w 714"/>
                                  <a:gd name="T75" fmla="*/ 186 h 430"/>
                                  <a:gd name="T76" fmla="*/ 256 w 714"/>
                                  <a:gd name="T77" fmla="*/ 196 h 430"/>
                                  <a:gd name="T78" fmla="*/ 234 w 714"/>
                                  <a:gd name="T79" fmla="*/ 220 h 430"/>
                                  <a:gd name="T80" fmla="*/ 216 w 714"/>
                                  <a:gd name="T81" fmla="*/ 246 h 430"/>
                                  <a:gd name="T82" fmla="*/ 204 w 714"/>
                                  <a:gd name="T83" fmla="*/ 270 h 430"/>
                                  <a:gd name="T84" fmla="*/ 0 w 714"/>
                                  <a:gd name="T85" fmla="*/ 296 h 4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714" h="430">
                                    <a:moveTo>
                                      <a:pt x="0" y="296"/>
                                    </a:moveTo>
                                    <a:lnTo>
                                      <a:pt x="4" y="280"/>
                                    </a:lnTo>
                                    <a:lnTo>
                                      <a:pt x="4" y="280"/>
                                    </a:lnTo>
                                    <a:lnTo>
                                      <a:pt x="20" y="242"/>
                                    </a:lnTo>
                                    <a:lnTo>
                                      <a:pt x="38" y="204"/>
                                    </a:lnTo>
                                    <a:lnTo>
                                      <a:pt x="60" y="170"/>
                                    </a:lnTo>
                                    <a:lnTo>
                                      <a:pt x="82" y="138"/>
                                    </a:lnTo>
                                    <a:lnTo>
                                      <a:pt x="82" y="138"/>
                                    </a:lnTo>
                                    <a:lnTo>
                                      <a:pt x="110" y="108"/>
                                    </a:lnTo>
                                    <a:lnTo>
                                      <a:pt x="140" y="82"/>
                                    </a:lnTo>
                                    <a:lnTo>
                                      <a:pt x="174" y="58"/>
                                    </a:lnTo>
                                    <a:lnTo>
                                      <a:pt x="210" y="38"/>
                                    </a:lnTo>
                                    <a:lnTo>
                                      <a:pt x="210" y="38"/>
                                    </a:lnTo>
                                    <a:lnTo>
                                      <a:pt x="228" y="30"/>
                                    </a:lnTo>
                                    <a:lnTo>
                                      <a:pt x="248" y="22"/>
                                    </a:lnTo>
                                    <a:lnTo>
                                      <a:pt x="268" y="14"/>
                                    </a:lnTo>
                                    <a:lnTo>
                                      <a:pt x="288" y="10"/>
                                    </a:lnTo>
                                    <a:lnTo>
                                      <a:pt x="310" y="6"/>
                                    </a:lnTo>
                                    <a:lnTo>
                                      <a:pt x="330" y="2"/>
                                    </a:lnTo>
                                    <a:lnTo>
                                      <a:pt x="354" y="0"/>
                                    </a:lnTo>
                                    <a:lnTo>
                                      <a:pt x="376" y="0"/>
                                    </a:lnTo>
                                    <a:lnTo>
                                      <a:pt x="376" y="0"/>
                                    </a:lnTo>
                                    <a:lnTo>
                                      <a:pt x="414" y="2"/>
                                    </a:lnTo>
                                    <a:lnTo>
                                      <a:pt x="448" y="6"/>
                                    </a:lnTo>
                                    <a:lnTo>
                                      <a:pt x="482" y="12"/>
                                    </a:lnTo>
                                    <a:lnTo>
                                      <a:pt x="514" y="20"/>
                                    </a:lnTo>
                                    <a:lnTo>
                                      <a:pt x="514" y="20"/>
                                    </a:lnTo>
                                    <a:lnTo>
                                      <a:pt x="544" y="30"/>
                                    </a:lnTo>
                                    <a:lnTo>
                                      <a:pt x="572" y="44"/>
                                    </a:lnTo>
                                    <a:lnTo>
                                      <a:pt x="598" y="62"/>
                                    </a:lnTo>
                                    <a:lnTo>
                                      <a:pt x="620" y="80"/>
                                    </a:lnTo>
                                    <a:lnTo>
                                      <a:pt x="620" y="80"/>
                                    </a:lnTo>
                                    <a:lnTo>
                                      <a:pt x="642" y="102"/>
                                    </a:lnTo>
                                    <a:lnTo>
                                      <a:pt x="660" y="124"/>
                                    </a:lnTo>
                                    <a:lnTo>
                                      <a:pt x="676" y="150"/>
                                    </a:lnTo>
                                    <a:lnTo>
                                      <a:pt x="690" y="180"/>
                                    </a:lnTo>
                                    <a:lnTo>
                                      <a:pt x="690" y="180"/>
                                    </a:lnTo>
                                    <a:lnTo>
                                      <a:pt x="700" y="210"/>
                                    </a:lnTo>
                                    <a:lnTo>
                                      <a:pt x="708" y="244"/>
                                    </a:lnTo>
                                    <a:lnTo>
                                      <a:pt x="712" y="280"/>
                                    </a:lnTo>
                                    <a:lnTo>
                                      <a:pt x="714" y="318"/>
                                    </a:lnTo>
                                    <a:lnTo>
                                      <a:pt x="714" y="318"/>
                                    </a:lnTo>
                                    <a:lnTo>
                                      <a:pt x="714" y="344"/>
                                    </a:lnTo>
                                    <a:lnTo>
                                      <a:pt x="712" y="372"/>
                                    </a:lnTo>
                                    <a:lnTo>
                                      <a:pt x="708" y="402"/>
                                    </a:lnTo>
                                    <a:lnTo>
                                      <a:pt x="704" y="430"/>
                                    </a:lnTo>
                                    <a:lnTo>
                                      <a:pt x="208" y="430"/>
                                    </a:lnTo>
                                    <a:lnTo>
                                      <a:pt x="234" y="304"/>
                                    </a:lnTo>
                                    <a:lnTo>
                                      <a:pt x="522" y="304"/>
                                    </a:lnTo>
                                    <a:lnTo>
                                      <a:pt x="522" y="304"/>
                                    </a:lnTo>
                                    <a:lnTo>
                                      <a:pt x="520" y="276"/>
                                    </a:lnTo>
                                    <a:lnTo>
                                      <a:pt x="516" y="250"/>
                                    </a:lnTo>
                                    <a:lnTo>
                                      <a:pt x="516" y="250"/>
                                    </a:lnTo>
                                    <a:lnTo>
                                      <a:pt x="514" y="236"/>
                                    </a:lnTo>
                                    <a:lnTo>
                                      <a:pt x="510" y="224"/>
                                    </a:lnTo>
                                    <a:lnTo>
                                      <a:pt x="504" y="210"/>
                                    </a:lnTo>
                                    <a:lnTo>
                                      <a:pt x="498" y="200"/>
                                    </a:lnTo>
                                    <a:lnTo>
                                      <a:pt x="498" y="200"/>
                                    </a:lnTo>
                                    <a:lnTo>
                                      <a:pt x="490" y="188"/>
                                    </a:lnTo>
                                    <a:lnTo>
                                      <a:pt x="482" y="180"/>
                                    </a:lnTo>
                                    <a:lnTo>
                                      <a:pt x="470" y="172"/>
                                    </a:lnTo>
                                    <a:lnTo>
                                      <a:pt x="458" y="164"/>
                                    </a:lnTo>
                                    <a:lnTo>
                                      <a:pt x="458" y="164"/>
                                    </a:lnTo>
                                    <a:lnTo>
                                      <a:pt x="444" y="158"/>
                                    </a:lnTo>
                                    <a:lnTo>
                                      <a:pt x="426" y="154"/>
                                    </a:lnTo>
                                    <a:lnTo>
                                      <a:pt x="408" y="152"/>
                                    </a:lnTo>
                                    <a:lnTo>
                                      <a:pt x="388" y="150"/>
                                    </a:lnTo>
                                    <a:lnTo>
                                      <a:pt x="388" y="150"/>
                                    </a:lnTo>
                                    <a:lnTo>
                                      <a:pt x="366" y="150"/>
                                    </a:lnTo>
                                    <a:lnTo>
                                      <a:pt x="348" y="154"/>
                                    </a:lnTo>
                                    <a:lnTo>
                                      <a:pt x="330" y="158"/>
                                    </a:lnTo>
                                    <a:lnTo>
                                      <a:pt x="312" y="162"/>
                                    </a:lnTo>
                                    <a:lnTo>
                                      <a:pt x="312" y="162"/>
                                    </a:lnTo>
                                    <a:lnTo>
                                      <a:pt x="298" y="170"/>
                                    </a:lnTo>
                                    <a:lnTo>
                                      <a:pt x="282" y="178"/>
                                    </a:lnTo>
                                    <a:lnTo>
                                      <a:pt x="270" y="186"/>
                                    </a:lnTo>
                                    <a:lnTo>
                                      <a:pt x="256" y="196"/>
                                    </a:lnTo>
                                    <a:lnTo>
                                      <a:pt x="256" y="196"/>
                                    </a:lnTo>
                                    <a:lnTo>
                                      <a:pt x="246" y="208"/>
                                    </a:lnTo>
                                    <a:lnTo>
                                      <a:pt x="234" y="220"/>
                                    </a:lnTo>
                                    <a:lnTo>
                                      <a:pt x="226" y="232"/>
                                    </a:lnTo>
                                    <a:lnTo>
                                      <a:pt x="216" y="246"/>
                                    </a:lnTo>
                                    <a:lnTo>
                                      <a:pt x="216" y="246"/>
                                    </a:lnTo>
                                    <a:lnTo>
                                      <a:pt x="204" y="270"/>
                                    </a:lnTo>
                                    <a:lnTo>
                                      <a:pt x="192" y="296"/>
                                    </a:lnTo>
                                    <a:lnTo>
                                      <a:pt x="0" y="296"/>
                                    </a:lnTo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6645275" y="111125"/>
                                <a:ext cx="1095375" cy="1212850"/>
                              </a:xfrm>
                              <a:custGeom>
                                <a:avLst/>
                                <a:gdLst>
                                  <a:gd name="T0" fmla="*/ 690 w 690"/>
                                  <a:gd name="T1" fmla="*/ 198 h 764"/>
                                  <a:gd name="T2" fmla="*/ 668 w 690"/>
                                  <a:gd name="T3" fmla="*/ 116 h 764"/>
                                  <a:gd name="T4" fmla="*/ 602 w 690"/>
                                  <a:gd name="T5" fmla="*/ 46 h 764"/>
                                  <a:gd name="T6" fmla="*/ 534 w 690"/>
                                  <a:gd name="T7" fmla="*/ 16 h 764"/>
                                  <a:gd name="T8" fmla="*/ 452 w 690"/>
                                  <a:gd name="T9" fmla="*/ 2 h 764"/>
                                  <a:gd name="T10" fmla="*/ 366 w 690"/>
                                  <a:gd name="T11" fmla="*/ 0 h 764"/>
                                  <a:gd name="T12" fmla="*/ 284 w 690"/>
                                  <a:gd name="T13" fmla="*/ 12 h 764"/>
                                  <a:gd name="T14" fmla="*/ 180 w 690"/>
                                  <a:gd name="T15" fmla="*/ 52 h 764"/>
                                  <a:gd name="T16" fmla="*/ 118 w 690"/>
                                  <a:gd name="T17" fmla="*/ 102 h 764"/>
                                  <a:gd name="T18" fmla="*/ 80 w 690"/>
                                  <a:gd name="T19" fmla="*/ 170 h 764"/>
                                  <a:gd name="T20" fmla="*/ 72 w 690"/>
                                  <a:gd name="T21" fmla="*/ 252 h 764"/>
                                  <a:gd name="T22" fmla="*/ 82 w 690"/>
                                  <a:gd name="T23" fmla="*/ 304 h 764"/>
                                  <a:gd name="T24" fmla="*/ 112 w 690"/>
                                  <a:gd name="T25" fmla="*/ 354 h 764"/>
                                  <a:gd name="T26" fmla="*/ 148 w 690"/>
                                  <a:gd name="T27" fmla="*/ 382 h 764"/>
                                  <a:gd name="T28" fmla="*/ 230 w 690"/>
                                  <a:gd name="T29" fmla="*/ 416 h 764"/>
                                  <a:gd name="T30" fmla="*/ 424 w 690"/>
                                  <a:gd name="T31" fmla="*/ 484 h 764"/>
                                  <a:gd name="T32" fmla="*/ 448 w 690"/>
                                  <a:gd name="T33" fmla="*/ 512 h 764"/>
                                  <a:gd name="T34" fmla="*/ 452 w 690"/>
                                  <a:gd name="T35" fmla="*/ 556 h 764"/>
                                  <a:gd name="T36" fmla="*/ 442 w 690"/>
                                  <a:gd name="T37" fmla="*/ 586 h 764"/>
                                  <a:gd name="T38" fmla="*/ 394 w 690"/>
                                  <a:gd name="T39" fmla="*/ 622 h 764"/>
                                  <a:gd name="T40" fmla="*/ 328 w 690"/>
                                  <a:gd name="T41" fmla="*/ 632 h 764"/>
                                  <a:gd name="T42" fmla="*/ 276 w 690"/>
                                  <a:gd name="T43" fmla="*/ 626 h 764"/>
                                  <a:gd name="T44" fmla="*/ 212 w 690"/>
                                  <a:gd name="T45" fmla="*/ 594 h 764"/>
                                  <a:gd name="T46" fmla="*/ 188 w 690"/>
                                  <a:gd name="T47" fmla="*/ 556 h 764"/>
                                  <a:gd name="T48" fmla="*/ 0 w 690"/>
                                  <a:gd name="T49" fmla="*/ 510 h 764"/>
                                  <a:gd name="T50" fmla="*/ 8 w 690"/>
                                  <a:gd name="T51" fmla="*/ 598 h 764"/>
                                  <a:gd name="T52" fmla="*/ 44 w 690"/>
                                  <a:gd name="T53" fmla="*/ 668 h 764"/>
                                  <a:gd name="T54" fmla="*/ 100 w 690"/>
                                  <a:gd name="T55" fmla="*/ 716 h 764"/>
                                  <a:gd name="T56" fmla="*/ 200 w 690"/>
                                  <a:gd name="T57" fmla="*/ 752 h 764"/>
                                  <a:gd name="T58" fmla="*/ 280 w 690"/>
                                  <a:gd name="T59" fmla="*/ 762 h 764"/>
                                  <a:gd name="T60" fmla="*/ 370 w 690"/>
                                  <a:gd name="T61" fmla="*/ 760 h 764"/>
                                  <a:gd name="T62" fmla="*/ 462 w 690"/>
                                  <a:gd name="T63" fmla="*/ 744 h 764"/>
                                  <a:gd name="T64" fmla="*/ 544 w 690"/>
                                  <a:gd name="T65" fmla="*/ 708 h 764"/>
                                  <a:gd name="T66" fmla="*/ 622 w 690"/>
                                  <a:gd name="T67" fmla="*/ 634 h 764"/>
                                  <a:gd name="T68" fmla="*/ 650 w 690"/>
                                  <a:gd name="T69" fmla="*/ 550 h 764"/>
                                  <a:gd name="T70" fmla="*/ 648 w 690"/>
                                  <a:gd name="T71" fmla="*/ 476 h 764"/>
                                  <a:gd name="T72" fmla="*/ 630 w 690"/>
                                  <a:gd name="T73" fmla="*/ 424 h 764"/>
                                  <a:gd name="T74" fmla="*/ 596 w 690"/>
                                  <a:gd name="T75" fmla="*/ 382 h 764"/>
                                  <a:gd name="T76" fmla="*/ 536 w 690"/>
                                  <a:gd name="T77" fmla="*/ 340 h 764"/>
                                  <a:gd name="T78" fmla="*/ 362 w 690"/>
                                  <a:gd name="T79" fmla="*/ 278 h 764"/>
                                  <a:gd name="T80" fmla="*/ 304 w 690"/>
                                  <a:gd name="T81" fmla="*/ 254 h 764"/>
                                  <a:gd name="T82" fmla="*/ 276 w 690"/>
                                  <a:gd name="T83" fmla="*/ 228 h 764"/>
                                  <a:gd name="T84" fmla="*/ 274 w 690"/>
                                  <a:gd name="T85" fmla="*/ 186 h 764"/>
                                  <a:gd name="T86" fmla="*/ 290 w 690"/>
                                  <a:gd name="T87" fmla="*/ 160 h 764"/>
                                  <a:gd name="T88" fmla="*/ 324 w 690"/>
                                  <a:gd name="T89" fmla="*/ 142 h 764"/>
                                  <a:gd name="T90" fmla="*/ 394 w 690"/>
                                  <a:gd name="T91" fmla="*/ 134 h 764"/>
                                  <a:gd name="T92" fmla="*/ 470 w 690"/>
                                  <a:gd name="T93" fmla="*/ 154 h 764"/>
                                  <a:gd name="T94" fmla="*/ 498 w 690"/>
                                  <a:gd name="T95" fmla="*/ 190 h 7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690" h="764">
                                    <a:moveTo>
                                      <a:pt x="506" y="232"/>
                                    </a:moveTo>
                                    <a:lnTo>
                                      <a:pt x="690" y="232"/>
                                    </a:lnTo>
                                    <a:lnTo>
                                      <a:pt x="690" y="232"/>
                                    </a:lnTo>
                                    <a:lnTo>
                                      <a:pt x="690" y="198"/>
                                    </a:lnTo>
                                    <a:lnTo>
                                      <a:pt x="686" y="168"/>
                                    </a:lnTo>
                                    <a:lnTo>
                                      <a:pt x="678" y="140"/>
                                    </a:lnTo>
                                    <a:lnTo>
                                      <a:pt x="668" y="116"/>
                                    </a:lnTo>
                                    <a:lnTo>
                                      <a:pt x="668" y="116"/>
                                    </a:lnTo>
                                    <a:lnTo>
                                      <a:pt x="656" y="96"/>
                                    </a:lnTo>
                                    <a:lnTo>
                                      <a:pt x="640" y="76"/>
                                    </a:lnTo>
                                    <a:lnTo>
                                      <a:pt x="622" y="60"/>
                                    </a:lnTo>
                                    <a:lnTo>
                                      <a:pt x="602" y="46"/>
                                    </a:lnTo>
                                    <a:lnTo>
                                      <a:pt x="602" y="46"/>
                                    </a:lnTo>
                                    <a:lnTo>
                                      <a:pt x="582" y="34"/>
                                    </a:lnTo>
                                    <a:lnTo>
                                      <a:pt x="558" y="24"/>
                                    </a:lnTo>
                                    <a:lnTo>
                                      <a:pt x="534" y="16"/>
                                    </a:lnTo>
                                    <a:lnTo>
                                      <a:pt x="506" y="10"/>
                                    </a:lnTo>
                                    <a:lnTo>
                                      <a:pt x="506" y="10"/>
                                    </a:lnTo>
                                    <a:lnTo>
                                      <a:pt x="480" y="6"/>
                                    </a:lnTo>
                                    <a:lnTo>
                                      <a:pt x="452" y="2"/>
                                    </a:lnTo>
                                    <a:lnTo>
                                      <a:pt x="422" y="0"/>
                                    </a:lnTo>
                                    <a:lnTo>
                                      <a:pt x="394" y="0"/>
                                    </a:lnTo>
                                    <a:lnTo>
                                      <a:pt x="394" y="0"/>
                                    </a:lnTo>
                                    <a:lnTo>
                                      <a:pt x="366" y="0"/>
                                    </a:lnTo>
                                    <a:lnTo>
                                      <a:pt x="340" y="4"/>
                                    </a:lnTo>
                                    <a:lnTo>
                                      <a:pt x="312" y="8"/>
                                    </a:lnTo>
                                    <a:lnTo>
                                      <a:pt x="284" y="12"/>
                                    </a:lnTo>
                                    <a:lnTo>
                                      <a:pt x="284" y="12"/>
                                    </a:lnTo>
                                    <a:lnTo>
                                      <a:pt x="256" y="20"/>
                                    </a:lnTo>
                                    <a:lnTo>
                                      <a:pt x="230" y="28"/>
                                    </a:lnTo>
                                    <a:lnTo>
                                      <a:pt x="204" y="38"/>
                                    </a:lnTo>
                                    <a:lnTo>
                                      <a:pt x="180" y="52"/>
                                    </a:lnTo>
                                    <a:lnTo>
                                      <a:pt x="180" y="52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36" y="82"/>
                                    </a:lnTo>
                                    <a:lnTo>
                                      <a:pt x="118" y="102"/>
                                    </a:lnTo>
                                    <a:lnTo>
                                      <a:pt x="102" y="122"/>
                                    </a:lnTo>
                                    <a:lnTo>
                                      <a:pt x="102" y="122"/>
                                    </a:lnTo>
                                    <a:lnTo>
                                      <a:pt x="88" y="146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74" y="200"/>
                                    </a:lnTo>
                                    <a:lnTo>
                                      <a:pt x="72" y="230"/>
                                    </a:lnTo>
                                    <a:lnTo>
                                      <a:pt x="72" y="230"/>
                                    </a:lnTo>
                                    <a:lnTo>
                                      <a:pt x="72" y="252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78" y="288"/>
                                    </a:lnTo>
                                    <a:lnTo>
                                      <a:pt x="82" y="304"/>
                                    </a:lnTo>
                                    <a:lnTo>
                                      <a:pt x="82" y="304"/>
                                    </a:lnTo>
                                    <a:lnTo>
                                      <a:pt x="88" y="318"/>
                                    </a:lnTo>
                                    <a:lnTo>
                                      <a:pt x="94" y="330"/>
                                    </a:lnTo>
                                    <a:lnTo>
                                      <a:pt x="104" y="342"/>
                                    </a:lnTo>
                                    <a:lnTo>
                                      <a:pt x="112" y="354"/>
                                    </a:lnTo>
                                    <a:lnTo>
                                      <a:pt x="112" y="354"/>
                                    </a:lnTo>
                                    <a:lnTo>
                                      <a:pt x="124" y="364"/>
                                    </a:lnTo>
                                    <a:lnTo>
                                      <a:pt x="136" y="374"/>
                                    </a:lnTo>
                                    <a:lnTo>
                                      <a:pt x="148" y="382"/>
                                    </a:lnTo>
                                    <a:lnTo>
                                      <a:pt x="162" y="388"/>
                                    </a:lnTo>
                                    <a:lnTo>
                                      <a:pt x="162" y="388"/>
                                    </a:lnTo>
                                    <a:lnTo>
                                      <a:pt x="194" y="402"/>
                                    </a:lnTo>
                                    <a:lnTo>
                                      <a:pt x="230" y="416"/>
                                    </a:lnTo>
                                    <a:lnTo>
                                      <a:pt x="382" y="464"/>
                                    </a:lnTo>
                                    <a:lnTo>
                                      <a:pt x="382" y="464"/>
                                    </a:lnTo>
                                    <a:lnTo>
                                      <a:pt x="412" y="476"/>
                                    </a:lnTo>
                                    <a:lnTo>
                                      <a:pt x="424" y="484"/>
                                    </a:lnTo>
                                    <a:lnTo>
                                      <a:pt x="434" y="492"/>
                                    </a:lnTo>
                                    <a:lnTo>
                                      <a:pt x="434" y="492"/>
                                    </a:lnTo>
                                    <a:lnTo>
                                      <a:pt x="442" y="500"/>
                                    </a:lnTo>
                                    <a:lnTo>
                                      <a:pt x="448" y="512"/>
                                    </a:lnTo>
                                    <a:lnTo>
                                      <a:pt x="452" y="528"/>
                                    </a:lnTo>
                                    <a:lnTo>
                                      <a:pt x="454" y="544"/>
                                    </a:lnTo>
                                    <a:lnTo>
                                      <a:pt x="454" y="544"/>
                                    </a:lnTo>
                                    <a:lnTo>
                                      <a:pt x="452" y="556"/>
                                    </a:lnTo>
                                    <a:lnTo>
                                      <a:pt x="450" y="568"/>
                                    </a:lnTo>
                                    <a:lnTo>
                                      <a:pt x="448" y="578"/>
                                    </a:lnTo>
                                    <a:lnTo>
                                      <a:pt x="442" y="586"/>
                                    </a:lnTo>
                                    <a:lnTo>
                                      <a:pt x="442" y="586"/>
                                    </a:lnTo>
                                    <a:lnTo>
                                      <a:pt x="430" y="602"/>
                                    </a:lnTo>
                                    <a:lnTo>
                                      <a:pt x="412" y="614"/>
                                    </a:lnTo>
                                    <a:lnTo>
                                      <a:pt x="412" y="614"/>
                                    </a:lnTo>
                                    <a:lnTo>
                                      <a:pt x="394" y="622"/>
                                    </a:lnTo>
                                    <a:lnTo>
                                      <a:pt x="372" y="628"/>
                                    </a:lnTo>
                                    <a:lnTo>
                                      <a:pt x="372" y="628"/>
                                    </a:lnTo>
                                    <a:lnTo>
                                      <a:pt x="350" y="630"/>
                                    </a:lnTo>
                                    <a:lnTo>
                                      <a:pt x="328" y="632"/>
                                    </a:lnTo>
                                    <a:lnTo>
                                      <a:pt x="328" y="632"/>
                                    </a:lnTo>
                                    <a:lnTo>
                                      <a:pt x="302" y="630"/>
                                    </a:lnTo>
                                    <a:lnTo>
                                      <a:pt x="276" y="626"/>
                                    </a:lnTo>
                                    <a:lnTo>
                                      <a:pt x="276" y="626"/>
                                    </a:lnTo>
                                    <a:lnTo>
                                      <a:pt x="252" y="618"/>
                                    </a:lnTo>
                                    <a:lnTo>
                                      <a:pt x="230" y="608"/>
                                    </a:lnTo>
                                    <a:lnTo>
                                      <a:pt x="230" y="608"/>
                                    </a:lnTo>
                                    <a:lnTo>
                                      <a:pt x="212" y="594"/>
                                    </a:lnTo>
                                    <a:lnTo>
                                      <a:pt x="196" y="576"/>
                                    </a:lnTo>
                                    <a:lnTo>
                                      <a:pt x="196" y="576"/>
                                    </a:lnTo>
                                    <a:lnTo>
                                      <a:pt x="192" y="568"/>
                                    </a:lnTo>
                                    <a:lnTo>
                                      <a:pt x="188" y="556"/>
                                    </a:lnTo>
                                    <a:lnTo>
                                      <a:pt x="184" y="546"/>
                                    </a:lnTo>
                                    <a:lnTo>
                                      <a:pt x="184" y="534"/>
                                    </a:lnTo>
                                    <a:lnTo>
                                      <a:pt x="184" y="510"/>
                                    </a:lnTo>
                                    <a:lnTo>
                                      <a:pt x="0" y="510"/>
                                    </a:lnTo>
                                    <a:lnTo>
                                      <a:pt x="0" y="540"/>
                                    </a:lnTo>
                                    <a:lnTo>
                                      <a:pt x="0" y="540"/>
                                    </a:lnTo>
                                    <a:lnTo>
                                      <a:pt x="2" y="570"/>
                                    </a:lnTo>
                                    <a:lnTo>
                                      <a:pt x="8" y="598"/>
                                    </a:lnTo>
                                    <a:lnTo>
                                      <a:pt x="16" y="624"/>
                                    </a:lnTo>
                                    <a:lnTo>
                                      <a:pt x="28" y="648"/>
                                    </a:lnTo>
                                    <a:lnTo>
                                      <a:pt x="28" y="648"/>
                                    </a:lnTo>
                                    <a:lnTo>
                                      <a:pt x="44" y="668"/>
                                    </a:lnTo>
                                    <a:lnTo>
                                      <a:pt x="60" y="686"/>
                                    </a:lnTo>
                                    <a:lnTo>
                                      <a:pt x="80" y="702"/>
                                    </a:lnTo>
                                    <a:lnTo>
                                      <a:pt x="100" y="716"/>
                                    </a:lnTo>
                                    <a:lnTo>
                                      <a:pt x="100" y="716"/>
                                    </a:lnTo>
                                    <a:lnTo>
                                      <a:pt x="122" y="728"/>
                                    </a:lnTo>
                                    <a:lnTo>
                                      <a:pt x="148" y="738"/>
                                    </a:lnTo>
                                    <a:lnTo>
                                      <a:pt x="172" y="746"/>
                                    </a:lnTo>
                                    <a:lnTo>
                                      <a:pt x="200" y="752"/>
                                    </a:lnTo>
                                    <a:lnTo>
                                      <a:pt x="200" y="752"/>
                                    </a:lnTo>
                                    <a:lnTo>
                                      <a:pt x="226" y="758"/>
                                    </a:lnTo>
                                    <a:lnTo>
                                      <a:pt x="254" y="760"/>
                                    </a:lnTo>
                                    <a:lnTo>
                                      <a:pt x="280" y="762"/>
                                    </a:lnTo>
                                    <a:lnTo>
                                      <a:pt x="308" y="764"/>
                                    </a:lnTo>
                                    <a:lnTo>
                                      <a:pt x="308" y="764"/>
                                    </a:lnTo>
                                    <a:lnTo>
                                      <a:pt x="340" y="762"/>
                                    </a:lnTo>
                                    <a:lnTo>
                                      <a:pt x="370" y="760"/>
                                    </a:lnTo>
                                    <a:lnTo>
                                      <a:pt x="402" y="756"/>
                                    </a:lnTo>
                                    <a:lnTo>
                                      <a:pt x="432" y="750"/>
                                    </a:lnTo>
                                    <a:lnTo>
                                      <a:pt x="432" y="750"/>
                                    </a:lnTo>
                                    <a:lnTo>
                                      <a:pt x="462" y="744"/>
                                    </a:lnTo>
                                    <a:lnTo>
                                      <a:pt x="492" y="734"/>
                                    </a:lnTo>
                                    <a:lnTo>
                                      <a:pt x="518" y="722"/>
                                    </a:lnTo>
                                    <a:lnTo>
                                      <a:pt x="544" y="708"/>
                                    </a:lnTo>
                                    <a:lnTo>
                                      <a:pt x="544" y="708"/>
                                    </a:lnTo>
                                    <a:lnTo>
                                      <a:pt x="566" y="692"/>
                                    </a:lnTo>
                                    <a:lnTo>
                                      <a:pt x="588" y="676"/>
                                    </a:lnTo>
                                    <a:lnTo>
                                      <a:pt x="606" y="656"/>
                                    </a:lnTo>
                                    <a:lnTo>
                                      <a:pt x="622" y="634"/>
                                    </a:lnTo>
                                    <a:lnTo>
                                      <a:pt x="622" y="634"/>
                                    </a:lnTo>
                                    <a:lnTo>
                                      <a:pt x="636" y="608"/>
                                    </a:lnTo>
                                    <a:lnTo>
                                      <a:pt x="646" y="580"/>
                                    </a:lnTo>
                                    <a:lnTo>
                                      <a:pt x="650" y="550"/>
                                    </a:lnTo>
                                    <a:lnTo>
                                      <a:pt x="652" y="518"/>
                                    </a:lnTo>
                                    <a:lnTo>
                                      <a:pt x="652" y="518"/>
                                    </a:lnTo>
                                    <a:lnTo>
                                      <a:pt x="652" y="496"/>
                                    </a:lnTo>
                                    <a:lnTo>
                                      <a:pt x="648" y="476"/>
                                    </a:lnTo>
                                    <a:lnTo>
                                      <a:pt x="644" y="456"/>
                                    </a:lnTo>
                                    <a:lnTo>
                                      <a:pt x="638" y="440"/>
                                    </a:lnTo>
                                    <a:lnTo>
                                      <a:pt x="638" y="440"/>
                                    </a:lnTo>
                                    <a:lnTo>
                                      <a:pt x="630" y="424"/>
                                    </a:lnTo>
                                    <a:lnTo>
                                      <a:pt x="620" y="408"/>
                                    </a:lnTo>
                                    <a:lnTo>
                                      <a:pt x="610" y="394"/>
                                    </a:lnTo>
                                    <a:lnTo>
                                      <a:pt x="596" y="382"/>
                                    </a:lnTo>
                                    <a:lnTo>
                                      <a:pt x="596" y="382"/>
                                    </a:lnTo>
                                    <a:lnTo>
                                      <a:pt x="584" y="370"/>
                                    </a:lnTo>
                                    <a:lnTo>
                                      <a:pt x="570" y="358"/>
                                    </a:lnTo>
                                    <a:lnTo>
                                      <a:pt x="554" y="348"/>
                                    </a:lnTo>
                                    <a:lnTo>
                                      <a:pt x="536" y="340"/>
                                    </a:lnTo>
                                    <a:lnTo>
                                      <a:pt x="536" y="340"/>
                                    </a:lnTo>
                                    <a:lnTo>
                                      <a:pt x="500" y="324"/>
                                    </a:lnTo>
                                    <a:lnTo>
                                      <a:pt x="462" y="310"/>
                                    </a:lnTo>
                                    <a:lnTo>
                                      <a:pt x="362" y="278"/>
                                    </a:lnTo>
                                    <a:lnTo>
                                      <a:pt x="362" y="278"/>
                                    </a:lnTo>
                                    <a:lnTo>
                                      <a:pt x="338" y="270"/>
                                    </a:lnTo>
                                    <a:lnTo>
                                      <a:pt x="320" y="262"/>
                                    </a:lnTo>
                                    <a:lnTo>
                                      <a:pt x="304" y="254"/>
                                    </a:lnTo>
                                    <a:lnTo>
                                      <a:pt x="290" y="246"/>
                                    </a:lnTo>
                                    <a:lnTo>
                                      <a:pt x="290" y="246"/>
                                    </a:lnTo>
                                    <a:lnTo>
                                      <a:pt x="282" y="236"/>
                                    </a:lnTo>
                                    <a:lnTo>
                                      <a:pt x="276" y="228"/>
                                    </a:lnTo>
                                    <a:lnTo>
                                      <a:pt x="272" y="216"/>
                                    </a:lnTo>
                                    <a:lnTo>
                                      <a:pt x="272" y="206"/>
                                    </a:lnTo>
                                    <a:lnTo>
                                      <a:pt x="272" y="206"/>
                                    </a:lnTo>
                                    <a:lnTo>
                                      <a:pt x="274" y="186"/>
                                    </a:lnTo>
                                    <a:lnTo>
                                      <a:pt x="276" y="178"/>
                                    </a:lnTo>
                                    <a:lnTo>
                                      <a:pt x="280" y="172"/>
                                    </a:lnTo>
                                    <a:lnTo>
                                      <a:pt x="284" y="166"/>
                                    </a:lnTo>
                                    <a:lnTo>
                                      <a:pt x="290" y="160"/>
                                    </a:lnTo>
                                    <a:lnTo>
                                      <a:pt x="296" y="154"/>
                                    </a:lnTo>
                                    <a:lnTo>
                                      <a:pt x="304" y="150"/>
                                    </a:lnTo>
                                    <a:lnTo>
                                      <a:pt x="304" y="150"/>
                                    </a:lnTo>
                                    <a:lnTo>
                                      <a:pt x="324" y="142"/>
                                    </a:lnTo>
                                    <a:lnTo>
                                      <a:pt x="344" y="138"/>
                                    </a:lnTo>
                                    <a:lnTo>
                                      <a:pt x="368" y="134"/>
                                    </a:lnTo>
                                    <a:lnTo>
                                      <a:pt x="394" y="134"/>
                                    </a:lnTo>
                                    <a:lnTo>
                                      <a:pt x="394" y="134"/>
                                    </a:lnTo>
                                    <a:lnTo>
                                      <a:pt x="420" y="136"/>
                                    </a:lnTo>
                                    <a:lnTo>
                                      <a:pt x="444" y="140"/>
                                    </a:lnTo>
                                    <a:lnTo>
                                      <a:pt x="462" y="148"/>
                                    </a:lnTo>
                                    <a:lnTo>
                                      <a:pt x="470" y="154"/>
                                    </a:lnTo>
                                    <a:lnTo>
                                      <a:pt x="478" y="160"/>
                                    </a:lnTo>
                                    <a:lnTo>
                                      <a:pt x="478" y="160"/>
                                    </a:lnTo>
                                    <a:lnTo>
                                      <a:pt x="490" y="174"/>
                                    </a:lnTo>
                                    <a:lnTo>
                                      <a:pt x="498" y="190"/>
                                    </a:lnTo>
                                    <a:lnTo>
                                      <a:pt x="504" y="210"/>
                                    </a:lnTo>
                                    <a:lnTo>
                                      <a:pt x="506" y="2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E008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6645275" y="111125"/>
                                <a:ext cx="1095375" cy="1212850"/>
                              </a:xfrm>
                              <a:custGeom>
                                <a:avLst/>
                                <a:gdLst>
                                  <a:gd name="T0" fmla="*/ 690 w 690"/>
                                  <a:gd name="T1" fmla="*/ 198 h 764"/>
                                  <a:gd name="T2" fmla="*/ 668 w 690"/>
                                  <a:gd name="T3" fmla="*/ 116 h 764"/>
                                  <a:gd name="T4" fmla="*/ 602 w 690"/>
                                  <a:gd name="T5" fmla="*/ 46 h 764"/>
                                  <a:gd name="T6" fmla="*/ 534 w 690"/>
                                  <a:gd name="T7" fmla="*/ 16 h 764"/>
                                  <a:gd name="T8" fmla="*/ 452 w 690"/>
                                  <a:gd name="T9" fmla="*/ 2 h 764"/>
                                  <a:gd name="T10" fmla="*/ 366 w 690"/>
                                  <a:gd name="T11" fmla="*/ 0 h 764"/>
                                  <a:gd name="T12" fmla="*/ 284 w 690"/>
                                  <a:gd name="T13" fmla="*/ 12 h 764"/>
                                  <a:gd name="T14" fmla="*/ 180 w 690"/>
                                  <a:gd name="T15" fmla="*/ 52 h 764"/>
                                  <a:gd name="T16" fmla="*/ 118 w 690"/>
                                  <a:gd name="T17" fmla="*/ 102 h 764"/>
                                  <a:gd name="T18" fmla="*/ 80 w 690"/>
                                  <a:gd name="T19" fmla="*/ 170 h 764"/>
                                  <a:gd name="T20" fmla="*/ 72 w 690"/>
                                  <a:gd name="T21" fmla="*/ 252 h 764"/>
                                  <a:gd name="T22" fmla="*/ 82 w 690"/>
                                  <a:gd name="T23" fmla="*/ 304 h 764"/>
                                  <a:gd name="T24" fmla="*/ 112 w 690"/>
                                  <a:gd name="T25" fmla="*/ 354 h 764"/>
                                  <a:gd name="T26" fmla="*/ 148 w 690"/>
                                  <a:gd name="T27" fmla="*/ 382 h 764"/>
                                  <a:gd name="T28" fmla="*/ 230 w 690"/>
                                  <a:gd name="T29" fmla="*/ 416 h 764"/>
                                  <a:gd name="T30" fmla="*/ 424 w 690"/>
                                  <a:gd name="T31" fmla="*/ 484 h 764"/>
                                  <a:gd name="T32" fmla="*/ 448 w 690"/>
                                  <a:gd name="T33" fmla="*/ 512 h 764"/>
                                  <a:gd name="T34" fmla="*/ 452 w 690"/>
                                  <a:gd name="T35" fmla="*/ 556 h 764"/>
                                  <a:gd name="T36" fmla="*/ 442 w 690"/>
                                  <a:gd name="T37" fmla="*/ 586 h 764"/>
                                  <a:gd name="T38" fmla="*/ 394 w 690"/>
                                  <a:gd name="T39" fmla="*/ 622 h 764"/>
                                  <a:gd name="T40" fmla="*/ 328 w 690"/>
                                  <a:gd name="T41" fmla="*/ 632 h 764"/>
                                  <a:gd name="T42" fmla="*/ 276 w 690"/>
                                  <a:gd name="T43" fmla="*/ 626 h 764"/>
                                  <a:gd name="T44" fmla="*/ 212 w 690"/>
                                  <a:gd name="T45" fmla="*/ 594 h 764"/>
                                  <a:gd name="T46" fmla="*/ 188 w 690"/>
                                  <a:gd name="T47" fmla="*/ 556 h 764"/>
                                  <a:gd name="T48" fmla="*/ 0 w 690"/>
                                  <a:gd name="T49" fmla="*/ 510 h 764"/>
                                  <a:gd name="T50" fmla="*/ 8 w 690"/>
                                  <a:gd name="T51" fmla="*/ 598 h 764"/>
                                  <a:gd name="T52" fmla="*/ 44 w 690"/>
                                  <a:gd name="T53" fmla="*/ 668 h 764"/>
                                  <a:gd name="T54" fmla="*/ 100 w 690"/>
                                  <a:gd name="T55" fmla="*/ 716 h 764"/>
                                  <a:gd name="T56" fmla="*/ 200 w 690"/>
                                  <a:gd name="T57" fmla="*/ 752 h 764"/>
                                  <a:gd name="T58" fmla="*/ 280 w 690"/>
                                  <a:gd name="T59" fmla="*/ 762 h 764"/>
                                  <a:gd name="T60" fmla="*/ 370 w 690"/>
                                  <a:gd name="T61" fmla="*/ 760 h 764"/>
                                  <a:gd name="T62" fmla="*/ 462 w 690"/>
                                  <a:gd name="T63" fmla="*/ 744 h 764"/>
                                  <a:gd name="T64" fmla="*/ 544 w 690"/>
                                  <a:gd name="T65" fmla="*/ 708 h 764"/>
                                  <a:gd name="T66" fmla="*/ 622 w 690"/>
                                  <a:gd name="T67" fmla="*/ 634 h 764"/>
                                  <a:gd name="T68" fmla="*/ 650 w 690"/>
                                  <a:gd name="T69" fmla="*/ 550 h 764"/>
                                  <a:gd name="T70" fmla="*/ 648 w 690"/>
                                  <a:gd name="T71" fmla="*/ 476 h 764"/>
                                  <a:gd name="T72" fmla="*/ 630 w 690"/>
                                  <a:gd name="T73" fmla="*/ 424 h 764"/>
                                  <a:gd name="T74" fmla="*/ 596 w 690"/>
                                  <a:gd name="T75" fmla="*/ 382 h 764"/>
                                  <a:gd name="T76" fmla="*/ 536 w 690"/>
                                  <a:gd name="T77" fmla="*/ 340 h 764"/>
                                  <a:gd name="T78" fmla="*/ 362 w 690"/>
                                  <a:gd name="T79" fmla="*/ 278 h 764"/>
                                  <a:gd name="T80" fmla="*/ 304 w 690"/>
                                  <a:gd name="T81" fmla="*/ 254 h 764"/>
                                  <a:gd name="T82" fmla="*/ 276 w 690"/>
                                  <a:gd name="T83" fmla="*/ 228 h 764"/>
                                  <a:gd name="T84" fmla="*/ 274 w 690"/>
                                  <a:gd name="T85" fmla="*/ 186 h 764"/>
                                  <a:gd name="T86" fmla="*/ 290 w 690"/>
                                  <a:gd name="T87" fmla="*/ 160 h 764"/>
                                  <a:gd name="T88" fmla="*/ 324 w 690"/>
                                  <a:gd name="T89" fmla="*/ 142 h 764"/>
                                  <a:gd name="T90" fmla="*/ 394 w 690"/>
                                  <a:gd name="T91" fmla="*/ 134 h 764"/>
                                  <a:gd name="T92" fmla="*/ 470 w 690"/>
                                  <a:gd name="T93" fmla="*/ 154 h 764"/>
                                  <a:gd name="T94" fmla="*/ 498 w 690"/>
                                  <a:gd name="T95" fmla="*/ 190 h 7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690" h="764">
                                    <a:moveTo>
                                      <a:pt x="506" y="232"/>
                                    </a:moveTo>
                                    <a:lnTo>
                                      <a:pt x="690" y="232"/>
                                    </a:lnTo>
                                    <a:lnTo>
                                      <a:pt x="690" y="232"/>
                                    </a:lnTo>
                                    <a:lnTo>
                                      <a:pt x="690" y="198"/>
                                    </a:lnTo>
                                    <a:lnTo>
                                      <a:pt x="686" y="168"/>
                                    </a:lnTo>
                                    <a:lnTo>
                                      <a:pt x="678" y="140"/>
                                    </a:lnTo>
                                    <a:lnTo>
                                      <a:pt x="668" y="116"/>
                                    </a:lnTo>
                                    <a:lnTo>
                                      <a:pt x="668" y="116"/>
                                    </a:lnTo>
                                    <a:lnTo>
                                      <a:pt x="656" y="96"/>
                                    </a:lnTo>
                                    <a:lnTo>
                                      <a:pt x="640" y="76"/>
                                    </a:lnTo>
                                    <a:lnTo>
                                      <a:pt x="622" y="60"/>
                                    </a:lnTo>
                                    <a:lnTo>
                                      <a:pt x="602" y="46"/>
                                    </a:lnTo>
                                    <a:lnTo>
                                      <a:pt x="602" y="46"/>
                                    </a:lnTo>
                                    <a:lnTo>
                                      <a:pt x="582" y="34"/>
                                    </a:lnTo>
                                    <a:lnTo>
                                      <a:pt x="558" y="24"/>
                                    </a:lnTo>
                                    <a:lnTo>
                                      <a:pt x="534" y="16"/>
                                    </a:lnTo>
                                    <a:lnTo>
                                      <a:pt x="506" y="10"/>
                                    </a:lnTo>
                                    <a:lnTo>
                                      <a:pt x="506" y="10"/>
                                    </a:lnTo>
                                    <a:lnTo>
                                      <a:pt x="480" y="6"/>
                                    </a:lnTo>
                                    <a:lnTo>
                                      <a:pt x="452" y="2"/>
                                    </a:lnTo>
                                    <a:lnTo>
                                      <a:pt x="422" y="0"/>
                                    </a:lnTo>
                                    <a:lnTo>
                                      <a:pt x="394" y="0"/>
                                    </a:lnTo>
                                    <a:lnTo>
                                      <a:pt x="394" y="0"/>
                                    </a:lnTo>
                                    <a:lnTo>
                                      <a:pt x="366" y="0"/>
                                    </a:lnTo>
                                    <a:lnTo>
                                      <a:pt x="340" y="4"/>
                                    </a:lnTo>
                                    <a:lnTo>
                                      <a:pt x="312" y="8"/>
                                    </a:lnTo>
                                    <a:lnTo>
                                      <a:pt x="284" y="12"/>
                                    </a:lnTo>
                                    <a:lnTo>
                                      <a:pt x="284" y="12"/>
                                    </a:lnTo>
                                    <a:lnTo>
                                      <a:pt x="256" y="20"/>
                                    </a:lnTo>
                                    <a:lnTo>
                                      <a:pt x="230" y="28"/>
                                    </a:lnTo>
                                    <a:lnTo>
                                      <a:pt x="204" y="38"/>
                                    </a:lnTo>
                                    <a:lnTo>
                                      <a:pt x="180" y="52"/>
                                    </a:lnTo>
                                    <a:lnTo>
                                      <a:pt x="180" y="52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36" y="82"/>
                                    </a:lnTo>
                                    <a:lnTo>
                                      <a:pt x="118" y="102"/>
                                    </a:lnTo>
                                    <a:lnTo>
                                      <a:pt x="102" y="122"/>
                                    </a:lnTo>
                                    <a:lnTo>
                                      <a:pt x="102" y="122"/>
                                    </a:lnTo>
                                    <a:lnTo>
                                      <a:pt x="88" y="146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74" y="200"/>
                                    </a:lnTo>
                                    <a:lnTo>
                                      <a:pt x="72" y="230"/>
                                    </a:lnTo>
                                    <a:lnTo>
                                      <a:pt x="72" y="230"/>
                                    </a:lnTo>
                                    <a:lnTo>
                                      <a:pt x="72" y="252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78" y="288"/>
                                    </a:lnTo>
                                    <a:lnTo>
                                      <a:pt x="82" y="304"/>
                                    </a:lnTo>
                                    <a:lnTo>
                                      <a:pt x="82" y="304"/>
                                    </a:lnTo>
                                    <a:lnTo>
                                      <a:pt x="88" y="318"/>
                                    </a:lnTo>
                                    <a:lnTo>
                                      <a:pt x="94" y="330"/>
                                    </a:lnTo>
                                    <a:lnTo>
                                      <a:pt x="104" y="342"/>
                                    </a:lnTo>
                                    <a:lnTo>
                                      <a:pt x="112" y="354"/>
                                    </a:lnTo>
                                    <a:lnTo>
                                      <a:pt x="112" y="354"/>
                                    </a:lnTo>
                                    <a:lnTo>
                                      <a:pt x="124" y="364"/>
                                    </a:lnTo>
                                    <a:lnTo>
                                      <a:pt x="136" y="374"/>
                                    </a:lnTo>
                                    <a:lnTo>
                                      <a:pt x="148" y="382"/>
                                    </a:lnTo>
                                    <a:lnTo>
                                      <a:pt x="162" y="388"/>
                                    </a:lnTo>
                                    <a:lnTo>
                                      <a:pt x="162" y="388"/>
                                    </a:lnTo>
                                    <a:lnTo>
                                      <a:pt x="194" y="402"/>
                                    </a:lnTo>
                                    <a:lnTo>
                                      <a:pt x="230" y="416"/>
                                    </a:lnTo>
                                    <a:lnTo>
                                      <a:pt x="382" y="464"/>
                                    </a:lnTo>
                                    <a:lnTo>
                                      <a:pt x="382" y="464"/>
                                    </a:lnTo>
                                    <a:lnTo>
                                      <a:pt x="412" y="476"/>
                                    </a:lnTo>
                                    <a:lnTo>
                                      <a:pt x="424" y="484"/>
                                    </a:lnTo>
                                    <a:lnTo>
                                      <a:pt x="434" y="492"/>
                                    </a:lnTo>
                                    <a:lnTo>
                                      <a:pt x="434" y="492"/>
                                    </a:lnTo>
                                    <a:lnTo>
                                      <a:pt x="442" y="500"/>
                                    </a:lnTo>
                                    <a:lnTo>
                                      <a:pt x="448" y="512"/>
                                    </a:lnTo>
                                    <a:lnTo>
                                      <a:pt x="452" y="528"/>
                                    </a:lnTo>
                                    <a:lnTo>
                                      <a:pt x="454" y="544"/>
                                    </a:lnTo>
                                    <a:lnTo>
                                      <a:pt x="454" y="544"/>
                                    </a:lnTo>
                                    <a:lnTo>
                                      <a:pt x="452" y="556"/>
                                    </a:lnTo>
                                    <a:lnTo>
                                      <a:pt x="450" y="568"/>
                                    </a:lnTo>
                                    <a:lnTo>
                                      <a:pt x="448" y="578"/>
                                    </a:lnTo>
                                    <a:lnTo>
                                      <a:pt x="442" y="586"/>
                                    </a:lnTo>
                                    <a:lnTo>
                                      <a:pt x="442" y="586"/>
                                    </a:lnTo>
                                    <a:lnTo>
                                      <a:pt x="430" y="602"/>
                                    </a:lnTo>
                                    <a:lnTo>
                                      <a:pt x="412" y="614"/>
                                    </a:lnTo>
                                    <a:lnTo>
                                      <a:pt x="412" y="614"/>
                                    </a:lnTo>
                                    <a:lnTo>
                                      <a:pt x="394" y="622"/>
                                    </a:lnTo>
                                    <a:lnTo>
                                      <a:pt x="372" y="628"/>
                                    </a:lnTo>
                                    <a:lnTo>
                                      <a:pt x="372" y="628"/>
                                    </a:lnTo>
                                    <a:lnTo>
                                      <a:pt x="350" y="630"/>
                                    </a:lnTo>
                                    <a:lnTo>
                                      <a:pt x="328" y="632"/>
                                    </a:lnTo>
                                    <a:lnTo>
                                      <a:pt x="328" y="632"/>
                                    </a:lnTo>
                                    <a:lnTo>
                                      <a:pt x="302" y="630"/>
                                    </a:lnTo>
                                    <a:lnTo>
                                      <a:pt x="276" y="626"/>
                                    </a:lnTo>
                                    <a:lnTo>
                                      <a:pt x="276" y="626"/>
                                    </a:lnTo>
                                    <a:lnTo>
                                      <a:pt x="252" y="618"/>
                                    </a:lnTo>
                                    <a:lnTo>
                                      <a:pt x="230" y="608"/>
                                    </a:lnTo>
                                    <a:lnTo>
                                      <a:pt x="230" y="608"/>
                                    </a:lnTo>
                                    <a:lnTo>
                                      <a:pt x="212" y="594"/>
                                    </a:lnTo>
                                    <a:lnTo>
                                      <a:pt x="196" y="576"/>
                                    </a:lnTo>
                                    <a:lnTo>
                                      <a:pt x="196" y="576"/>
                                    </a:lnTo>
                                    <a:lnTo>
                                      <a:pt x="192" y="568"/>
                                    </a:lnTo>
                                    <a:lnTo>
                                      <a:pt x="188" y="556"/>
                                    </a:lnTo>
                                    <a:lnTo>
                                      <a:pt x="184" y="546"/>
                                    </a:lnTo>
                                    <a:lnTo>
                                      <a:pt x="184" y="534"/>
                                    </a:lnTo>
                                    <a:lnTo>
                                      <a:pt x="184" y="510"/>
                                    </a:lnTo>
                                    <a:lnTo>
                                      <a:pt x="0" y="510"/>
                                    </a:lnTo>
                                    <a:lnTo>
                                      <a:pt x="0" y="540"/>
                                    </a:lnTo>
                                    <a:lnTo>
                                      <a:pt x="0" y="540"/>
                                    </a:lnTo>
                                    <a:lnTo>
                                      <a:pt x="2" y="570"/>
                                    </a:lnTo>
                                    <a:lnTo>
                                      <a:pt x="8" y="598"/>
                                    </a:lnTo>
                                    <a:lnTo>
                                      <a:pt x="16" y="624"/>
                                    </a:lnTo>
                                    <a:lnTo>
                                      <a:pt x="28" y="648"/>
                                    </a:lnTo>
                                    <a:lnTo>
                                      <a:pt x="28" y="648"/>
                                    </a:lnTo>
                                    <a:lnTo>
                                      <a:pt x="44" y="668"/>
                                    </a:lnTo>
                                    <a:lnTo>
                                      <a:pt x="60" y="686"/>
                                    </a:lnTo>
                                    <a:lnTo>
                                      <a:pt x="80" y="702"/>
                                    </a:lnTo>
                                    <a:lnTo>
                                      <a:pt x="100" y="716"/>
                                    </a:lnTo>
                                    <a:lnTo>
                                      <a:pt x="100" y="716"/>
                                    </a:lnTo>
                                    <a:lnTo>
                                      <a:pt x="122" y="728"/>
                                    </a:lnTo>
                                    <a:lnTo>
                                      <a:pt x="148" y="738"/>
                                    </a:lnTo>
                                    <a:lnTo>
                                      <a:pt x="172" y="746"/>
                                    </a:lnTo>
                                    <a:lnTo>
                                      <a:pt x="200" y="752"/>
                                    </a:lnTo>
                                    <a:lnTo>
                                      <a:pt x="200" y="752"/>
                                    </a:lnTo>
                                    <a:lnTo>
                                      <a:pt x="226" y="758"/>
                                    </a:lnTo>
                                    <a:lnTo>
                                      <a:pt x="254" y="760"/>
                                    </a:lnTo>
                                    <a:lnTo>
                                      <a:pt x="280" y="762"/>
                                    </a:lnTo>
                                    <a:lnTo>
                                      <a:pt x="308" y="764"/>
                                    </a:lnTo>
                                    <a:lnTo>
                                      <a:pt x="308" y="764"/>
                                    </a:lnTo>
                                    <a:lnTo>
                                      <a:pt x="340" y="762"/>
                                    </a:lnTo>
                                    <a:lnTo>
                                      <a:pt x="370" y="760"/>
                                    </a:lnTo>
                                    <a:lnTo>
                                      <a:pt x="402" y="756"/>
                                    </a:lnTo>
                                    <a:lnTo>
                                      <a:pt x="432" y="750"/>
                                    </a:lnTo>
                                    <a:lnTo>
                                      <a:pt x="432" y="750"/>
                                    </a:lnTo>
                                    <a:lnTo>
                                      <a:pt x="462" y="744"/>
                                    </a:lnTo>
                                    <a:lnTo>
                                      <a:pt x="492" y="734"/>
                                    </a:lnTo>
                                    <a:lnTo>
                                      <a:pt x="518" y="722"/>
                                    </a:lnTo>
                                    <a:lnTo>
                                      <a:pt x="544" y="708"/>
                                    </a:lnTo>
                                    <a:lnTo>
                                      <a:pt x="544" y="708"/>
                                    </a:lnTo>
                                    <a:lnTo>
                                      <a:pt x="566" y="692"/>
                                    </a:lnTo>
                                    <a:lnTo>
                                      <a:pt x="588" y="676"/>
                                    </a:lnTo>
                                    <a:lnTo>
                                      <a:pt x="606" y="656"/>
                                    </a:lnTo>
                                    <a:lnTo>
                                      <a:pt x="622" y="634"/>
                                    </a:lnTo>
                                    <a:lnTo>
                                      <a:pt x="622" y="634"/>
                                    </a:lnTo>
                                    <a:lnTo>
                                      <a:pt x="636" y="608"/>
                                    </a:lnTo>
                                    <a:lnTo>
                                      <a:pt x="646" y="580"/>
                                    </a:lnTo>
                                    <a:lnTo>
                                      <a:pt x="650" y="550"/>
                                    </a:lnTo>
                                    <a:lnTo>
                                      <a:pt x="652" y="518"/>
                                    </a:lnTo>
                                    <a:lnTo>
                                      <a:pt x="652" y="518"/>
                                    </a:lnTo>
                                    <a:lnTo>
                                      <a:pt x="652" y="496"/>
                                    </a:lnTo>
                                    <a:lnTo>
                                      <a:pt x="648" y="476"/>
                                    </a:lnTo>
                                    <a:lnTo>
                                      <a:pt x="644" y="456"/>
                                    </a:lnTo>
                                    <a:lnTo>
                                      <a:pt x="638" y="440"/>
                                    </a:lnTo>
                                    <a:lnTo>
                                      <a:pt x="638" y="440"/>
                                    </a:lnTo>
                                    <a:lnTo>
                                      <a:pt x="630" y="424"/>
                                    </a:lnTo>
                                    <a:lnTo>
                                      <a:pt x="620" y="408"/>
                                    </a:lnTo>
                                    <a:lnTo>
                                      <a:pt x="610" y="394"/>
                                    </a:lnTo>
                                    <a:lnTo>
                                      <a:pt x="596" y="382"/>
                                    </a:lnTo>
                                    <a:lnTo>
                                      <a:pt x="596" y="382"/>
                                    </a:lnTo>
                                    <a:lnTo>
                                      <a:pt x="584" y="370"/>
                                    </a:lnTo>
                                    <a:lnTo>
                                      <a:pt x="570" y="358"/>
                                    </a:lnTo>
                                    <a:lnTo>
                                      <a:pt x="554" y="348"/>
                                    </a:lnTo>
                                    <a:lnTo>
                                      <a:pt x="536" y="340"/>
                                    </a:lnTo>
                                    <a:lnTo>
                                      <a:pt x="536" y="340"/>
                                    </a:lnTo>
                                    <a:lnTo>
                                      <a:pt x="500" y="324"/>
                                    </a:lnTo>
                                    <a:lnTo>
                                      <a:pt x="462" y="310"/>
                                    </a:lnTo>
                                    <a:lnTo>
                                      <a:pt x="362" y="278"/>
                                    </a:lnTo>
                                    <a:lnTo>
                                      <a:pt x="362" y="278"/>
                                    </a:lnTo>
                                    <a:lnTo>
                                      <a:pt x="338" y="270"/>
                                    </a:lnTo>
                                    <a:lnTo>
                                      <a:pt x="320" y="262"/>
                                    </a:lnTo>
                                    <a:lnTo>
                                      <a:pt x="304" y="254"/>
                                    </a:lnTo>
                                    <a:lnTo>
                                      <a:pt x="290" y="246"/>
                                    </a:lnTo>
                                    <a:lnTo>
                                      <a:pt x="290" y="246"/>
                                    </a:lnTo>
                                    <a:lnTo>
                                      <a:pt x="282" y="236"/>
                                    </a:lnTo>
                                    <a:lnTo>
                                      <a:pt x="276" y="228"/>
                                    </a:lnTo>
                                    <a:lnTo>
                                      <a:pt x="272" y="216"/>
                                    </a:lnTo>
                                    <a:lnTo>
                                      <a:pt x="272" y="206"/>
                                    </a:lnTo>
                                    <a:lnTo>
                                      <a:pt x="272" y="206"/>
                                    </a:lnTo>
                                    <a:lnTo>
                                      <a:pt x="274" y="186"/>
                                    </a:lnTo>
                                    <a:lnTo>
                                      <a:pt x="276" y="178"/>
                                    </a:lnTo>
                                    <a:lnTo>
                                      <a:pt x="280" y="172"/>
                                    </a:lnTo>
                                    <a:lnTo>
                                      <a:pt x="284" y="166"/>
                                    </a:lnTo>
                                    <a:lnTo>
                                      <a:pt x="290" y="160"/>
                                    </a:lnTo>
                                    <a:lnTo>
                                      <a:pt x="296" y="154"/>
                                    </a:lnTo>
                                    <a:lnTo>
                                      <a:pt x="304" y="150"/>
                                    </a:lnTo>
                                    <a:lnTo>
                                      <a:pt x="304" y="150"/>
                                    </a:lnTo>
                                    <a:lnTo>
                                      <a:pt x="324" y="142"/>
                                    </a:lnTo>
                                    <a:lnTo>
                                      <a:pt x="344" y="138"/>
                                    </a:lnTo>
                                    <a:lnTo>
                                      <a:pt x="368" y="134"/>
                                    </a:lnTo>
                                    <a:lnTo>
                                      <a:pt x="394" y="134"/>
                                    </a:lnTo>
                                    <a:lnTo>
                                      <a:pt x="394" y="134"/>
                                    </a:lnTo>
                                    <a:lnTo>
                                      <a:pt x="420" y="136"/>
                                    </a:lnTo>
                                    <a:lnTo>
                                      <a:pt x="444" y="140"/>
                                    </a:lnTo>
                                    <a:lnTo>
                                      <a:pt x="462" y="148"/>
                                    </a:lnTo>
                                    <a:lnTo>
                                      <a:pt x="470" y="154"/>
                                    </a:lnTo>
                                    <a:lnTo>
                                      <a:pt x="478" y="160"/>
                                    </a:lnTo>
                                    <a:lnTo>
                                      <a:pt x="478" y="160"/>
                                    </a:lnTo>
                                    <a:lnTo>
                                      <a:pt x="490" y="174"/>
                                    </a:lnTo>
                                    <a:lnTo>
                                      <a:pt x="498" y="190"/>
                                    </a:lnTo>
                                    <a:lnTo>
                                      <a:pt x="504" y="210"/>
                                    </a:lnTo>
                                    <a:lnTo>
                                      <a:pt x="506" y="232"/>
                                    </a:lnTo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1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362075" y="111125"/>
                                <a:ext cx="1171575" cy="1212850"/>
                              </a:xfrm>
                              <a:custGeom>
                                <a:avLst/>
                                <a:gdLst>
                                  <a:gd name="T0" fmla="*/ 190 w 738"/>
                                  <a:gd name="T1" fmla="*/ 474 h 764"/>
                                  <a:gd name="T2" fmla="*/ 192 w 738"/>
                                  <a:gd name="T3" fmla="*/ 504 h 764"/>
                                  <a:gd name="T4" fmla="*/ 206 w 738"/>
                                  <a:gd name="T5" fmla="*/ 542 h 764"/>
                                  <a:gd name="T6" fmla="*/ 230 w 738"/>
                                  <a:gd name="T7" fmla="*/ 576 h 764"/>
                                  <a:gd name="T8" fmla="*/ 252 w 738"/>
                                  <a:gd name="T9" fmla="*/ 592 h 764"/>
                                  <a:gd name="T10" fmla="*/ 294 w 738"/>
                                  <a:gd name="T11" fmla="*/ 610 h 764"/>
                                  <a:gd name="T12" fmla="*/ 350 w 738"/>
                                  <a:gd name="T13" fmla="*/ 614 h 764"/>
                                  <a:gd name="T14" fmla="*/ 390 w 738"/>
                                  <a:gd name="T15" fmla="*/ 610 h 764"/>
                                  <a:gd name="T16" fmla="*/ 424 w 738"/>
                                  <a:gd name="T17" fmla="*/ 596 h 764"/>
                                  <a:gd name="T18" fmla="*/ 460 w 738"/>
                                  <a:gd name="T19" fmla="*/ 568 h 764"/>
                                  <a:gd name="T20" fmla="*/ 498 w 738"/>
                                  <a:gd name="T21" fmla="*/ 516 h 764"/>
                                  <a:gd name="T22" fmla="*/ 686 w 738"/>
                                  <a:gd name="T23" fmla="*/ 546 h 764"/>
                                  <a:gd name="T24" fmla="*/ 642 w 738"/>
                                  <a:gd name="T25" fmla="*/ 624 h 764"/>
                                  <a:gd name="T26" fmla="*/ 606 w 738"/>
                                  <a:gd name="T27" fmla="*/ 666 h 764"/>
                                  <a:gd name="T28" fmla="*/ 564 w 738"/>
                                  <a:gd name="T29" fmla="*/ 702 h 764"/>
                                  <a:gd name="T30" fmla="*/ 488 w 738"/>
                                  <a:gd name="T31" fmla="*/ 740 h 764"/>
                                  <a:gd name="T32" fmla="*/ 428 w 738"/>
                                  <a:gd name="T33" fmla="*/ 754 h 764"/>
                                  <a:gd name="T34" fmla="*/ 322 w 738"/>
                                  <a:gd name="T35" fmla="*/ 764 h 764"/>
                                  <a:gd name="T36" fmla="*/ 252 w 738"/>
                                  <a:gd name="T37" fmla="*/ 758 h 764"/>
                                  <a:gd name="T38" fmla="*/ 188 w 738"/>
                                  <a:gd name="T39" fmla="*/ 744 h 764"/>
                                  <a:gd name="T40" fmla="*/ 110 w 738"/>
                                  <a:gd name="T41" fmla="*/ 704 h 764"/>
                                  <a:gd name="T42" fmla="*/ 68 w 738"/>
                                  <a:gd name="T43" fmla="*/ 664 h 764"/>
                                  <a:gd name="T44" fmla="*/ 22 w 738"/>
                                  <a:gd name="T45" fmla="*/ 586 h 764"/>
                                  <a:gd name="T46" fmla="*/ 4 w 738"/>
                                  <a:gd name="T47" fmla="*/ 522 h 764"/>
                                  <a:gd name="T48" fmla="*/ 0 w 738"/>
                                  <a:gd name="T49" fmla="*/ 442 h 764"/>
                                  <a:gd name="T50" fmla="*/ 28 w 738"/>
                                  <a:gd name="T51" fmla="*/ 280 h 764"/>
                                  <a:gd name="T52" fmla="*/ 60 w 738"/>
                                  <a:gd name="T53" fmla="*/ 204 h 764"/>
                                  <a:gd name="T54" fmla="*/ 106 w 738"/>
                                  <a:gd name="T55" fmla="*/ 138 h 764"/>
                                  <a:gd name="T56" fmla="*/ 196 w 738"/>
                                  <a:gd name="T57" fmla="*/ 58 h 764"/>
                                  <a:gd name="T58" fmla="*/ 250 w 738"/>
                                  <a:gd name="T59" fmla="*/ 30 h 764"/>
                                  <a:gd name="T60" fmla="*/ 312 w 738"/>
                                  <a:gd name="T61" fmla="*/ 10 h 764"/>
                                  <a:gd name="T62" fmla="*/ 376 w 738"/>
                                  <a:gd name="T63" fmla="*/ 0 h 764"/>
                                  <a:gd name="T64" fmla="*/ 436 w 738"/>
                                  <a:gd name="T65" fmla="*/ 2 h 764"/>
                                  <a:gd name="T66" fmla="*/ 536 w 738"/>
                                  <a:gd name="T67" fmla="*/ 20 h 764"/>
                                  <a:gd name="T68" fmla="*/ 594 w 738"/>
                                  <a:gd name="T69" fmla="*/ 44 h 764"/>
                                  <a:gd name="T70" fmla="*/ 644 w 738"/>
                                  <a:gd name="T71" fmla="*/ 80 h 764"/>
                                  <a:gd name="T72" fmla="*/ 698 w 738"/>
                                  <a:gd name="T73" fmla="*/ 150 h 764"/>
                                  <a:gd name="T74" fmla="*/ 724 w 738"/>
                                  <a:gd name="T75" fmla="*/ 210 h 764"/>
                                  <a:gd name="T76" fmla="*/ 738 w 738"/>
                                  <a:gd name="T77" fmla="*/ 318 h 764"/>
                                  <a:gd name="T78" fmla="*/ 734 w 738"/>
                                  <a:gd name="T79" fmla="*/ 372 h 764"/>
                                  <a:gd name="T80" fmla="*/ 230 w 738"/>
                                  <a:gd name="T81" fmla="*/ 430 h 764"/>
                                  <a:gd name="T82" fmla="*/ 544 w 738"/>
                                  <a:gd name="T83" fmla="*/ 304 h 764"/>
                                  <a:gd name="T84" fmla="*/ 540 w 738"/>
                                  <a:gd name="T85" fmla="*/ 250 h 764"/>
                                  <a:gd name="T86" fmla="*/ 528 w 738"/>
                                  <a:gd name="T87" fmla="*/ 210 h 764"/>
                                  <a:gd name="T88" fmla="*/ 514 w 738"/>
                                  <a:gd name="T89" fmla="*/ 188 h 764"/>
                                  <a:gd name="T90" fmla="*/ 480 w 738"/>
                                  <a:gd name="T91" fmla="*/ 164 h 764"/>
                                  <a:gd name="T92" fmla="*/ 450 w 738"/>
                                  <a:gd name="T93" fmla="*/ 154 h 764"/>
                                  <a:gd name="T94" fmla="*/ 410 w 738"/>
                                  <a:gd name="T95" fmla="*/ 150 h 764"/>
                                  <a:gd name="T96" fmla="*/ 352 w 738"/>
                                  <a:gd name="T97" fmla="*/ 158 h 764"/>
                                  <a:gd name="T98" fmla="*/ 320 w 738"/>
                                  <a:gd name="T99" fmla="*/ 170 h 764"/>
                                  <a:gd name="T100" fmla="*/ 280 w 738"/>
                                  <a:gd name="T101" fmla="*/ 196 h 764"/>
                                  <a:gd name="T102" fmla="*/ 258 w 738"/>
                                  <a:gd name="T103" fmla="*/ 220 h 764"/>
                                  <a:gd name="T104" fmla="*/ 240 w 738"/>
                                  <a:gd name="T105" fmla="*/ 246 h 764"/>
                                  <a:gd name="T106" fmla="*/ 22 w 738"/>
                                  <a:gd name="T107" fmla="*/ 296 h 7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738" h="764">
                                    <a:moveTo>
                                      <a:pt x="190" y="442"/>
                                    </a:moveTo>
                                    <a:lnTo>
                                      <a:pt x="190" y="454"/>
                                    </a:lnTo>
                                    <a:lnTo>
                                      <a:pt x="190" y="474"/>
                                    </a:lnTo>
                                    <a:lnTo>
                                      <a:pt x="190" y="474"/>
                                    </a:lnTo>
                                    <a:lnTo>
                                      <a:pt x="190" y="488"/>
                                    </a:lnTo>
                                    <a:lnTo>
                                      <a:pt x="192" y="504"/>
                                    </a:lnTo>
                                    <a:lnTo>
                                      <a:pt x="196" y="518"/>
                                    </a:lnTo>
                                    <a:lnTo>
                                      <a:pt x="200" y="530"/>
                                    </a:lnTo>
                                    <a:lnTo>
                                      <a:pt x="206" y="542"/>
                                    </a:lnTo>
                                    <a:lnTo>
                                      <a:pt x="212" y="554"/>
                                    </a:lnTo>
                                    <a:lnTo>
                                      <a:pt x="220" y="566"/>
                                    </a:lnTo>
                                    <a:lnTo>
                                      <a:pt x="230" y="576"/>
                                    </a:lnTo>
                                    <a:lnTo>
                                      <a:pt x="230" y="576"/>
                                    </a:lnTo>
                                    <a:lnTo>
                                      <a:pt x="240" y="584"/>
                                    </a:lnTo>
                                    <a:lnTo>
                                      <a:pt x="252" y="592"/>
                                    </a:lnTo>
                                    <a:lnTo>
                                      <a:pt x="264" y="600"/>
                                    </a:lnTo>
                                    <a:lnTo>
                                      <a:pt x="280" y="604"/>
                                    </a:lnTo>
                                    <a:lnTo>
                                      <a:pt x="294" y="610"/>
                                    </a:lnTo>
                                    <a:lnTo>
                                      <a:pt x="312" y="612"/>
                                    </a:lnTo>
                                    <a:lnTo>
                                      <a:pt x="330" y="614"/>
                                    </a:lnTo>
                                    <a:lnTo>
                                      <a:pt x="350" y="614"/>
                                    </a:lnTo>
                                    <a:lnTo>
                                      <a:pt x="350" y="614"/>
                                    </a:lnTo>
                                    <a:lnTo>
                                      <a:pt x="378" y="612"/>
                                    </a:lnTo>
                                    <a:lnTo>
                                      <a:pt x="390" y="610"/>
                                    </a:lnTo>
                                    <a:lnTo>
                                      <a:pt x="402" y="606"/>
                                    </a:lnTo>
                                    <a:lnTo>
                                      <a:pt x="402" y="606"/>
                                    </a:lnTo>
                                    <a:lnTo>
                                      <a:pt x="424" y="596"/>
                                    </a:lnTo>
                                    <a:lnTo>
                                      <a:pt x="442" y="582"/>
                                    </a:lnTo>
                                    <a:lnTo>
                                      <a:pt x="442" y="582"/>
                                    </a:lnTo>
                                    <a:lnTo>
                                      <a:pt x="460" y="568"/>
                                    </a:lnTo>
                                    <a:lnTo>
                                      <a:pt x="474" y="550"/>
                                    </a:lnTo>
                                    <a:lnTo>
                                      <a:pt x="474" y="550"/>
                                    </a:lnTo>
                                    <a:lnTo>
                                      <a:pt x="498" y="516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686" y="546"/>
                                    </a:lnTo>
                                    <a:lnTo>
                                      <a:pt x="672" y="572"/>
                                    </a:lnTo>
                                    <a:lnTo>
                                      <a:pt x="658" y="600"/>
                                    </a:lnTo>
                                    <a:lnTo>
                                      <a:pt x="642" y="624"/>
                                    </a:lnTo>
                                    <a:lnTo>
                                      <a:pt x="642" y="624"/>
                                    </a:lnTo>
                                    <a:lnTo>
                                      <a:pt x="624" y="646"/>
                                    </a:lnTo>
                                    <a:lnTo>
                                      <a:pt x="606" y="666"/>
                                    </a:lnTo>
                                    <a:lnTo>
                                      <a:pt x="586" y="684"/>
                                    </a:lnTo>
                                    <a:lnTo>
                                      <a:pt x="564" y="702"/>
                                    </a:lnTo>
                                    <a:lnTo>
                                      <a:pt x="564" y="702"/>
                                    </a:lnTo>
                                    <a:lnTo>
                                      <a:pt x="542" y="716"/>
                                    </a:lnTo>
                                    <a:lnTo>
                                      <a:pt x="516" y="728"/>
                                    </a:lnTo>
                                    <a:lnTo>
                                      <a:pt x="488" y="740"/>
                                    </a:lnTo>
                                    <a:lnTo>
                                      <a:pt x="460" y="748"/>
                                    </a:lnTo>
                                    <a:lnTo>
                                      <a:pt x="460" y="748"/>
                                    </a:lnTo>
                                    <a:lnTo>
                                      <a:pt x="428" y="754"/>
                                    </a:lnTo>
                                    <a:lnTo>
                                      <a:pt x="396" y="760"/>
                                    </a:lnTo>
                                    <a:lnTo>
                                      <a:pt x="360" y="762"/>
                                    </a:lnTo>
                                    <a:lnTo>
                                      <a:pt x="322" y="764"/>
                                    </a:lnTo>
                                    <a:lnTo>
                                      <a:pt x="322" y="764"/>
                                    </a:lnTo>
                                    <a:lnTo>
                                      <a:pt x="286" y="762"/>
                                    </a:lnTo>
                                    <a:lnTo>
                                      <a:pt x="252" y="758"/>
                                    </a:lnTo>
                                    <a:lnTo>
                                      <a:pt x="220" y="752"/>
                                    </a:lnTo>
                                    <a:lnTo>
                                      <a:pt x="188" y="744"/>
                                    </a:lnTo>
                                    <a:lnTo>
                                      <a:pt x="188" y="744"/>
                                    </a:lnTo>
                                    <a:lnTo>
                                      <a:pt x="160" y="732"/>
                                    </a:lnTo>
                                    <a:lnTo>
                                      <a:pt x="134" y="720"/>
                                    </a:lnTo>
                                    <a:lnTo>
                                      <a:pt x="110" y="704"/>
                                    </a:lnTo>
                                    <a:lnTo>
                                      <a:pt x="88" y="684"/>
                                    </a:lnTo>
                                    <a:lnTo>
                                      <a:pt x="88" y="684"/>
                                    </a:lnTo>
                                    <a:lnTo>
                                      <a:pt x="68" y="664"/>
                                    </a:lnTo>
                                    <a:lnTo>
                                      <a:pt x="50" y="640"/>
                                    </a:lnTo>
                                    <a:lnTo>
                                      <a:pt x="34" y="614"/>
                                    </a:lnTo>
                                    <a:lnTo>
                                      <a:pt x="22" y="586"/>
                                    </a:lnTo>
                                    <a:lnTo>
                                      <a:pt x="22" y="586"/>
                                    </a:lnTo>
                                    <a:lnTo>
                                      <a:pt x="12" y="554"/>
                                    </a:lnTo>
                                    <a:lnTo>
                                      <a:pt x="4" y="522"/>
                                    </a:lnTo>
                                    <a:lnTo>
                                      <a:pt x="0" y="486"/>
                                    </a:lnTo>
                                    <a:lnTo>
                                      <a:pt x="0" y="448"/>
                                    </a:lnTo>
                                    <a:lnTo>
                                      <a:pt x="0" y="442"/>
                                    </a:lnTo>
                                    <a:lnTo>
                                      <a:pt x="190" y="442"/>
                                    </a:lnTo>
                                    <a:close/>
                                    <a:moveTo>
                                      <a:pt x="22" y="296"/>
                                    </a:moveTo>
                                    <a:lnTo>
                                      <a:pt x="28" y="280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42" y="242"/>
                                    </a:lnTo>
                                    <a:lnTo>
                                      <a:pt x="60" y="204"/>
                                    </a:lnTo>
                                    <a:lnTo>
                                      <a:pt x="82" y="170"/>
                                    </a:lnTo>
                                    <a:lnTo>
                                      <a:pt x="106" y="138"/>
                                    </a:lnTo>
                                    <a:lnTo>
                                      <a:pt x="106" y="138"/>
                                    </a:lnTo>
                                    <a:lnTo>
                                      <a:pt x="134" y="108"/>
                                    </a:lnTo>
                                    <a:lnTo>
                                      <a:pt x="164" y="82"/>
                                    </a:lnTo>
                                    <a:lnTo>
                                      <a:pt x="196" y="58"/>
                                    </a:lnTo>
                                    <a:lnTo>
                                      <a:pt x="232" y="38"/>
                                    </a:lnTo>
                                    <a:lnTo>
                                      <a:pt x="232" y="38"/>
                                    </a:lnTo>
                                    <a:lnTo>
                                      <a:pt x="250" y="30"/>
                                    </a:lnTo>
                                    <a:lnTo>
                                      <a:pt x="270" y="22"/>
                                    </a:lnTo>
                                    <a:lnTo>
                                      <a:pt x="290" y="14"/>
                                    </a:lnTo>
                                    <a:lnTo>
                                      <a:pt x="312" y="10"/>
                                    </a:lnTo>
                                    <a:lnTo>
                                      <a:pt x="332" y="6"/>
                                    </a:lnTo>
                                    <a:lnTo>
                                      <a:pt x="354" y="2"/>
                                    </a:lnTo>
                                    <a:lnTo>
                                      <a:pt x="376" y="0"/>
                                    </a:lnTo>
                                    <a:lnTo>
                                      <a:pt x="400" y="0"/>
                                    </a:lnTo>
                                    <a:lnTo>
                                      <a:pt x="400" y="0"/>
                                    </a:lnTo>
                                    <a:lnTo>
                                      <a:pt x="436" y="2"/>
                                    </a:lnTo>
                                    <a:lnTo>
                                      <a:pt x="472" y="6"/>
                                    </a:lnTo>
                                    <a:lnTo>
                                      <a:pt x="504" y="12"/>
                                    </a:lnTo>
                                    <a:lnTo>
                                      <a:pt x="536" y="20"/>
                                    </a:lnTo>
                                    <a:lnTo>
                                      <a:pt x="536" y="20"/>
                                    </a:lnTo>
                                    <a:lnTo>
                                      <a:pt x="566" y="30"/>
                                    </a:lnTo>
                                    <a:lnTo>
                                      <a:pt x="594" y="44"/>
                                    </a:lnTo>
                                    <a:lnTo>
                                      <a:pt x="620" y="62"/>
                                    </a:lnTo>
                                    <a:lnTo>
                                      <a:pt x="644" y="80"/>
                                    </a:lnTo>
                                    <a:lnTo>
                                      <a:pt x="644" y="80"/>
                                    </a:lnTo>
                                    <a:lnTo>
                                      <a:pt x="664" y="102"/>
                                    </a:lnTo>
                                    <a:lnTo>
                                      <a:pt x="682" y="124"/>
                                    </a:lnTo>
                                    <a:lnTo>
                                      <a:pt x="698" y="150"/>
                                    </a:lnTo>
                                    <a:lnTo>
                                      <a:pt x="712" y="180"/>
                                    </a:lnTo>
                                    <a:lnTo>
                                      <a:pt x="712" y="180"/>
                                    </a:lnTo>
                                    <a:lnTo>
                                      <a:pt x="724" y="210"/>
                                    </a:lnTo>
                                    <a:lnTo>
                                      <a:pt x="730" y="244"/>
                                    </a:lnTo>
                                    <a:lnTo>
                                      <a:pt x="736" y="280"/>
                                    </a:lnTo>
                                    <a:lnTo>
                                      <a:pt x="738" y="318"/>
                                    </a:lnTo>
                                    <a:lnTo>
                                      <a:pt x="738" y="318"/>
                                    </a:lnTo>
                                    <a:lnTo>
                                      <a:pt x="736" y="344"/>
                                    </a:lnTo>
                                    <a:lnTo>
                                      <a:pt x="734" y="372"/>
                                    </a:lnTo>
                                    <a:lnTo>
                                      <a:pt x="730" y="402"/>
                                    </a:lnTo>
                                    <a:lnTo>
                                      <a:pt x="726" y="430"/>
                                    </a:lnTo>
                                    <a:lnTo>
                                      <a:pt x="230" y="430"/>
                                    </a:lnTo>
                                    <a:lnTo>
                                      <a:pt x="256" y="304"/>
                                    </a:lnTo>
                                    <a:lnTo>
                                      <a:pt x="544" y="304"/>
                                    </a:lnTo>
                                    <a:lnTo>
                                      <a:pt x="544" y="304"/>
                                    </a:lnTo>
                                    <a:lnTo>
                                      <a:pt x="544" y="276"/>
                                    </a:lnTo>
                                    <a:lnTo>
                                      <a:pt x="540" y="250"/>
                                    </a:lnTo>
                                    <a:lnTo>
                                      <a:pt x="540" y="250"/>
                                    </a:lnTo>
                                    <a:lnTo>
                                      <a:pt x="536" y="236"/>
                                    </a:lnTo>
                                    <a:lnTo>
                                      <a:pt x="532" y="224"/>
                                    </a:lnTo>
                                    <a:lnTo>
                                      <a:pt x="528" y="210"/>
                                    </a:lnTo>
                                    <a:lnTo>
                                      <a:pt x="522" y="200"/>
                                    </a:lnTo>
                                    <a:lnTo>
                                      <a:pt x="522" y="200"/>
                                    </a:lnTo>
                                    <a:lnTo>
                                      <a:pt x="514" y="188"/>
                                    </a:lnTo>
                                    <a:lnTo>
                                      <a:pt x="504" y="180"/>
                                    </a:lnTo>
                                    <a:lnTo>
                                      <a:pt x="492" y="172"/>
                                    </a:lnTo>
                                    <a:lnTo>
                                      <a:pt x="480" y="164"/>
                                    </a:lnTo>
                                    <a:lnTo>
                                      <a:pt x="480" y="164"/>
                                    </a:lnTo>
                                    <a:lnTo>
                                      <a:pt x="466" y="158"/>
                                    </a:lnTo>
                                    <a:lnTo>
                                      <a:pt x="450" y="154"/>
                                    </a:lnTo>
                                    <a:lnTo>
                                      <a:pt x="430" y="152"/>
                                    </a:lnTo>
                                    <a:lnTo>
                                      <a:pt x="410" y="150"/>
                                    </a:lnTo>
                                    <a:lnTo>
                                      <a:pt x="410" y="150"/>
                                    </a:lnTo>
                                    <a:lnTo>
                                      <a:pt x="390" y="150"/>
                                    </a:lnTo>
                                    <a:lnTo>
                                      <a:pt x="370" y="154"/>
                                    </a:lnTo>
                                    <a:lnTo>
                                      <a:pt x="352" y="158"/>
                                    </a:lnTo>
                                    <a:lnTo>
                                      <a:pt x="336" y="162"/>
                                    </a:lnTo>
                                    <a:lnTo>
                                      <a:pt x="336" y="162"/>
                                    </a:lnTo>
                                    <a:lnTo>
                                      <a:pt x="320" y="170"/>
                                    </a:lnTo>
                                    <a:lnTo>
                                      <a:pt x="306" y="178"/>
                                    </a:lnTo>
                                    <a:lnTo>
                                      <a:pt x="292" y="186"/>
                                    </a:lnTo>
                                    <a:lnTo>
                                      <a:pt x="280" y="196"/>
                                    </a:lnTo>
                                    <a:lnTo>
                                      <a:pt x="280" y="196"/>
                                    </a:lnTo>
                                    <a:lnTo>
                                      <a:pt x="268" y="208"/>
                                    </a:lnTo>
                                    <a:lnTo>
                                      <a:pt x="258" y="220"/>
                                    </a:lnTo>
                                    <a:lnTo>
                                      <a:pt x="248" y="232"/>
                                    </a:lnTo>
                                    <a:lnTo>
                                      <a:pt x="240" y="246"/>
                                    </a:lnTo>
                                    <a:lnTo>
                                      <a:pt x="240" y="246"/>
                                    </a:lnTo>
                                    <a:lnTo>
                                      <a:pt x="226" y="270"/>
                                    </a:lnTo>
                                    <a:lnTo>
                                      <a:pt x="216" y="296"/>
                                    </a:lnTo>
                                    <a:lnTo>
                                      <a:pt x="22" y="2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E008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1362075" y="812800"/>
                                <a:ext cx="1108075" cy="511175"/>
                              </a:xfrm>
                              <a:custGeom>
                                <a:avLst/>
                                <a:gdLst>
                                  <a:gd name="T0" fmla="*/ 190 w 698"/>
                                  <a:gd name="T1" fmla="*/ 12 h 322"/>
                                  <a:gd name="T2" fmla="*/ 190 w 698"/>
                                  <a:gd name="T3" fmla="*/ 32 h 322"/>
                                  <a:gd name="T4" fmla="*/ 192 w 698"/>
                                  <a:gd name="T5" fmla="*/ 62 h 322"/>
                                  <a:gd name="T6" fmla="*/ 200 w 698"/>
                                  <a:gd name="T7" fmla="*/ 88 h 322"/>
                                  <a:gd name="T8" fmla="*/ 212 w 698"/>
                                  <a:gd name="T9" fmla="*/ 112 h 322"/>
                                  <a:gd name="T10" fmla="*/ 230 w 698"/>
                                  <a:gd name="T11" fmla="*/ 134 h 322"/>
                                  <a:gd name="T12" fmla="*/ 240 w 698"/>
                                  <a:gd name="T13" fmla="*/ 142 h 322"/>
                                  <a:gd name="T14" fmla="*/ 264 w 698"/>
                                  <a:gd name="T15" fmla="*/ 158 h 322"/>
                                  <a:gd name="T16" fmla="*/ 294 w 698"/>
                                  <a:gd name="T17" fmla="*/ 168 h 322"/>
                                  <a:gd name="T18" fmla="*/ 330 w 698"/>
                                  <a:gd name="T19" fmla="*/ 172 h 322"/>
                                  <a:gd name="T20" fmla="*/ 350 w 698"/>
                                  <a:gd name="T21" fmla="*/ 172 h 322"/>
                                  <a:gd name="T22" fmla="*/ 390 w 698"/>
                                  <a:gd name="T23" fmla="*/ 168 h 322"/>
                                  <a:gd name="T24" fmla="*/ 402 w 698"/>
                                  <a:gd name="T25" fmla="*/ 164 h 322"/>
                                  <a:gd name="T26" fmla="*/ 442 w 698"/>
                                  <a:gd name="T27" fmla="*/ 140 h 322"/>
                                  <a:gd name="T28" fmla="*/ 460 w 698"/>
                                  <a:gd name="T29" fmla="*/ 126 h 322"/>
                                  <a:gd name="T30" fmla="*/ 474 w 698"/>
                                  <a:gd name="T31" fmla="*/ 108 h 322"/>
                                  <a:gd name="T32" fmla="*/ 698 w 698"/>
                                  <a:gd name="T33" fmla="*/ 74 h 322"/>
                                  <a:gd name="T34" fmla="*/ 686 w 698"/>
                                  <a:gd name="T35" fmla="*/ 104 h 322"/>
                                  <a:gd name="T36" fmla="*/ 658 w 698"/>
                                  <a:gd name="T37" fmla="*/ 158 h 322"/>
                                  <a:gd name="T38" fmla="*/ 642 w 698"/>
                                  <a:gd name="T39" fmla="*/ 182 h 322"/>
                                  <a:gd name="T40" fmla="*/ 606 w 698"/>
                                  <a:gd name="T41" fmla="*/ 224 h 322"/>
                                  <a:gd name="T42" fmla="*/ 564 w 698"/>
                                  <a:gd name="T43" fmla="*/ 260 h 322"/>
                                  <a:gd name="T44" fmla="*/ 542 w 698"/>
                                  <a:gd name="T45" fmla="*/ 274 h 322"/>
                                  <a:gd name="T46" fmla="*/ 488 w 698"/>
                                  <a:gd name="T47" fmla="*/ 298 h 322"/>
                                  <a:gd name="T48" fmla="*/ 460 w 698"/>
                                  <a:gd name="T49" fmla="*/ 306 h 322"/>
                                  <a:gd name="T50" fmla="*/ 396 w 698"/>
                                  <a:gd name="T51" fmla="*/ 318 h 322"/>
                                  <a:gd name="T52" fmla="*/ 322 w 698"/>
                                  <a:gd name="T53" fmla="*/ 322 h 322"/>
                                  <a:gd name="T54" fmla="*/ 286 w 698"/>
                                  <a:gd name="T55" fmla="*/ 320 h 322"/>
                                  <a:gd name="T56" fmla="*/ 220 w 698"/>
                                  <a:gd name="T57" fmla="*/ 310 h 322"/>
                                  <a:gd name="T58" fmla="*/ 188 w 698"/>
                                  <a:gd name="T59" fmla="*/ 302 h 322"/>
                                  <a:gd name="T60" fmla="*/ 134 w 698"/>
                                  <a:gd name="T61" fmla="*/ 278 h 322"/>
                                  <a:gd name="T62" fmla="*/ 88 w 698"/>
                                  <a:gd name="T63" fmla="*/ 242 h 322"/>
                                  <a:gd name="T64" fmla="*/ 68 w 698"/>
                                  <a:gd name="T65" fmla="*/ 222 h 322"/>
                                  <a:gd name="T66" fmla="*/ 34 w 698"/>
                                  <a:gd name="T67" fmla="*/ 172 h 322"/>
                                  <a:gd name="T68" fmla="*/ 22 w 698"/>
                                  <a:gd name="T69" fmla="*/ 144 h 322"/>
                                  <a:gd name="T70" fmla="*/ 4 w 698"/>
                                  <a:gd name="T71" fmla="*/ 80 h 322"/>
                                  <a:gd name="T72" fmla="*/ 0 w 698"/>
                                  <a:gd name="T73" fmla="*/ 6 h 322"/>
                                  <a:gd name="T74" fmla="*/ 190 w 698"/>
                                  <a:gd name="T75" fmla="*/ 0 h 3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698" h="322">
                                    <a:moveTo>
                                      <a:pt x="190" y="0"/>
                                    </a:moveTo>
                                    <a:lnTo>
                                      <a:pt x="190" y="12"/>
                                    </a:lnTo>
                                    <a:lnTo>
                                      <a:pt x="190" y="32"/>
                                    </a:lnTo>
                                    <a:lnTo>
                                      <a:pt x="190" y="32"/>
                                    </a:lnTo>
                                    <a:lnTo>
                                      <a:pt x="190" y="46"/>
                                    </a:lnTo>
                                    <a:lnTo>
                                      <a:pt x="192" y="62"/>
                                    </a:lnTo>
                                    <a:lnTo>
                                      <a:pt x="196" y="76"/>
                                    </a:lnTo>
                                    <a:lnTo>
                                      <a:pt x="200" y="88"/>
                                    </a:lnTo>
                                    <a:lnTo>
                                      <a:pt x="206" y="100"/>
                                    </a:lnTo>
                                    <a:lnTo>
                                      <a:pt x="212" y="112"/>
                                    </a:lnTo>
                                    <a:lnTo>
                                      <a:pt x="220" y="124"/>
                                    </a:lnTo>
                                    <a:lnTo>
                                      <a:pt x="230" y="134"/>
                                    </a:lnTo>
                                    <a:lnTo>
                                      <a:pt x="230" y="134"/>
                                    </a:lnTo>
                                    <a:lnTo>
                                      <a:pt x="240" y="142"/>
                                    </a:lnTo>
                                    <a:lnTo>
                                      <a:pt x="252" y="150"/>
                                    </a:lnTo>
                                    <a:lnTo>
                                      <a:pt x="264" y="158"/>
                                    </a:lnTo>
                                    <a:lnTo>
                                      <a:pt x="280" y="162"/>
                                    </a:lnTo>
                                    <a:lnTo>
                                      <a:pt x="294" y="168"/>
                                    </a:lnTo>
                                    <a:lnTo>
                                      <a:pt x="312" y="170"/>
                                    </a:lnTo>
                                    <a:lnTo>
                                      <a:pt x="330" y="172"/>
                                    </a:lnTo>
                                    <a:lnTo>
                                      <a:pt x="350" y="172"/>
                                    </a:lnTo>
                                    <a:lnTo>
                                      <a:pt x="350" y="172"/>
                                    </a:lnTo>
                                    <a:lnTo>
                                      <a:pt x="378" y="170"/>
                                    </a:lnTo>
                                    <a:lnTo>
                                      <a:pt x="390" y="168"/>
                                    </a:lnTo>
                                    <a:lnTo>
                                      <a:pt x="402" y="164"/>
                                    </a:lnTo>
                                    <a:lnTo>
                                      <a:pt x="402" y="164"/>
                                    </a:lnTo>
                                    <a:lnTo>
                                      <a:pt x="424" y="154"/>
                                    </a:lnTo>
                                    <a:lnTo>
                                      <a:pt x="442" y="140"/>
                                    </a:lnTo>
                                    <a:lnTo>
                                      <a:pt x="442" y="140"/>
                                    </a:lnTo>
                                    <a:lnTo>
                                      <a:pt x="460" y="126"/>
                                    </a:lnTo>
                                    <a:lnTo>
                                      <a:pt x="474" y="108"/>
                                    </a:lnTo>
                                    <a:lnTo>
                                      <a:pt x="474" y="108"/>
                                    </a:lnTo>
                                    <a:lnTo>
                                      <a:pt x="498" y="74"/>
                                    </a:lnTo>
                                    <a:lnTo>
                                      <a:pt x="698" y="74"/>
                                    </a:lnTo>
                                    <a:lnTo>
                                      <a:pt x="698" y="74"/>
                                    </a:lnTo>
                                    <a:lnTo>
                                      <a:pt x="686" y="104"/>
                                    </a:lnTo>
                                    <a:lnTo>
                                      <a:pt x="672" y="130"/>
                                    </a:lnTo>
                                    <a:lnTo>
                                      <a:pt x="658" y="158"/>
                                    </a:lnTo>
                                    <a:lnTo>
                                      <a:pt x="642" y="182"/>
                                    </a:lnTo>
                                    <a:lnTo>
                                      <a:pt x="642" y="182"/>
                                    </a:lnTo>
                                    <a:lnTo>
                                      <a:pt x="624" y="204"/>
                                    </a:lnTo>
                                    <a:lnTo>
                                      <a:pt x="606" y="224"/>
                                    </a:lnTo>
                                    <a:lnTo>
                                      <a:pt x="586" y="242"/>
                                    </a:lnTo>
                                    <a:lnTo>
                                      <a:pt x="564" y="260"/>
                                    </a:lnTo>
                                    <a:lnTo>
                                      <a:pt x="564" y="260"/>
                                    </a:lnTo>
                                    <a:lnTo>
                                      <a:pt x="542" y="274"/>
                                    </a:lnTo>
                                    <a:lnTo>
                                      <a:pt x="516" y="286"/>
                                    </a:lnTo>
                                    <a:lnTo>
                                      <a:pt x="488" y="298"/>
                                    </a:lnTo>
                                    <a:lnTo>
                                      <a:pt x="460" y="306"/>
                                    </a:lnTo>
                                    <a:lnTo>
                                      <a:pt x="460" y="306"/>
                                    </a:lnTo>
                                    <a:lnTo>
                                      <a:pt x="428" y="312"/>
                                    </a:lnTo>
                                    <a:lnTo>
                                      <a:pt x="396" y="318"/>
                                    </a:lnTo>
                                    <a:lnTo>
                                      <a:pt x="360" y="320"/>
                                    </a:lnTo>
                                    <a:lnTo>
                                      <a:pt x="322" y="322"/>
                                    </a:lnTo>
                                    <a:lnTo>
                                      <a:pt x="322" y="322"/>
                                    </a:lnTo>
                                    <a:lnTo>
                                      <a:pt x="286" y="320"/>
                                    </a:lnTo>
                                    <a:lnTo>
                                      <a:pt x="252" y="316"/>
                                    </a:lnTo>
                                    <a:lnTo>
                                      <a:pt x="220" y="310"/>
                                    </a:lnTo>
                                    <a:lnTo>
                                      <a:pt x="188" y="302"/>
                                    </a:lnTo>
                                    <a:lnTo>
                                      <a:pt x="188" y="302"/>
                                    </a:lnTo>
                                    <a:lnTo>
                                      <a:pt x="160" y="290"/>
                                    </a:lnTo>
                                    <a:lnTo>
                                      <a:pt x="134" y="278"/>
                                    </a:lnTo>
                                    <a:lnTo>
                                      <a:pt x="110" y="262"/>
                                    </a:lnTo>
                                    <a:lnTo>
                                      <a:pt x="88" y="242"/>
                                    </a:lnTo>
                                    <a:lnTo>
                                      <a:pt x="88" y="242"/>
                                    </a:lnTo>
                                    <a:lnTo>
                                      <a:pt x="68" y="222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34" y="172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12" y="112"/>
                                    </a:lnTo>
                                    <a:lnTo>
                                      <a:pt x="4" y="80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1397000" y="111125"/>
                                <a:ext cx="1136650" cy="682625"/>
                              </a:xfrm>
                              <a:custGeom>
                                <a:avLst/>
                                <a:gdLst>
                                  <a:gd name="T0" fmla="*/ 6 w 716"/>
                                  <a:gd name="T1" fmla="*/ 280 h 430"/>
                                  <a:gd name="T2" fmla="*/ 20 w 716"/>
                                  <a:gd name="T3" fmla="*/ 242 h 430"/>
                                  <a:gd name="T4" fmla="*/ 60 w 716"/>
                                  <a:gd name="T5" fmla="*/ 170 h 430"/>
                                  <a:gd name="T6" fmla="*/ 84 w 716"/>
                                  <a:gd name="T7" fmla="*/ 138 h 430"/>
                                  <a:gd name="T8" fmla="*/ 142 w 716"/>
                                  <a:gd name="T9" fmla="*/ 82 h 430"/>
                                  <a:gd name="T10" fmla="*/ 210 w 716"/>
                                  <a:gd name="T11" fmla="*/ 38 h 430"/>
                                  <a:gd name="T12" fmla="*/ 228 w 716"/>
                                  <a:gd name="T13" fmla="*/ 30 h 430"/>
                                  <a:gd name="T14" fmla="*/ 268 w 716"/>
                                  <a:gd name="T15" fmla="*/ 14 h 430"/>
                                  <a:gd name="T16" fmla="*/ 310 w 716"/>
                                  <a:gd name="T17" fmla="*/ 6 h 430"/>
                                  <a:gd name="T18" fmla="*/ 354 w 716"/>
                                  <a:gd name="T19" fmla="*/ 0 h 430"/>
                                  <a:gd name="T20" fmla="*/ 378 w 716"/>
                                  <a:gd name="T21" fmla="*/ 0 h 430"/>
                                  <a:gd name="T22" fmla="*/ 450 w 716"/>
                                  <a:gd name="T23" fmla="*/ 6 h 430"/>
                                  <a:gd name="T24" fmla="*/ 514 w 716"/>
                                  <a:gd name="T25" fmla="*/ 20 h 430"/>
                                  <a:gd name="T26" fmla="*/ 544 w 716"/>
                                  <a:gd name="T27" fmla="*/ 30 h 430"/>
                                  <a:gd name="T28" fmla="*/ 598 w 716"/>
                                  <a:gd name="T29" fmla="*/ 62 h 430"/>
                                  <a:gd name="T30" fmla="*/ 622 w 716"/>
                                  <a:gd name="T31" fmla="*/ 80 h 430"/>
                                  <a:gd name="T32" fmla="*/ 660 w 716"/>
                                  <a:gd name="T33" fmla="*/ 124 h 430"/>
                                  <a:gd name="T34" fmla="*/ 690 w 716"/>
                                  <a:gd name="T35" fmla="*/ 180 h 430"/>
                                  <a:gd name="T36" fmla="*/ 702 w 716"/>
                                  <a:gd name="T37" fmla="*/ 210 h 430"/>
                                  <a:gd name="T38" fmla="*/ 714 w 716"/>
                                  <a:gd name="T39" fmla="*/ 280 h 430"/>
                                  <a:gd name="T40" fmla="*/ 716 w 716"/>
                                  <a:gd name="T41" fmla="*/ 318 h 430"/>
                                  <a:gd name="T42" fmla="*/ 712 w 716"/>
                                  <a:gd name="T43" fmla="*/ 372 h 430"/>
                                  <a:gd name="T44" fmla="*/ 704 w 716"/>
                                  <a:gd name="T45" fmla="*/ 430 h 430"/>
                                  <a:gd name="T46" fmla="*/ 234 w 716"/>
                                  <a:gd name="T47" fmla="*/ 304 h 430"/>
                                  <a:gd name="T48" fmla="*/ 522 w 716"/>
                                  <a:gd name="T49" fmla="*/ 304 h 430"/>
                                  <a:gd name="T50" fmla="*/ 518 w 716"/>
                                  <a:gd name="T51" fmla="*/ 250 h 430"/>
                                  <a:gd name="T52" fmla="*/ 514 w 716"/>
                                  <a:gd name="T53" fmla="*/ 236 h 430"/>
                                  <a:gd name="T54" fmla="*/ 506 w 716"/>
                                  <a:gd name="T55" fmla="*/ 210 h 430"/>
                                  <a:gd name="T56" fmla="*/ 500 w 716"/>
                                  <a:gd name="T57" fmla="*/ 200 h 430"/>
                                  <a:gd name="T58" fmla="*/ 482 w 716"/>
                                  <a:gd name="T59" fmla="*/ 180 h 430"/>
                                  <a:gd name="T60" fmla="*/ 458 w 716"/>
                                  <a:gd name="T61" fmla="*/ 164 h 430"/>
                                  <a:gd name="T62" fmla="*/ 444 w 716"/>
                                  <a:gd name="T63" fmla="*/ 158 h 430"/>
                                  <a:gd name="T64" fmla="*/ 408 w 716"/>
                                  <a:gd name="T65" fmla="*/ 152 h 430"/>
                                  <a:gd name="T66" fmla="*/ 388 w 716"/>
                                  <a:gd name="T67" fmla="*/ 150 h 430"/>
                                  <a:gd name="T68" fmla="*/ 348 w 716"/>
                                  <a:gd name="T69" fmla="*/ 154 h 430"/>
                                  <a:gd name="T70" fmla="*/ 314 w 716"/>
                                  <a:gd name="T71" fmla="*/ 162 h 430"/>
                                  <a:gd name="T72" fmla="*/ 298 w 716"/>
                                  <a:gd name="T73" fmla="*/ 170 h 430"/>
                                  <a:gd name="T74" fmla="*/ 270 w 716"/>
                                  <a:gd name="T75" fmla="*/ 186 h 430"/>
                                  <a:gd name="T76" fmla="*/ 258 w 716"/>
                                  <a:gd name="T77" fmla="*/ 196 h 430"/>
                                  <a:gd name="T78" fmla="*/ 236 w 716"/>
                                  <a:gd name="T79" fmla="*/ 220 h 430"/>
                                  <a:gd name="T80" fmla="*/ 218 w 716"/>
                                  <a:gd name="T81" fmla="*/ 246 h 430"/>
                                  <a:gd name="T82" fmla="*/ 204 w 716"/>
                                  <a:gd name="T83" fmla="*/ 270 h 430"/>
                                  <a:gd name="T84" fmla="*/ 0 w 716"/>
                                  <a:gd name="T85" fmla="*/ 296 h 4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716" h="430">
                                    <a:moveTo>
                                      <a:pt x="0" y="296"/>
                                    </a:moveTo>
                                    <a:lnTo>
                                      <a:pt x="6" y="280"/>
                                    </a:lnTo>
                                    <a:lnTo>
                                      <a:pt x="6" y="280"/>
                                    </a:lnTo>
                                    <a:lnTo>
                                      <a:pt x="20" y="242"/>
                                    </a:lnTo>
                                    <a:lnTo>
                                      <a:pt x="38" y="204"/>
                                    </a:lnTo>
                                    <a:lnTo>
                                      <a:pt x="60" y="170"/>
                                    </a:lnTo>
                                    <a:lnTo>
                                      <a:pt x="84" y="138"/>
                                    </a:lnTo>
                                    <a:lnTo>
                                      <a:pt x="84" y="138"/>
                                    </a:lnTo>
                                    <a:lnTo>
                                      <a:pt x="112" y="108"/>
                                    </a:lnTo>
                                    <a:lnTo>
                                      <a:pt x="142" y="82"/>
                                    </a:lnTo>
                                    <a:lnTo>
                                      <a:pt x="174" y="58"/>
                                    </a:lnTo>
                                    <a:lnTo>
                                      <a:pt x="210" y="38"/>
                                    </a:lnTo>
                                    <a:lnTo>
                                      <a:pt x="210" y="38"/>
                                    </a:lnTo>
                                    <a:lnTo>
                                      <a:pt x="228" y="30"/>
                                    </a:lnTo>
                                    <a:lnTo>
                                      <a:pt x="248" y="22"/>
                                    </a:lnTo>
                                    <a:lnTo>
                                      <a:pt x="268" y="14"/>
                                    </a:lnTo>
                                    <a:lnTo>
                                      <a:pt x="290" y="10"/>
                                    </a:lnTo>
                                    <a:lnTo>
                                      <a:pt x="310" y="6"/>
                                    </a:lnTo>
                                    <a:lnTo>
                                      <a:pt x="332" y="2"/>
                                    </a:lnTo>
                                    <a:lnTo>
                                      <a:pt x="354" y="0"/>
                                    </a:lnTo>
                                    <a:lnTo>
                                      <a:pt x="378" y="0"/>
                                    </a:lnTo>
                                    <a:lnTo>
                                      <a:pt x="378" y="0"/>
                                    </a:lnTo>
                                    <a:lnTo>
                                      <a:pt x="414" y="2"/>
                                    </a:lnTo>
                                    <a:lnTo>
                                      <a:pt x="450" y="6"/>
                                    </a:lnTo>
                                    <a:lnTo>
                                      <a:pt x="482" y="12"/>
                                    </a:lnTo>
                                    <a:lnTo>
                                      <a:pt x="514" y="20"/>
                                    </a:lnTo>
                                    <a:lnTo>
                                      <a:pt x="514" y="20"/>
                                    </a:lnTo>
                                    <a:lnTo>
                                      <a:pt x="544" y="30"/>
                                    </a:lnTo>
                                    <a:lnTo>
                                      <a:pt x="572" y="44"/>
                                    </a:lnTo>
                                    <a:lnTo>
                                      <a:pt x="598" y="62"/>
                                    </a:lnTo>
                                    <a:lnTo>
                                      <a:pt x="622" y="80"/>
                                    </a:lnTo>
                                    <a:lnTo>
                                      <a:pt x="622" y="80"/>
                                    </a:lnTo>
                                    <a:lnTo>
                                      <a:pt x="642" y="102"/>
                                    </a:lnTo>
                                    <a:lnTo>
                                      <a:pt x="660" y="124"/>
                                    </a:lnTo>
                                    <a:lnTo>
                                      <a:pt x="676" y="150"/>
                                    </a:lnTo>
                                    <a:lnTo>
                                      <a:pt x="690" y="180"/>
                                    </a:lnTo>
                                    <a:lnTo>
                                      <a:pt x="690" y="180"/>
                                    </a:lnTo>
                                    <a:lnTo>
                                      <a:pt x="702" y="210"/>
                                    </a:lnTo>
                                    <a:lnTo>
                                      <a:pt x="708" y="244"/>
                                    </a:lnTo>
                                    <a:lnTo>
                                      <a:pt x="714" y="280"/>
                                    </a:lnTo>
                                    <a:lnTo>
                                      <a:pt x="716" y="318"/>
                                    </a:lnTo>
                                    <a:lnTo>
                                      <a:pt x="716" y="318"/>
                                    </a:lnTo>
                                    <a:lnTo>
                                      <a:pt x="714" y="344"/>
                                    </a:lnTo>
                                    <a:lnTo>
                                      <a:pt x="712" y="372"/>
                                    </a:lnTo>
                                    <a:lnTo>
                                      <a:pt x="708" y="402"/>
                                    </a:lnTo>
                                    <a:lnTo>
                                      <a:pt x="704" y="430"/>
                                    </a:lnTo>
                                    <a:lnTo>
                                      <a:pt x="208" y="430"/>
                                    </a:lnTo>
                                    <a:lnTo>
                                      <a:pt x="234" y="304"/>
                                    </a:lnTo>
                                    <a:lnTo>
                                      <a:pt x="522" y="304"/>
                                    </a:lnTo>
                                    <a:lnTo>
                                      <a:pt x="522" y="304"/>
                                    </a:lnTo>
                                    <a:lnTo>
                                      <a:pt x="522" y="276"/>
                                    </a:lnTo>
                                    <a:lnTo>
                                      <a:pt x="518" y="250"/>
                                    </a:lnTo>
                                    <a:lnTo>
                                      <a:pt x="518" y="250"/>
                                    </a:lnTo>
                                    <a:lnTo>
                                      <a:pt x="514" y="236"/>
                                    </a:lnTo>
                                    <a:lnTo>
                                      <a:pt x="510" y="224"/>
                                    </a:lnTo>
                                    <a:lnTo>
                                      <a:pt x="506" y="210"/>
                                    </a:lnTo>
                                    <a:lnTo>
                                      <a:pt x="500" y="200"/>
                                    </a:lnTo>
                                    <a:lnTo>
                                      <a:pt x="500" y="200"/>
                                    </a:lnTo>
                                    <a:lnTo>
                                      <a:pt x="492" y="188"/>
                                    </a:lnTo>
                                    <a:lnTo>
                                      <a:pt x="482" y="180"/>
                                    </a:lnTo>
                                    <a:lnTo>
                                      <a:pt x="470" y="172"/>
                                    </a:lnTo>
                                    <a:lnTo>
                                      <a:pt x="458" y="164"/>
                                    </a:lnTo>
                                    <a:lnTo>
                                      <a:pt x="458" y="164"/>
                                    </a:lnTo>
                                    <a:lnTo>
                                      <a:pt x="444" y="158"/>
                                    </a:lnTo>
                                    <a:lnTo>
                                      <a:pt x="428" y="154"/>
                                    </a:lnTo>
                                    <a:lnTo>
                                      <a:pt x="408" y="152"/>
                                    </a:lnTo>
                                    <a:lnTo>
                                      <a:pt x="388" y="150"/>
                                    </a:lnTo>
                                    <a:lnTo>
                                      <a:pt x="388" y="150"/>
                                    </a:lnTo>
                                    <a:lnTo>
                                      <a:pt x="368" y="150"/>
                                    </a:lnTo>
                                    <a:lnTo>
                                      <a:pt x="348" y="154"/>
                                    </a:lnTo>
                                    <a:lnTo>
                                      <a:pt x="330" y="158"/>
                                    </a:lnTo>
                                    <a:lnTo>
                                      <a:pt x="314" y="162"/>
                                    </a:lnTo>
                                    <a:lnTo>
                                      <a:pt x="314" y="162"/>
                                    </a:lnTo>
                                    <a:lnTo>
                                      <a:pt x="298" y="170"/>
                                    </a:lnTo>
                                    <a:lnTo>
                                      <a:pt x="284" y="178"/>
                                    </a:lnTo>
                                    <a:lnTo>
                                      <a:pt x="270" y="186"/>
                                    </a:lnTo>
                                    <a:lnTo>
                                      <a:pt x="258" y="196"/>
                                    </a:lnTo>
                                    <a:lnTo>
                                      <a:pt x="258" y="196"/>
                                    </a:lnTo>
                                    <a:lnTo>
                                      <a:pt x="246" y="208"/>
                                    </a:lnTo>
                                    <a:lnTo>
                                      <a:pt x="236" y="220"/>
                                    </a:lnTo>
                                    <a:lnTo>
                                      <a:pt x="226" y="232"/>
                                    </a:lnTo>
                                    <a:lnTo>
                                      <a:pt x="218" y="246"/>
                                    </a:lnTo>
                                    <a:lnTo>
                                      <a:pt x="218" y="246"/>
                                    </a:lnTo>
                                    <a:lnTo>
                                      <a:pt x="204" y="270"/>
                                    </a:lnTo>
                                    <a:lnTo>
                                      <a:pt x="194" y="296"/>
                                    </a:lnTo>
                                    <a:lnTo>
                                      <a:pt x="0" y="296"/>
                                    </a:lnTo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2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16862" y="0"/>
                                <a:ext cx="339725" cy="336550"/>
                              </a:xfrm>
                              <a:custGeom>
                                <a:avLst/>
                                <a:gdLst>
                                  <a:gd name="T0" fmla="*/ 128 w 214"/>
                                  <a:gd name="T1" fmla="*/ 2 h 212"/>
                                  <a:gd name="T2" fmla="*/ 182 w 214"/>
                                  <a:gd name="T3" fmla="*/ 30 h 212"/>
                                  <a:gd name="T4" fmla="*/ 212 w 214"/>
                                  <a:gd name="T5" fmla="*/ 84 h 212"/>
                                  <a:gd name="T6" fmla="*/ 212 w 214"/>
                                  <a:gd name="T7" fmla="*/ 128 h 212"/>
                                  <a:gd name="T8" fmla="*/ 182 w 214"/>
                                  <a:gd name="T9" fmla="*/ 182 h 212"/>
                                  <a:gd name="T10" fmla="*/ 128 w 214"/>
                                  <a:gd name="T11" fmla="*/ 210 h 212"/>
                                  <a:gd name="T12" fmla="*/ 86 w 214"/>
                                  <a:gd name="T13" fmla="*/ 210 h 212"/>
                                  <a:gd name="T14" fmla="*/ 32 w 214"/>
                                  <a:gd name="T15" fmla="*/ 182 h 212"/>
                                  <a:gd name="T16" fmla="*/ 2 w 214"/>
                                  <a:gd name="T17" fmla="*/ 128 h 212"/>
                                  <a:gd name="T18" fmla="*/ 2 w 214"/>
                                  <a:gd name="T19" fmla="*/ 84 h 212"/>
                                  <a:gd name="T20" fmla="*/ 32 w 214"/>
                                  <a:gd name="T21" fmla="*/ 30 h 212"/>
                                  <a:gd name="T22" fmla="*/ 86 w 214"/>
                                  <a:gd name="T23" fmla="*/ 2 h 212"/>
                                  <a:gd name="T24" fmla="*/ 106 w 214"/>
                                  <a:gd name="T25" fmla="*/ 198 h 212"/>
                                  <a:gd name="T26" fmla="*/ 142 w 214"/>
                                  <a:gd name="T27" fmla="*/ 190 h 212"/>
                                  <a:gd name="T28" fmla="*/ 180 w 214"/>
                                  <a:gd name="T29" fmla="*/ 158 h 212"/>
                                  <a:gd name="T30" fmla="*/ 194 w 214"/>
                                  <a:gd name="T31" fmla="*/ 106 h 212"/>
                                  <a:gd name="T32" fmla="*/ 188 w 214"/>
                                  <a:gd name="T33" fmla="*/ 70 h 212"/>
                                  <a:gd name="T34" fmla="*/ 156 w 214"/>
                                  <a:gd name="T35" fmla="*/ 30 h 212"/>
                                  <a:gd name="T36" fmla="*/ 106 w 214"/>
                                  <a:gd name="T37" fmla="*/ 16 h 212"/>
                                  <a:gd name="T38" fmla="*/ 72 w 214"/>
                                  <a:gd name="T39" fmla="*/ 22 h 212"/>
                                  <a:gd name="T40" fmla="*/ 34 w 214"/>
                                  <a:gd name="T41" fmla="*/ 54 h 212"/>
                                  <a:gd name="T42" fmla="*/ 18 w 214"/>
                                  <a:gd name="T43" fmla="*/ 106 h 212"/>
                                  <a:gd name="T44" fmla="*/ 26 w 214"/>
                                  <a:gd name="T45" fmla="*/ 142 h 212"/>
                                  <a:gd name="T46" fmla="*/ 56 w 214"/>
                                  <a:gd name="T47" fmla="*/ 182 h 212"/>
                                  <a:gd name="T48" fmla="*/ 106 w 214"/>
                                  <a:gd name="T49" fmla="*/ 198 h 212"/>
                                  <a:gd name="T50" fmla="*/ 164 w 214"/>
                                  <a:gd name="T51" fmla="*/ 126 h 212"/>
                                  <a:gd name="T52" fmla="*/ 150 w 214"/>
                                  <a:gd name="T53" fmla="*/ 152 h 212"/>
                                  <a:gd name="T54" fmla="*/ 128 w 214"/>
                                  <a:gd name="T55" fmla="*/ 168 h 212"/>
                                  <a:gd name="T56" fmla="*/ 110 w 214"/>
                                  <a:gd name="T57" fmla="*/ 172 h 212"/>
                                  <a:gd name="T58" fmla="*/ 74 w 214"/>
                                  <a:gd name="T59" fmla="*/ 160 h 212"/>
                                  <a:gd name="T60" fmla="*/ 52 w 214"/>
                                  <a:gd name="T61" fmla="*/ 132 h 212"/>
                                  <a:gd name="T62" fmla="*/ 48 w 214"/>
                                  <a:gd name="T63" fmla="*/ 106 h 212"/>
                                  <a:gd name="T64" fmla="*/ 56 w 214"/>
                                  <a:gd name="T65" fmla="*/ 68 h 212"/>
                                  <a:gd name="T66" fmla="*/ 84 w 214"/>
                                  <a:gd name="T67" fmla="*/ 46 h 212"/>
                                  <a:gd name="T68" fmla="*/ 110 w 214"/>
                                  <a:gd name="T69" fmla="*/ 40 h 212"/>
                                  <a:gd name="T70" fmla="*/ 138 w 214"/>
                                  <a:gd name="T71" fmla="*/ 48 h 212"/>
                                  <a:gd name="T72" fmla="*/ 156 w 214"/>
                                  <a:gd name="T73" fmla="*/ 66 h 212"/>
                                  <a:gd name="T74" fmla="*/ 146 w 214"/>
                                  <a:gd name="T75" fmla="*/ 84 h 212"/>
                                  <a:gd name="T76" fmla="*/ 134 w 214"/>
                                  <a:gd name="T77" fmla="*/ 64 h 212"/>
                                  <a:gd name="T78" fmla="*/ 110 w 214"/>
                                  <a:gd name="T79" fmla="*/ 56 h 212"/>
                                  <a:gd name="T80" fmla="*/ 84 w 214"/>
                                  <a:gd name="T81" fmla="*/ 64 h 212"/>
                                  <a:gd name="T82" fmla="*/ 70 w 214"/>
                                  <a:gd name="T83" fmla="*/ 86 h 212"/>
                                  <a:gd name="T84" fmla="*/ 66 w 214"/>
                                  <a:gd name="T85" fmla="*/ 106 h 212"/>
                                  <a:gd name="T86" fmla="*/ 74 w 214"/>
                                  <a:gd name="T87" fmla="*/ 134 h 212"/>
                                  <a:gd name="T88" fmla="*/ 92 w 214"/>
                                  <a:gd name="T89" fmla="*/ 152 h 212"/>
                                  <a:gd name="T90" fmla="*/ 110 w 214"/>
                                  <a:gd name="T91" fmla="*/ 156 h 212"/>
                                  <a:gd name="T92" fmla="*/ 142 w 214"/>
                                  <a:gd name="T93" fmla="*/ 138 h 2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214" h="212">
                                    <a:moveTo>
                                      <a:pt x="106" y="0"/>
                                    </a:moveTo>
                                    <a:lnTo>
                                      <a:pt x="106" y="0"/>
                                    </a:lnTo>
                                    <a:lnTo>
                                      <a:pt x="128" y="2"/>
                                    </a:lnTo>
                                    <a:lnTo>
                                      <a:pt x="148" y="8"/>
                                    </a:lnTo>
                                    <a:lnTo>
                                      <a:pt x="166" y="18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96" y="46"/>
                                    </a:lnTo>
                                    <a:lnTo>
                                      <a:pt x="206" y="64"/>
                                    </a:lnTo>
                                    <a:lnTo>
                                      <a:pt x="212" y="84"/>
                                    </a:lnTo>
                                    <a:lnTo>
                                      <a:pt x="214" y="106"/>
                                    </a:lnTo>
                                    <a:lnTo>
                                      <a:pt x="214" y="106"/>
                                    </a:lnTo>
                                    <a:lnTo>
                                      <a:pt x="212" y="128"/>
                                    </a:lnTo>
                                    <a:lnTo>
                                      <a:pt x="206" y="148"/>
                                    </a:lnTo>
                                    <a:lnTo>
                                      <a:pt x="196" y="166"/>
                                    </a:lnTo>
                                    <a:lnTo>
                                      <a:pt x="182" y="182"/>
                                    </a:lnTo>
                                    <a:lnTo>
                                      <a:pt x="166" y="194"/>
                                    </a:lnTo>
                                    <a:lnTo>
                                      <a:pt x="148" y="204"/>
                                    </a:lnTo>
                                    <a:lnTo>
                                      <a:pt x="128" y="210"/>
                                    </a:lnTo>
                                    <a:lnTo>
                                      <a:pt x="106" y="212"/>
                                    </a:lnTo>
                                    <a:lnTo>
                                      <a:pt x="106" y="212"/>
                                    </a:lnTo>
                                    <a:lnTo>
                                      <a:pt x="86" y="210"/>
                                    </a:lnTo>
                                    <a:lnTo>
                                      <a:pt x="66" y="204"/>
                                    </a:lnTo>
                                    <a:lnTo>
                                      <a:pt x="48" y="194"/>
                                    </a:lnTo>
                                    <a:lnTo>
                                      <a:pt x="32" y="182"/>
                                    </a:lnTo>
                                    <a:lnTo>
                                      <a:pt x="18" y="166"/>
                                    </a:lnTo>
                                    <a:lnTo>
                                      <a:pt x="8" y="148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0" y="106"/>
                                    </a:lnTo>
                                    <a:lnTo>
                                      <a:pt x="0" y="106"/>
                                    </a:lnTo>
                                    <a:lnTo>
                                      <a:pt x="2" y="84"/>
                                    </a:lnTo>
                                    <a:lnTo>
                                      <a:pt x="8" y="64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48" y="18"/>
                                    </a:lnTo>
                                    <a:lnTo>
                                      <a:pt x="66" y="8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close/>
                                    <a:moveTo>
                                      <a:pt x="106" y="198"/>
                                    </a:moveTo>
                                    <a:lnTo>
                                      <a:pt x="106" y="198"/>
                                    </a:lnTo>
                                    <a:lnTo>
                                      <a:pt x="124" y="196"/>
                                    </a:lnTo>
                                    <a:lnTo>
                                      <a:pt x="142" y="190"/>
                                    </a:lnTo>
                                    <a:lnTo>
                                      <a:pt x="156" y="182"/>
                                    </a:lnTo>
                                    <a:lnTo>
                                      <a:pt x="170" y="170"/>
                                    </a:lnTo>
                                    <a:lnTo>
                                      <a:pt x="180" y="158"/>
                                    </a:lnTo>
                                    <a:lnTo>
                                      <a:pt x="188" y="142"/>
                                    </a:lnTo>
                                    <a:lnTo>
                                      <a:pt x="192" y="124"/>
                                    </a:lnTo>
                                    <a:lnTo>
                                      <a:pt x="194" y="106"/>
                                    </a:lnTo>
                                    <a:lnTo>
                                      <a:pt x="194" y="106"/>
                                    </a:lnTo>
                                    <a:lnTo>
                                      <a:pt x="192" y="88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0" y="54"/>
                                    </a:lnTo>
                                    <a:lnTo>
                                      <a:pt x="170" y="42"/>
                                    </a:lnTo>
                                    <a:lnTo>
                                      <a:pt x="156" y="30"/>
                                    </a:lnTo>
                                    <a:lnTo>
                                      <a:pt x="142" y="22"/>
                                    </a:lnTo>
                                    <a:lnTo>
                                      <a:pt x="124" y="16"/>
                                    </a:lnTo>
                                    <a:lnTo>
                                      <a:pt x="106" y="16"/>
                                    </a:lnTo>
                                    <a:lnTo>
                                      <a:pt x="106" y="16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72" y="22"/>
                                    </a:lnTo>
                                    <a:lnTo>
                                      <a:pt x="56" y="3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6" y="70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18" y="106"/>
                                    </a:lnTo>
                                    <a:lnTo>
                                      <a:pt x="18" y="106"/>
                                    </a:lnTo>
                                    <a:lnTo>
                                      <a:pt x="20" y="12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34" y="158"/>
                                    </a:lnTo>
                                    <a:lnTo>
                                      <a:pt x="44" y="170"/>
                                    </a:lnTo>
                                    <a:lnTo>
                                      <a:pt x="56" y="182"/>
                                    </a:lnTo>
                                    <a:lnTo>
                                      <a:pt x="72" y="190"/>
                                    </a:lnTo>
                                    <a:lnTo>
                                      <a:pt x="88" y="196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106" y="198"/>
                                    </a:lnTo>
                                    <a:close/>
                                    <a:moveTo>
                                      <a:pt x="164" y="126"/>
                                    </a:moveTo>
                                    <a:lnTo>
                                      <a:pt x="164" y="126"/>
                                    </a:lnTo>
                                    <a:lnTo>
                                      <a:pt x="160" y="136"/>
                                    </a:lnTo>
                                    <a:lnTo>
                                      <a:pt x="156" y="146"/>
                                    </a:lnTo>
                                    <a:lnTo>
                                      <a:pt x="150" y="152"/>
                                    </a:lnTo>
                                    <a:lnTo>
                                      <a:pt x="144" y="160"/>
                                    </a:lnTo>
                                    <a:lnTo>
                                      <a:pt x="138" y="164"/>
                                    </a:lnTo>
                                    <a:lnTo>
                                      <a:pt x="128" y="168"/>
                                    </a:lnTo>
                                    <a:lnTo>
                                      <a:pt x="120" y="170"/>
                                    </a:lnTo>
                                    <a:lnTo>
                                      <a:pt x="110" y="172"/>
                                    </a:lnTo>
                                    <a:lnTo>
                                      <a:pt x="110" y="172"/>
                                    </a:lnTo>
                                    <a:lnTo>
                                      <a:pt x="96" y="170"/>
                                    </a:lnTo>
                                    <a:lnTo>
                                      <a:pt x="84" y="166"/>
                                    </a:lnTo>
                                    <a:lnTo>
                                      <a:pt x="74" y="160"/>
                                    </a:lnTo>
                                    <a:lnTo>
                                      <a:pt x="64" y="152"/>
                                    </a:lnTo>
                                    <a:lnTo>
                                      <a:pt x="56" y="144"/>
                                    </a:lnTo>
                                    <a:lnTo>
                                      <a:pt x="52" y="132"/>
                                    </a:lnTo>
                                    <a:lnTo>
                                      <a:pt x="48" y="120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8" y="9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64" y="60"/>
                                    </a:lnTo>
                                    <a:lnTo>
                                      <a:pt x="72" y="52"/>
                                    </a:lnTo>
                                    <a:lnTo>
                                      <a:pt x="84" y="46"/>
                                    </a:lnTo>
                                    <a:lnTo>
                                      <a:pt x="96" y="42"/>
                                    </a:lnTo>
                                    <a:lnTo>
                                      <a:pt x="110" y="40"/>
                                    </a:lnTo>
                                    <a:lnTo>
                                      <a:pt x="110" y="40"/>
                                    </a:lnTo>
                                    <a:lnTo>
                                      <a:pt x="120" y="42"/>
                                    </a:lnTo>
                                    <a:lnTo>
                                      <a:pt x="128" y="44"/>
                                    </a:lnTo>
                                    <a:lnTo>
                                      <a:pt x="138" y="48"/>
                                    </a:lnTo>
                                    <a:lnTo>
                                      <a:pt x="144" y="52"/>
                                    </a:lnTo>
                                    <a:lnTo>
                                      <a:pt x="152" y="58"/>
                                    </a:lnTo>
                                    <a:lnTo>
                                      <a:pt x="156" y="66"/>
                                    </a:lnTo>
                                    <a:lnTo>
                                      <a:pt x="160" y="74"/>
                                    </a:lnTo>
                                    <a:lnTo>
                                      <a:pt x="164" y="84"/>
                                    </a:lnTo>
                                    <a:lnTo>
                                      <a:pt x="146" y="84"/>
                                    </a:lnTo>
                                    <a:lnTo>
                                      <a:pt x="146" y="84"/>
                                    </a:lnTo>
                                    <a:lnTo>
                                      <a:pt x="142" y="74"/>
                                    </a:lnTo>
                                    <a:lnTo>
                                      <a:pt x="134" y="64"/>
                                    </a:lnTo>
                                    <a:lnTo>
                                      <a:pt x="122" y="58"/>
                                    </a:lnTo>
                                    <a:lnTo>
                                      <a:pt x="110" y="56"/>
                                    </a:lnTo>
                                    <a:lnTo>
                                      <a:pt x="110" y="56"/>
                                    </a:lnTo>
                                    <a:lnTo>
                                      <a:pt x="100" y="58"/>
                                    </a:lnTo>
                                    <a:lnTo>
                                      <a:pt x="92" y="6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78" y="70"/>
                                    </a:lnTo>
                                    <a:lnTo>
                                      <a:pt x="72" y="78"/>
                                    </a:lnTo>
                                    <a:lnTo>
                                      <a:pt x="70" y="86"/>
                                    </a:lnTo>
                                    <a:lnTo>
                                      <a:pt x="68" y="96"/>
                                    </a:lnTo>
                                    <a:lnTo>
                                      <a:pt x="66" y="106"/>
                                    </a:lnTo>
                                    <a:lnTo>
                                      <a:pt x="66" y="106"/>
                                    </a:lnTo>
                                    <a:lnTo>
                                      <a:pt x="68" y="116"/>
                                    </a:lnTo>
                                    <a:lnTo>
                                      <a:pt x="70" y="124"/>
                                    </a:lnTo>
                                    <a:lnTo>
                                      <a:pt x="74" y="134"/>
                                    </a:lnTo>
                                    <a:lnTo>
                                      <a:pt x="78" y="140"/>
                                    </a:lnTo>
                                    <a:lnTo>
                                      <a:pt x="84" y="146"/>
                                    </a:lnTo>
                                    <a:lnTo>
                                      <a:pt x="92" y="152"/>
                                    </a:lnTo>
                                    <a:lnTo>
                                      <a:pt x="100" y="154"/>
                                    </a:lnTo>
                                    <a:lnTo>
                                      <a:pt x="110" y="156"/>
                                    </a:lnTo>
                                    <a:lnTo>
                                      <a:pt x="110" y="156"/>
                                    </a:lnTo>
                                    <a:lnTo>
                                      <a:pt x="124" y="154"/>
                                    </a:lnTo>
                                    <a:lnTo>
                                      <a:pt x="134" y="148"/>
                                    </a:lnTo>
                                    <a:lnTo>
                                      <a:pt x="142" y="138"/>
                                    </a:lnTo>
                                    <a:lnTo>
                                      <a:pt x="146" y="126"/>
                                    </a:lnTo>
                                    <a:lnTo>
                                      <a:pt x="164" y="1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E0A5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321A75" id="Gruppieren 1" o:spid="_x0000_s1026" style="position:absolute;margin-left:156.8pt;margin-top:7.35pt;width:96.45pt;height:15.35pt;z-index:251659264;mso-width-relative:margin;mso-height-relative:margin" coordsize="82565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">
                    <v:shape id="Freeform 7" o:spid="_x0000_s1027" style="position:absolute;left:4921;top:1079;width:8922;height:11875;visibility:visible;mso-wrap-style:square;v-text-anchor:top" coordsize="562,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" path="m,426r272,l204,748r200,l562,,362,,302,288r-272,l,426xe" fillcolor="#be0a5f" stroked="f">
                      <v:path arrowok="t" o:connecttype="custom" o:connectlocs="0,676275;431800,676275;323850,1187450;641350,1187450;892175,0;574675,0;479425,457200;47625,457200;0,676275" o:connectangles="0,0,0,0,0,0,0,0,0"/>
                    </v:shape>
                    <v:shape id="Freeform 8" o:spid="_x0000_s1028" style="position:absolute;top:1079;width:5778;height:11875;visibility:visible;mso-wrap-style:square;v-text-anchor:top" coordsize="364,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" path="m304,288l364,,156,,,748r206,l274,426,304,288xe" fillcolor="#be0a5f" stroked="f">
                      <v:path arrowok="t" o:connecttype="custom" o:connectlocs="482600,457200;577850,0;247650,0;0,1187450;327025,1187450;434975,676275;482600,457200" o:connectangles="0,0,0,0,0,0,0"/>
                    </v:shape>
                    <v:shape id="Freeform 9" o:spid="_x0000_s1029" style="position:absolute;left:25400;top:1111;width:9906;height:11843;visibility:visible;mso-wrap-style:square;v-text-anchor:top" coordsize="624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" path="m150,20l,746r196,l264,424r,l276,378r14,-42l290,336r8,-22l308,294r12,-18l334,258r,l348,242r16,-14l382,216r18,-10l400,206r22,-10l446,190r24,-4l498,186r,l520,186r20,4l540,190r42,8l624,4r,l592,2,562,r,l542,,522,2,504,6r-20,4l466,16r-18,6l430,30,414,40r,l396,50,382,60,368,74,354,86r-12,16l330,118r-10,16l312,152r-2,-2l338,20r-188,xe" fillcolor="#de008f" stroked="f">
                      <v:path arrowok="t" o:connecttype="custom" o:connectlocs="238125,31750;0,1184275;311150,1184275;419100,673100;419100,673100;438150,600075;460375,533400;460375,533400;473075,498475;488950,466725;508000,438150;530225,409575;530225,409575;552450,384175;577850,361950;606425,342900;635000,327025;635000,327025;669925,311150;708025,301625;746125,295275;790575,295275;790575,295275;825500,295275;857250,301625;857250,301625;923925,314325;990600,6350;990600,6350;939800,3175;892175,0;892175,0;860425,0;828675,3175;800100,9525;768350,15875;739775,25400;711200,34925;682625,47625;657225,63500;657225,63500;628650,79375;606425,95250;584200,117475;561975,136525;542925,161925;523875,187325;508000,212725;495300,241300;492125,238125;536575,31750;238125,31750" o:connectangles="0,0,0,0,0,0,0,0,0,0,0,0,0,0,0,0,0,0,0,0,0,0,0,0,0,0,0,0,0,0,0,0,0,0,0,0,0,0,0,0,0,0,0,0,0,0,0,0,0,0,0,0"/>
                    </v:shape>
                    <v:shape id="Freeform 10" o:spid="_x0000_s1030" style="position:absolute;left:25400;top:1111;width:9906;height:11843;visibility:visible;mso-wrap-style:square;v-text-anchor:top" coordsize="624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" path="m150,20l,746r196,l264,424r,l276,378r14,-42l290,336r8,-22l308,294r12,-18l334,258r,l348,242r16,-14l382,216r18,-10l400,206r22,-10l446,190r24,-4l498,186r,l520,186r20,4l540,190r42,8l624,4r,l592,2,562,r,l542,,522,2,504,6r-20,4l466,16r-18,6l430,30,414,40r,l396,50,382,60,368,74,354,86r-12,16l330,118r-10,16l312,152r-2,-2l338,20r-188,e" fillcolor="#be0a5f" stroked="f">
                      <v:path arrowok="t" o:connecttype="custom" o:connectlocs="238125,31750;0,1184275;311150,1184275;419100,673100;419100,673100;438150,600075;460375,533400;460375,533400;473075,498475;488950,466725;508000,438150;530225,409575;530225,409575;552450,384175;577850,361950;606425,342900;635000,327025;635000,327025;669925,311150;708025,301625;746125,295275;790575,295275;790575,295275;825500,295275;857250,301625;857250,301625;923925,314325;990600,6350;990600,6350;939800,3175;892175,0;892175,0;860425,0;828675,3175;800100,9525;768350,15875;739775,25400;711200,34925;682625,47625;657225,63500;657225,63500;628650,79375;606425,95250;584200,117475;561975,136525;542925,161925;523875,187325;508000,212725;495300,241300;492125,238125;536575,31750;238125,31750" o:connectangles="0,0,0,0,0,0,0,0,0,0,0,0,0,0,0,0,0,0,0,0,0,0,0,0,0,0,0,0,0,0,0,0,0,0,0,0,0,0,0,0,0,0,0,0,0,0,0,0,0,0,0,0"/>
                    </v:shape>
                    <v:shape id="Freeform 11" o:spid="_x0000_s1031" style="position:absolute;left:34163;top:1111;width:19335;height:11843;visibility:visible;mso-wrap-style:square;v-text-anchor:top" coordsize="1218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" path="m150,20l,746r198,l280,356r,l288,322r14,-34l302,288r18,-34l330,240r10,-16l340,224r12,-14l366,198r14,-12l394,176r,l412,168r16,-6l448,158r18,l466,158r18,l500,162r16,8l528,180r,l540,192r8,12l552,218r2,16l554,234r-2,26l548,286,452,746r200,l734,356r,l744,322r12,-34l756,288r10,-18l774,254r10,-14l794,224r,l808,210r12,-12l834,186r16,-10l850,176r16,-8l884,162r18,-4l922,158r,l940,158r16,4l970,170r12,10l982,180r12,12l1002,204r4,14l1008,234r,l1006,260r-4,26l906,746r200,l1196,318r,l1210,252r,l1216,218r2,-34l1218,184r-2,-22l1212,140r-6,-20l1198,102r,l1190,86,1178,70,1164,56,1150,44r,l1134,34r-18,-8l1098,18r-20,-6l1078,12,1058,6,1038,2,1018,,996,r,l962,2r-36,8l926,10,890,20,858,36r,l826,54,798,76r,l784,88r-12,12l760,112r-8,14l752,126r-4,-16l742,94,736,82,730,68,722,56,712,46,702,38,690,30r,l666,16,638,8,608,2,576,r,l536,2,500,8r-36,8l432,30r,l416,38r-16,8l386,56,372,68,346,92r-24,30l318,122,342,20r-192,xe" fillcolor="#de008f" stroked="f">
                      <v:path arrowok="t" o:connecttype="custom" o:connectlocs="314325,1184275;457200,511175;508000,403225;539750,355600;603250,295275;654050,266700;739775,250825;793750,257175;838200,285750;876300,346075;876300,412750;1035050,1184275;1181100,511175;1216025,428625;1260475,355600;1301750,314325;1349375,279400;1431925,250825;1492250,250825;1558925,285750;1590675,323850;1600200,371475;1438275,1184275;1898650,504825;1930400,346075;1930400,257175;1901825,161925;1870075,111125;1825625,69850;1743075,28575;1679575,9525;1581150,0;1470025,15875;1362075,57150;1266825,120650;1225550,158750;1193800,200025;1168400,130175;1130300,73025;1095375,47625;965200,3175;850900,3175;685800,47625;635000,73025;549275,146050;542925,31750" o:connectangles="0,0,0,0,0,0,0,0,0,0,0,0,0,0,0,0,0,0,0,0,0,0,0,0,0,0,0,0,0,0,0,0,0,0,0,0,0,0,0,0,0,0,0,0,0,0"/>
                    </v:shape>
                    <v:shape id="Freeform 12" o:spid="_x0000_s1032" style="position:absolute;left:34163;top:1111;width:19335;height:11843;visibility:visible;mso-wrap-style:square;v-text-anchor:top" coordsize="1218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" path="m150,20l,746r198,l280,356r,l288,322r14,-34l302,288r18,-34l330,240r10,-16l340,224r12,-14l366,198r14,-12l394,176r,l412,168r16,-6l448,158r18,l466,158r18,l500,162r16,8l528,180r,l540,192r8,12l552,218r2,16l554,234r-2,26l548,286,452,746r200,l734,356r,l744,322r12,-34l756,288r10,-18l774,254r10,-14l794,224r,l808,210r12,-12l834,186r16,-10l850,176r16,-8l884,162r18,-4l922,158r,l940,158r16,4l970,170r12,10l982,180r12,12l1002,204r4,14l1008,234r,l1006,260r-4,26l906,746r200,l1196,318r,l1210,252r,l1216,218r2,-34l1218,184r-2,-22l1212,140r-6,-20l1198,102r,l1190,86,1178,70,1164,56,1150,44r,l1134,34r-18,-8l1098,18r-20,-6l1078,12,1058,6,1038,2,1018,,996,r,l962,2r-36,8l926,10,890,20,858,36r,l826,54,798,76r,l784,88r-12,12l760,112r-8,14l752,126r-4,-16l742,94,736,82,730,68,722,56,712,46,702,38,690,30r,l666,16,638,8,608,2,576,r,l536,2,500,8r-36,8l432,30r,l416,38r-16,8l386,56,372,68,346,92r-24,30l318,122,342,20r-192,e" fillcolor="#be0a5f" stroked="f">
                      <v:path arrowok="t" o:connecttype="custom" o:connectlocs="314325,1184275;457200,511175;508000,403225;539750,355600;603250,295275;654050,266700;739775,250825;793750,257175;838200,285750;876300,346075;876300,412750;1035050,1184275;1181100,511175;1216025,428625;1260475,355600;1301750,314325;1349375,279400;1431925,250825;1492250,250825;1558925,285750;1590675,323850;1600200,371475;1438275,1184275;1898650,504825;1930400,346075;1930400,257175;1901825,161925;1870075,111125;1825625,69850;1743075,28575;1679575,9525;1581150,0;1470025,15875;1362075,57150;1266825,120650;1225550,158750;1193800,200025;1168400,130175;1130300,73025;1095375,47625;965200,3175;850900,3175;685800,47625;635000,73025;549275,146050;542925,31750" o:connectangles="0,0,0,0,0,0,0,0,0,0,0,0,0,0,0,0,0,0,0,0,0,0,0,0,0,0,0,0,0,0,0,0,0,0,0,0,0,0,0,0,0,0,0,0,0,0"/>
                    </v:shape>
                    <v:shape id="Freeform 13" o:spid="_x0000_s1033" style="position:absolute;left:54197;top:1111;width:11716;height:12128;visibility:visible;mso-wrap-style:square;v-text-anchor:top" coordsize="738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" path="m192,442r,12l192,474r,l192,488r2,16l196,518r4,12l206,542r8,12l222,566r8,10l230,576r10,8l252,592r14,8l280,604r16,6l312,612r20,2l352,614r,l378,612r14,-2l402,606r,l426,596r18,-14l444,582r16,-14l474,550r,l500,516r200,l700,516r-14,30l674,572r-16,28l642,624r,l626,646r-18,20l588,684r-22,18l566,702r-24,14l518,728r-28,12l460,748r,l430,754r-34,6l362,762r-38,2l324,764r-36,-2l254,758r-34,-6l190,744r,l162,732,134,720,110,704,88,684r,l68,664,52,640,36,614,22,586r,l12,554,6,522,2,486,,448r,-6l192,442xm24,296r4,-16l28,280,44,242,62,204,84,170r22,-32l106,138r28,-30l164,82,198,58,234,38r,l252,30r20,-8l292,14r20,-4l334,6,354,2,378,r22,l400,r38,2l472,6r34,6l538,20r,l568,30r28,14l622,62r22,18l644,80r22,22l684,124r16,26l714,180r,l724,210r8,34l736,280r2,38l738,318r,26l736,372r-4,30l728,430r-496,l258,304r288,l546,304r-2,-28l540,250r,l538,236r-4,-12l528,210r-6,-10l522,200r-8,-12l506,180r-12,-8l482,164r,l468,158r-18,-4l432,152r-20,-2l412,150r-22,l372,154r-18,4l336,162r,l322,170r-16,8l294,186r-14,10l280,196r-10,12l258,220r-8,12l240,246r,l228,270r-12,26l24,296xe" fillcolor="#de008f" stroked="f">
                      <v:path arrowok="t" o:connecttype="custom" o:connectlocs="304800,752475;307975,800100;327025,860425;365125,914400;400050,939800;469900,968375;558800,974725;622300,968375;676275,946150;730250,901700;793750,819150;1089025,866775;1019175,990600;965200,1057275;898525,1114425;777875,1174750;682625,1196975;514350,1212850;403225,1203325;301625,1181100;174625,1117600;107950,1054100;34925,930275;9525,828675;0,701675;44450,444500;98425,323850;168275,219075;314325,92075;400050,47625;495300,15875;600075,0;695325,3175;854075,31750;946150,69850;1022350,127000;1111250,238125;1149350,333375;1171575,504825;1168400,590550;368300,682625;866775,482600;857250,396875;838200,333375;815975,298450;765175,260350;714375,244475;654050,238125;561975,250825;511175,269875;444500,311150;409575,349250;381000,390525;38100,469900" o:connectangles="0,0,0,0,0,0,0,0,0,0,0,0,0,0,0,0,0,0,0,0,0,0,0,0,0,0,0,0,0,0,0,0,0,0,0,0,0,0,0,0,0,0,0,0,0,0,0,0,0,0,0,0,0,0"/>
                      <o:lock v:ext="edit" verticies="t"/>
                    </v:shape>
                    <v:shape id="Freeform 14" o:spid="_x0000_s1034" style="position:absolute;left:54197;top:8128;width:11112;height:5111;visibility:visible;mso-wrap-style:square;v-text-anchor:top" coordsize="700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" path="m192,r,12l192,32r,l192,46r2,16l196,76r4,12l206,100r8,12l222,124r8,10l230,134r10,8l252,150r14,8l280,162r16,6l312,170r20,2l352,172r,l378,170r14,-2l402,164r,l426,154r18,-14l444,140r16,-14l474,108r,l500,74r200,l700,74r-14,30l674,130r-16,28l642,182r,l626,204r-18,20l588,242r-22,18l566,260r-24,14l518,286r-28,12l460,306r,l430,312r-34,6l362,320r-38,2l324,322r-36,-2l254,316r-34,-6l190,302r,l162,290,134,278,110,262,88,242r,l68,222,52,198,36,172,22,144r,l12,112,6,80,2,44,,6,,,192,e" fillcolor="#be0a5f" stroked="f">
                      <v:path arrowok="t" o:connecttype="custom" o:connectlocs="304800,19050;304800,50800;307975,98425;317500,139700;339725,177800;365125,212725;381000,225425;422275,250825;469900,266700;527050,273050;558800,273050;622300,266700;638175,260350;704850,222250;730250,200025;752475,171450;1111250,117475;1089025,165100;1044575,250825;1019175,288925;965200,355600;898525,412750;860425,434975;777875,473075;730250,485775;628650,504825;514350,511175;457200,508000;349250,492125;301625,479425;212725,441325;139700,384175;107950,352425;57150,273050;34925,228600;9525,127000;0,9525;304800,0" o:connectangles="0,0,0,0,0,0,0,0,0,0,0,0,0,0,0,0,0,0,0,0,0,0,0,0,0,0,0,0,0,0,0,0,0,0,0,0,0,0"/>
                    </v:shape>
                    <v:shape id="Freeform 15" o:spid="_x0000_s1035" style="position:absolute;left:54578;top:1111;width:11335;height:6826;visibility:visible;mso-wrap-style:square;v-text-anchor:top" coordsize="714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" path="m,296l4,280r,l20,242,38,204,60,170,82,138r,l110,108,140,82,174,58,210,38r,l228,30r20,-8l268,14r20,-4l310,6,330,2,354,r22,l376,r38,2l448,6r34,6l514,20r,l544,30r28,14l598,62r22,18l620,80r22,22l660,124r16,26l690,180r,l700,210r8,34l712,280r2,38l714,318r,26l712,372r-4,30l704,430r-496,l234,304r288,l522,304r-2,-28l516,250r,l514,236r-4,-12l504,210r-6,-10l498,200r-8,-12l482,180r-12,-8l458,164r,l444,158r-18,-4l408,152r-20,-2l388,150r-22,l348,154r-18,4l312,162r,l298,170r-16,8l270,186r-14,10l256,196r-10,12l234,220r-8,12l216,246r,l204,270r-12,26l,296e" fillcolor="#be0a5f" stroked="f">
                      <v:path arrowok="t" o:connecttype="custom" o:connectlocs="6350,444500;31750,384175;95250,269875;130175,219075;222250,130175;333375,60325;361950,47625;425450,22225;492125,9525;561975,0;596900,0;711200,9525;815975,31750;863600,47625;949325,98425;984250,127000;1047750,196850;1095375,285750;1111250,333375;1130300,444500;1133475,504825;1130300,590550;1117600,682625;371475,482600;828675,482600;819150,396875;815975,374650;800100,333375;790575,317500;765175,285750;727075,260350;704850,250825;647700,241300;615950,238125;552450,244475;495300,257175;473075,269875;428625,295275;406400,311150;371475,349250;342900,390525;323850,428625;0,469900" o:connectangles="0,0,0,0,0,0,0,0,0,0,0,0,0,0,0,0,0,0,0,0,0,0,0,0,0,0,0,0,0,0,0,0,0,0,0,0,0,0,0,0,0,0,0"/>
                    </v:shape>
                    <v:shape id="Freeform 16" o:spid="_x0000_s1036" style="position:absolute;left:66452;top:1111;width:10954;height:12128;visibility:visible;mso-wrap-style:square;v-text-anchor:top" coordsize="69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" path="m506,232r184,l690,232r,-34l686,168r-8,-28l668,116r,l656,96,640,76,622,60,602,46r,l582,34,558,24,534,16,506,10r,l480,6,452,2,422,,394,r,l366,,340,4,312,8r-28,4l284,12r-28,8l230,28,204,38,180,52r,l158,66,136,82r-18,20l102,122r,l88,146r-8,24l74,200r-2,30l72,230r,22l74,270r4,18l82,304r,l88,318r6,12l104,342r8,12l112,354r12,10l136,374r12,8l162,388r,l194,402r36,14l382,464r,l412,476r12,8l434,492r,l442,500r6,12l452,528r2,16l454,544r-2,12l450,568r-2,10l442,586r,l430,602r-18,12l412,614r-18,8l372,628r,l350,630r-22,2l328,632r-26,-2l276,626r,l252,618,230,608r,l212,594,196,576r,l192,568r-4,-12l184,546r,-12l184,510,,510r,30l,540r2,30l8,598r8,26l28,648r,l44,668r16,18l80,702r20,14l100,716r22,12l148,738r24,8l200,752r,l226,758r28,2l280,762r28,2l308,764r32,-2l370,760r32,-4l432,750r,l462,744r30,-10l518,722r26,-14l544,708r22,-16l588,676r18,-20l622,634r,l636,608r10,-28l650,550r2,-32l652,518r,-22l648,476r-4,-20l638,440r,l630,424,620,408,610,394,596,382r,l584,370,570,358,554,348r-18,-8l536,340,500,324,462,310,362,278r,l338,270r-18,-8l304,254r-14,-8l290,246r-8,-10l276,228r-4,-12l272,206r,l274,186r2,-8l280,172r4,-6l290,160r6,-6l304,150r,l324,142r20,-4l368,134r26,l394,134r26,2l444,140r18,8l470,154r8,6l478,160r12,14l498,190r6,20l506,232xe" fillcolor="#de008f" stroked="f">
                      <v:path arrowok="t" o:connecttype="custom" o:connectlocs="1095375,314325;1060450,184150;955675,73025;847725,25400;717550,3175;581025,0;450850,19050;285750,82550;187325,161925;127000,269875;114300,400050;130175,482600;177800,561975;234950,606425;365125,660400;673100,768350;711200,812800;717550,882650;701675,930275;625475,987425;520700,1003300;438150,993775;336550,942975;298450,882650;0,809625;12700,949325;69850,1060450;158750,1136650;317500,1193800;444500,1209675;587375,1206500;733425,1181100;863600,1123950;987425,1006475;1031875,873125;1028700,755650;1000125,673100;946150,606425;850900,539750;574675,441325;482600,403225;438150,361950;434975,295275;460375,254000;514350,225425;625475,212725;746125,244475;790575,301625" o:connectangles="0,0,0,0,0,0,0,0,0,0,0,0,0,0,0,0,0,0,0,0,0,0,0,0,0,0,0,0,0,0,0,0,0,0,0,0,0,0,0,0,0,0,0,0,0,0,0,0"/>
                    </v:shape>
                    <v:shape id="Freeform 17" o:spid="_x0000_s1037" style="position:absolute;left:66452;top:1111;width:10954;height:12128;visibility:visible;mso-wrap-style:square;v-text-anchor:top" coordsize="69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" path="m506,232r184,l690,232r,-34l686,168r-8,-28l668,116r,l656,96,640,76,622,60,602,46r,l582,34,558,24,534,16,506,10r,l480,6,452,2,422,,394,r,l366,,340,4,312,8r-28,4l284,12r-28,8l230,28,204,38,180,52r,l158,66,136,82r-18,20l102,122r,l88,146r-8,24l74,200r-2,30l72,230r,22l74,270r4,18l82,304r,l88,318r6,12l104,342r8,12l112,354r12,10l136,374r12,8l162,388r,l194,402r36,14l382,464r,l412,476r12,8l434,492r,l442,500r6,12l452,528r2,16l454,544r-2,12l450,568r-2,10l442,586r,l430,602r-18,12l412,614r-18,8l372,628r,l350,630r-22,2l328,632r-26,-2l276,626r,l252,618,230,608r,l212,594,196,576r,l192,568r-4,-12l184,546r,-12l184,510,,510r,30l,540r2,30l8,598r8,26l28,648r,l44,668r16,18l80,702r20,14l100,716r22,12l148,738r24,8l200,752r,l226,758r28,2l280,762r28,2l308,764r32,-2l370,760r32,-4l432,750r,l462,744r30,-10l518,722r26,-14l544,708r22,-16l588,676r18,-20l622,634r,l636,608r10,-28l650,550r2,-32l652,518r,-22l648,476r-4,-20l638,440r,l630,424,620,408,610,394,596,382r,l584,370,570,358,554,348r-18,-8l536,340,500,324,462,310,362,278r,l338,270r-18,-8l304,254r-14,-8l290,246r-8,-10l276,228r-4,-12l272,206r,l274,186r2,-8l280,172r4,-6l290,160r6,-6l304,150r,l324,142r20,-4l368,134r26,l394,134r26,2l444,140r18,8l470,154r8,6l478,160r12,14l498,190r6,20l506,232e" fillcolor="#be0a5f" stroked="f">
                      <v:path arrowok="t" o:connecttype="custom" o:connectlocs="1095375,314325;1060450,184150;955675,73025;847725,25400;717550,3175;581025,0;450850,19050;285750,82550;187325,161925;127000,269875;114300,400050;130175,482600;177800,561975;234950,606425;365125,660400;673100,768350;711200,812800;717550,882650;701675,930275;625475,987425;520700,1003300;438150,993775;336550,942975;298450,882650;0,809625;12700,949325;69850,1060450;158750,1136650;317500,1193800;444500,1209675;587375,1206500;733425,1181100;863600,1123950;987425,1006475;1031875,873125;1028700,755650;1000125,673100;946150,606425;850900,539750;574675,441325;482600,403225;438150,361950;434975,295275;460375,254000;514350,225425;625475,212725;746125,244475;790575,301625" o:connectangles="0,0,0,0,0,0,0,0,0,0,0,0,0,0,0,0,0,0,0,0,0,0,0,0,0,0,0,0,0,0,0,0,0,0,0,0,0,0,0,0,0,0,0,0,0,0,0,0"/>
                    </v:shape>
                    <v:shape id="Freeform 18" o:spid="_x0000_s1038" style="position:absolute;left:13620;top:1111;width:11716;height:12128;visibility:visible;mso-wrap-style:square;v-text-anchor:top" coordsize="738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" path="m190,442r,12l190,474r,l190,488r2,16l196,518r4,12l206,542r6,12l220,566r10,10l230,576r10,8l252,592r12,8l280,604r14,6l312,612r18,2l350,614r,l378,612r12,-2l402,606r,l424,596r18,-14l442,582r18,-14l474,550r,l498,516r200,l698,516r-12,30l672,572r-14,28l642,624r,l624,646r-18,20l586,684r-22,18l564,702r-22,14l516,728r-28,12l460,748r,l428,754r-32,6l360,762r-38,2l322,764r-36,-2l252,758r-32,-6l188,744r,l160,732,134,720,110,704,88,684r,l68,664,50,640,34,614,22,586r,l12,554,4,522,,486,,448r,-6l190,442xm22,296r6,-16l28,280,42,242,60,204,82,170r24,-32l106,138r28,-30l164,82,196,58,232,38r,l250,30r20,-8l290,14r22,-4l332,6,354,2,376,r24,l400,r36,2l472,6r32,6l536,20r,l566,30r28,14l620,62r24,18l644,80r20,22l682,124r16,26l712,180r,l724,210r6,34l736,280r2,38l738,318r-2,26l734,372r-4,30l726,430r-496,l256,304r288,l544,304r,-28l540,250r,l536,236r-4,-12l528,210r-6,-10l522,200r-8,-12l504,180r-12,-8l480,164r,l466,158r-16,-4l430,152r-20,-2l410,150r-20,l370,154r-18,4l336,162r,l320,170r-14,8l292,186r-12,10l280,196r-12,12l258,220r-10,12l240,246r,l226,270r-10,26l22,296xe" fillcolor="#de008f" stroked="f">
                      <v:path arrowok="t" o:connecttype="custom" o:connectlocs="301625,752475;304800,800100;327025,860425;365125,914400;400050,939800;466725,968375;555625,974725;619125,968375;673100,946150;730250,901700;790575,819150;1089025,866775;1019175,990600;962025,1057275;895350,1114425;774700,1174750;679450,1196975;511175,1212850;400050,1203325;298450,1181100;174625,1117600;107950,1054100;34925,930275;6350,828675;0,701675;44450,444500;95250,323850;168275,219075;311150,92075;396875,47625;495300,15875;596900,0;692150,3175;850900,31750;942975,69850;1022350,127000;1108075,238125;1149350,333375;1171575,504825;1165225,590550;365125,682625;863600,482600;857250,396875;838200,333375;815975,298450;762000,260350;714375,244475;650875,238125;558800,250825;508000,269875;444500,311150;409575,349250;381000,390525;34925,469900" o:connectangles="0,0,0,0,0,0,0,0,0,0,0,0,0,0,0,0,0,0,0,0,0,0,0,0,0,0,0,0,0,0,0,0,0,0,0,0,0,0,0,0,0,0,0,0,0,0,0,0,0,0,0,0,0,0"/>
                      <o:lock v:ext="edit" verticies="t"/>
                    </v:shape>
                    <v:shape id="Freeform 19" o:spid="_x0000_s1039" style="position:absolute;left:13620;top:8128;width:11081;height:5111;visibility:visible;mso-wrap-style:square;v-text-anchor:top" coordsize="698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" path="m190,r,12l190,32r,l190,46r2,16l196,76r4,12l206,100r6,12l220,124r10,10l230,134r10,8l252,150r12,8l280,162r14,6l312,170r18,2l350,172r,l378,170r12,-2l402,164r,l424,154r18,-14l442,140r18,-14l474,108r,l498,74r200,l698,74r-12,30l672,130r-14,28l642,182r,l624,204r-18,20l586,242r-22,18l564,260r-22,14l516,286r-28,12l460,306r,l428,312r-32,6l360,320r-38,2l322,322r-36,-2l252,316r-32,-6l188,302r,l160,290,134,278,110,262,88,242r,l68,222,50,198,34,172,22,144r,l12,112,4,80,,44,,6,,,190,e" fillcolor="#be0a5f" stroked="f">
                      <v:path arrowok="t" o:connecttype="custom" o:connectlocs="301625,19050;301625,50800;304800,98425;317500,139700;336550,177800;365125,212725;381000,225425;419100,250825;466725,266700;523875,273050;555625,273050;619125,266700;638175,260350;701675,222250;730250,200025;752475,171450;1108075,117475;1089025,165100;1044575,250825;1019175,288925;962025,355600;895350,412750;860425,434975;774700,473075;730250,485775;628650,504825;511175,511175;454025,508000;349250,492125;298450,479425;212725,441325;139700,384175;107950,352425;53975,273050;34925,228600;6350,127000;0,9525;301625,0" o:connectangles="0,0,0,0,0,0,0,0,0,0,0,0,0,0,0,0,0,0,0,0,0,0,0,0,0,0,0,0,0,0,0,0,0,0,0,0,0,0"/>
                    </v:shape>
                    <v:shape id="Freeform 20" o:spid="_x0000_s1040" style="position:absolute;left:13970;top:1111;width:11366;height:6826;visibility:visible;mso-wrap-style:square;v-text-anchor:top" coordsize="716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" path="m,296l6,280r,l20,242,38,204,60,170,84,138r,l112,108,142,82,174,58,210,38r,l228,30r20,-8l268,14r22,-4l310,6,332,2,354,r24,l378,r36,2l450,6r32,6l514,20r,l544,30r28,14l598,62r24,18l622,80r20,22l660,124r16,26l690,180r,l702,210r6,34l714,280r2,38l716,318r-2,26l712,372r-4,30l704,430r-496,l234,304r288,l522,304r,-28l518,250r,l514,236r-4,-12l506,210r-6,-10l500,200r-8,-12l482,180r-12,-8l458,164r,l444,158r-16,-4l408,152r-20,-2l388,150r-20,l348,154r-18,4l314,162r,l298,170r-14,8l270,186r-12,10l258,196r-12,12l236,220r-10,12l218,246r,l204,270r-10,26l,296e" fillcolor="#be0a5f" stroked="f">
                      <v:path arrowok="t" o:connecttype="custom" o:connectlocs="9525,444500;31750,384175;95250,269875;133350,219075;225425,130175;333375,60325;361950,47625;425450,22225;492125,9525;561975,0;600075,0;714375,9525;815975,31750;863600,47625;949325,98425;987425,127000;1047750,196850;1095375,285750;1114425,333375;1133475,444500;1136650,504825;1130300,590550;1117600,682625;371475,482600;828675,482600;822325,396875;815975,374650;803275,333375;793750,317500;765175,285750;727075,260350;704850,250825;647700,241300;615950,238125;552450,244475;498475,257175;473075,269875;428625,295275;409575,311150;374650,349250;346075,390525;323850,428625;0,469900" o:connectangles="0,0,0,0,0,0,0,0,0,0,0,0,0,0,0,0,0,0,0,0,0,0,0,0,0,0,0,0,0,0,0,0,0,0,0,0,0,0,0,0,0,0,0"/>
                    </v:shape>
                    <v:shape id="Freeform 21" o:spid="_x0000_s1041" style="position:absolute;left:79168;width:3397;height:3365;visibility:visible;mso-wrap-style:square;v-text-anchor:top" coordsize="21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" path="m106,r,l128,2r20,6l166,18r16,12l196,46r10,18l212,84r2,22l214,106r-2,22l206,148r-10,18l182,182r-16,12l148,204r-20,6l106,212r,l86,210,66,204,48,194,32,182,18,166,8,148,2,128,,106r,l2,84,8,64,18,46,32,30,48,18,66,8,86,2,106,r,xm106,198r,l124,196r18,-6l156,182r14,-12l180,158r8,-16l192,124r2,-18l194,106,192,88,188,70,180,54,170,42,156,30,142,22,124,16r-18,l106,16r-18,l72,22,56,30,44,42,34,54,26,70,20,88r-2,18l18,106r2,18l26,142r8,16l44,170r12,12l72,190r16,6l106,198r,xm164,126r,l160,136r-4,10l150,152r-6,8l138,164r-10,4l120,170r-10,2l110,172,96,170,84,166,74,160,64,152r-8,-8l52,132,48,120r,-14l48,106r,-14l52,80,56,68r8,-8l72,52,84,46,96,42r14,-2l110,40r10,2l128,44r10,4l144,52r8,6l156,66r4,8l164,84r-18,l146,84,142,74,134,64,122,58,110,56r,l100,58r-8,2l84,64r-6,6l72,78r-2,8l68,96r-2,10l66,106r2,10l70,124r4,10l78,140r6,6l92,152r8,2l110,156r,l124,154r10,-6l142,138r4,-12l164,126xe" fillcolor="#be0a5f" stroked="f">
                      <v:path arrowok="t" o:connecttype="custom" o:connectlocs="203200,3175;288925,47625;336550,133350;336550,203200;288925,288925;203200,333375;136525,333375;50800,288925;3175,203200;3175,133350;50800,47625;136525,3175;168275,314325;225425,301625;285750,250825;307975,168275;298450,111125;247650,47625;168275,25400;114300,34925;53975,85725;28575,168275;41275,225425;88900,288925;168275,314325;260350,200025;238125,241300;203200,266700;174625,273050;117475,254000;82550,209550;76200,168275;88900,107950;133350,73025;174625,63500;219075,76200;247650,104775;231775,133350;212725,101600;174625,88900;133350,101600;111125,136525;104775,168275;117475,212725;146050,241300;174625,247650;225425,219075" o:connectangles="0,0,0,0,0,0,0,0,0,0,0,0,0,0,0,0,0,0,0,0,0,0,0,0,0,0,0,0,0,0,0,0,0,0,0,0,0,0,0,0,0,0,0,0,0,0,0"/>
                      <o:lock v:ext="edit" verticies="t"/>
                    </v:shape>
                  </v:group>
                </w:pict>
              </mc:Fallback>
            </mc:AlternateContent>
          </w:r>
        </w:p>
      </w:tc>
    </w:tr>
    <w:tr w:rsidR="006C658D" w14:paraId="3226CB25" w14:textId="77777777">
      <w:trPr>
        <w:cantSplit/>
        <w:trHeight w:val="482"/>
      </w:trPr>
      <w:tc>
        <w:tcPr>
          <w:tcW w:w="4253" w:type="dxa"/>
        </w:tcPr>
        <w:p w14:paraId="5CD7BBA3" w14:textId="77777777" w:rsidR="006C658D" w:rsidRDefault="006C658D">
          <w:pPr>
            <w:pStyle w:val="Footer"/>
          </w:pPr>
        </w:p>
      </w:tc>
      <w:tc>
        <w:tcPr>
          <w:tcW w:w="5103" w:type="dxa"/>
        </w:tcPr>
        <w:p w14:paraId="5B464736" w14:textId="77777777" w:rsidR="006C658D" w:rsidRDefault="006C658D">
          <w:pPr>
            <w:pStyle w:val="Footer"/>
          </w:pPr>
        </w:p>
      </w:tc>
    </w:tr>
  </w:tbl>
  <w:p w14:paraId="154C0CD5" w14:textId="20148942" w:rsidR="006C658D" w:rsidRDefault="006C658D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 w:rsidR="00DE5C13">
      <w:rPr>
        <w:noProof/>
      </w:rPr>
      <w:t>document1</w:t>
    </w:r>
    <w:r>
      <w:rPr>
        <w:noProof/>
      </w:rPr>
      <w:fldChar w:fldCharType="end"/>
    </w:r>
  </w:p>
  <w:p w14:paraId="2194F84F" w14:textId="77777777" w:rsidR="006C658D" w:rsidRDefault="006C658D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B4001" w14:textId="77777777" w:rsidR="00713FF8" w:rsidRDefault="00713FF8">
      <w:pPr>
        <w:spacing w:after="0" w:line="240" w:lineRule="auto"/>
      </w:pPr>
      <w:r>
        <w:separator/>
      </w:r>
    </w:p>
    <w:p w14:paraId="4FE35315" w14:textId="77777777" w:rsidR="00713FF8" w:rsidRDefault="00713FF8"/>
    <w:p w14:paraId="5EF73BF9" w14:textId="77777777" w:rsidR="00713FF8" w:rsidRDefault="00713FF8"/>
  </w:footnote>
  <w:footnote w:type="continuationSeparator" w:id="0">
    <w:p w14:paraId="09C10FB7" w14:textId="77777777" w:rsidR="00713FF8" w:rsidRDefault="00713FF8">
      <w:pPr>
        <w:spacing w:after="0" w:line="240" w:lineRule="auto"/>
      </w:pPr>
      <w:r>
        <w:continuationSeparator/>
      </w:r>
    </w:p>
    <w:p w14:paraId="4E84A623" w14:textId="77777777" w:rsidR="00713FF8" w:rsidRDefault="00713FF8"/>
    <w:p w14:paraId="51E67191" w14:textId="77777777" w:rsidR="00713FF8" w:rsidRDefault="00713F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6C658D" w14:paraId="43C03E1B" w14:textId="77777777">
      <w:trPr>
        <w:cantSplit/>
        <w:trHeight w:hRule="exact" w:val="400"/>
      </w:trPr>
      <w:tc>
        <w:tcPr>
          <w:tcW w:w="3402" w:type="dxa"/>
        </w:tcPr>
        <w:p w14:paraId="0360F588" w14:textId="77777777" w:rsidR="006C658D" w:rsidRDefault="006C658D">
          <w:pPr>
            <w:pStyle w:val="Referenz"/>
          </w:pPr>
        </w:p>
      </w:tc>
      <w:tc>
        <w:tcPr>
          <w:tcW w:w="5670" w:type="dxa"/>
        </w:tcPr>
        <w:p w14:paraId="39B80386" w14:textId="11851D9A" w:rsidR="006C658D" w:rsidRDefault="006C658D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DE5C13">
            <w:t>Detailspezifikation</w:t>
          </w:r>
          <w:r>
            <w:fldChar w:fldCharType="end"/>
          </w:r>
        </w:p>
        <w:p w14:paraId="636C1075" w14:textId="74EE8A3C" w:rsidR="006C658D" w:rsidRDefault="006C658D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DE5C13">
            <w:t>${h5_projektname}</w:t>
          </w:r>
          <w:r>
            <w:fldChar w:fldCharType="end"/>
          </w:r>
        </w:p>
      </w:tc>
    </w:tr>
  </w:tbl>
  <w:p w14:paraId="411B7756" w14:textId="77777777" w:rsidR="006C658D" w:rsidRDefault="006C65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6C658D" w14:paraId="35F14B17" w14:textId="77777777">
      <w:trPr>
        <w:cantSplit/>
        <w:trHeight w:hRule="exact" w:val="400"/>
      </w:trPr>
      <w:tc>
        <w:tcPr>
          <w:tcW w:w="6804" w:type="dxa"/>
        </w:tcPr>
        <w:p w14:paraId="74982726" w14:textId="09CE5F3E" w:rsidR="006C658D" w:rsidRDefault="006C658D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DE5C13">
            <w:t>Detailspezifikation</w:t>
          </w:r>
          <w:r>
            <w:fldChar w:fldCharType="end"/>
          </w:r>
        </w:p>
        <w:p w14:paraId="0C22E57A" w14:textId="27DDD82C" w:rsidR="006C658D" w:rsidRDefault="006C658D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DE5C13">
            <w:t>${h5_projektname}</w:t>
          </w:r>
          <w:r>
            <w:fldChar w:fldCharType="end"/>
          </w:r>
        </w:p>
      </w:tc>
      <w:tc>
        <w:tcPr>
          <w:tcW w:w="2268" w:type="dxa"/>
        </w:tcPr>
        <w:p w14:paraId="31CA38C9" w14:textId="77777777" w:rsidR="006C658D" w:rsidRDefault="006C658D">
          <w:pPr>
            <w:pStyle w:val="Referenz"/>
          </w:pPr>
        </w:p>
      </w:tc>
    </w:tr>
  </w:tbl>
  <w:p w14:paraId="04DA838E" w14:textId="77777777" w:rsidR="006C658D" w:rsidRDefault="006C65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6C658D" w14:paraId="7CA66434" w14:textId="77777777">
      <w:trPr>
        <w:cantSplit/>
        <w:trHeight w:hRule="exact" w:val="1814"/>
      </w:trPr>
      <w:tc>
        <w:tcPr>
          <w:tcW w:w="4848" w:type="dxa"/>
          <w:hideMark/>
        </w:tcPr>
        <w:p w14:paraId="5CBC6414" w14:textId="77777777" w:rsidR="006C658D" w:rsidRDefault="006C658D">
          <w:pPr>
            <w:pStyle w:val="Header"/>
          </w:pPr>
          <w:r>
            <w:t>${h5_logo}</w:t>
          </w:r>
        </w:p>
      </w:tc>
      <w:tc>
        <w:tcPr>
          <w:tcW w:w="5103" w:type="dxa"/>
        </w:tcPr>
        <w:p w14:paraId="42584A54" w14:textId="77777777" w:rsidR="006C658D" w:rsidRDefault="006C658D">
          <w:pPr>
            <w:pStyle w:val="Header"/>
          </w:pPr>
          <w:r>
            <w:t>${h5_firma1}</w:t>
          </w:r>
        </w:p>
        <w:p w14:paraId="5028440B" w14:textId="77777777" w:rsidR="006C658D" w:rsidRDefault="006C658D">
          <w:pPr>
            <w:pStyle w:val="KopfzeileFett"/>
          </w:pPr>
          <w:r>
            <w:t>${h5_firma2}</w:t>
          </w:r>
        </w:p>
        <w:p w14:paraId="33C7376F" w14:textId="77777777" w:rsidR="006C658D" w:rsidRDefault="006C658D">
          <w:pPr>
            <w:pStyle w:val="Header"/>
          </w:pPr>
        </w:p>
      </w:tc>
    </w:tr>
  </w:tbl>
  <w:p w14:paraId="165F18A7" w14:textId="77777777" w:rsidR="006C658D" w:rsidRDefault="006C6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7C94A8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Heading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Heading9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1B60B6"/>
    <w:multiLevelType w:val="hybridMultilevel"/>
    <w:tmpl w:val="F362B2D0"/>
    <w:lvl w:ilvl="0" w:tplc="69B6D5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E0A5F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D2E09"/>
    <w:multiLevelType w:val="singleLevel"/>
    <w:tmpl w:val="69D8050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3" w15:restartNumberingAfterBreak="0">
    <w:nsid w:val="05DF6AB5"/>
    <w:multiLevelType w:val="hybridMultilevel"/>
    <w:tmpl w:val="1704648A"/>
    <w:lvl w:ilvl="0" w:tplc="66820ADE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8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5FA2406"/>
    <w:multiLevelType w:val="hybridMultilevel"/>
    <w:tmpl w:val="BBA8A394"/>
    <w:lvl w:ilvl="0" w:tplc="3D5EC8F6">
      <w:start w:val="1"/>
      <w:numFmt w:val="bullet"/>
      <w:pStyle w:val="Plus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EAE6880"/>
    <w:multiLevelType w:val="hybridMultilevel"/>
    <w:tmpl w:val="CCF09256"/>
    <w:lvl w:ilvl="0" w:tplc="98D6F5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E0A5F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42E1A"/>
    <w:multiLevelType w:val="hybridMultilevel"/>
    <w:tmpl w:val="154A2CC4"/>
    <w:lvl w:ilvl="0" w:tplc="0CF0D06A">
      <w:start w:val="1"/>
      <w:numFmt w:val="bullet"/>
      <w:pStyle w:val="Minus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D370BFB"/>
    <w:multiLevelType w:val="multilevel"/>
    <w:tmpl w:val="22A21F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0187F54"/>
    <w:multiLevelType w:val="hybridMultilevel"/>
    <w:tmpl w:val="69369C94"/>
    <w:lvl w:ilvl="0" w:tplc="C0949710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color w:val="009EDB"/>
        <w:sz w:val="17"/>
      </w:rPr>
    </w:lvl>
    <w:lvl w:ilvl="1" w:tplc="877C42A0">
      <w:start w:val="1"/>
      <w:numFmt w:val="bullet"/>
      <w:lvlText w:val="-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color w:val="BE0A5F"/>
      </w:rPr>
    </w:lvl>
    <w:lvl w:ilvl="2" w:tplc="04070005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232"/>
        </w:tabs>
        <w:ind w:left="423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92"/>
        </w:tabs>
        <w:ind w:left="639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</w:rPr>
    </w:lvl>
  </w:abstractNum>
  <w:abstractNum w:abstractNumId="23" w15:restartNumberingAfterBreak="0">
    <w:nsid w:val="51183DB6"/>
    <w:multiLevelType w:val="hybridMultilevel"/>
    <w:tmpl w:val="0D8640BE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4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5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1130E"/>
    <w:multiLevelType w:val="singleLevel"/>
    <w:tmpl w:val="A62A47C2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9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C518C"/>
    <w:multiLevelType w:val="hybridMultilevel"/>
    <w:tmpl w:val="675824EE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22CEC46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2B6808"/>
    <w:multiLevelType w:val="hybridMultilevel"/>
    <w:tmpl w:val="22BE46A0"/>
    <w:lvl w:ilvl="0" w:tplc="D2A6B880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  <w:color w:val="BE0A5F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 w16cid:durableId="916475382">
    <w:abstractNumId w:val="28"/>
  </w:num>
  <w:num w:numId="2" w16cid:durableId="2060470217">
    <w:abstractNumId w:val="2"/>
  </w:num>
  <w:num w:numId="3" w16cid:durableId="1721326205">
    <w:abstractNumId w:val="35"/>
  </w:num>
  <w:num w:numId="4" w16cid:durableId="1395466773">
    <w:abstractNumId w:val="7"/>
  </w:num>
  <w:num w:numId="5" w16cid:durableId="2083211195">
    <w:abstractNumId w:val="23"/>
  </w:num>
  <w:num w:numId="6" w16cid:durableId="1797719847">
    <w:abstractNumId w:val="8"/>
  </w:num>
  <w:num w:numId="7" w16cid:durableId="277882141">
    <w:abstractNumId w:val="32"/>
  </w:num>
  <w:num w:numId="8" w16cid:durableId="621957230">
    <w:abstractNumId w:val="25"/>
  </w:num>
  <w:num w:numId="9" w16cid:durableId="1276251778">
    <w:abstractNumId w:val="34"/>
  </w:num>
  <w:num w:numId="10" w16cid:durableId="493231020">
    <w:abstractNumId w:val="18"/>
  </w:num>
  <w:num w:numId="11" w16cid:durableId="671028135">
    <w:abstractNumId w:val="30"/>
  </w:num>
  <w:num w:numId="12" w16cid:durableId="1801801996">
    <w:abstractNumId w:val="5"/>
  </w:num>
  <w:num w:numId="13" w16cid:durableId="1840122981">
    <w:abstractNumId w:val="17"/>
  </w:num>
  <w:num w:numId="14" w16cid:durableId="1610820523">
    <w:abstractNumId w:val="21"/>
  </w:num>
  <w:num w:numId="15" w16cid:durableId="1863586306">
    <w:abstractNumId w:val="14"/>
  </w:num>
  <w:num w:numId="16" w16cid:durableId="504442303">
    <w:abstractNumId w:val="29"/>
  </w:num>
  <w:num w:numId="17" w16cid:durableId="304433612">
    <w:abstractNumId w:val="12"/>
  </w:num>
  <w:num w:numId="18" w16cid:durableId="1288464662">
    <w:abstractNumId w:val="19"/>
  </w:num>
  <w:num w:numId="19" w16cid:durableId="1317032142">
    <w:abstractNumId w:val="11"/>
  </w:num>
  <w:num w:numId="20" w16cid:durableId="1452164550">
    <w:abstractNumId w:val="24"/>
  </w:num>
  <w:num w:numId="21" w16cid:durableId="1550458571">
    <w:abstractNumId w:val="26"/>
  </w:num>
  <w:num w:numId="22" w16cid:durableId="1403793793">
    <w:abstractNumId w:val="3"/>
  </w:num>
  <w:num w:numId="23" w16cid:durableId="1378553994">
    <w:abstractNumId w:val="9"/>
  </w:num>
  <w:num w:numId="24" w16cid:durableId="1991640459">
    <w:abstractNumId w:val="31"/>
  </w:num>
  <w:num w:numId="25" w16cid:durableId="1455513750">
    <w:abstractNumId w:val="13"/>
  </w:num>
  <w:num w:numId="26" w16cid:durableId="202132992">
    <w:abstractNumId w:val="16"/>
  </w:num>
  <w:num w:numId="27" w16cid:durableId="1688409103">
    <w:abstractNumId w:val="10"/>
  </w:num>
  <w:num w:numId="28" w16cid:durableId="1163935642">
    <w:abstractNumId w:val="20"/>
  </w:num>
  <w:num w:numId="29" w16cid:durableId="1962031610">
    <w:abstractNumId w:val="27"/>
  </w:num>
  <w:num w:numId="30" w16cid:durableId="784035325">
    <w:abstractNumId w:val="6"/>
  </w:num>
  <w:num w:numId="31" w16cid:durableId="620843820">
    <w:abstractNumId w:val="20"/>
  </w:num>
  <w:num w:numId="32" w16cid:durableId="145442352">
    <w:abstractNumId w:val="0"/>
  </w:num>
  <w:num w:numId="33" w16cid:durableId="54478045">
    <w:abstractNumId w:val="1"/>
  </w:num>
  <w:num w:numId="34" w16cid:durableId="2088260889">
    <w:abstractNumId w:val="15"/>
  </w:num>
  <w:num w:numId="35" w16cid:durableId="1997609376">
    <w:abstractNumId w:val="33"/>
  </w:num>
  <w:num w:numId="36" w16cid:durableId="989602272">
    <w:abstractNumId w:val="4"/>
  </w:num>
  <w:num w:numId="37" w16cid:durableId="112673748">
    <w:abstractNumId w:val="22"/>
  </w:num>
  <w:num w:numId="38" w16cid:durableId="664745811">
    <w:abstractNumId w:val="1"/>
  </w:num>
  <w:num w:numId="39" w16cid:durableId="465464371">
    <w:abstractNumId w:val="3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13"/>
    <w:rsid w:val="000430B6"/>
    <w:rsid w:val="000B0B89"/>
    <w:rsid w:val="000C12E5"/>
    <w:rsid w:val="000D21C4"/>
    <w:rsid w:val="000D2E02"/>
    <w:rsid w:val="000D3D44"/>
    <w:rsid w:val="000D72E5"/>
    <w:rsid w:val="000F4E1F"/>
    <w:rsid w:val="0016720F"/>
    <w:rsid w:val="001B6631"/>
    <w:rsid w:val="001F5B55"/>
    <w:rsid w:val="002166A3"/>
    <w:rsid w:val="00235393"/>
    <w:rsid w:val="00252260"/>
    <w:rsid w:val="00264D36"/>
    <w:rsid w:val="00270F14"/>
    <w:rsid w:val="00275E1F"/>
    <w:rsid w:val="002776C3"/>
    <w:rsid w:val="002B0498"/>
    <w:rsid w:val="002B28EE"/>
    <w:rsid w:val="002E760D"/>
    <w:rsid w:val="003257D1"/>
    <w:rsid w:val="0034260F"/>
    <w:rsid w:val="0036547A"/>
    <w:rsid w:val="003941C2"/>
    <w:rsid w:val="003E2F41"/>
    <w:rsid w:val="00410310"/>
    <w:rsid w:val="00425BDD"/>
    <w:rsid w:val="004A3F6A"/>
    <w:rsid w:val="004B2AC1"/>
    <w:rsid w:val="004C62FC"/>
    <w:rsid w:val="005053B9"/>
    <w:rsid w:val="00542AEE"/>
    <w:rsid w:val="00570195"/>
    <w:rsid w:val="00590CAE"/>
    <w:rsid w:val="005D5A99"/>
    <w:rsid w:val="006350D3"/>
    <w:rsid w:val="00637A9A"/>
    <w:rsid w:val="00664033"/>
    <w:rsid w:val="00681F8B"/>
    <w:rsid w:val="00682A78"/>
    <w:rsid w:val="006A048D"/>
    <w:rsid w:val="006C658D"/>
    <w:rsid w:val="006E704E"/>
    <w:rsid w:val="00713FF8"/>
    <w:rsid w:val="00722289"/>
    <w:rsid w:val="007B3821"/>
    <w:rsid w:val="00821F21"/>
    <w:rsid w:val="0085343B"/>
    <w:rsid w:val="00863B49"/>
    <w:rsid w:val="00883E98"/>
    <w:rsid w:val="008A1B30"/>
    <w:rsid w:val="008B307D"/>
    <w:rsid w:val="008C1B82"/>
    <w:rsid w:val="008E7B01"/>
    <w:rsid w:val="009361AD"/>
    <w:rsid w:val="00941FB5"/>
    <w:rsid w:val="009542DC"/>
    <w:rsid w:val="0098613A"/>
    <w:rsid w:val="00997D26"/>
    <w:rsid w:val="009E28D1"/>
    <w:rsid w:val="009E6FEF"/>
    <w:rsid w:val="009F1201"/>
    <w:rsid w:val="009F36C2"/>
    <w:rsid w:val="00A61A47"/>
    <w:rsid w:val="00A66F89"/>
    <w:rsid w:val="00AA5E73"/>
    <w:rsid w:val="00AA6F0E"/>
    <w:rsid w:val="00AB52ED"/>
    <w:rsid w:val="00AD0EC0"/>
    <w:rsid w:val="00AE366D"/>
    <w:rsid w:val="00B0708C"/>
    <w:rsid w:val="00B604F0"/>
    <w:rsid w:val="00BB03C5"/>
    <w:rsid w:val="00BB191C"/>
    <w:rsid w:val="00BE1E3B"/>
    <w:rsid w:val="00BE3981"/>
    <w:rsid w:val="00BE4890"/>
    <w:rsid w:val="00BF7710"/>
    <w:rsid w:val="00C13585"/>
    <w:rsid w:val="00C633B2"/>
    <w:rsid w:val="00C708A3"/>
    <w:rsid w:val="00C73902"/>
    <w:rsid w:val="00C80BBE"/>
    <w:rsid w:val="00C84B7F"/>
    <w:rsid w:val="00C8661A"/>
    <w:rsid w:val="00CA0FFC"/>
    <w:rsid w:val="00CB1442"/>
    <w:rsid w:val="00CC0625"/>
    <w:rsid w:val="00CD566E"/>
    <w:rsid w:val="00CF60F0"/>
    <w:rsid w:val="00D113F6"/>
    <w:rsid w:val="00D60337"/>
    <w:rsid w:val="00D6741B"/>
    <w:rsid w:val="00DA338C"/>
    <w:rsid w:val="00DC754B"/>
    <w:rsid w:val="00DE5C13"/>
    <w:rsid w:val="00E25490"/>
    <w:rsid w:val="00E314AB"/>
    <w:rsid w:val="00E53BD7"/>
    <w:rsid w:val="00E55AF7"/>
    <w:rsid w:val="00E62A1A"/>
    <w:rsid w:val="00E948BC"/>
    <w:rsid w:val="00E966A5"/>
    <w:rsid w:val="00EA6A07"/>
    <w:rsid w:val="00EC624A"/>
    <w:rsid w:val="00EC7021"/>
    <w:rsid w:val="00EF5A14"/>
    <w:rsid w:val="00FA65ED"/>
    <w:rsid w:val="00FD69FF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C8C6B"/>
  <w15:chartTrackingRefBased/>
  <w15:docId w15:val="{1579204E-5955-420A-9834-4394195E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Heading1">
    <w:name w:val="heading 1"/>
    <w:basedOn w:val="Absatz"/>
    <w:next w:val="Absatz"/>
    <w:link w:val="Heading1Char"/>
    <w:qFormat/>
    <w:pPr>
      <w:keepNext/>
      <w:numPr>
        <w:numId w:val="31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Heading2">
    <w:name w:val="heading 2"/>
    <w:basedOn w:val="Heading1"/>
    <w:next w:val="Absatz"/>
    <w:link w:val="Heading2Ch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Heading3">
    <w:name w:val="heading 3"/>
    <w:basedOn w:val="Heading2"/>
    <w:next w:val="Absatz"/>
    <w:link w:val="Heading3Ch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Heading4">
    <w:name w:val="heading 4"/>
    <w:basedOn w:val="Heading3"/>
    <w:next w:val="Absatz"/>
    <w:link w:val="Heading4Ch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Heading5">
    <w:name w:val="heading 5"/>
    <w:basedOn w:val="Heading4"/>
    <w:next w:val="Absatz"/>
    <w:link w:val="Heading5Char"/>
    <w:qFormat/>
    <w:pPr>
      <w:numPr>
        <w:ilvl w:val="4"/>
      </w:numPr>
      <w:spacing w:before="60"/>
      <w:outlineLvl w:val="4"/>
    </w:pPr>
    <w:rPr>
      <w:b w:val="0"/>
    </w:rPr>
  </w:style>
  <w:style w:type="paragraph" w:styleId="Heading6">
    <w:name w:val="heading 6"/>
    <w:basedOn w:val="Heading5"/>
    <w:next w:val="Absatz"/>
    <w:link w:val="Heading6Ch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Heading7">
    <w:name w:val="heading 7"/>
    <w:basedOn w:val="Heading6"/>
    <w:next w:val="Absatz"/>
    <w:link w:val="Heading7Ch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Heading8">
    <w:name w:val="heading 8"/>
    <w:basedOn w:val="Absatz"/>
    <w:next w:val="Absatz"/>
    <w:link w:val="Heading8Char"/>
    <w:unhideWhenUsed/>
    <w:qFormat/>
    <w:pPr>
      <w:keepNext/>
      <w:pageBreakBefore/>
      <w:numPr>
        <w:ilvl w:val="7"/>
        <w:numId w:val="3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numPr>
        <w:ilvl w:val="8"/>
        <w:numId w:val="32"/>
      </w:numPr>
      <w:tabs>
        <w:tab w:val="clear" w:pos="1440"/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Heading2Char">
    <w:name w:val="Heading 2 Char"/>
    <w:link w:val="Heading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Heading3Char">
    <w:name w:val="Heading 3 Char"/>
    <w:link w:val="Heading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Heading4Char">
    <w:name w:val="Heading 4 Char"/>
    <w:link w:val="Heading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Heading5Char">
    <w:name w:val="Heading 5 Char"/>
    <w:link w:val="Heading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Heading6Char">
    <w:name w:val="Heading 6 Char"/>
    <w:link w:val="Heading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Heading7Char">
    <w:name w:val="Heading 7 Char"/>
    <w:link w:val="Heading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Heading8Char">
    <w:name w:val="Heading 8 Char"/>
    <w:link w:val="Heading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Heading9Char">
    <w:name w:val="Heading 9 Char"/>
    <w:link w:val="Heading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OC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OC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OC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OC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Caption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Caption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ofFigure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OC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Header">
    <w:name w:val="header"/>
    <w:basedOn w:val="Absatz"/>
    <w:link w:val="HeaderCh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Footer">
    <w:name w:val="footer"/>
    <w:basedOn w:val="Absatz"/>
    <w:link w:val="FooterCh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FooterChar">
    <w:name w:val="Footer Char"/>
    <w:link w:val="Footer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OC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OC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OC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 w:cs="Times New Roman"/>
      <w:sz w:val="22"/>
      <w:szCs w:val="20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5"/>
      </w:numPr>
      <w:spacing w:before="60"/>
      <w:ind w:left="284" w:hanging="284"/>
    </w:pPr>
  </w:style>
  <w:style w:type="paragraph" w:customStyle="1" w:styleId="Aufzhlungsalpha">
    <w:name w:val="Aufzählungsalpha"/>
    <w:basedOn w:val="Absatz"/>
    <w:pPr>
      <w:numPr>
        <w:numId w:val="1"/>
      </w:numPr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Plus">
    <w:name w:val="Plus"/>
    <w:pPr>
      <w:numPr>
        <w:numId w:val="27"/>
      </w:numPr>
      <w:tabs>
        <w:tab w:val="clear" w:pos="1417"/>
      </w:tabs>
      <w:spacing w:before="60"/>
      <w:jc w:val="both"/>
    </w:pPr>
    <w:rPr>
      <w:rFonts w:asciiTheme="majorHAnsi" w:eastAsia="Times New Roman" w:hAnsiTheme="majorHAnsi" w:cs="Arial"/>
      <w:sz w:val="24"/>
      <w:szCs w:val="24"/>
      <w:lang w:eastAsia="de-DE"/>
    </w:rPr>
  </w:style>
  <w:style w:type="paragraph" w:customStyle="1" w:styleId="Minus">
    <w:name w:val="Minus"/>
    <w:pPr>
      <w:numPr>
        <w:numId w:val="26"/>
      </w:numPr>
      <w:tabs>
        <w:tab w:val="clear" w:pos="1636"/>
      </w:tabs>
      <w:spacing w:before="60"/>
    </w:pPr>
    <w:rPr>
      <w:rFonts w:asciiTheme="majorHAnsi" w:eastAsia="Times New Roman" w:hAnsiTheme="majorHAnsi" w:cs="Arial"/>
      <w:sz w:val="24"/>
      <w:szCs w:val="24"/>
      <w:lang w:eastAsia="de-DE"/>
    </w:r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Header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Default">
    <w:name w:val="Default"/>
    <w:rsid w:val="00C633B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extCDB">
    <w:name w:val="Text_CDB"/>
    <w:basedOn w:val="Normal"/>
    <w:qFormat/>
    <w:rsid w:val="00AD0EC0"/>
    <w:pPr>
      <w:spacing w:after="120" w:line="264" w:lineRule="auto"/>
    </w:pPr>
    <w:rPr>
      <w:rFonts w:ascii="Arial" w:eastAsia="Times New Roman" w:hAnsi="Arial"/>
      <w:color w:val="auto"/>
      <w:lang w:val="en-US" w:eastAsia="de-DE"/>
    </w:rPr>
  </w:style>
  <w:style w:type="paragraph" w:customStyle="1" w:styleId="Aufzhlung1CDB">
    <w:name w:val="Aufzählung 1_CDB"/>
    <w:basedOn w:val="Normal"/>
    <w:rsid w:val="00AD0EC0"/>
    <w:pPr>
      <w:numPr>
        <w:numId w:val="36"/>
      </w:numPr>
      <w:spacing w:after="120" w:line="260" w:lineRule="atLeast"/>
    </w:pPr>
    <w:rPr>
      <w:rFonts w:ascii="Arial" w:eastAsia="Times New Roman" w:hAnsi="Arial"/>
      <w:color w:val="auto"/>
      <w:lang w:eastAsia="de-DE"/>
    </w:rPr>
  </w:style>
  <w:style w:type="paragraph" w:styleId="Title">
    <w:name w:val="Title"/>
    <w:basedOn w:val="Normal"/>
    <w:next w:val="Normal"/>
    <w:link w:val="TitleChar"/>
    <w:qFormat/>
    <w:rsid w:val="000D21C4"/>
    <w:pPr>
      <w:widowControl w:val="0"/>
      <w:spacing w:after="0" w:line="260" w:lineRule="exact"/>
      <w:ind w:left="6"/>
    </w:pPr>
    <w:rPr>
      <w:rFonts w:ascii="Segoe WP SemiLight" w:eastAsiaTheme="majorEastAsia" w:hAnsi="Segoe WP SemiLight"/>
      <w:color w:val="BE0A5F"/>
      <w:sz w:val="25"/>
      <w:szCs w:val="25"/>
    </w:rPr>
  </w:style>
  <w:style w:type="character" w:customStyle="1" w:styleId="TitleChar">
    <w:name w:val="Title Char"/>
    <w:basedOn w:val="DefaultParagraphFont"/>
    <w:link w:val="Title"/>
    <w:rsid w:val="000D21C4"/>
    <w:rPr>
      <w:rFonts w:ascii="Segoe WP SemiLight" w:eastAsiaTheme="majorEastAsia" w:hAnsi="Segoe WP SemiLight"/>
      <w:color w:val="BE0A5F"/>
      <w:sz w:val="25"/>
      <w:szCs w:val="25"/>
      <w:lang w:eastAsia="en-US"/>
    </w:rPr>
  </w:style>
  <w:style w:type="character" w:customStyle="1" w:styleId="HERMESFett">
    <w:name w:val="HERMES Fett"/>
    <w:basedOn w:val="DefaultParagraphFont"/>
    <w:uiPriority w:val="1"/>
    <w:qFormat/>
    <w:rsid w:val="000D21C4"/>
    <w:rPr>
      <w:noProof/>
      <w:color w:val="BE0A5F"/>
      <w:lang w:val="de-CH"/>
    </w:rPr>
  </w:style>
  <w:style w:type="character" w:customStyle="1" w:styleId="HERMESKurs">
    <w:name w:val="HERMES Kurs"/>
    <w:uiPriority w:val="1"/>
    <w:qFormat/>
    <w:rsid w:val="000D21C4"/>
    <w:rPr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rmacist\git\gibb\hermes\Vorlagen\detailspezifik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detailspezifikation.dotx</Template>
  <TotalTime>10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Detailspezifikation</vt:lpstr>
    </vt:vector>
  </TitlesOfParts>
  <Manager>Libor F. Stoupa</Manager>
  <Company>Stoupa &amp; Partners AG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Detailspezifikation</dc:title>
  <dc:subject>Dokumentvorlage HERMES 2022</dc:subject>
  <dc:creator>pharmacist</dc:creator>
  <cp:keywords>HERMES</cp:keywords>
  <dc:description>Stoupa &amp; Partners AG / Münsingen 2016-2022
Typografische Gestaltung und Grafiken wurden ausschliesslich mit herkömmlichen Office-Werkzeugen erstellt.</dc:description>
  <cp:lastModifiedBy>Elis Steiner</cp:lastModifiedBy>
  <cp:revision>1</cp:revision>
  <dcterms:created xsi:type="dcterms:W3CDTF">2023-06-21T17:35:00Z</dcterms:created>
  <dcterms:modified xsi:type="dcterms:W3CDTF">2023-06-21T17:45:00Z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